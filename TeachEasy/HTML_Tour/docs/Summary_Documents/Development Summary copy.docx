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E5" w:rsidRPr="002E2CAD" w:rsidRDefault="001E38E5" w:rsidP="00854E00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854E00" w:rsidRPr="002E2CAD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72"/>
          <w:szCs w:val="72"/>
        </w:rPr>
      </w:pPr>
      <w:proofErr w:type="gramStart"/>
      <w:r w:rsidRPr="002E2CAD">
        <w:rPr>
          <w:rFonts w:ascii="Arial" w:hAnsi="Arial" w:cs="Arial"/>
          <w:b/>
          <w:sz w:val="72"/>
          <w:szCs w:val="72"/>
        </w:rPr>
        <w:t>s</w:t>
      </w:r>
      <w:proofErr w:type="gramEnd"/>
      <w:r w:rsidRPr="002E2CAD">
        <w:rPr>
          <w:rFonts w:ascii="Arial" w:hAnsi="Arial" w:cs="Arial"/>
          <w:b/>
          <w:sz w:val="72"/>
          <w:szCs w:val="72"/>
        </w:rPr>
        <w:t xml:space="preserve"> o f </w:t>
      </w:r>
      <w:proofErr w:type="spellStart"/>
      <w:r w:rsidRPr="002E2CAD">
        <w:rPr>
          <w:rFonts w:ascii="Arial" w:hAnsi="Arial" w:cs="Arial"/>
          <w:b/>
          <w:sz w:val="72"/>
          <w:szCs w:val="72"/>
        </w:rPr>
        <w:t>i</w:t>
      </w:r>
      <w:proofErr w:type="spellEnd"/>
      <w:r w:rsidRPr="002E2CAD">
        <w:rPr>
          <w:rFonts w:ascii="Arial" w:hAnsi="Arial" w:cs="Arial"/>
          <w:b/>
          <w:sz w:val="72"/>
          <w:szCs w:val="72"/>
        </w:rPr>
        <w:t xml:space="preserve"> a</w:t>
      </w:r>
    </w:p>
    <w:p w:rsidR="00854E00" w:rsidRPr="002E2CAD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</w:p>
    <w:p w:rsidR="00854E00" w:rsidRPr="002E2CAD" w:rsidRDefault="00DA63A6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Development Summary</w:t>
      </w:r>
    </w:p>
    <w:p w:rsidR="00854E00" w:rsidRPr="002E2CAD" w:rsidRDefault="00854E00" w:rsidP="00854E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D6AFE" w:rsidRPr="002E2CAD" w:rsidRDefault="00DA63A6" w:rsidP="00854E00">
      <w:pPr>
        <w:spacing w:after="0" w:line="24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Summary of Software Implementation Methods</w:t>
      </w:r>
    </w:p>
    <w:p w:rsidR="00BD6AFE" w:rsidRPr="002E2CAD" w:rsidRDefault="00BD6AFE">
      <w:pPr>
        <w:rPr>
          <w:rFonts w:ascii="Arial" w:hAnsi="Arial" w:cs="Arial"/>
          <w:i/>
          <w:sz w:val="48"/>
          <w:szCs w:val="48"/>
        </w:rPr>
      </w:pPr>
      <w:r w:rsidRPr="002E2CAD">
        <w:rPr>
          <w:rFonts w:ascii="Arial" w:hAnsi="Arial" w:cs="Arial"/>
          <w:i/>
          <w:sz w:val="48"/>
          <w:szCs w:val="48"/>
        </w:rPr>
        <w:br w:type="page"/>
      </w:r>
    </w:p>
    <w:p w:rsidR="00F252A3" w:rsidRPr="002E2CAD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2E2CAD">
        <w:rPr>
          <w:rFonts w:ascii="Arial" w:hAnsi="Arial" w:cs="Arial"/>
          <w:b/>
          <w:sz w:val="48"/>
          <w:szCs w:val="48"/>
          <w:u w:val="single"/>
        </w:rPr>
        <w:lastRenderedPageBreak/>
        <w:t xml:space="preserve">Document Control </w:t>
      </w:r>
    </w:p>
    <w:p w:rsidR="00F252A3" w:rsidRPr="002E2CAD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2258"/>
        <w:gridCol w:w="1560"/>
        <w:gridCol w:w="5799"/>
      </w:tblGrid>
      <w:tr w:rsidR="00F252A3" w:rsidRPr="002E2CAD" w:rsidTr="00F252A3">
        <w:trPr>
          <w:trHeight w:val="412"/>
          <w:jc w:val="center"/>
        </w:trPr>
        <w:tc>
          <w:tcPr>
            <w:tcW w:w="2258" w:type="dxa"/>
            <w:shd w:val="clear" w:color="auto" w:fill="A6A6A6" w:themeFill="background1" w:themeFillShade="A6"/>
          </w:tcPr>
          <w:p w:rsidR="00F252A3" w:rsidRPr="002E2CAD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E2CAD">
              <w:rPr>
                <w:rFonts w:ascii="Arial" w:hAnsi="Arial" w:cs="Arial"/>
                <w:b/>
                <w:sz w:val="24"/>
                <w:szCs w:val="24"/>
              </w:rPr>
              <w:t>Editor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252A3" w:rsidRPr="002E2CAD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E2CAD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799" w:type="dxa"/>
            <w:shd w:val="clear" w:color="auto" w:fill="A6A6A6" w:themeFill="background1" w:themeFillShade="A6"/>
          </w:tcPr>
          <w:p w:rsidR="00F252A3" w:rsidRPr="002E2CAD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E2CAD"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F252A3" w:rsidRPr="002E2CAD" w:rsidTr="00F252A3">
        <w:trPr>
          <w:trHeight w:val="412"/>
          <w:jc w:val="center"/>
        </w:trPr>
        <w:tc>
          <w:tcPr>
            <w:tcW w:w="2258" w:type="dxa"/>
          </w:tcPr>
          <w:p w:rsidR="00F252A3" w:rsidRPr="002E2CAD" w:rsidRDefault="0063060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E2CAD">
              <w:rPr>
                <w:rFonts w:ascii="Arial" w:hAnsi="Arial" w:cs="Arial"/>
                <w:b/>
                <w:sz w:val="24"/>
                <w:szCs w:val="24"/>
              </w:rPr>
              <w:t xml:space="preserve">Daniel </w:t>
            </w:r>
            <w:proofErr w:type="spellStart"/>
            <w:r w:rsidRPr="002E2CAD">
              <w:rPr>
                <w:rFonts w:ascii="Arial" w:hAnsi="Arial" w:cs="Arial"/>
                <w:b/>
                <w:sz w:val="24"/>
                <w:szCs w:val="24"/>
              </w:rPr>
              <w:t>Berhe</w:t>
            </w:r>
            <w:proofErr w:type="spellEnd"/>
          </w:p>
        </w:tc>
        <w:tc>
          <w:tcPr>
            <w:tcW w:w="1560" w:type="dxa"/>
          </w:tcPr>
          <w:p w:rsidR="00F252A3" w:rsidRPr="002E2CAD" w:rsidRDefault="0063060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E2CAD">
              <w:rPr>
                <w:rFonts w:ascii="Arial" w:hAnsi="Arial" w:cs="Arial"/>
                <w:b/>
                <w:sz w:val="24"/>
                <w:szCs w:val="24"/>
              </w:rPr>
              <w:t>12/03/</w:t>
            </w:r>
            <w:r w:rsidR="005054E9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2E2CAD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5799" w:type="dxa"/>
          </w:tcPr>
          <w:p w:rsidR="00F252A3" w:rsidRPr="002E2CAD" w:rsidRDefault="0063060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E2CAD">
              <w:rPr>
                <w:rFonts w:ascii="Arial" w:hAnsi="Arial" w:cs="Arial"/>
                <w:b/>
                <w:sz w:val="24"/>
                <w:szCs w:val="24"/>
              </w:rPr>
              <w:t>Created document</w:t>
            </w:r>
          </w:p>
        </w:tc>
      </w:tr>
      <w:tr w:rsidR="005054E9" w:rsidRPr="002E2CAD" w:rsidTr="00F252A3">
        <w:trPr>
          <w:trHeight w:val="412"/>
          <w:jc w:val="center"/>
        </w:trPr>
        <w:tc>
          <w:tcPr>
            <w:tcW w:w="2258" w:type="dxa"/>
          </w:tcPr>
          <w:p w:rsidR="005054E9" w:rsidRPr="002E2CAD" w:rsidRDefault="005054E9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Alex Cash</w:t>
            </w:r>
          </w:p>
        </w:tc>
        <w:tc>
          <w:tcPr>
            <w:tcW w:w="1560" w:type="dxa"/>
          </w:tcPr>
          <w:p w:rsidR="005054E9" w:rsidRPr="002E2CAD" w:rsidRDefault="005054E9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12/03/2015</w:t>
            </w:r>
          </w:p>
        </w:tc>
        <w:tc>
          <w:tcPr>
            <w:tcW w:w="5799" w:type="dxa"/>
          </w:tcPr>
          <w:p w:rsidR="005054E9" w:rsidRPr="002E2CAD" w:rsidRDefault="005054E9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Added information pointing to the implementation planning spreadsheet</w:t>
            </w:r>
          </w:p>
        </w:tc>
      </w:tr>
    </w:tbl>
    <w:p w:rsidR="00F252A3" w:rsidRPr="002E2CAD" w:rsidRDefault="00F252A3" w:rsidP="00F252A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2E2CAD"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854E00" w:rsidRPr="002E2CAD" w:rsidRDefault="00BD6AFE" w:rsidP="00854E00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2E2CAD">
        <w:rPr>
          <w:rFonts w:ascii="Arial" w:hAnsi="Arial" w:cs="Arial"/>
          <w:b/>
          <w:sz w:val="48"/>
          <w:szCs w:val="48"/>
          <w:u w:val="single"/>
        </w:rPr>
        <w:lastRenderedPageBreak/>
        <w:t>Table of Contents</w:t>
      </w:r>
    </w:p>
    <w:p w:rsidR="00DB3CC4" w:rsidRPr="002E2CAD" w:rsidRDefault="00DB3CC4" w:rsidP="00854E0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B95814" w:rsidRPr="002E2CAD" w:rsidRDefault="00DB3CC4">
      <w:pPr>
        <w:pStyle w:val="TOC1"/>
        <w:tabs>
          <w:tab w:val="right" w:pos="9628"/>
        </w:tabs>
        <w:rPr>
          <w:rFonts w:eastAsiaTheme="minorEastAsia" w:cs="Arial"/>
          <w:b w:val="0"/>
          <w:noProof/>
          <w:sz w:val="22"/>
          <w:lang w:eastAsia="en-GB"/>
        </w:rPr>
      </w:pPr>
      <w:r w:rsidRPr="002E2CAD">
        <w:rPr>
          <w:rFonts w:cs="Arial"/>
          <w:b w:val="0"/>
          <w:sz w:val="48"/>
          <w:szCs w:val="48"/>
          <w:u w:val="single"/>
        </w:rPr>
        <w:fldChar w:fldCharType="begin"/>
      </w:r>
      <w:r w:rsidRPr="002E2CAD">
        <w:rPr>
          <w:rFonts w:cs="Arial"/>
          <w:b w:val="0"/>
          <w:sz w:val="48"/>
          <w:szCs w:val="48"/>
          <w:u w:val="single"/>
        </w:rPr>
        <w:instrText xml:space="preserve"> TOC \o "1-3" \h \z \u </w:instrText>
      </w:r>
      <w:r w:rsidRPr="002E2CAD">
        <w:rPr>
          <w:rFonts w:cs="Arial"/>
          <w:b w:val="0"/>
          <w:sz w:val="48"/>
          <w:szCs w:val="48"/>
          <w:u w:val="single"/>
        </w:rPr>
        <w:fldChar w:fldCharType="separate"/>
      </w:r>
      <w:hyperlink w:anchor="_Toc410313586" w:history="1">
        <w:r w:rsidR="00796386" w:rsidRPr="002E2CAD">
          <w:rPr>
            <w:rStyle w:val="Hyperlink"/>
            <w:rFonts w:cs="Arial"/>
            <w:noProof/>
          </w:rPr>
          <w:t>1.0 Implementation Report</w:t>
        </w:r>
        <w:r w:rsidR="00B95814" w:rsidRPr="002E2CAD">
          <w:rPr>
            <w:rFonts w:cs="Arial"/>
            <w:noProof/>
            <w:webHidden/>
          </w:rPr>
          <w:tab/>
        </w:r>
        <w:r w:rsidR="00B95814" w:rsidRPr="002E2CAD">
          <w:rPr>
            <w:rFonts w:cs="Arial"/>
            <w:noProof/>
            <w:webHidden/>
          </w:rPr>
          <w:fldChar w:fldCharType="begin"/>
        </w:r>
        <w:r w:rsidR="00B95814" w:rsidRPr="002E2CAD">
          <w:rPr>
            <w:rFonts w:cs="Arial"/>
            <w:noProof/>
            <w:webHidden/>
          </w:rPr>
          <w:instrText xml:space="preserve"> PAGEREF _Toc410313586 \h </w:instrText>
        </w:r>
        <w:r w:rsidR="00B95814" w:rsidRPr="002E2CAD">
          <w:rPr>
            <w:rFonts w:cs="Arial"/>
            <w:noProof/>
            <w:webHidden/>
          </w:rPr>
        </w:r>
        <w:r w:rsidR="00B95814" w:rsidRPr="002E2CAD">
          <w:rPr>
            <w:rFonts w:cs="Arial"/>
            <w:noProof/>
            <w:webHidden/>
          </w:rPr>
          <w:fldChar w:fldCharType="separate"/>
        </w:r>
        <w:r w:rsidR="00B95814" w:rsidRPr="002E2CAD">
          <w:rPr>
            <w:rFonts w:cs="Arial"/>
            <w:noProof/>
            <w:webHidden/>
          </w:rPr>
          <w:t>4</w:t>
        </w:r>
        <w:r w:rsidR="00B95814" w:rsidRPr="002E2CAD">
          <w:rPr>
            <w:rFonts w:cs="Arial"/>
            <w:noProof/>
            <w:webHidden/>
          </w:rPr>
          <w:fldChar w:fldCharType="end"/>
        </w:r>
      </w:hyperlink>
    </w:p>
    <w:p w:rsidR="00DB3CC4" w:rsidRPr="002E2CAD" w:rsidRDefault="00DB3CC4" w:rsidP="00DB3CC4">
      <w:pPr>
        <w:spacing w:after="0" w:line="240" w:lineRule="auto"/>
        <w:rPr>
          <w:rFonts w:ascii="Arial" w:hAnsi="Arial" w:cs="Arial"/>
          <w:b/>
          <w:sz w:val="48"/>
          <w:szCs w:val="48"/>
          <w:u w:val="single"/>
        </w:rPr>
      </w:pPr>
      <w:r w:rsidRPr="002E2CAD">
        <w:rPr>
          <w:rFonts w:ascii="Arial" w:hAnsi="Arial" w:cs="Arial"/>
          <w:b/>
          <w:sz w:val="48"/>
          <w:szCs w:val="48"/>
          <w:u w:val="single"/>
        </w:rPr>
        <w:fldChar w:fldCharType="end"/>
      </w:r>
    </w:p>
    <w:p w:rsidR="00BD6AFE" w:rsidRPr="002E2CAD" w:rsidRDefault="00DB3CC4" w:rsidP="002E2CAD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2E2CAD">
        <w:rPr>
          <w:rFonts w:ascii="Arial" w:hAnsi="Arial" w:cs="Arial"/>
          <w:b/>
          <w:sz w:val="48"/>
          <w:szCs w:val="48"/>
          <w:u w:val="single"/>
        </w:rPr>
        <w:br w:type="page"/>
      </w:r>
      <w:r w:rsidR="00AE6962" w:rsidRPr="002E2CAD">
        <w:rPr>
          <w:rFonts w:ascii="Arial" w:hAnsi="Arial" w:cs="Arial"/>
          <w:b/>
          <w:sz w:val="48"/>
          <w:szCs w:val="48"/>
          <w:u w:val="single"/>
        </w:rPr>
        <w:lastRenderedPageBreak/>
        <w:softHyphen/>
      </w:r>
      <w:r w:rsidR="00EA657D" w:rsidRPr="002E2CAD">
        <w:rPr>
          <w:rFonts w:ascii="Arial" w:hAnsi="Arial" w:cs="Arial"/>
          <w:b/>
          <w:sz w:val="48"/>
          <w:szCs w:val="48"/>
          <w:u w:val="single"/>
        </w:rPr>
        <w:t>Implementation Report</w:t>
      </w:r>
    </w:p>
    <w:p w:rsidR="003B7BF9" w:rsidRPr="002E2CAD" w:rsidRDefault="003B7BF9" w:rsidP="00DB3CC4">
      <w:pPr>
        <w:rPr>
          <w:rFonts w:ascii="Arial" w:hAnsi="Arial" w:cs="Arial"/>
          <w:b/>
          <w:sz w:val="26"/>
          <w:szCs w:val="26"/>
          <w:u w:val="single"/>
        </w:rPr>
      </w:pPr>
    </w:p>
    <w:p w:rsidR="001F0E44" w:rsidRPr="002E2CAD" w:rsidRDefault="00583827" w:rsidP="00755288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A2128" w:rsidRPr="002E2CAD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first iteration </w:t>
      </w:r>
      <w:r w:rsidR="00683203" w:rsidRPr="002E2CAD">
        <w:rPr>
          <w:rFonts w:ascii="Arial" w:hAnsi="Arial" w:cs="Arial"/>
        </w:rPr>
        <w:t>development</w:t>
      </w:r>
      <w:r w:rsidR="003B117F" w:rsidRPr="002E2CAD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the</w:t>
      </w:r>
      <w:r w:rsidR="003B117F" w:rsidRPr="002E2CAD">
        <w:rPr>
          <w:rFonts w:ascii="Arial" w:hAnsi="Arial" w:cs="Arial"/>
        </w:rPr>
        <w:t xml:space="preserve"> </w:t>
      </w:r>
      <w:proofErr w:type="spellStart"/>
      <w:r w:rsidR="003B117F" w:rsidRPr="002E2CAD">
        <w:rPr>
          <w:rFonts w:ascii="Arial" w:hAnsi="Arial" w:cs="Arial"/>
        </w:rPr>
        <w:t>TeachEasy</w:t>
      </w:r>
      <w:proofErr w:type="spellEnd"/>
      <w:r w:rsidR="003B117F" w:rsidRPr="002E2CAD">
        <w:rPr>
          <w:rFonts w:ascii="Arial" w:hAnsi="Arial" w:cs="Arial"/>
        </w:rPr>
        <w:t xml:space="preserve"> and </w:t>
      </w:r>
      <w:proofErr w:type="spellStart"/>
      <w:r w:rsidR="003B117F" w:rsidRPr="002E2CAD">
        <w:rPr>
          <w:rFonts w:ascii="Arial" w:hAnsi="Arial" w:cs="Arial"/>
        </w:rPr>
        <w:t>LearnEasy</w:t>
      </w:r>
      <w:proofErr w:type="spellEnd"/>
      <w:r w:rsidR="00683203" w:rsidRPr="002E2C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applications was</w:t>
      </w:r>
      <w:r w:rsidR="00683203" w:rsidRPr="002E2CAD">
        <w:rPr>
          <w:rFonts w:ascii="Arial" w:hAnsi="Arial" w:cs="Arial"/>
        </w:rPr>
        <w:t xml:space="preserve"> divided into smaller tasks </w:t>
      </w:r>
      <w:r>
        <w:rPr>
          <w:rFonts w:ascii="Arial" w:hAnsi="Arial" w:cs="Arial"/>
        </w:rPr>
        <w:t>based on the modules in the Software Design Diagram (Figure 1).</w:t>
      </w:r>
      <w:r w:rsidR="005014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These i</w:t>
      </w:r>
      <w:r w:rsidR="00683203" w:rsidRPr="002E2CAD">
        <w:rPr>
          <w:rFonts w:ascii="Arial" w:hAnsi="Arial" w:cs="Arial"/>
        </w:rPr>
        <w:t xml:space="preserve">ndividual tasks </w:t>
      </w:r>
      <w:r>
        <w:rPr>
          <w:rFonts w:ascii="Arial" w:hAnsi="Arial" w:cs="Arial"/>
        </w:rPr>
        <w:t>were</w:t>
      </w:r>
      <w:r w:rsidR="00683203" w:rsidRPr="002E2CAD">
        <w:rPr>
          <w:rFonts w:ascii="Arial" w:hAnsi="Arial" w:cs="Arial"/>
        </w:rPr>
        <w:t xml:space="preserve"> delegated to members of </w:t>
      </w:r>
      <w:r w:rsidR="00294DF9" w:rsidRPr="002E2CAD">
        <w:rPr>
          <w:rFonts w:ascii="Arial" w:hAnsi="Arial" w:cs="Arial"/>
        </w:rPr>
        <w:t xml:space="preserve">the </w:t>
      </w:r>
      <w:r w:rsidR="00683203" w:rsidRPr="002E2CAD">
        <w:rPr>
          <w:rFonts w:ascii="Arial" w:hAnsi="Arial" w:cs="Arial"/>
        </w:rPr>
        <w:t>development team.</w:t>
      </w:r>
      <w:r w:rsidR="00D554C1" w:rsidRPr="002E2CAD">
        <w:rPr>
          <w:rFonts w:ascii="Arial" w:hAnsi="Arial" w:cs="Arial"/>
        </w:rPr>
        <w:t xml:space="preserve"> Our company uses </w:t>
      </w:r>
      <w:r>
        <w:rPr>
          <w:rFonts w:ascii="Arial" w:hAnsi="Arial" w:cs="Arial"/>
        </w:rPr>
        <w:t>an online repository</w:t>
      </w:r>
      <w:r w:rsidR="00D554C1" w:rsidRPr="002E2CAD">
        <w:rPr>
          <w:rFonts w:ascii="Arial" w:hAnsi="Arial" w:cs="Arial"/>
        </w:rPr>
        <w:t xml:space="preserve"> (GitHub)</w:t>
      </w:r>
      <w:r>
        <w:rPr>
          <w:rFonts w:ascii="Arial" w:hAnsi="Arial" w:cs="Arial"/>
        </w:rPr>
        <w:t xml:space="preserve"> to manage</w:t>
      </w:r>
      <w:r w:rsidR="00173428" w:rsidRPr="002E2CAD">
        <w:rPr>
          <w:rFonts w:ascii="Arial" w:hAnsi="Arial" w:cs="Arial"/>
        </w:rPr>
        <w:t xml:space="preserve"> the development</w:t>
      </w:r>
      <w:r w:rsidR="00F92CA2" w:rsidRPr="002E2C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process</w:t>
      </w:r>
      <w:r w:rsidR="00173428" w:rsidRPr="002E2CAD">
        <w:rPr>
          <w:rFonts w:ascii="Arial" w:hAnsi="Arial" w:cs="Arial"/>
        </w:rPr>
        <w:t xml:space="preserve">. Issues are </w:t>
      </w:r>
      <w:r>
        <w:rPr>
          <w:rFonts w:ascii="Arial" w:hAnsi="Arial" w:cs="Arial"/>
        </w:rPr>
        <w:t>entered</w:t>
      </w:r>
      <w:r w:rsidR="00173428" w:rsidRPr="002E2C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into</w:t>
      </w:r>
      <w:r w:rsidR="00173428" w:rsidRPr="002E2CAD">
        <w:rPr>
          <w:rFonts w:ascii="Arial" w:hAnsi="Arial" w:cs="Arial"/>
        </w:rPr>
        <w:t xml:space="preserve"> the repositor</w:t>
      </w:r>
      <w:r>
        <w:rPr>
          <w:rFonts w:ascii="Arial" w:hAnsi="Arial" w:cs="Arial"/>
        </w:rPr>
        <w:t>ies issue tracking system</w:t>
      </w:r>
      <w:r w:rsidR="00173428" w:rsidRPr="002E2C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="00173428" w:rsidRPr="002E2CAD">
        <w:rPr>
          <w:rFonts w:ascii="Arial" w:hAnsi="Arial" w:cs="Arial"/>
        </w:rPr>
        <w:t xml:space="preserve"> represent the individual tasks. Upon completion of a particular task, a pull request is generation by the person responsible. The completed task is then reviewed by</w:t>
      </w:r>
      <w:r>
        <w:rPr>
          <w:rFonts w:ascii="Arial" w:hAnsi="Arial" w:cs="Arial"/>
        </w:rPr>
        <w:t xml:space="preserve"> the</w:t>
      </w:r>
      <w:r w:rsidR="00173428" w:rsidRPr="002E2CAD">
        <w:rPr>
          <w:rFonts w:ascii="Arial" w:hAnsi="Arial" w:cs="Arial"/>
        </w:rPr>
        <w:t xml:space="preserve"> Lead Software Developer, </w:t>
      </w:r>
      <w:r>
        <w:rPr>
          <w:rFonts w:ascii="Arial" w:hAnsi="Arial" w:cs="Arial"/>
        </w:rPr>
        <w:t xml:space="preserve">the </w:t>
      </w:r>
      <w:r w:rsidR="00173428" w:rsidRPr="002E2CAD">
        <w:rPr>
          <w:rFonts w:ascii="Arial" w:hAnsi="Arial" w:cs="Arial"/>
        </w:rPr>
        <w:t xml:space="preserve">Specialist Software Developer or </w:t>
      </w:r>
      <w:r>
        <w:rPr>
          <w:rFonts w:ascii="Arial" w:hAnsi="Arial" w:cs="Arial"/>
        </w:rPr>
        <w:t xml:space="preserve">the </w:t>
      </w:r>
      <w:r w:rsidR="00173428" w:rsidRPr="002E2CAD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M</w:t>
      </w:r>
      <w:r w:rsidR="00173428" w:rsidRPr="002E2CAD">
        <w:rPr>
          <w:rFonts w:ascii="Arial" w:hAnsi="Arial" w:cs="Arial"/>
        </w:rPr>
        <w:t>anager to check that</w:t>
      </w:r>
      <w:r>
        <w:rPr>
          <w:rFonts w:ascii="Arial" w:hAnsi="Arial" w:cs="Arial"/>
        </w:rPr>
        <w:t xml:space="preserve"> the code looks reasonable and</w:t>
      </w:r>
      <w:r w:rsidR="00173428" w:rsidRPr="002E2CAD">
        <w:rPr>
          <w:rFonts w:ascii="Arial" w:hAnsi="Arial" w:cs="Arial"/>
        </w:rPr>
        <w:t xml:space="preserve"> conforms </w:t>
      </w:r>
      <w:r w:rsidR="004C7A0E" w:rsidRPr="002E2CAD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company standard, which includes things</w:t>
      </w:r>
      <w:r w:rsidR="00173428" w:rsidRPr="002E2CAD">
        <w:rPr>
          <w:rFonts w:ascii="Arial" w:hAnsi="Arial" w:cs="Arial"/>
        </w:rPr>
        <w:t xml:space="preserve"> such as comments and variable names.</w:t>
      </w:r>
      <w:r w:rsidR="000C2D19" w:rsidRPr="002E2CAD">
        <w:rPr>
          <w:rFonts w:ascii="Arial" w:hAnsi="Arial" w:cs="Arial"/>
        </w:rPr>
        <w:t xml:space="preserve"> If the completed task conforms </w:t>
      </w:r>
      <w:r w:rsidR="004C7A0E" w:rsidRPr="002E2CAD">
        <w:rPr>
          <w:rFonts w:ascii="Arial" w:hAnsi="Arial" w:cs="Arial"/>
        </w:rPr>
        <w:t>to</w:t>
      </w:r>
      <w:r w:rsidR="000C2D19" w:rsidRPr="002E2CAD">
        <w:rPr>
          <w:rFonts w:ascii="Arial" w:hAnsi="Arial" w:cs="Arial"/>
        </w:rPr>
        <w:t xml:space="preserve"> the company standards, it is then merged to the master branch. </w:t>
      </w:r>
      <w:r w:rsidR="00FE629B" w:rsidRPr="002E2CAD">
        <w:rPr>
          <w:rFonts w:ascii="Arial" w:hAnsi="Arial" w:cs="Arial"/>
        </w:rPr>
        <w:t>This method aids in version control, minimising code loss and consistency.</w:t>
      </w:r>
      <w:r w:rsidR="00755288" w:rsidRPr="002E2C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Testing of the completed code modules is organised</w:t>
      </w:r>
      <w:r w:rsidR="009E08AE" w:rsidRPr="002E2CAD">
        <w:rPr>
          <w:rFonts w:ascii="Arial" w:hAnsi="Arial" w:cs="Arial"/>
        </w:rPr>
        <w:t xml:space="preserve"> by the Lead Software Tester to verify correct functionality. If a bug is discovered, it is recorded</w:t>
      </w:r>
      <w:r w:rsidR="00BC209F" w:rsidRPr="002E2CAD">
        <w:rPr>
          <w:rFonts w:ascii="Arial" w:hAnsi="Arial" w:cs="Arial"/>
        </w:rPr>
        <w:t xml:space="preserve"> and reported to the person responsib</w:t>
      </w:r>
      <w:r w:rsidR="00AE6962" w:rsidRPr="002E2CAD">
        <w:rPr>
          <w:rFonts w:ascii="Arial" w:hAnsi="Arial" w:cs="Arial"/>
        </w:rPr>
        <w:softHyphen/>
      </w:r>
      <w:r w:rsidR="00AE6962" w:rsidRPr="002E2CAD">
        <w:rPr>
          <w:rFonts w:ascii="Arial" w:hAnsi="Arial" w:cs="Arial"/>
        </w:rPr>
        <w:softHyphen/>
      </w:r>
      <w:r w:rsidR="00AE6962" w:rsidRPr="002E2CAD">
        <w:rPr>
          <w:rFonts w:ascii="Arial" w:hAnsi="Arial" w:cs="Arial"/>
        </w:rPr>
        <w:softHyphen/>
      </w:r>
      <w:r w:rsidR="00BC209F" w:rsidRPr="002E2CAD">
        <w:rPr>
          <w:rFonts w:ascii="Arial" w:hAnsi="Arial" w:cs="Arial"/>
        </w:rPr>
        <w:t>le for t</w:t>
      </w:r>
      <w:r w:rsidR="00AE6962" w:rsidRPr="002E2CAD">
        <w:rPr>
          <w:rFonts w:ascii="Arial" w:hAnsi="Arial" w:cs="Arial"/>
        </w:rPr>
        <w:softHyphen/>
      </w:r>
      <w:r w:rsidR="00AE6962" w:rsidRPr="002E2CAD">
        <w:rPr>
          <w:rFonts w:ascii="Arial" w:hAnsi="Arial" w:cs="Arial"/>
        </w:rPr>
        <w:softHyphen/>
      </w:r>
      <w:r w:rsidR="00AE6962" w:rsidRPr="002E2CAD">
        <w:rPr>
          <w:rFonts w:ascii="Arial" w:hAnsi="Arial" w:cs="Arial"/>
        </w:rPr>
        <w:softHyphen/>
      </w:r>
      <w:r w:rsidR="00BC209F" w:rsidRPr="002E2CAD">
        <w:rPr>
          <w:rFonts w:ascii="Arial" w:hAnsi="Arial" w:cs="Arial"/>
        </w:rPr>
        <w:t xml:space="preserve">he completed task by means of </w:t>
      </w:r>
      <w:r>
        <w:rPr>
          <w:rFonts w:ascii="Arial" w:hAnsi="Arial" w:cs="Arial"/>
        </w:rPr>
        <w:t xml:space="preserve">the </w:t>
      </w:r>
      <w:r w:rsidR="00BC209F" w:rsidRPr="002E2CAD">
        <w:rPr>
          <w:rFonts w:ascii="Arial" w:hAnsi="Arial" w:cs="Arial"/>
        </w:rPr>
        <w:t>issue</w:t>
      </w:r>
      <w:r>
        <w:rPr>
          <w:rFonts w:ascii="Arial" w:hAnsi="Arial" w:cs="Arial"/>
        </w:rPr>
        <w:t xml:space="preserve"> tracking system</w:t>
      </w:r>
      <w:r w:rsidR="00AE6962" w:rsidRPr="002E2CAD">
        <w:rPr>
          <w:rFonts w:ascii="Arial" w:hAnsi="Arial" w:cs="Arial"/>
        </w:rPr>
        <w:t xml:space="preserve">. </w:t>
      </w:r>
      <w:r w:rsidR="00501488">
        <w:rPr>
          <w:rFonts w:ascii="Arial" w:hAnsi="Arial" w:cs="Arial"/>
        </w:rPr>
        <w:t>The modules implemented</w:t>
      </w:r>
      <w:r w:rsidR="005145EF" w:rsidRPr="002E2CAD">
        <w:rPr>
          <w:rFonts w:ascii="Arial" w:hAnsi="Arial" w:cs="Arial"/>
        </w:rPr>
        <w:t xml:space="preserve"> so far have been highlighted in Figure 1.</w:t>
      </w:r>
      <w:r w:rsidR="00501488" w:rsidRPr="00501488">
        <w:rPr>
          <w:rFonts w:ascii="Arial" w:hAnsi="Arial" w:cs="Arial"/>
        </w:rPr>
        <w:t xml:space="preserve"> </w:t>
      </w:r>
      <w:r w:rsidR="00501488">
        <w:rPr>
          <w:rFonts w:ascii="Arial" w:hAnsi="Arial" w:cs="Arial"/>
        </w:rPr>
        <w:t>A full size version of the Software Design Diagram is available in the Software Design Specification folder.</w:t>
      </w:r>
    </w:p>
    <w:p w:rsidR="00501488" w:rsidRDefault="00501488" w:rsidP="00AE6962">
      <w:pPr>
        <w:spacing w:before="24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E407007" wp14:editId="29167C75">
                <wp:simplePos x="0" y="0"/>
                <wp:positionH relativeFrom="column">
                  <wp:posOffset>3810</wp:posOffset>
                </wp:positionH>
                <wp:positionV relativeFrom="paragraph">
                  <wp:posOffset>655955</wp:posOffset>
                </wp:positionV>
                <wp:extent cx="6106795" cy="3390900"/>
                <wp:effectExtent l="0" t="0" r="8255" b="0"/>
                <wp:wrapTight wrapText="bothSides">
                  <wp:wrapPolygon edited="0">
                    <wp:start x="3908" y="0"/>
                    <wp:lineTo x="0" y="364"/>
                    <wp:lineTo x="0" y="21479"/>
                    <wp:lineTo x="21562" y="21479"/>
                    <wp:lineTo x="21562" y="364"/>
                    <wp:lineTo x="7277" y="0"/>
                    <wp:lineTo x="3908" y="0"/>
                  </wp:wrapPolygon>
                </wp:wrapTight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795" cy="3390900"/>
                          <a:chOff x="0" y="0"/>
                          <a:chExt cx="6107373" cy="3391469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6107373" cy="3391469"/>
                            <a:chOff x="0" y="0"/>
                            <a:chExt cx="6329680" cy="3679636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296" t="16706" r="4793" b="8001"/>
                            <a:stretch/>
                          </pic:blipFill>
                          <pic:spPr bwMode="auto">
                            <a:xfrm>
                              <a:off x="0" y="88711"/>
                              <a:ext cx="6329680" cy="35909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6" name="Rectangle 6"/>
                          <wps:cNvSpPr/>
                          <wps:spPr>
                            <a:xfrm>
                              <a:off x="1180532" y="0"/>
                              <a:ext cx="933450" cy="1495425"/>
                            </a:xfrm>
                            <a:prstGeom prst="rect">
                              <a:avLst/>
                            </a:prstGeom>
                            <a:solidFill>
                              <a:srgbClr val="FFFF00">
                                <a:alpha val="3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374108" y="388961"/>
                              <a:ext cx="733425" cy="523875"/>
                            </a:xfrm>
                            <a:prstGeom prst="rect">
                              <a:avLst/>
                            </a:prstGeom>
                            <a:solidFill>
                              <a:srgbClr val="FFFF00">
                                <a:alpha val="3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189466" y="1378194"/>
                              <a:ext cx="1140084" cy="143277"/>
                            </a:xfrm>
                            <a:prstGeom prst="rect">
                              <a:avLst/>
                            </a:prstGeom>
                            <a:solidFill>
                              <a:srgbClr val="FFFF00">
                                <a:alpha val="3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742597" y="1241946"/>
                              <a:ext cx="286603" cy="129654"/>
                            </a:xfrm>
                            <a:prstGeom prst="rect">
                              <a:avLst/>
                            </a:prstGeom>
                            <a:solidFill>
                              <a:srgbClr val="FFFF00">
                                <a:alpha val="3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162568" y="1248770"/>
                              <a:ext cx="286603" cy="129654"/>
                            </a:xfrm>
                            <a:prstGeom prst="rect">
                              <a:avLst/>
                            </a:prstGeom>
                            <a:solidFill>
                              <a:srgbClr val="FFFF00">
                                <a:alpha val="3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5479576" y="1241946"/>
                              <a:ext cx="416257" cy="279779"/>
                            </a:xfrm>
                            <a:prstGeom prst="rect">
                              <a:avLst/>
                            </a:prstGeom>
                            <a:solidFill>
                              <a:srgbClr val="FFFF00">
                                <a:alpha val="3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Rectangle 2"/>
                        <wps:cNvSpPr/>
                        <wps:spPr>
                          <a:xfrm>
                            <a:off x="2218099" y="280657"/>
                            <a:ext cx="692150" cy="93250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906163" y="651849"/>
                            <a:ext cx="692150" cy="343981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97521" y="1575303"/>
                            <a:ext cx="941560" cy="343535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.3pt;margin-top:51.65pt;width:480.85pt;height:267pt;z-index:-251638784" coordsize="61073,339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TavpSeXH/cFOooAAqjgCjA&#10;9KKKADA9KMD0oooAMD0owPSiigAwPSjA9KKKADA9KMD0oooAb5addtCxoo2quO9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">
                <v:group id="Group 12" o:spid="_x0000_s1027" style="position:absolute;width:61073;height:33914" coordsize="63296,36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top:887;width:63296;height:35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9z6+AAAA2gAAAA8AAABkcnMvZG93bnJldi54bWxET02LwjAQvS/4H8IIe1tTRVytRlFBUDxt&#10;VbwOzdgWm0lJYu3+eyMs7Gl4vM9ZrDpTi5acrywrGA4SEMS51RUXCs6n3dcUhA/IGmvLpOCXPKyW&#10;vY8Fpto++YfaLBQihrBPUUEZQpNK6fOSDPqBbYgjd7POYIjQFVI7fMZwU8tRkkykwYpjQ4kNbUvK&#10;79nDKDiON9sLZt9utp8lHqv8cJ20B6U++916DiJQF/7Ff+69jvPh/cr7yu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TE9z6+AAAA2gAAAA8AAAAAAAAAAAAAAAAAnwIAAGRy&#10;cy9kb3ducmV2LnhtbFBLBQYAAAAABAAEAPcAAACKAwAAAAA=&#10;">
                    <v:imagedata r:id="rId9" o:title="" croptop="10948f" cropbottom="5244f" cropleft="849f" cropright="3141f"/>
                    <v:path arrowok="t"/>
                  </v:shape>
                  <v:rect id="Rectangle 6" o:spid="_x0000_s1029" style="position:absolute;left:11805;width:9334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0DMAA&#10;AADaAAAADwAAAGRycy9kb3ducmV2LnhtbESPT4vCMBDF78J+hzALXsSmriBSTWURFjzsRVfB49iM&#10;bbGZKU3U+u2NIOzx8f78eMtV7xp1o87XwgYmSQqKuBBbc2lg//cznoPyAdliI0wGHuRhlX8MlphZ&#10;ufOWbrtQqjjCPkMDVQhtprUvKnLoE2mJo3eWzmGIsiu17fAex12jv9J0ph3WHAkVtrSuqLjsri5y&#10;RY56bb3/fRxOGznuaaqbkTHDz/57ASpQH/7D7/bGGpjB60q8ATp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L0DMAAAADaAAAADwAAAAAAAAAAAAAAAACYAgAAZHJzL2Rvd25y&#10;ZXYueG1sUEsFBgAAAAAEAAQA9QAAAIUDAAAAAA==&#10;" fillcolor="yellow" stroked="f" strokeweight="2pt">
                    <v:fill opacity="19789f"/>
                  </v:rect>
                  <v:rect id="Rectangle 7" o:spid="_x0000_s1030" style="position:absolute;left:43741;top:3889;width:7334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5Rl8EA&#10;AADaAAAADwAAAGRycy9kb3ducmV2LnhtbESPT2vCQBDF7wW/wzKCl1I3tVAldQ0SEHLwolXwOM1O&#10;k2B2JmS3mnx7t1Do8fH+/HjrbHCtulHvG2EDr/MEFHEptuHKwOlz97IC5QOyxVaYDIzkIdtMntaY&#10;WrnzgW7HUKk4wj5FA3UIXaq1L2ty6OfSEUfvW3qHIcq+0rbHexx3rV4kybt22HAk1NhRXlN5Pf64&#10;yBW56Nx6vx/PX4VcTvSm22djZtNh+wEq0BD+w3/twhpYwu+VeAP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uUZfBAAAA2gAAAA8AAAAAAAAAAAAAAAAAmAIAAGRycy9kb3du&#10;cmV2LnhtbFBLBQYAAAAABAAEAPUAAACGAwAAAAA=&#10;" fillcolor="yellow" stroked="f" strokeweight="2pt">
                    <v:fill opacity="19789f"/>
                  </v:rect>
                  <v:rect id="Rectangle 8" o:spid="_x0000_s1031" style="position:absolute;left:41894;top:13781;width:11401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HF5b4A&#10;AADaAAAADwAAAGRycy9kb3ducmV2LnhtbERPS2vCQBC+C/6HZQq9SN20gkjqKkUQPPRSH5DjmB2T&#10;YHYmZLca/33nUPD48b2X6yG05kZ9bIQdvE8zMMSl+IYrB8fD9m0BJiZkj60wOXhQhPVqPFpi7uXO&#10;P3Tbp8poCMccHdQpdbm1sawpYJxKR6zcRfqASWFfWd/jXcNDaz+ybG4DNqwNNXa0qam87n+D9ooU&#10;duNj/H6czjspjjSz7cS515fh6xNMoiE9xf/unXegW/WK3gC7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xxeW+AAAA2gAAAA8AAAAAAAAAAAAAAAAAmAIAAGRycy9kb3ducmV2&#10;LnhtbFBLBQYAAAAABAAEAPUAAACDAwAAAAA=&#10;" fillcolor="yellow" stroked="f" strokeweight="2pt">
                    <v:fill opacity="19789f"/>
                  </v:rect>
                  <v:rect id="Rectangle 9" o:spid="_x0000_s1032" style="position:absolute;left:47425;top:12419;width:2867;height:1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gfsEA&#10;AADaAAAADwAAAGRycy9kb3ducmV2LnhtbESPT2vCQBDF7wW/wzKCl1I3tVA0dQ0SEHLwolXwOM1O&#10;k2B2JmS3mnx7t1Do8fH+/HjrbHCtulHvG2EDr/MEFHEptuHKwOlz97IE5QOyxVaYDIzkIdtMntaY&#10;WrnzgW7HUKk4wj5FA3UIXaq1L2ty6OfSEUfvW3qHIcq+0rbHexx3rV4kybt22HAk1NhRXlN5Pf64&#10;yBW56Nx6vx/PX4VcTvSm22djZtNh+wEq0BD+w3/twhpYwe+VeAP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9YH7BAAAA2gAAAA8AAAAAAAAAAAAAAAAAmAIAAGRycy9kb3du&#10;cmV2LnhtbFBLBQYAAAAABAAEAPUAAACGAwAAAAA=&#10;" fillcolor="yellow" stroked="f" strokeweight="2pt">
                    <v:fill opacity="19789f"/>
                  </v:rect>
                  <v:rect id="Rectangle 10" o:spid="_x0000_s1033" style="position:absolute;left:41625;top:12487;width:2866;height:1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1gcEA&#10;AADbAAAADwAAAGRycy9kb3ducmV2LnhtbESPTWvCQBCG74L/YZlCL1I3rSCSukoRBA+91A/IccyO&#10;STA7E7Jbjf++cyh4m2Hej2eW6yG05kZ9bIQdvE8zMMSl+IYrB8fD9m0BJiZkj60wOXhQhPVqPFpi&#10;7uXOP3Tbp8poCMccHdQpdbm1sawpYJxKR6y3i/QBk659ZX2Pdw0Prf3IsrkN2LA21NjRpqbyuv8N&#10;2itS2I2P8ftxOu+kONLMthPnXl+Gr08wiYb0FP+7d17xlV5/0QHs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W9YHBAAAA2wAAAA8AAAAAAAAAAAAAAAAAmAIAAGRycy9kb3du&#10;cmV2LnhtbFBLBQYAAAAABAAEAPUAAACGAwAAAAA=&#10;" fillcolor="yellow" stroked="f" strokeweight="2pt">
                    <v:fill opacity="19789f"/>
                  </v:rect>
                  <v:rect id="Rectangle 11" o:spid="_x0000_s1034" style="position:absolute;left:54795;top:12419;width:4163;height:2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pQGsIA&#10;AADbAAAADwAAAGRycy9kb3ducmV2LnhtbESPT4vCQAzF78J+hyELexE7dQWR6lQWYcGDl/UPeIyd&#10;2BY7SemMWr/9jiB4S3gv7/eyWPauUTfqfC1sYJykoIgLsTWXBva739EMlA/IFhthMvAgD8v8Y7DA&#10;zMqd/+i2DaWKIewzNFCF0GZa+6Iihz6RljhqZ+kchrh2pbYd3mO4a/R3mk61w5ojocKWVhUVl+3V&#10;Ra7IUa+s95vH4bSW454muhka8/XZ/8xBBerD2/y6XttYfwzPX+IAO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lAawgAAANsAAAAPAAAAAAAAAAAAAAAAAJgCAABkcnMvZG93&#10;bnJldi54bWxQSwUGAAAAAAQABAD1AAAAhwMAAAAA&#10;" fillcolor="yellow" stroked="f" strokeweight="2pt">
                    <v:fill opacity="19789f"/>
                  </v:rect>
                </v:group>
                <v:rect id="Rectangle 2" o:spid="_x0000_s1035" style="position:absolute;left:22180;top:2806;width:6922;height:9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yD8IA&#10;AADaAAAADwAAAGRycy9kb3ducmV2LnhtbESPT2uDQBDF74V+h2UKvZRkrYUQTFYpgUIOvdQkkOPE&#10;najEnRF3G/XbdwuFHh/vz4+3LSbXqTsNvhU28LpMQBFXYluuDRwPH4s1KB+QLXbCZGAmD0X++LDF&#10;zMrIX3QvQ63iCPsMDTQh9JnWvmrIoV9KTxy9qwwOQ5RDre2AYxx3nU6TZKUdthwJDfa0a6i6ld8u&#10;ckXOeme9/5xPl72cj/Smuxdjnp+m9w2oQFP4D/+199ZACr9X4g3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mfIPwgAAANoAAAAPAAAAAAAAAAAAAAAAAJgCAABkcnMvZG93&#10;bnJldi54bWxQSwUGAAAAAAQABAD1AAAAhwMAAAAA&#10;" fillcolor="yellow" stroked="f" strokeweight="2pt">
                  <v:fill opacity="19789f"/>
                </v:rect>
                <v:rect id="Rectangle 3" o:spid="_x0000_s1036" style="position:absolute;left:29061;top:6518;width:6922;height:3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XlMIA&#10;AADaAAAADwAAAGRycy9kb3ducmV2LnhtbESPT2uDQBDF74V+h2UKuZS6poESbFYpQiGHXpImkOPE&#10;narUnRF3o+bbZwOFHh/vz4+3KWbXqZEG3wobWCYpKOJKbMu1gcP358salA/IFjthMnAlD0X++LDB&#10;zMrEOxr3oVZxhH2GBpoQ+kxrXzXk0CfSE0fvRwaHIcqh1nbAKY67Tr+m6Zt22HIkNNhT2VD1u7+4&#10;yBU56dJ6/3U9nrdyOtBKd8/GLJ7mj3dQgebwH/5rb62BFdyvxBu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1VeUwgAAANoAAAAPAAAAAAAAAAAAAAAAAJgCAABkcnMvZG93&#10;bnJldi54bWxQSwUGAAAAAAQABAD1AAAAhwMAAAAA&#10;" fillcolor="yellow" stroked="f" strokeweight="2pt">
                  <v:fill opacity="19789f"/>
                </v:rect>
                <v:rect id="Rectangle 4" o:spid="_x0000_s1037" style="position:absolute;left:27975;top:15753;width:9415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4MEA&#10;AADaAAAADwAAAGRycy9kb3ducmV2LnhtbESPT2vCQBDF7wW/wzKCl1I3tUUkdQ0SEHLwolXwOM1O&#10;k2B2JmS3mnx7t1Do8fH+/HjrbHCtulHvG2EDr/MEFHEptuHKwOlz97IC5QOyxVaYDIzkIdtMntaY&#10;WrnzgW7HUKk4wj5FA3UIXaq1L2ty6OfSEUfvW3qHIcq+0rbHexx3rV4kyVI7bDgSauwor6m8Hn9c&#10;5IpcdG6934/nr0IuJ3rT7bMxs+mw/QAVaAj/4b92YQ28w++VeAP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8z+DBAAAA2gAAAA8AAAAAAAAAAAAAAAAAmAIAAGRycy9kb3du&#10;cmV2LnhtbFBLBQYAAAAABAAEAPUAAACGAwAAAAA=&#10;" fillcolor="yellow" stroked="f" strokeweight="2pt">
                  <v:fill opacity="19789f"/>
                </v:rect>
                <w10:wrap type="tight"/>
              </v:group>
            </w:pict>
          </mc:Fallback>
        </mc:AlternateContent>
      </w:r>
      <w:r w:rsidR="00755288" w:rsidRPr="002E2CAD">
        <w:rPr>
          <w:rFonts w:ascii="Arial" w:hAnsi="Arial" w:cs="Arial"/>
        </w:rPr>
        <w:t>Our company believes that the current software development</w:t>
      </w:r>
      <w:r w:rsidR="007A2E82" w:rsidRPr="002E2CAD">
        <w:rPr>
          <w:rFonts w:ascii="Arial" w:hAnsi="Arial" w:cs="Arial"/>
        </w:rPr>
        <w:t xml:space="preserve"> process</w:t>
      </w:r>
      <w:r w:rsidR="00755288" w:rsidRPr="002E2CAD">
        <w:rPr>
          <w:rFonts w:ascii="Arial" w:hAnsi="Arial" w:cs="Arial"/>
        </w:rPr>
        <w:t xml:space="preserve"> is a</w:t>
      </w:r>
      <w:r w:rsidR="00A10B54" w:rsidRPr="002E2CAD">
        <w:rPr>
          <w:rFonts w:ascii="Arial" w:hAnsi="Arial" w:cs="Arial"/>
        </w:rPr>
        <w:t>ppropriate</w:t>
      </w:r>
      <w:r w:rsidR="00755288" w:rsidRPr="002E2CAD">
        <w:rPr>
          <w:rFonts w:ascii="Arial" w:hAnsi="Arial" w:cs="Arial"/>
        </w:rPr>
        <w:t xml:space="preserve"> </w:t>
      </w:r>
      <w:r w:rsidR="00A10B54" w:rsidRPr="002E2CAD">
        <w:rPr>
          <w:rFonts w:ascii="Arial" w:hAnsi="Arial" w:cs="Arial"/>
        </w:rPr>
        <w:t xml:space="preserve">in the development of </w:t>
      </w:r>
      <w:proofErr w:type="spellStart"/>
      <w:r w:rsidR="00A10B54" w:rsidRPr="002E2CAD">
        <w:rPr>
          <w:rFonts w:ascii="Arial" w:hAnsi="Arial" w:cs="Arial"/>
        </w:rPr>
        <w:t>TeachEasy</w:t>
      </w:r>
      <w:proofErr w:type="spellEnd"/>
      <w:r w:rsidR="00A10B54" w:rsidRPr="002E2CAD">
        <w:rPr>
          <w:rFonts w:ascii="Arial" w:hAnsi="Arial" w:cs="Arial"/>
        </w:rPr>
        <w:t xml:space="preserve"> and </w:t>
      </w:r>
      <w:proofErr w:type="spellStart"/>
      <w:r w:rsidR="00A10B54" w:rsidRPr="002E2CAD">
        <w:rPr>
          <w:rFonts w:ascii="Arial" w:hAnsi="Arial" w:cs="Arial"/>
        </w:rPr>
        <w:t>LearnEasy</w:t>
      </w:r>
      <w:proofErr w:type="spellEnd"/>
      <w:r w:rsidR="00A10B54" w:rsidRPr="002E2CAD">
        <w:rPr>
          <w:rFonts w:ascii="Arial" w:hAnsi="Arial" w:cs="Arial"/>
        </w:rPr>
        <w:t xml:space="preserve"> because software tasks are being developed in a timely manner and to a high standard.</w:t>
      </w:r>
      <w:r w:rsidR="00755288" w:rsidRPr="002E2CAD">
        <w:rPr>
          <w:rFonts w:ascii="Arial" w:hAnsi="Arial" w:cs="Arial"/>
        </w:rPr>
        <w:t xml:space="preserve"> </w:t>
      </w:r>
    </w:p>
    <w:p w:rsidR="00501488" w:rsidRDefault="00501488" w:rsidP="00501488">
      <w:pPr>
        <w:spacing w:before="240" w:line="240" w:lineRule="auto"/>
        <w:rPr>
          <w:rFonts w:ascii="Arial" w:hAnsi="Arial" w:cs="Arial"/>
        </w:rPr>
      </w:pPr>
      <w:r w:rsidRPr="002E2CA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EEA27" wp14:editId="20B9ADB7">
                <wp:simplePos x="0" y="0"/>
                <wp:positionH relativeFrom="margin">
                  <wp:posOffset>2047240</wp:posOffset>
                </wp:positionH>
                <wp:positionV relativeFrom="paragraph">
                  <wp:posOffset>-132715</wp:posOffset>
                </wp:positionV>
                <wp:extent cx="2032000" cy="22225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827" w:rsidRPr="001F0E44" w:rsidRDefault="00583827">
                            <w:pPr>
                              <w:rPr>
                                <w:sz w:val="16"/>
                              </w:rPr>
                            </w:pPr>
                            <w:r w:rsidRPr="001F0E44">
                              <w:rPr>
                                <w:sz w:val="16"/>
                              </w:rPr>
                              <w:t xml:space="preserve">Figure 1: Software </w:t>
                            </w:r>
                            <w:r>
                              <w:rPr>
                                <w:sz w:val="16"/>
                              </w:rPr>
                              <w:t>Design Diagram</w:t>
                            </w:r>
                            <w:r w:rsidRPr="001F0E44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pt;margin-top:-10.45pt;width:160pt;height:1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" stroked="f">
                <v:textbox>
                  <w:txbxContent>
                    <w:p w:rsidR="00583827" w:rsidRPr="001F0E44" w:rsidRDefault="00583827">
                      <w:pPr>
                        <w:rPr>
                          <w:sz w:val="16"/>
                        </w:rPr>
                      </w:pPr>
                      <w:r w:rsidRPr="001F0E44">
                        <w:rPr>
                          <w:sz w:val="16"/>
                        </w:rPr>
                        <w:t xml:space="preserve">Figure 1: Software </w:t>
                      </w:r>
                      <w:r>
                        <w:rPr>
                          <w:sz w:val="16"/>
                        </w:rPr>
                        <w:t>Design Diagram</w:t>
                      </w:r>
                      <w:r w:rsidRPr="001F0E44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2CAD" w:rsidRPr="002E2CAD" w:rsidRDefault="00501488" w:rsidP="00501488">
      <w:pPr>
        <w:spacing w:before="24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more detail on the specifics of the software please see the ‘Software Design Specification’ document, found in the folder of the same name. </w:t>
      </w:r>
      <w:r w:rsidR="002E2CAD" w:rsidRPr="002E2CAD">
        <w:rPr>
          <w:rFonts w:ascii="Arial" w:hAnsi="Arial" w:cs="Arial"/>
        </w:rPr>
        <w:t xml:space="preserve">For information regarding current implementation progress and task breakdowns, please refer to the </w:t>
      </w:r>
      <w:r w:rsidR="00E5015F">
        <w:rPr>
          <w:rFonts w:ascii="Arial" w:hAnsi="Arial" w:cs="Arial"/>
        </w:rPr>
        <w:t>‘</w:t>
      </w:r>
      <w:r w:rsidR="002E2CAD">
        <w:rPr>
          <w:rFonts w:ascii="Arial" w:hAnsi="Arial" w:cs="Arial"/>
        </w:rPr>
        <w:t>Implementation Planning Spreadsheet</w:t>
      </w:r>
      <w:r w:rsidR="00E5015F">
        <w:rPr>
          <w:rFonts w:ascii="Arial" w:hAnsi="Arial" w:cs="Arial"/>
        </w:rPr>
        <w:t>’</w:t>
      </w:r>
      <w:r w:rsidR="002E2CAD">
        <w:rPr>
          <w:rFonts w:ascii="Arial" w:hAnsi="Arial" w:cs="Arial"/>
        </w:rPr>
        <w:t xml:space="preserve"> in the </w:t>
      </w:r>
      <w:r w:rsidR="00E5015F">
        <w:rPr>
          <w:rFonts w:ascii="Arial" w:hAnsi="Arial" w:cs="Arial"/>
        </w:rPr>
        <w:t>‘</w:t>
      </w:r>
      <w:r w:rsidR="002E2CAD">
        <w:rPr>
          <w:rFonts w:ascii="Arial" w:hAnsi="Arial" w:cs="Arial"/>
        </w:rPr>
        <w:t>Release Planning</w:t>
      </w:r>
      <w:r w:rsidR="00E5015F">
        <w:rPr>
          <w:rFonts w:ascii="Arial" w:hAnsi="Arial" w:cs="Arial"/>
        </w:rPr>
        <w:t>’</w:t>
      </w:r>
      <w:r w:rsidR="002E2CAD">
        <w:rPr>
          <w:rFonts w:ascii="Arial" w:hAnsi="Arial" w:cs="Arial"/>
        </w:rPr>
        <w:t xml:space="preserve"> folder.</w:t>
      </w:r>
      <w:bookmarkStart w:id="0" w:name="_GoBack"/>
      <w:bookmarkEnd w:id="0"/>
    </w:p>
    <w:sectPr w:rsidR="002E2CAD" w:rsidRPr="002E2CAD" w:rsidSect="00943BC9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827" w:rsidRDefault="00583827" w:rsidP="00DB3CC4">
      <w:pPr>
        <w:spacing w:after="0" w:line="240" w:lineRule="auto"/>
      </w:pPr>
      <w:r>
        <w:separator/>
      </w:r>
    </w:p>
  </w:endnote>
  <w:endnote w:type="continuationSeparator" w:id="0">
    <w:p w:rsidR="00583827" w:rsidRDefault="00583827" w:rsidP="00DB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8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827" w:rsidRDefault="005838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1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3827" w:rsidRDefault="005838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827" w:rsidRDefault="00583827">
    <w:pPr>
      <w:pStyle w:val="Footer"/>
      <w:jc w:val="right"/>
    </w:pPr>
  </w:p>
  <w:p w:rsidR="00583827" w:rsidRDefault="00583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827" w:rsidRDefault="00583827" w:rsidP="00DB3CC4">
      <w:pPr>
        <w:spacing w:after="0" w:line="240" w:lineRule="auto"/>
      </w:pPr>
      <w:r>
        <w:separator/>
      </w:r>
    </w:p>
  </w:footnote>
  <w:footnote w:type="continuationSeparator" w:id="0">
    <w:p w:rsidR="00583827" w:rsidRDefault="00583827" w:rsidP="00DB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827" w:rsidRPr="00943BC9" w:rsidRDefault="00583827" w:rsidP="00943BC9">
    <w:pPr>
      <w:pStyle w:val="Header"/>
      <w:shd w:val="clear" w:color="auto" w:fill="FFFFFF" w:themeFill="background1"/>
      <w:rPr>
        <w:color w:val="000000" w:themeColor="text1"/>
      </w:rPr>
    </w:pPr>
    <w:r>
      <w:rPr>
        <w:rFonts w:ascii="Arial" w:hAnsi="Arial" w:cs="Arial"/>
        <w:color w:val="000000" w:themeColor="text1"/>
        <w:sz w:val="20"/>
        <w:szCs w:val="20"/>
      </w:rPr>
      <w:t>Implementation Report</w:t>
    </w:r>
    <w:r w:rsidRPr="00943BC9">
      <w:rPr>
        <w:rFonts w:ascii="Arial" w:hAnsi="Arial" w:cs="Arial"/>
        <w:color w:val="000000" w:themeColor="text1"/>
        <w:sz w:val="20"/>
        <w:szCs w:val="20"/>
      </w:rPr>
      <w:ptab w:relativeTo="margin" w:alignment="center" w:leader="none"/>
    </w:r>
    <w:r w:rsidRPr="00943BC9">
      <w:rPr>
        <w:color w:val="000000" w:themeColor="text1"/>
      </w:rPr>
      <w:ptab w:relativeTo="margin" w:alignment="right" w:leader="none"/>
    </w:r>
    <w:r>
      <w:rPr>
        <w:color w:val="000000" w:themeColor="text1"/>
      </w:rPr>
      <w:t>Thursday 12</w:t>
    </w:r>
    <w:r w:rsidRPr="00943BC9">
      <w:rPr>
        <w:color w:val="000000" w:themeColor="text1"/>
        <w:vertAlign w:val="superscript"/>
      </w:rPr>
      <w:t xml:space="preserve">th </w:t>
    </w:r>
    <w:r>
      <w:rPr>
        <w:color w:val="000000" w:themeColor="text1"/>
      </w:rPr>
      <w:t>March</w:t>
    </w:r>
    <w:r w:rsidRPr="00943BC9">
      <w:rPr>
        <w:color w:val="000000" w:themeColor="text1"/>
      </w:rPr>
      <w:t xml:space="preserve"> </w:t>
    </w:r>
    <w:r>
      <w:rPr>
        <w:color w:val="000000" w:themeColor="text1"/>
      </w:rPr>
      <w:t>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0"/>
    <w:rsid w:val="0006135A"/>
    <w:rsid w:val="000C2D19"/>
    <w:rsid w:val="000D0816"/>
    <w:rsid w:val="0015759C"/>
    <w:rsid w:val="00173428"/>
    <w:rsid w:val="00181AA4"/>
    <w:rsid w:val="001E38E5"/>
    <w:rsid w:val="001F0E44"/>
    <w:rsid w:val="00222A9F"/>
    <w:rsid w:val="00261659"/>
    <w:rsid w:val="00294DF9"/>
    <w:rsid w:val="002A03C0"/>
    <w:rsid w:val="002E2CAD"/>
    <w:rsid w:val="003A2128"/>
    <w:rsid w:val="003B117F"/>
    <w:rsid w:val="003B7987"/>
    <w:rsid w:val="003B7BF9"/>
    <w:rsid w:val="004643DB"/>
    <w:rsid w:val="004C7A0E"/>
    <w:rsid w:val="004E32D7"/>
    <w:rsid w:val="00501488"/>
    <w:rsid w:val="005054E9"/>
    <w:rsid w:val="005145EF"/>
    <w:rsid w:val="00571225"/>
    <w:rsid w:val="00583827"/>
    <w:rsid w:val="00630603"/>
    <w:rsid w:val="00641E9C"/>
    <w:rsid w:val="00683203"/>
    <w:rsid w:val="00736602"/>
    <w:rsid w:val="00755288"/>
    <w:rsid w:val="0076375F"/>
    <w:rsid w:val="0077777C"/>
    <w:rsid w:val="00796386"/>
    <w:rsid w:val="007A2E82"/>
    <w:rsid w:val="00830DB9"/>
    <w:rsid w:val="00854E00"/>
    <w:rsid w:val="008D749A"/>
    <w:rsid w:val="00943BC9"/>
    <w:rsid w:val="00944E4E"/>
    <w:rsid w:val="00987CC1"/>
    <w:rsid w:val="00995158"/>
    <w:rsid w:val="009B2F79"/>
    <w:rsid w:val="009C7B5B"/>
    <w:rsid w:val="009D3192"/>
    <w:rsid w:val="009E08AE"/>
    <w:rsid w:val="00A03D96"/>
    <w:rsid w:val="00A10B54"/>
    <w:rsid w:val="00A573D4"/>
    <w:rsid w:val="00A95C8A"/>
    <w:rsid w:val="00AE6962"/>
    <w:rsid w:val="00B376FB"/>
    <w:rsid w:val="00B567ED"/>
    <w:rsid w:val="00B91571"/>
    <w:rsid w:val="00B95814"/>
    <w:rsid w:val="00BC209F"/>
    <w:rsid w:val="00BD6AFE"/>
    <w:rsid w:val="00BE03B1"/>
    <w:rsid w:val="00CC6C32"/>
    <w:rsid w:val="00CC6F7B"/>
    <w:rsid w:val="00D20C98"/>
    <w:rsid w:val="00D21584"/>
    <w:rsid w:val="00D24DEF"/>
    <w:rsid w:val="00D554C1"/>
    <w:rsid w:val="00DA63A6"/>
    <w:rsid w:val="00DB3CC4"/>
    <w:rsid w:val="00DE4D48"/>
    <w:rsid w:val="00E5015F"/>
    <w:rsid w:val="00EA657D"/>
    <w:rsid w:val="00F252A3"/>
    <w:rsid w:val="00F31751"/>
    <w:rsid w:val="00F84848"/>
    <w:rsid w:val="00F92CA2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38391-A31A-4B32-A903-73BCBEA5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3CAFE07B.dotm</Template>
  <TotalTime>118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Ali Jewers</cp:lastModifiedBy>
  <cp:revision>60</cp:revision>
  <dcterms:created xsi:type="dcterms:W3CDTF">2015-03-12T15:34:00Z</dcterms:created>
  <dcterms:modified xsi:type="dcterms:W3CDTF">2015-03-13T10:24:00Z</dcterms:modified>
</cp:coreProperties>
</file>