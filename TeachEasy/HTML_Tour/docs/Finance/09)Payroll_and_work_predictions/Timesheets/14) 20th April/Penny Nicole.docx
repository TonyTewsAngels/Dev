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D1324F">
        <w:rPr>
          <w:rFonts w:ascii="Arial" w:hAnsi="Arial" w:cs="Arial"/>
          <w:sz w:val="24"/>
          <w:szCs w:val="24"/>
        </w:rPr>
        <w:t>Penny Nicole</w:t>
      </w: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2A66CB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D132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2A66CB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BE9" w:rsidRPr="00D1324F" w:rsidRDefault="000A5BE9" w:rsidP="006D24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BE9" w:rsidRPr="00DB2E7E" w:rsidRDefault="000A5BE9" w:rsidP="000A5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8A72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bookmarkStart w:id="0" w:name="_GoBack"/>
            <w:bookmarkEnd w:id="0"/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EB2F96" w:rsidRDefault="00CF434F" w:rsidP="00844F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340BD9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</w:t>
            </w:r>
            <w:r w:rsidR="002A66C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.5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340BD9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</w:t>
            </w:r>
            <w:r w:rsidR="002A66C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.5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340BD9">
        <w:rPr>
          <w:rFonts w:ascii="Arial" w:hAnsi="Arial" w:cs="Arial"/>
        </w:rPr>
        <w:t>20</w:t>
      </w:r>
      <w:r w:rsidR="009A3C09">
        <w:rPr>
          <w:rFonts w:ascii="Arial" w:hAnsi="Arial" w:cs="Arial"/>
          <w:vertAlign w:val="superscript"/>
        </w:rPr>
        <w:t>th</w:t>
      </w:r>
      <w:r w:rsidR="009A3C09">
        <w:rPr>
          <w:rFonts w:ascii="Arial" w:hAnsi="Arial" w:cs="Arial"/>
        </w:rPr>
        <w:t xml:space="preserve"> April </w:t>
      </w:r>
      <w:r w:rsidR="00EB2F96">
        <w:rPr>
          <w:rFonts w:ascii="Arial" w:hAnsi="Arial" w:cs="Arial"/>
        </w:rPr>
        <w:t>2015</w:t>
      </w:r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0A5BE9"/>
    <w:rsid w:val="00184652"/>
    <w:rsid w:val="00296E72"/>
    <w:rsid w:val="002A66CB"/>
    <w:rsid w:val="00305510"/>
    <w:rsid w:val="00340BD9"/>
    <w:rsid w:val="0049771C"/>
    <w:rsid w:val="005935CA"/>
    <w:rsid w:val="005E7CC6"/>
    <w:rsid w:val="00612F54"/>
    <w:rsid w:val="006D249A"/>
    <w:rsid w:val="007334FC"/>
    <w:rsid w:val="008263C8"/>
    <w:rsid w:val="008342B9"/>
    <w:rsid w:val="00844F35"/>
    <w:rsid w:val="008A6008"/>
    <w:rsid w:val="008A7219"/>
    <w:rsid w:val="009A3C09"/>
    <w:rsid w:val="00A23AF6"/>
    <w:rsid w:val="00A42B06"/>
    <w:rsid w:val="00B1268D"/>
    <w:rsid w:val="00B16A8B"/>
    <w:rsid w:val="00BB28DE"/>
    <w:rsid w:val="00C04181"/>
    <w:rsid w:val="00C93DD0"/>
    <w:rsid w:val="00CF434F"/>
    <w:rsid w:val="00D1324F"/>
    <w:rsid w:val="00D51232"/>
    <w:rsid w:val="00DB2E7E"/>
    <w:rsid w:val="00E43A18"/>
    <w:rsid w:val="00EB2F96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25ED3D71.dotm</Template>
  <TotalTime>11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14</cp:revision>
  <dcterms:created xsi:type="dcterms:W3CDTF">2015-05-21T16:27:00Z</dcterms:created>
  <dcterms:modified xsi:type="dcterms:W3CDTF">2015-05-22T17:50:00Z</dcterms:modified>
</cp:coreProperties>
</file>