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060D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43731C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731C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43731C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43731C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176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AF3C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43731C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43731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Editor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3731C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  <w:r w:rsidR="00C060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3731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3731C">
        <w:rPr>
          <w:rFonts w:ascii="Arial" w:hAnsi="Arial" w:cs="Arial"/>
        </w:rPr>
        <w:t>20</w:t>
      </w:r>
      <w:r w:rsidR="00A503C7" w:rsidRPr="00A503C7">
        <w:rPr>
          <w:rFonts w:ascii="Arial" w:hAnsi="Arial" w:cs="Arial"/>
          <w:vertAlign w:val="superscript"/>
        </w:rPr>
        <w:t>th</w:t>
      </w:r>
      <w:r w:rsidR="00A503C7">
        <w:rPr>
          <w:rFonts w:ascii="Arial" w:hAnsi="Arial" w:cs="Arial"/>
        </w:rPr>
        <w:t xml:space="preserve"> April</w:t>
      </w:r>
      <w:r w:rsidR="00517DD6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1760F"/>
    <w:rsid w:val="0043731C"/>
    <w:rsid w:val="0049771C"/>
    <w:rsid w:val="00517DD6"/>
    <w:rsid w:val="00542AA4"/>
    <w:rsid w:val="005935CA"/>
    <w:rsid w:val="005E7CC6"/>
    <w:rsid w:val="007334FC"/>
    <w:rsid w:val="008263C8"/>
    <w:rsid w:val="00844F35"/>
    <w:rsid w:val="008A6008"/>
    <w:rsid w:val="008A7219"/>
    <w:rsid w:val="00A42B06"/>
    <w:rsid w:val="00A503C7"/>
    <w:rsid w:val="00AF3C05"/>
    <w:rsid w:val="00B1268D"/>
    <w:rsid w:val="00B16A8B"/>
    <w:rsid w:val="00BB28DE"/>
    <w:rsid w:val="00BE4853"/>
    <w:rsid w:val="00BF08F5"/>
    <w:rsid w:val="00C060D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6E5E5B36.dotm</Template>
  <TotalTime>17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2015-05-21T16:25:00Z</dcterms:created>
  <dcterms:modified xsi:type="dcterms:W3CDTF">2015-05-22T17:42:00Z</dcterms:modified>
</cp:coreProperties>
</file>