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F618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F618C" w:rsidRDefault="00DF618C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F618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Tested the image handler. Added online capability to image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F618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F618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427D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F618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F618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F618C">
        <w:rPr>
          <w:rFonts w:ascii="Arial" w:hAnsi="Arial" w:cs="Arial"/>
        </w:rPr>
        <w:t>20</w:t>
      </w:r>
      <w:r w:rsidR="00366B68" w:rsidRPr="00366B68">
        <w:rPr>
          <w:rFonts w:ascii="Arial" w:hAnsi="Arial" w:cs="Arial"/>
          <w:vertAlign w:val="superscript"/>
        </w:rPr>
        <w:t>th</w:t>
      </w:r>
      <w:r w:rsidR="00366B68">
        <w:rPr>
          <w:rFonts w:ascii="Arial" w:hAnsi="Arial" w:cs="Arial"/>
        </w:rPr>
        <w:t xml:space="preserve"> April</w:t>
      </w:r>
      <w:r w:rsidR="005C58CF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44E2D"/>
    <w:rsid w:val="00184652"/>
    <w:rsid w:val="0029109F"/>
    <w:rsid w:val="00296E72"/>
    <w:rsid w:val="00305510"/>
    <w:rsid w:val="00366B68"/>
    <w:rsid w:val="00427D9C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DF618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73EF91A4.dotm</Template>
  <TotalTime>12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2015-05-21T16:32:00Z</dcterms:created>
  <dcterms:modified xsi:type="dcterms:W3CDTF">2015-05-22T17:52:00Z</dcterms:modified>
</cp:coreProperties>
</file>