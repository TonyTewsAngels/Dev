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3638D">
        <w:rPr>
          <w:rFonts w:ascii="Arial" w:hAnsi="Arial" w:cs="Arial"/>
          <w:sz w:val="24"/>
          <w:szCs w:val="24"/>
        </w:rPr>
        <w:t xml:space="preserve">Jake </w:t>
      </w:r>
      <w:proofErr w:type="spellStart"/>
      <w:r w:rsidR="0043638D">
        <w:rPr>
          <w:rFonts w:ascii="Arial" w:hAnsi="Arial" w:cs="Arial"/>
          <w:sz w:val="24"/>
          <w:szCs w:val="24"/>
        </w:rPr>
        <w:t>Ransome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0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A4A3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4A4A32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A4A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Marketing plan – advertisement ideas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A4A3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6F40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0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515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4A4A3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A4A3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F53349">
        <w:rPr>
          <w:rFonts w:ascii="Arial" w:hAnsi="Arial" w:cs="Arial"/>
        </w:rPr>
        <w:t>20</w:t>
      </w:r>
      <w:r w:rsidR="00716F95">
        <w:rPr>
          <w:rFonts w:ascii="Arial" w:hAnsi="Arial" w:cs="Arial"/>
          <w:vertAlign w:val="superscript"/>
        </w:rPr>
        <w:t>th</w:t>
      </w:r>
      <w:r w:rsidR="00716F95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20E42"/>
    <w:rsid w:val="00040BBA"/>
    <w:rsid w:val="00042BC5"/>
    <w:rsid w:val="00184652"/>
    <w:rsid w:val="001C59F7"/>
    <w:rsid w:val="00296E72"/>
    <w:rsid w:val="00305510"/>
    <w:rsid w:val="0043638D"/>
    <w:rsid w:val="0049771C"/>
    <w:rsid w:val="004A4A32"/>
    <w:rsid w:val="00501FEF"/>
    <w:rsid w:val="00515617"/>
    <w:rsid w:val="005859C6"/>
    <w:rsid w:val="005935CA"/>
    <w:rsid w:val="005E7CC6"/>
    <w:rsid w:val="0064752A"/>
    <w:rsid w:val="006F4069"/>
    <w:rsid w:val="00716F95"/>
    <w:rsid w:val="007334FC"/>
    <w:rsid w:val="008263C8"/>
    <w:rsid w:val="00844F35"/>
    <w:rsid w:val="008A6008"/>
    <w:rsid w:val="008A7219"/>
    <w:rsid w:val="00A42B06"/>
    <w:rsid w:val="00B1268D"/>
    <w:rsid w:val="00B16A8B"/>
    <w:rsid w:val="00B93FA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  <w:rsid w:val="00F53349"/>
    <w:rsid w:val="00F6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83EE82F3.dotm</Template>
  <TotalTime>32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15</cp:revision>
  <dcterms:created xsi:type="dcterms:W3CDTF">2015-05-21T16:33:00Z</dcterms:created>
  <dcterms:modified xsi:type="dcterms:W3CDTF">2015-05-22T17:49:00Z</dcterms:modified>
</cp:coreProperties>
</file>