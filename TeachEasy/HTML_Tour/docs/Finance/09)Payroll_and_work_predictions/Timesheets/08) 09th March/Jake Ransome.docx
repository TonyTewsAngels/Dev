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43638D">
        <w:rPr>
          <w:rFonts w:ascii="Arial" w:hAnsi="Arial" w:cs="Arial"/>
          <w:sz w:val="24"/>
          <w:szCs w:val="24"/>
        </w:rPr>
        <w:t xml:space="preserve">Jake </w:t>
      </w:r>
      <w:proofErr w:type="spellStart"/>
      <w:r w:rsidR="0043638D">
        <w:rPr>
          <w:rFonts w:ascii="Arial" w:hAnsi="Arial" w:cs="Arial"/>
          <w:sz w:val="24"/>
          <w:szCs w:val="24"/>
        </w:rPr>
        <w:t>Ransome</w:t>
      </w:r>
      <w:proofErr w:type="spellEnd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6F4069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D132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F61A37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DB36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6F4069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1.75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1324F" w:rsidRDefault="00CF434F" w:rsidP="005156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F61A37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1.75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6F4069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69" w:rsidRPr="00F61A37" w:rsidRDefault="006F4069" w:rsidP="005156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Marketing (1.5h):</w:t>
            </w:r>
            <w:r w:rsidR="00F61A3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F61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Survey research</w:t>
            </w:r>
          </w:p>
          <w:p w:rsidR="00CF434F" w:rsidRPr="00DB2E7E" w:rsidRDefault="0043638D" w:rsidP="00F61A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</w:t>
            </w:r>
            <w:r w:rsidR="0064752A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bookmarkStart w:id="0" w:name="_GoBack"/>
            <w:bookmarkEnd w:id="0"/>
            <w:r w:rsidR="0064752A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(0.5h)</w:t>
            </w:r>
            <w:r w:rsidR="00D1324F" w:rsidRPr="00D1324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: </w:t>
            </w:r>
            <w:r w:rsidR="00F61A3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Coding – refining code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F61A37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4363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6F4069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020E42" w:rsidP="006F40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3638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Marketing: </w:t>
            </w:r>
            <w:r w:rsidR="006F406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Teachers survey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F61A37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43638D" w:rsidRDefault="00CF434F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020E42" w:rsidP="005156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  <w:r w:rsidR="006F406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.25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F61A37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F61A37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5.25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515617">
        <w:rPr>
          <w:rFonts w:ascii="Arial" w:hAnsi="Arial" w:cs="Arial"/>
        </w:rPr>
        <w:t>0</w:t>
      </w:r>
      <w:r w:rsidR="006F4069">
        <w:rPr>
          <w:rFonts w:ascii="Arial" w:hAnsi="Arial" w:cs="Arial"/>
        </w:rPr>
        <w:t>9</w:t>
      </w:r>
      <w:r w:rsidR="006F4069" w:rsidRPr="006F4069">
        <w:rPr>
          <w:rFonts w:ascii="Arial" w:hAnsi="Arial" w:cs="Arial"/>
          <w:vertAlign w:val="superscript"/>
        </w:rPr>
        <w:t>th</w:t>
      </w:r>
      <w:r w:rsidR="00515617">
        <w:rPr>
          <w:rFonts w:ascii="Arial" w:hAnsi="Arial" w:cs="Arial"/>
        </w:rPr>
        <w:t xml:space="preserve"> March </w:t>
      </w:r>
      <w:r w:rsidR="00EB2F96">
        <w:rPr>
          <w:rFonts w:ascii="Arial" w:hAnsi="Arial" w:cs="Arial"/>
        </w:rPr>
        <w:t>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020E42"/>
    <w:rsid w:val="00184652"/>
    <w:rsid w:val="00296E72"/>
    <w:rsid w:val="00305510"/>
    <w:rsid w:val="0043638D"/>
    <w:rsid w:val="0049771C"/>
    <w:rsid w:val="00515617"/>
    <w:rsid w:val="005859C6"/>
    <w:rsid w:val="005935CA"/>
    <w:rsid w:val="005E7CC6"/>
    <w:rsid w:val="0064752A"/>
    <w:rsid w:val="006F4069"/>
    <w:rsid w:val="007334FC"/>
    <w:rsid w:val="008263C8"/>
    <w:rsid w:val="00844F35"/>
    <w:rsid w:val="008A6008"/>
    <w:rsid w:val="008A7219"/>
    <w:rsid w:val="00A42B06"/>
    <w:rsid w:val="00B1268D"/>
    <w:rsid w:val="00B16A8B"/>
    <w:rsid w:val="00BB28DE"/>
    <w:rsid w:val="00C93DD0"/>
    <w:rsid w:val="00CF434F"/>
    <w:rsid w:val="00D1324F"/>
    <w:rsid w:val="00DB2E7E"/>
    <w:rsid w:val="00DB36B1"/>
    <w:rsid w:val="00E43A18"/>
    <w:rsid w:val="00EB2F96"/>
    <w:rsid w:val="00F2100B"/>
    <w:rsid w:val="00F6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F2AF033F.dotm</Template>
  <TotalTime>18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7</cp:revision>
  <dcterms:created xsi:type="dcterms:W3CDTF">2015-05-21T16:33:00Z</dcterms:created>
  <dcterms:modified xsi:type="dcterms:W3CDTF">2015-05-22T13:32:00Z</dcterms:modified>
</cp:coreProperties>
</file>