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34278A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D011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Started doing the drop down list for the multiple choice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011FE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Continued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doing multiple choice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1FE" w:rsidRPr="00DB2E7E" w:rsidRDefault="00D011FE" w:rsidP="00D011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 w:rsidR="0034278A"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 w:rsidR="003427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Penny and I worked on the financial review document to be handed in the next day</w:t>
            </w:r>
          </w:p>
          <w:p w:rsidR="0034278A" w:rsidRPr="00DB2E7E" w:rsidRDefault="0034278A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D011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011F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  <w:r w:rsidR="003427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4278A">
        <w:rPr>
          <w:rFonts w:ascii="Arial" w:hAnsi="Arial" w:cs="Arial"/>
        </w:rPr>
        <w:t>0</w:t>
      </w:r>
      <w:r w:rsidR="00D011FE">
        <w:rPr>
          <w:rFonts w:ascii="Arial" w:hAnsi="Arial" w:cs="Arial"/>
        </w:rPr>
        <w:t>9</w:t>
      </w:r>
      <w:r w:rsidR="00D011FE" w:rsidRPr="00D011FE">
        <w:rPr>
          <w:rFonts w:ascii="Arial" w:hAnsi="Arial" w:cs="Arial"/>
          <w:vertAlign w:val="superscript"/>
        </w:rPr>
        <w:t>th</w:t>
      </w:r>
      <w:bookmarkStart w:id="0" w:name="_GoBack"/>
      <w:bookmarkEnd w:id="0"/>
      <w:r w:rsidR="0034278A">
        <w:rPr>
          <w:rFonts w:ascii="Arial" w:hAnsi="Arial" w:cs="Arial"/>
        </w:rPr>
        <w:t xml:space="preserve"> March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34278A"/>
    <w:rsid w:val="0049771C"/>
    <w:rsid w:val="005935CA"/>
    <w:rsid w:val="005E7CC6"/>
    <w:rsid w:val="006D1224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011FE"/>
    <w:rsid w:val="00D1324F"/>
    <w:rsid w:val="00DB2E7E"/>
    <w:rsid w:val="00DB36B1"/>
    <w:rsid w:val="00E43A18"/>
    <w:rsid w:val="00EB2F96"/>
    <w:rsid w:val="00F2100B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B5A5C05B.dotm</Template>
  <TotalTime>15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7</cp:revision>
  <dcterms:created xsi:type="dcterms:W3CDTF">2015-05-21T16:29:00Z</dcterms:created>
  <dcterms:modified xsi:type="dcterms:W3CDTF">2015-05-22T13:20:00Z</dcterms:modified>
</cp:coreProperties>
</file>