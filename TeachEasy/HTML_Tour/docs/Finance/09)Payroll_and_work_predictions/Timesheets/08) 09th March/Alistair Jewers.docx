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DB2E7E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4176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Demo Prep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41760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Documentation (SDS)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41760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</w:t>
            </w:r>
            <w:r w:rsidR="00DB2E7E"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.:</w:t>
            </w:r>
            <w:r w:rsid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Preparing release 1 documents + metrics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41760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</w:t>
            </w: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Preparing release 1 documents + metrics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1760F" w:rsidP="000A6D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1760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41760F">
        <w:rPr>
          <w:rFonts w:ascii="Arial" w:hAnsi="Arial" w:cs="Arial"/>
        </w:rPr>
        <w:t>09</w:t>
      </w:r>
      <w:r w:rsidR="0041760F" w:rsidRPr="0041760F">
        <w:rPr>
          <w:rFonts w:ascii="Arial" w:hAnsi="Arial" w:cs="Arial"/>
          <w:vertAlign w:val="superscript"/>
        </w:rPr>
        <w:t>th</w:t>
      </w:r>
      <w:r w:rsidR="000A6D21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6D21"/>
    <w:rsid w:val="00184652"/>
    <w:rsid w:val="00296E72"/>
    <w:rsid w:val="00305510"/>
    <w:rsid w:val="0041760F"/>
    <w:rsid w:val="0049771C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BF08F5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E5E93C2D.dotm</Template>
  <TotalTime>10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6</cp:revision>
  <dcterms:created xsi:type="dcterms:W3CDTF">2015-05-21T16:25:00Z</dcterms:created>
  <dcterms:modified xsi:type="dcterms:W3CDTF">2015-05-22T13:14:00Z</dcterms:modified>
</cp:coreProperties>
</file>