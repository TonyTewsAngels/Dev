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A5BE9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A5B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Multiple choice development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="000A5B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(0.5h)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 plan and financial report</w:t>
            </w:r>
          </w:p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A5B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(0.25h)</w:t>
            </w:r>
            <w:r w:rsidRPr="000A5BE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QA Metrics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12F5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="000A5B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6D249A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 w:rsidR="000A5B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Weekly financial review</w:t>
            </w:r>
            <w:r w:rsidR="008342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. </w:t>
            </w:r>
            <w:r w:rsidR="000A5BE9" w:rsidRPr="000A5B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 summary for 1</w:t>
            </w:r>
            <w:r w:rsidR="000A5BE9" w:rsidRPr="000A5BE9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en-GB"/>
              </w:rPr>
              <w:t>st</w:t>
            </w:r>
            <w:r w:rsidR="000A5BE9" w:rsidRPr="000A5B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iteration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5BE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12F54">
        <w:rPr>
          <w:rFonts w:ascii="Arial" w:hAnsi="Arial" w:cs="Arial"/>
        </w:rPr>
        <w:t>0</w:t>
      </w:r>
      <w:r w:rsidR="000A5BE9">
        <w:rPr>
          <w:rFonts w:ascii="Arial" w:hAnsi="Arial" w:cs="Arial"/>
        </w:rPr>
        <w:t>9</w:t>
      </w:r>
      <w:r w:rsidR="000A5BE9" w:rsidRPr="000A5BE9">
        <w:rPr>
          <w:rFonts w:ascii="Arial" w:hAnsi="Arial" w:cs="Arial"/>
          <w:vertAlign w:val="superscript"/>
        </w:rPr>
        <w:t>th</w:t>
      </w:r>
      <w:r w:rsidR="00612F54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305510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9502A6F1.dotm</Template>
  <TotalTime>10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2015-05-21T16:27:00Z</dcterms:created>
  <dcterms:modified xsi:type="dcterms:W3CDTF">2015-05-22T14:26:00Z</dcterms:modified>
</cp:coreProperties>
</file>