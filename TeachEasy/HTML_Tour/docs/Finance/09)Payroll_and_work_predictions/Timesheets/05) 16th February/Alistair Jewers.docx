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844F35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Presentations: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DB2E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Rehearsal and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844F3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2E7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Runtime data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EB2F9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DB2E7E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Runtime data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2E7E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Lab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preperation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2E7E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Runtime data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back-end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DB2E7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Runtime data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back-end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DB2E7E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Runtime data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back-end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B2E7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  <w:bookmarkStart w:id="0" w:name="_GoBack"/>
            <w:bookmarkEnd w:id="0"/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EB2F96">
        <w:rPr>
          <w:rFonts w:ascii="Arial" w:hAnsi="Arial" w:cs="Arial"/>
        </w:rPr>
        <w:t>16</w:t>
      </w:r>
      <w:r w:rsidR="00EB2F96" w:rsidRPr="008D74A6">
        <w:rPr>
          <w:rFonts w:ascii="Arial" w:hAnsi="Arial" w:cs="Arial"/>
          <w:vertAlign w:val="superscript"/>
        </w:rPr>
        <w:t>th</w:t>
      </w:r>
      <w:r w:rsidR="00EB2F96">
        <w:rPr>
          <w:rFonts w:ascii="Arial" w:hAnsi="Arial" w:cs="Arial"/>
        </w:rPr>
        <w:t xml:space="preserve"> February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F1680CCA.dotm</Template>
  <TotalTime>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2015-05-21T16:25:00Z</dcterms:created>
  <dcterms:modified xsi:type="dcterms:W3CDTF">2015-05-21T16:27:00Z</dcterms:modified>
</cp:coreProperties>
</file>