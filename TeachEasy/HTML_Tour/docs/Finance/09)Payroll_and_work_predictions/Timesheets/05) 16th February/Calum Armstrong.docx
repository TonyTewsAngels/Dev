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EB2F96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A72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preperation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A7219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Drafting contracts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7.25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A7219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Contracts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8A7219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</w:t>
            </w:r>
            <w:r w:rsidR="00EB2F96"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.:</w:t>
            </w:r>
            <w:r w:rsid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Contracts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2015-05-21T16:03:00Z</dcterms:created>
  <dcterms:modified xsi:type="dcterms:W3CDTF">2015-05-21T16:05:00Z</dcterms:modified>
</cp:coreProperties>
</file>