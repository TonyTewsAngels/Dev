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EB2F96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finished work for tender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EB2F96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working towards audio handler by exploring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javaFX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F96" w:rsidRDefault="00EB2F96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Meeting regarding contracts</w:t>
            </w:r>
          </w:p>
          <w:p w:rsidR="00CF434F" w:rsidRPr="00F2100B" w:rsidRDefault="00EB2F96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time spend getting to grips with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javaFX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EB2F96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from home getting used to video and image handling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EB2F96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towards audio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bookmarkStart w:id="0" w:name="_GoBack"/>
            <w:bookmarkEnd w:id="0"/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49771C"/>
    <w:rsid w:val="005935CA"/>
    <w:rsid w:val="005E7CC6"/>
    <w:rsid w:val="008263C8"/>
    <w:rsid w:val="008A6008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0</TotalTime>
  <Pages>2</Pages>
  <Words>152</Words>
  <Characters>868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2</cp:revision>
  <dcterms:created xsi:type="dcterms:W3CDTF">2015-05-21T16:02:00Z</dcterms:created>
  <dcterms:modified xsi:type="dcterms:W3CDTF">2015-05-21T16:02:00Z</dcterms:modified>
</cp:coreProperties>
</file>