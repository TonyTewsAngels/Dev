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132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Tender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36B1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Spreadsheet preparation for Friday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submition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132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 w:rsidR="00DB36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Writing report and structuring the financial review document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132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 w:rsidR="00DB36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Getting the financial review document ready for submission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2015-05-21T16:29:00Z</dcterms:created>
  <dcterms:modified xsi:type="dcterms:W3CDTF">2015-05-21T16:31:00Z</dcterms:modified>
</cp:coreProperties>
</file>