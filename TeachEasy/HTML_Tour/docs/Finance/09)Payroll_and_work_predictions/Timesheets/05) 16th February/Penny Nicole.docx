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132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Tender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D132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r w:rsidRPr="00D1324F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en-GB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Finance report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132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r w:rsidRPr="00D1324F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en-GB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Finance report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132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r w:rsidRPr="00D1324F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en-GB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Finance report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2015-05-21T16:27:00Z</dcterms:created>
  <dcterms:modified xsi:type="dcterms:W3CDTF">2015-05-21T16:29:00Z</dcterms:modified>
</cp:coreProperties>
</file>