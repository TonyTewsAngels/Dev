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67000E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8387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8387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67000E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8387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283879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8387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Completing presentation work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8387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8387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  <w:r w:rsidR="002D3D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8387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283879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8387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(4hrs)</w:t>
            </w:r>
            <w:r w:rsidRPr="0028387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Completing presentation work</w:t>
            </w:r>
          </w:p>
          <w:p w:rsidR="00283879" w:rsidRPr="00F2100B" w:rsidRDefault="00283879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8387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(8hrs)</w:t>
            </w:r>
            <w:r w:rsidRPr="0028387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Rectifying errors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8387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8387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283879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8387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(9hrs)</w:t>
            </w:r>
            <w:r w:rsidRPr="0028387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Completing presentation work</w:t>
            </w:r>
          </w:p>
          <w:p w:rsidR="00283879" w:rsidRPr="00EB2F96" w:rsidRDefault="00283879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8387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(9hrs)</w:t>
            </w:r>
            <w:r w:rsidRPr="0028387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Rectifying errors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83879" w:rsidP="00E53C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28387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Default="00283879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8387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(8hrs)</w:t>
            </w:r>
            <w:r w:rsidRPr="0028387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Completing presentation work</w:t>
            </w:r>
          </w:p>
          <w:p w:rsidR="00283879" w:rsidRPr="00EB2F96" w:rsidRDefault="00283879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8387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(7hrs)</w:t>
            </w:r>
            <w:r w:rsidRPr="0028387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Rectifying errors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8387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2D3DD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28387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F6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283879">
        <w:rPr>
          <w:rFonts w:ascii="Arial" w:hAnsi="Arial" w:cs="Arial"/>
          <w:sz w:val="24"/>
          <w:szCs w:val="24"/>
        </w:rPr>
        <w:t>25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F68CF"/>
    <w:rsid w:val="00184652"/>
    <w:rsid w:val="00283879"/>
    <w:rsid w:val="00296E72"/>
    <w:rsid w:val="002D3DDB"/>
    <w:rsid w:val="00383D26"/>
    <w:rsid w:val="00457C23"/>
    <w:rsid w:val="0049771C"/>
    <w:rsid w:val="005935CA"/>
    <w:rsid w:val="005B7F2F"/>
    <w:rsid w:val="005E7CC6"/>
    <w:rsid w:val="0067000E"/>
    <w:rsid w:val="008263C8"/>
    <w:rsid w:val="008A6008"/>
    <w:rsid w:val="008F1B69"/>
    <w:rsid w:val="009805A5"/>
    <w:rsid w:val="00A42B06"/>
    <w:rsid w:val="00B1268D"/>
    <w:rsid w:val="00B16A8B"/>
    <w:rsid w:val="00C93DD0"/>
    <w:rsid w:val="00CF434F"/>
    <w:rsid w:val="00DC5278"/>
    <w:rsid w:val="00E121EA"/>
    <w:rsid w:val="00E43A18"/>
    <w:rsid w:val="00E53C9B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67518D34.dotm</Template>
  <TotalTime>4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8</cp:revision>
  <dcterms:created xsi:type="dcterms:W3CDTF">2015-05-23T12:57:00Z</dcterms:created>
  <dcterms:modified xsi:type="dcterms:W3CDTF">2015-06-02T13:57:00Z</dcterms:modified>
</cp:coreProperties>
</file>