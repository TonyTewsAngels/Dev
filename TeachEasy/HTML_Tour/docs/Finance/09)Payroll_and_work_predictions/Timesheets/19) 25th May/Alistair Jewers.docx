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2D7FC3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2D7FC3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0A47CE">
        <w:trPr>
          <w:trHeight w:val="919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2D7FC3" w:rsidRDefault="002D7FC3" w:rsidP="002D7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Editor functionality and bug fixing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12.5</w:t>
            </w:r>
          </w:p>
        </w:tc>
      </w:tr>
      <w:tr w:rsidR="00CF434F" w:rsidRPr="00F2100B" w:rsidTr="000A47CE">
        <w:trPr>
          <w:trHeight w:val="989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2D7FC3" w:rsidRDefault="002D7FC3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Editor functionality and bug fixing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D7FC3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Editor functionality and bug fixing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2D7FC3" w:rsidP="002D7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 (5 hrs):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Editor functionality and bug fixing</w:t>
            </w:r>
          </w:p>
          <w:p w:rsidR="002D7FC3" w:rsidRPr="002D7FC3" w:rsidRDefault="002D7FC3" w:rsidP="002D7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 (3 hrs):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Sales presentation demo preparation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="000A47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FC3" w:rsidRDefault="002D7FC3" w:rsidP="002D7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Editor functionality and bug fixing</w:t>
            </w:r>
          </w:p>
          <w:p w:rsidR="00CF434F" w:rsidRPr="00F2100B" w:rsidRDefault="002D7FC3" w:rsidP="002D7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Sales presentation demo preparation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2D7FC3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Sales presentation demo preparation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0A47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2D7FC3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Sales presentation demo preparation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D7F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47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</w:t>
      </w:r>
      <w:r w:rsidR="002D7FC3">
        <w:rPr>
          <w:rFonts w:ascii="Arial" w:hAnsi="Arial" w:cs="Arial"/>
          <w:sz w:val="24"/>
          <w:szCs w:val="24"/>
        </w:rPr>
        <w:t>25</w:t>
      </w:r>
      <w:r w:rsidR="002D7FC3" w:rsidRPr="002D7FC3">
        <w:rPr>
          <w:rFonts w:ascii="Arial" w:hAnsi="Arial" w:cs="Arial"/>
          <w:sz w:val="24"/>
          <w:szCs w:val="24"/>
          <w:vertAlign w:val="superscript"/>
        </w:rPr>
        <w:t>th</w:t>
      </w:r>
      <w:r w:rsidR="002D7FC3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47CE"/>
    <w:rsid w:val="00184652"/>
    <w:rsid w:val="00296E72"/>
    <w:rsid w:val="002D7FC3"/>
    <w:rsid w:val="00383D26"/>
    <w:rsid w:val="00457C23"/>
    <w:rsid w:val="0049771C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C93DD0"/>
    <w:rsid w:val="00CE3A28"/>
    <w:rsid w:val="00CF434F"/>
    <w:rsid w:val="00E43A18"/>
    <w:rsid w:val="00EB2F96"/>
    <w:rsid w:val="00F2100B"/>
    <w:rsid w:val="00F3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5CD7CF83.dotm</Template>
  <TotalTime>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2015-06-02T13:01:00Z</dcterms:created>
  <dcterms:modified xsi:type="dcterms:W3CDTF">2015-06-02T13:02:00Z</dcterms:modified>
</cp:coreProperties>
</file>