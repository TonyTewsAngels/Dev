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B87DB8">
        <w:rPr>
          <w:rFonts w:ascii="Arial" w:hAnsi="Arial" w:cs="Arial"/>
          <w:sz w:val="24"/>
          <w:szCs w:val="24"/>
        </w:rPr>
        <w:t xml:space="preserve">Jake </w:t>
      </w:r>
      <w:proofErr w:type="spellStart"/>
      <w:r w:rsidR="00B87DB8">
        <w:rPr>
          <w:rFonts w:ascii="Arial" w:hAnsi="Arial" w:cs="Arial"/>
          <w:sz w:val="24"/>
          <w:szCs w:val="24"/>
        </w:rPr>
        <w:t>Ransome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A70EB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A70EB0" w:rsidP="00B87D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87DB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</w:t>
            </w:r>
            <w:r w:rsidR="00B87DB8" w:rsidRPr="00B87DB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ce</w:t>
            </w:r>
            <w:r w:rsidRPr="00B87DB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Final report projections and justifications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A1F6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A1F6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87DB8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87DB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EA1F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Final Presentation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A1F6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A70EB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87DB8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87DB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A70E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Final Presentation</w:t>
            </w:r>
            <w:r w:rsidR="00EA1F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: Technology In education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A1F6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A70EB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A70EB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87DB8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87DB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A70E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Final Presentation</w:t>
            </w:r>
            <w:r w:rsidR="00EA1F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: Background Market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A1F6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A70EB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A70EB0" w:rsidRDefault="00B87DB8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GB"/>
              </w:rPr>
            </w:pPr>
            <w:r w:rsidRPr="00B87DB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A70E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Final Presentation</w:t>
            </w:r>
            <w:r w:rsidR="00EA1F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: Speech Preparation and write up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A1F6E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  12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EA1F6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B87DB8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87DB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EA1F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Final Presentation: Speech Preparation and final run through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A1F6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A1F6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A1F6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50.5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A1F6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A70EB0">
        <w:rPr>
          <w:rFonts w:ascii="Arial" w:hAnsi="Arial" w:cs="Arial"/>
          <w:sz w:val="24"/>
          <w:szCs w:val="24"/>
        </w:rPr>
        <w:t>25</w:t>
      </w:r>
      <w:r w:rsidR="00A70EB0" w:rsidRPr="00A70EB0">
        <w:rPr>
          <w:rFonts w:ascii="Arial" w:hAnsi="Arial" w:cs="Arial"/>
          <w:sz w:val="24"/>
          <w:szCs w:val="24"/>
          <w:vertAlign w:val="superscript"/>
        </w:rPr>
        <w:t>th</w:t>
      </w:r>
      <w:r w:rsidR="00A70EB0">
        <w:rPr>
          <w:rFonts w:ascii="Arial" w:hAnsi="Arial" w:cs="Arial"/>
          <w:sz w:val="24"/>
          <w:szCs w:val="24"/>
        </w:rPr>
        <w:t xml:space="preserve"> May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83D26"/>
    <w:rsid w:val="00457C23"/>
    <w:rsid w:val="0049771C"/>
    <w:rsid w:val="005935CA"/>
    <w:rsid w:val="005B7F2F"/>
    <w:rsid w:val="005E7CC6"/>
    <w:rsid w:val="008263C8"/>
    <w:rsid w:val="008A6008"/>
    <w:rsid w:val="009805A5"/>
    <w:rsid w:val="00A42B06"/>
    <w:rsid w:val="00A70EB0"/>
    <w:rsid w:val="00B1268D"/>
    <w:rsid w:val="00B16A8B"/>
    <w:rsid w:val="00B87DB8"/>
    <w:rsid w:val="00C93DD0"/>
    <w:rsid w:val="00CF434F"/>
    <w:rsid w:val="00E43A18"/>
    <w:rsid w:val="00EA1F6E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FE158C9.dotm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2</cp:revision>
  <dcterms:created xsi:type="dcterms:W3CDTF">2015-06-02T13:33:00Z</dcterms:created>
  <dcterms:modified xsi:type="dcterms:W3CDTF">2015-06-02T13:33:00Z</dcterms:modified>
</cp:coreProperties>
</file>