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A1A64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E16C6" w:rsidP="00DA1A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E16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Default="008E16C6" w:rsidP="008E16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</w:t>
            </w:r>
            <w:r w:rsidR="00BA2AC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(2hr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</w:t>
            </w:r>
            <w:bookmarkStart w:id="0" w:name="_GoBack"/>
            <w:bookmarkEnd w:id="0"/>
            <w:r w:rsidR="00BA2AC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)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A2A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Editing figures</w:t>
            </w:r>
          </w:p>
          <w:p w:rsidR="008E16C6" w:rsidRPr="008E16C6" w:rsidRDefault="008E16C6" w:rsidP="008E16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</w:t>
            </w:r>
            <w:r w:rsidR="00BA2AC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(5.5hr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</w:t>
            </w:r>
            <w:r w:rsidR="00BA2AC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)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Started Draft for presentation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A2A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E16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8E16C6" w:rsidRDefault="008E16C6" w:rsidP="008E16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Draft presentation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A1A6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64" w:rsidRPr="00DA1A64" w:rsidRDefault="00DA1A64" w:rsidP="00DA1A64">
            <w:pPr>
              <w:tabs>
                <w:tab w:val="center" w:pos="244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E16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DA1A64" w:rsidP="008E16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 </w:t>
            </w:r>
            <w:r w:rsidR="008E16C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(2hr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</w:t>
            </w:r>
            <w:r w:rsidR="008E16C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)</w:t>
            </w:r>
            <w:r w:rsidR="008E16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GUI updates</w:t>
            </w:r>
          </w:p>
          <w:p w:rsidR="008E16C6" w:rsidRPr="008E16C6" w:rsidRDefault="008E16C6" w:rsidP="008E16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(5hr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):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Bulk of content and editing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E16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A1A64" w:rsidP="00DA1A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A2A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A64" w:rsidRDefault="008E16C6" w:rsidP="008E16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A2AC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(4hr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</w:t>
            </w:r>
            <w:r w:rsidR="00BA2AC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)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Content and editing</w:t>
            </w:r>
          </w:p>
          <w:p w:rsidR="008E16C6" w:rsidRPr="008E16C6" w:rsidRDefault="008E16C6" w:rsidP="008E16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A2AC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(6hr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</w:t>
            </w:r>
            <w:r w:rsidR="00BA2AC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)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User manual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A2A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A2A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BA2AC3" w:rsidP="00BA2A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(7hr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):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Finishing content</w:t>
            </w:r>
          </w:p>
          <w:p w:rsidR="00BA2AC3" w:rsidRPr="00BA2AC3" w:rsidRDefault="00BA2AC3" w:rsidP="00BA2A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(7hr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):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User manual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A2AC3" w:rsidP="005366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BA2A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366CE" w:rsidRDefault="00BA2AC3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(7hr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):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Presentation</w:t>
            </w:r>
          </w:p>
          <w:p w:rsidR="00BA2AC3" w:rsidRPr="00BA2AC3" w:rsidRDefault="00BA2AC3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 w:rsidR="00CE0D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(5hrs)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User manual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A2AC3" w:rsidP="00BA2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BA2A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BA2A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A2AC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58.5</w:t>
            </w:r>
          </w:p>
        </w:tc>
      </w:tr>
    </w:tbl>
    <w:p w:rsidR="00184652" w:rsidRPr="00F2100B" w:rsidRDefault="00DA1A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</w:t>
      </w:r>
      <w:r w:rsidR="005B7F2F">
        <w:rPr>
          <w:rFonts w:ascii="Arial" w:hAnsi="Arial" w:cs="Arial"/>
          <w:sz w:val="24"/>
          <w:szCs w:val="24"/>
        </w:rPr>
        <w:t xml:space="preserve"> </w:t>
      </w:r>
      <w:r w:rsidR="008E16C6">
        <w:rPr>
          <w:rFonts w:ascii="Arial" w:hAnsi="Arial" w:cs="Arial"/>
        </w:rPr>
        <w:t>25</w:t>
      </w:r>
      <w:r w:rsidR="008E16C6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</w:t>
      </w:r>
      <w:r w:rsidR="00EB2F96">
        <w:rPr>
          <w:rFonts w:ascii="Arial" w:hAnsi="Arial" w:cs="Arial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83D26"/>
    <w:rsid w:val="00457C23"/>
    <w:rsid w:val="0049771C"/>
    <w:rsid w:val="005366CE"/>
    <w:rsid w:val="005935CA"/>
    <w:rsid w:val="005B7F2F"/>
    <w:rsid w:val="005E7CC6"/>
    <w:rsid w:val="00674A02"/>
    <w:rsid w:val="008263C8"/>
    <w:rsid w:val="008A6008"/>
    <w:rsid w:val="008E16C6"/>
    <w:rsid w:val="009805A5"/>
    <w:rsid w:val="009875D9"/>
    <w:rsid w:val="00A42B06"/>
    <w:rsid w:val="00A63519"/>
    <w:rsid w:val="00B1268D"/>
    <w:rsid w:val="00B16A8B"/>
    <w:rsid w:val="00BA2AC3"/>
    <w:rsid w:val="00C93DD0"/>
    <w:rsid w:val="00CE0DF5"/>
    <w:rsid w:val="00CF434F"/>
    <w:rsid w:val="00DA1A64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AFF55850.dotm</Template>
  <TotalTime>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2015-06-02T12:27:00Z</dcterms:created>
  <dcterms:modified xsi:type="dcterms:W3CDTF">2015-06-02T12:28:00Z</dcterms:modified>
</cp:coreProperties>
</file>