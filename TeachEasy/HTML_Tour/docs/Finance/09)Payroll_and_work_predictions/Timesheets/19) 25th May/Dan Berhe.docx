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253A5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253A5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BB1DC8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BB1DC8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1DC8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BB1DC8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1DC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BB1DC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DE391C" w:rsidRDefault="00BB1DC8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B1DC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Presentation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B1DC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B1DC8">
        <w:rPr>
          <w:rFonts w:ascii="Arial" w:hAnsi="Arial" w:cs="Arial"/>
          <w:sz w:val="24"/>
          <w:szCs w:val="24"/>
        </w:rPr>
        <w:t>25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BB1DC8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351F280A.dotm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2015-05-23T13:03:00Z</dcterms:created>
  <dcterms:modified xsi:type="dcterms:W3CDTF">2015-06-02T12:50:00Z</dcterms:modified>
</cp:coreProperties>
</file>