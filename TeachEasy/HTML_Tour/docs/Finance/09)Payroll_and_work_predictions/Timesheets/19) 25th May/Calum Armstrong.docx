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1B21C4">
        <w:trPr>
          <w:trHeight w:val="919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1B21C4">
        <w:trPr>
          <w:trHeight w:val="863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1B21C4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1B21C4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1B21C4" w:rsidP="008A721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(7hrs)</w:t>
            </w: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Composing Hand-outs,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Prep</w:t>
            </w:r>
          </w:p>
          <w:p w:rsidR="001B21C4" w:rsidRPr="001B21C4" w:rsidRDefault="001B21C4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 (3hrs):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Working with Sam H. to rectify finance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1B21C4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(12hrs)</w:t>
            </w: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Composing Hand-outs,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Prep</w:t>
            </w:r>
          </w:p>
          <w:p w:rsidR="001B21C4" w:rsidRPr="00EB2F96" w:rsidRDefault="001B21C4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(5hrs)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Working with Sam H. to rectify finance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Default="001B21C4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(11hrs)</w:t>
            </w:r>
            <w:r w:rsidRPr="001B21C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Composing Hand-outs,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Prep, Editing group photo</w:t>
            </w:r>
          </w:p>
          <w:p w:rsidR="001B21C4" w:rsidRPr="00EB2F96" w:rsidRDefault="001B21C4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(5hrs)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Working with Sam H. to rectify finance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B21C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B21C4">
        <w:rPr>
          <w:rFonts w:ascii="Arial" w:hAnsi="Arial" w:cs="Arial"/>
        </w:rPr>
        <w:t>25</w:t>
      </w:r>
      <w:r w:rsidR="00205680" w:rsidRPr="00205680">
        <w:rPr>
          <w:rFonts w:ascii="Arial" w:hAnsi="Arial" w:cs="Arial"/>
          <w:vertAlign w:val="superscript"/>
        </w:rPr>
        <w:t>th</w:t>
      </w:r>
      <w:r w:rsidR="00205680">
        <w:rPr>
          <w:rFonts w:ascii="Arial" w:hAnsi="Arial" w:cs="Arial"/>
        </w:rPr>
        <w:t xml:space="preserve"> May</w:t>
      </w:r>
      <w:r w:rsidR="00A83BF7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1B21C4"/>
    <w:rsid w:val="00205680"/>
    <w:rsid w:val="00296E72"/>
    <w:rsid w:val="002A5E3F"/>
    <w:rsid w:val="00305510"/>
    <w:rsid w:val="0049771C"/>
    <w:rsid w:val="005218B1"/>
    <w:rsid w:val="00544BE6"/>
    <w:rsid w:val="00553575"/>
    <w:rsid w:val="005935CA"/>
    <w:rsid w:val="005E7CC6"/>
    <w:rsid w:val="00643CCE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D6340A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DEDA25B1.dotm</Template>
  <TotalTime>22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15</cp:revision>
  <dcterms:created xsi:type="dcterms:W3CDTF">2015-05-21T16:03:00Z</dcterms:created>
  <dcterms:modified xsi:type="dcterms:W3CDTF">2015-06-02T13:00:00Z</dcterms:modified>
</cp:coreProperties>
</file>