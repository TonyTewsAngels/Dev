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657D0">
        <w:rPr>
          <w:rFonts w:ascii="Arial" w:hAnsi="Arial" w:cs="Arial"/>
          <w:sz w:val="24"/>
          <w:szCs w:val="24"/>
        </w:rPr>
        <w:t>Alexander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19" w:rsidRPr="00F2100B" w:rsidRDefault="00890D19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0D19" w:rsidRPr="00F2100B" w:rsidRDefault="00890D19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19" w:rsidRPr="00F2100B" w:rsidRDefault="00890D19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57D0" w:rsidRPr="00F2100B" w:rsidRDefault="004657D0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D0" w:rsidRPr="00F2100B" w:rsidRDefault="004657D0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57D0" w:rsidRPr="00F2100B" w:rsidRDefault="004657D0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2BE" w:rsidRPr="00F2100B" w:rsidRDefault="008D62BE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839EB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39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8D62BE" w:rsidRPr="00B839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8D62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Continued work on returning object end points for bounding boxes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C9C" w:rsidRDefault="00B839EB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39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776C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Finished adding methods to allow us to create bounding boxes</w:t>
            </w:r>
          </w:p>
          <w:p w:rsidR="00CF434F" w:rsidRPr="00F2100B" w:rsidRDefault="00776C9C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Presentations: Wrote my sections of the presentation and then worked with the team to practice and improve the presentation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13.5</w:t>
            </w:r>
          </w:p>
        </w:tc>
      </w:tr>
      <w:tr w:rsidR="00CF434F" w:rsidRPr="00F2100B" w:rsidTr="00B839EB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57D0" w:rsidRPr="00F2100B" w:rsidRDefault="004657D0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C9C" w:rsidRPr="00F2100B" w:rsidRDefault="00776C9C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39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Working to organise and improve the final presentation – lots needed to be worked 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CF434F" w:rsidRPr="00F2100B" w:rsidTr="00B839EB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657D0" w:rsidRPr="00F2100B" w:rsidRDefault="004657D0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776C9C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839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Continued to rehearse and improve the presentation, especially the finance section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6C9C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</w:tr>
      <w:tr w:rsidR="00CF434F" w:rsidRPr="00F2100B" w:rsidTr="00B839EB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434F" w:rsidRPr="00F2100B" w:rsidRDefault="00CF434F" w:rsidP="0046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B839EB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B839EB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F434F" w:rsidRPr="00F2100B" w:rsidRDefault="00776C9C" w:rsidP="00B839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839EB">
        <w:rPr>
          <w:rFonts w:ascii="Arial" w:hAnsi="Arial" w:cs="Arial"/>
          <w:sz w:val="24"/>
          <w:szCs w:val="24"/>
        </w:rPr>
        <w:t>25</w:t>
      </w:r>
      <w:r w:rsidR="00B839EB" w:rsidRPr="00B839EB">
        <w:rPr>
          <w:rFonts w:ascii="Arial" w:hAnsi="Arial" w:cs="Arial"/>
          <w:sz w:val="24"/>
          <w:szCs w:val="24"/>
          <w:vertAlign w:val="superscript"/>
        </w:rPr>
        <w:t>th</w:t>
      </w:r>
      <w:r w:rsidR="00B839EB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Pr="00CF434F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lastRenderedPageBreak/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sectPr w:rsidR="00A42B06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0FFD"/>
    <w:rsid w:val="004657D0"/>
    <w:rsid w:val="0049771C"/>
    <w:rsid w:val="005E7CC6"/>
    <w:rsid w:val="00776C9C"/>
    <w:rsid w:val="00890D19"/>
    <w:rsid w:val="008A6008"/>
    <w:rsid w:val="008D62BE"/>
    <w:rsid w:val="00912B35"/>
    <w:rsid w:val="00A42B06"/>
    <w:rsid w:val="00AC2A4B"/>
    <w:rsid w:val="00B1268D"/>
    <w:rsid w:val="00B16A8B"/>
    <w:rsid w:val="00B839EB"/>
    <w:rsid w:val="00CF434F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5DF00AB.dotm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2</cp:revision>
  <dcterms:created xsi:type="dcterms:W3CDTF">2015-06-02T13:36:00Z</dcterms:created>
  <dcterms:modified xsi:type="dcterms:W3CDTF">2015-06-02T13:36:00Z</dcterms:modified>
</cp:coreProperties>
</file>