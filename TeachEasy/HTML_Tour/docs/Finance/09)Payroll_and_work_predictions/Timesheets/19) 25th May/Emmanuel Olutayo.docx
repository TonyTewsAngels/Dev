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01A09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E01A09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321DA0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1D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This time was spent Fixing the Financial prediction spread sheet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which was  sent to Tony ward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321DA0">
        <w:trPr>
          <w:trHeight w:val="863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21DA0">
        <w:trPr>
          <w:trHeight w:val="94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21DA0">
        <w:trPr>
          <w:trHeight w:val="90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1A52CE" w:rsidRDefault="00321DA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1D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This time was spent on getting ready for the sales presentation and looking over our financial Predictions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A0" w:rsidRDefault="00321DA0" w:rsidP="00321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1D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This time was spent working with Penny on the slides and speech for the Financial aspect of the sales presentation </w:t>
            </w:r>
          </w:p>
          <w:p w:rsidR="00321DA0" w:rsidRDefault="00321DA0" w:rsidP="00321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CF434F" w:rsidRPr="00EB2F96" w:rsidRDefault="00321DA0" w:rsidP="00321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 Projections Spreadsheet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21DA0" w:rsidP="00321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0D46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321DA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1D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This was used as a time to run through the slides and correct anything that needs correction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D46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21DA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D46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D46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  <w:r w:rsidR="00321D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21DA0">
        <w:rPr>
          <w:rFonts w:ascii="Arial" w:hAnsi="Arial" w:cs="Arial"/>
          <w:sz w:val="24"/>
          <w:szCs w:val="24"/>
        </w:rPr>
        <w:t>25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D469A"/>
    <w:rsid w:val="00184652"/>
    <w:rsid w:val="001A52CE"/>
    <w:rsid w:val="00253A5E"/>
    <w:rsid w:val="00296E72"/>
    <w:rsid w:val="00321DA0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B4156"/>
    <w:rsid w:val="00B1268D"/>
    <w:rsid w:val="00B16A8B"/>
    <w:rsid w:val="00C93DD0"/>
    <w:rsid w:val="00CF434F"/>
    <w:rsid w:val="00DE391C"/>
    <w:rsid w:val="00E01A09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6BBD5FF3.dotm</Template>
  <TotalTime>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2015-05-23T13:11:00Z</dcterms:created>
  <dcterms:modified xsi:type="dcterms:W3CDTF">2015-06-02T13:14:00Z</dcterms:modified>
</cp:coreProperties>
</file>