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816A8B">
        <w:rPr>
          <w:rFonts w:ascii="Arial" w:hAnsi="Arial" w:cs="Arial"/>
          <w:sz w:val="24"/>
          <w:szCs w:val="24"/>
        </w:rPr>
        <w:t>Penny Nicole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77141E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A5332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26870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41E" w:rsidRPr="00F2100B" w:rsidRDefault="0077141E" w:rsidP="00771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7714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Final financial report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43027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4.5</w:t>
            </w:r>
          </w:p>
        </w:tc>
      </w:tr>
      <w:tr w:rsidR="00CF434F" w:rsidRPr="00F2100B" w:rsidTr="0077141E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771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7141E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A8B" w:rsidRPr="00F2100B" w:rsidRDefault="00816A8B" w:rsidP="00771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7141E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D2224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  <w:r w:rsidR="000701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224" w:rsidRDefault="0077141E" w:rsidP="00771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7714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</w:t>
            </w:r>
            <w:r w:rsidR="00750D9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(1h)</w:t>
            </w:r>
            <w:r w:rsidRPr="007714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750D9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Finance section</w:t>
            </w:r>
          </w:p>
          <w:p w:rsidR="00313361" w:rsidRDefault="0077141E" w:rsidP="00771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7714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 w:rsidR="00750D9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(3h)</w:t>
            </w:r>
            <w:r w:rsidRPr="007714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750D9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Worked on 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emplates</w:t>
            </w:r>
            <w:r w:rsidR="00750D9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with Callum Armstrong</w:t>
            </w:r>
          </w:p>
          <w:p w:rsidR="00070158" w:rsidRPr="00F2100B" w:rsidRDefault="00750D9A" w:rsidP="00750D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750D9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 (0.5h):</w:t>
            </w:r>
            <w:r w:rsidR="000701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</w:t>
            </w:r>
            <w:r w:rsidR="000701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inancial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projections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43027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4.5</w:t>
            </w:r>
          </w:p>
        </w:tc>
      </w:tr>
      <w:tr w:rsidR="00CF434F" w:rsidRPr="00F2100B" w:rsidTr="0077141E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D2224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D2224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750D9A" w:rsidP="00771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750D9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   Finance section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43027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4.5</w:t>
            </w:r>
          </w:p>
        </w:tc>
      </w:tr>
      <w:tr w:rsidR="00CF434F" w:rsidRPr="00F2100B" w:rsidTr="0077141E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B4E61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750D9A" w:rsidP="00771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750D9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  Finance section, feedback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B4E61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3242A6">
        <w:trPr>
          <w:trHeight w:val="952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9904E8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F2100B" w:rsidRDefault="00750D9A" w:rsidP="00771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750D9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  Finance section, feedback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904E8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</w:tr>
      <w:tr w:rsidR="00CF434F" w:rsidRPr="00F2100B" w:rsidTr="0077141E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34F" w:rsidRPr="00F2100B" w:rsidRDefault="00CF434F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34F" w:rsidRPr="00F2100B" w:rsidRDefault="00CF434F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771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7141E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644D33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9904E8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7714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904E8" w:rsidP="00771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E26870">
        <w:rPr>
          <w:rFonts w:ascii="Arial" w:hAnsi="Arial" w:cs="Arial"/>
          <w:sz w:val="24"/>
          <w:szCs w:val="24"/>
        </w:rPr>
        <w:t>25</w:t>
      </w:r>
      <w:r w:rsidR="00173702">
        <w:rPr>
          <w:rFonts w:ascii="Arial" w:hAnsi="Arial" w:cs="Arial"/>
          <w:sz w:val="24"/>
          <w:szCs w:val="24"/>
          <w:vertAlign w:val="superscript"/>
        </w:rPr>
        <w:t>th</w:t>
      </w:r>
      <w:r w:rsidR="000C394B">
        <w:rPr>
          <w:rFonts w:ascii="Arial" w:hAnsi="Arial" w:cs="Arial"/>
          <w:sz w:val="24"/>
          <w:szCs w:val="24"/>
        </w:rPr>
        <w:t xml:space="preserve"> </w:t>
      </w:r>
      <w:r w:rsidR="005713BC">
        <w:rPr>
          <w:rFonts w:ascii="Arial" w:hAnsi="Arial" w:cs="Arial"/>
          <w:sz w:val="24"/>
          <w:szCs w:val="24"/>
        </w:rPr>
        <w:t>May</w:t>
      </w:r>
      <w:r w:rsidR="0090544A">
        <w:rPr>
          <w:rFonts w:ascii="Arial" w:hAnsi="Arial" w:cs="Arial"/>
          <w:sz w:val="24"/>
          <w:szCs w:val="24"/>
        </w:rPr>
        <w:t xml:space="preserve">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70158"/>
    <w:rsid w:val="000C394B"/>
    <w:rsid w:val="000D35CE"/>
    <w:rsid w:val="001028F6"/>
    <w:rsid w:val="001402FB"/>
    <w:rsid w:val="00173702"/>
    <w:rsid w:val="00184652"/>
    <w:rsid w:val="001C63BF"/>
    <w:rsid w:val="00212F82"/>
    <w:rsid w:val="00296E72"/>
    <w:rsid w:val="002C1B72"/>
    <w:rsid w:val="002D36E4"/>
    <w:rsid w:val="002E4AE9"/>
    <w:rsid w:val="003039EC"/>
    <w:rsid w:val="00304BD8"/>
    <w:rsid w:val="00313361"/>
    <w:rsid w:val="003242A6"/>
    <w:rsid w:val="00353F9B"/>
    <w:rsid w:val="003D2224"/>
    <w:rsid w:val="004237CB"/>
    <w:rsid w:val="0046172A"/>
    <w:rsid w:val="0049771C"/>
    <w:rsid w:val="00537897"/>
    <w:rsid w:val="005713BC"/>
    <w:rsid w:val="005935CA"/>
    <w:rsid w:val="005E7CC6"/>
    <w:rsid w:val="0060250B"/>
    <w:rsid w:val="00644D33"/>
    <w:rsid w:val="00670149"/>
    <w:rsid w:val="0067320A"/>
    <w:rsid w:val="0069242C"/>
    <w:rsid w:val="00707468"/>
    <w:rsid w:val="00743027"/>
    <w:rsid w:val="00750D9A"/>
    <w:rsid w:val="007650D0"/>
    <w:rsid w:val="0077141E"/>
    <w:rsid w:val="007F665D"/>
    <w:rsid w:val="00816A8B"/>
    <w:rsid w:val="008263C8"/>
    <w:rsid w:val="00832D4C"/>
    <w:rsid w:val="008A5DCA"/>
    <w:rsid w:val="008A6008"/>
    <w:rsid w:val="0090544A"/>
    <w:rsid w:val="00911316"/>
    <w:rsid w:val="0094534A"/>
    <w:rsid w:val="009904E8"/>
    <w:rsid w:val="009C1BFD"/>
    <w:rsid w:val="00A06B22"/>
    <w:rsid w:val="00A207E7"/>
    <w:rsid w:val="00A27DEF"/>
    <w:rsid w:val="00A42B06"/>
    <w:rsid w:val="00AA182D"/>
    <w:rsid w:val="00AE227D"/>
    <w:rsid w:val="00AE2EAC"/>
    <w:rsid w:val="00B1268D"/>
    <w:rsid w:val="00B16A8B"/>
    <w:rsid w:val="00B36C84"/>
    <w:rsid w:val="00B77D70"/>
    <w:rsid w:val="00BE4FD6"/>
    <w:rsid w:val="00C61147"/>
    <w:rsid w:val="00C93DD0"/>
    <w:rsid w:val="00CF434F"/>
    <w:rsid w:val="00DA5332"/>
    <w:rsid w:val="00DB4E61"/>
    <w:rsid w:val="00E26870"/>
    <w:rsid w:val="00E27F0D"/>
    <w:rsid w:val="00E43A18"/>
    <w:rsid w:val="00F2100B"/>
    <w:rsid w:val="00FB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6332E-3BD0-4CBA-9BF1-669E4DE31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1E7F9F90.dotm</Template>
  <TotalTime>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2</cp:revision>
  <cp:lastPrinted>2015-05-04T09:00:00Z</cp:lastPrinted>
  <dcterms:created xsi:type="dcterms:W3CDTF">2015-06-02T12:32:00Z</dcterms:created>
  <dcterms:modified xsi:type="dcterms:W3CDTF">2015-06-02T12:32:00Z</dcterms:modified>
</cp:coreProperties>
</file>