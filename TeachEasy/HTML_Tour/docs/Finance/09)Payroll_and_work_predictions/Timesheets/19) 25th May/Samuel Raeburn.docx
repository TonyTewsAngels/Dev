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AD2319">
        <w:rPr>
          <w:rFonts w:ascii="Arial" w:hAnsi="Arial" w:cs="Arial"/>
          <w:sz w:val="24"/>
          <w:szCs w:val="24"/>
        </w:rPr>
        <w:t>Samuel Raeburn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42B5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F368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83" w:rsidRDefault="005F3683" w:rsidP="005F36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Testing</w:t>
            </w:r>
            <w:r w:rsidR="007377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(6hrs)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Finished testing the XML parser and writer. Tested the updates Cash made to some of the handlers.</w:t>
            </w:r>
          </w:p>
          <w:p w:rsidR="005F3683" w:rsidRPr="005F3683" w:rsidRDefault="00737765" w:rsidP="005F36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(2hrs)</w:t>
            </w:r>
            <w:r w:rsidR="005F368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5F36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Began drafting the demo for the presentation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F368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8.5</w:t>
            </w:r>
          </w:p>
        </w:tc>
      </w:tr>
      <w:tr w:rsidR="00CF434F" w:rsidRPr="00F2100B" w:rsidTr="00DB24DA">
        <w:trPr>
          <w:trHeight w:val="953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F368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83" w:rsidRPr="005F3683" w:rsidRDefault="00737765" w:rsidP="005F368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</w:t>
            </w:r>
            <w:r w:rsidR="005F368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5F36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Continued preparing for the presentation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F368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</w:tr>
      <w:tr w:rsidR="00CF434F" w:rsidRPr="00F2100B" w:rsidTr="00DB24DA">
        <w:trPr>
          <w:trHeight w:val="839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F368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83" w:rsidRDefault="00737765" w:rsidP="005F36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 (1hr)</w:t>
            </w:r>
            <w:r w:rsidR="005F368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5F36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Various bug fixes</w:t>
            </w:r>
          </w:p>
          <w:p w:rsidR="00CF434F" w:rsidRPr="00F2100B" w:rsidRDefault="00737765" w:rsidP="005F36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 (6hrs)</w:t>
            </w:r>
            <w:r w:rsidR="005F368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5F36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Presentation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F368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F3683" w:rsidP="00142B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83" w:rsidRDefault="0073776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(1hr)</w:t>
            </w:r>
            <w:r w:rsidR="005F368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5F36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Bug fixes</w:t>
            </w:r>
          </w:p>
          <w:p w:rsidR="005F3683" w:rsidRPr="005F3683" w:rsidRDefault="0073776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 (11hrs)</w:t>
            </w:r>
            <w:r w:rsidR="005F368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5F36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Presentation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F368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</w:tr>
      <w:tr w:rsidR="005F3683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F3683" w:rsidRPr="00A42B06" w:rsidRDefault="005F3683" w:rsidP="005F36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683" w:rsidRPr="00F2100B" w:rsidRDefault="005F3683" w:rsidP="005F36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683" w:rsidRPr="00F2100B" w:rsidRDefault="005F3683" w:rsidP="005F36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83" w:rsidRDefault="00737765" w:rsidP="005F36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(1hr)</w:t>
            </w:r>
            <w:r w:rsidR="005F368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5F36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Bug fixes</w:t>
            </w:r>
          </w:p>
          <w:p w:rsidR="005F3683" w:rsidRPr="005F3683" w:rsidRDefault="00737765" w:rsidP="005F36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 (11hrs)</w:t>
            </w:r>
            <w:r w:rsidR="005F368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5F36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Presentation – finished creating demo xml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83" w:rsidRPr="00F2100B" w:rsidRDefault="005F3683" w:rsidP="005F36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13.5</w:t>
            </w:r>
          </w:p>
        </w:tc>
      </w:tr>
      <w:tr w:rsidR="005F3683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F3683" w:rsidRPr="00A42B06" w:rsidRDefault="005F3683" w:rsidP="005F36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683" w:rsidRPr="00F2100B" w:rsidRDefault="005F3683" w:rsidP="005F36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683" w:rsidRPr="00F2100B" w:rsidRDefault="005F3683" w:rsidP="005F36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83" w:rsidRDefault="00737765" w:rsidP="005F36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(1hr)</w:t>
            </w:r>
            <w:r w:rsidR="005F368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5F36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Bug fixes</w:t>
            </w:r>
          </w:p>
          <w:p w:rsidR="005F3683" w:rsidRPr="005F3683" w:rsidRDefault="00737765" w:rsidP="005F36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 (13hrs)</w:t>
            </w:r>
            <w:r w:rsidR="005F368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5F36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Prepared for demonstration with Ali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83" w:rsidRPr="00F2100B" w:rsidRDefault="005F3683" w:rsidP="005F36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   14</w:t>
            </w:r>
          </w:p>
        </w:tc>
      </w:tr>
      <w:tr w:rsidR="005F3683" w:rsidRPr="00F2100B" w:rsidTr="00DB24DA">
        <w:trPr>
          <w:trHeight w:val="104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F3683" w:rsidRPr="00A42B06" w:rsidRDefault="005F3683" w:rsidP="005F36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F3683" w:rsidRPr="00F2100B" w:rsidRDefault="005F3683" w:rsidP="005F36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F3683" w:rsidRPr="00F2100B" w:rsidRDefault="005F3683" w:rsidP="005F36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F3683" w:rsidRPr="00415DAD" w:rsidRDefault="00737765" w:rsidP="005F36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</w:t>
            </w:r>
            <w:r w:rsidR="005F368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5F36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Prepared for demonstration with Ali, rewrote Emmanuel’s finance script.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83" w:rsidRPr="00F2100B" w:rsidRDefault="005F3683" w:rsidP="005F36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</w:t>
            </w:r>
          </w:p>
        </w:tc>
      </w:tr>
      <w:tr w:rsidR="005F3683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683" w:rsidRPr="00F2100B" w:rsidRDefault="005F3683" w:rsidP="005F36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683" w:rsidRPr="00F2100B" w:rsidRDefault="005F3683" w:rsidP="005F36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683" w:rsidRPr="00F2100B" w:rsidRDefault="005F3683" w:rsidP="005F36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5F3683" w:rsidRPr="00F2100B" w:rsidRDefault="005F3683" w:rsidP="005F36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683" w:rsidRPr="00F2100B" w:rsidRDefault="005F3683" w:rsidP="005F36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5F3683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F3683" w:rsidRPr="00F2100B" w:rsidRDefault="005F3683" w:rsidP="005F36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3683" w:rsidRPr="00F2100B" w:rsidRDefault="005F3683" w:rsidP="005F36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3683" w:rsidRPr="00F2100B" w:rsidRDefault="005F3683" w:rsidP="005F36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78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3683" w:rsidRPr="00F2100B" w:rsidRDefault="005F3683" w:rsidP="005F36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83" w:rsidRPr="00F2100B" w:rsidRDefault="005F3683" w:rsidP="005F36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142B51">
        <w:rPr>
          <w:rFonts w:ascii="Arial" w:hAnsi="Arial" w:cs="Arial"/>
        </w:rPr>
        <w:t>25</w:t>
      </w:r>
      <w:r w:rsidR="00AD2319">
        <w:rPr>
          <w:rFonts w:ascii="Arial" w:hAnsi="Arial" w:cs="Arial"/>
          <w:vertAlign w:val="superscript"/>
        </w:rPr>
        <w:t>th</w:t>
      </w:r>
      <w:r w:rsidR="00EB2F96">
        <w:rPr>
          <w:rFonts w:ascii="Arial" w:hAnsi="Arial" w:cs="Arial"/>
        </w:rPr>
        <w:t xml:space="preserve"> </w:t>
      </w:r>
      <w:r w:rsidR="00AD2319">
        <w:rPr>
          <w:rFonts w:ascii="Arial" w:hAnsi="Arial" w:cs="Arial"/>
        </w:rPr>
        <w:t>May</w:t>
      </w:r>
      <w:r w:rsidR="00EB2F96">
        <w:rPr>
          <w:rFonts w:ascii="Arial" w:hAnsi="Arial" w:cs="Arial"/>
        </w:rPr>
        <w:t xml:space="preserve">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42B51"/>
    <w:rsid w:val="00184652"/>
    <w:rsid w:val="00296E72"/>
    <w:rsid w:val="00383D26"/>
    <w:rsid w:val="00415DAD"/>
    <w:rsid w:val="00457C23"/>
    <w:rsid w:val="0049771C"/>
    <w:rsid w:val="005109AC"/>
    <w:rsid w:val="005935CA"/>
    <w:rsid w:val="005B7F2F"/>
    <w:rsid w:val="005E7CC6"/>
    <w:rsid w:val="005F3683"/>
    <w:rsid w:val="00737765"/>
    <w:rsid w:val="008263C8"/>
    <w:rsid w:val="008A6008"/>
    <w:rsid w:val="009805A5"/>
    <w:rsid w:val="00A42B06"/>
    <w:rsid w:val="00AD2319"/>
    <w:rsid w:val="00B1268D"/>
    <w:rsid w:val="00B16A8B"/>
    <w:rsid w:val="00C93DD0"/>
    <w:rsid w:val="00CF434F"/>
    <w:rsid w:val="00DB24DA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64F40A33.dotm</Template>
  <TotalTime>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4</cp:revision>
  <dcterms:created xsi:type="dcterms:W3CDTF">2015-06-02T12:28:00Z</dcterms:created>
  <dcterms:modified xsi:type="dcterms:W3CDTF">2015-06-02T12:31:00Z</dcterms:modified>
</cp:coreProperties>
</file>