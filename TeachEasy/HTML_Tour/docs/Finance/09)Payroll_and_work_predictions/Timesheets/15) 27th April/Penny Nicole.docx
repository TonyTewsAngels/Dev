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816A8B">
        <w:rPr>
          <w:rFonts w:ascii="Arial" w:hAnsi="Arial" w:cs="Arial"/>
          <w:sz w:val="24"/>
          <w:szCs w:val="24"/>
        </w:rPr>
        <w:t>Penny Nicole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C14523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C145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537897" w:rsidP="00C145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1.75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14523" w:rsidP="00C14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1452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9C1B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Templates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pages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537897" w:rsidP="00C145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1.75</w:t>
            </w:r>
          </w:p>
        </w:tc>
      </w:tr>
      <w:tr w:rsidR="00CF434F" w:rsidRPr="00F2100B" w:rsidTr="00C14523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C145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C145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0D35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bookmarkStart w:id="0" w:name="_GoBack"/>
            <w:bookmarkEnd w:id="0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C145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14523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C145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C145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A8B" w:rsidRPr="00F2100B" w:rsidRDefault="00816A8B" w:rsidP="000D35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C145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14523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C145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C145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361" w:rsidRPr="00F2100B" w:rsidRDefault="00313361" w:rsidP="000D35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C145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14523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2E4AE9" w:rsidP="00C145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C145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0D35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9242C" w:rsidP="00C145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  <w:r w:rsidR="00353F9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.75</w:t>
            </w:r>
          </w:p>
        </w:tc>
      </w:tr>
      <w:tr w:rsidR="00CF434F" w:rsidRPr="00F2100B" w:rsidTr="00C14523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C145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C145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0D35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C145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14523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C145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7650D0" w:rsidP="00C145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F2100B" w:rsidRDefault="00C14523" w:rsidP="000D35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1452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Finance:</w:t>
            </w:r>
            <w:r w:rsidR="0069242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69242C" w:rsidRPr="00C145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Financial</w:t>
            </w:r>
            <w:r w:rsidR="0069242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Report 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353F9B" w:rsidP="00C145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CF434F" w:rsidRPr="00F2100B" w:rsidTr="000D35CE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0D35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0D35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0D35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F434F" w:rsidRPr="00F2100B" w:rsidRDefault="00CF434F" w:rsidP="000D35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14523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304BD8" w:rsidP="00C145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353F9B" w:rsidP="00C145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5.75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C145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46172A" w:rsidP="00C145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6.5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AE227D">
        <w:rPr>
          <w:rFonts w:ascii="Arial" w:hAnsi="Arial" w:cs="Arial"/>
          <w:sz w:val="24"/>
          <w:szCs w:val="24"/>
        </w:rPr>
        <w:t>27</w:t>
      </w:r>
      <w:r w:rsidR="00173702">
        <w:rPr>
          <w:rFonts w:ascii="Arial" w:hAnsi="Arial" w:cs="Arial"/>
          <w:sz w:val="24"/>
          <w:szCs w:val="24"/>
          <w:vertAlign w:val="superscript"/>
        </w:rPr>
        <w:t>th</w:t>
      </w:r>
      <w:r w:rsidR="000C394B">
        <w:rPr>
          <w:rFonts w:ascii="Arial" w:hAnsi="Arial" w:cs="Arial"/>
          <w:sz w:val="24"/>
          <w:szCs w:val="24"/>
        </w:rPr>
        <w:t xml:space="preserve"> April</w:t>
      </w:r>
      <w:r w:rsidR="0090544A">
        <w:rPr>
          <w:rFonts w:ascii="Arial" w:hAnsi="Arial" w:cs="Arial"/>
          <w:sz w:val="24"/>
          <w:szCs w:val="24"/>
        </w:rPr>
        <w:t xml:space="preserve"> 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C394B"/>
    <w:rsid w:val="000D35CE"/>
    <w:rsid w:val="001402FB"/>
    <w:rsid w:val="00173702"/>
    <w:rsid w:val="00184652"/>
    <w:rsid w:val="001C63BF"/>
    <w:rsid w:val="00212F82"/>
    <w:rsid w:val="00296E72"/>
    <w:rsid w:val="002D36E4"/>
    <w:rsid w:val="002E4AE9"/>
    <w:rsid w:val="00304BD8"/>
    <w:rsid w:val="00313361"/>
    <w:rsid w:val="00353F9B"/>
    <w:rsid w:val="0046172A"/>
    <w:rsid w:val="0049771C"/>
    <w:rsid w:val="00537897"/>
    <w:rsid w:val="005935CA"/>
    <w:rsid w:val="005E7CC6"/>
    <w:rsid w:val="0060250B"/>
    <w:rsid w:val="00670149"/>
    <w:rsid w:val="0067320A"/>
    <w:rsid w:val="0069242C"/>
    <w:rsid w:val="00707468"/>
    <w:rsid w:val="007650D0"/>
    <w:rsid w:val="00816A8B"/>
    <w:rsid w:val="008263C8"/>
    <w:rsid w:val="00832D4C"/>
    <w:rsid w:val="008A6008"/>
    <w:rsid w:val="0090544A"/>
    <w:rsid w:val="009C1BFD"/>
    <w:rsid w:val="00A06B22"/>
    <w:rsid w:val="00A27DEF"/>
    <w:rsid w:val="00A42B06"/>
    <w:rsid w:val="00AA182D"/>
    <w:rsid w:val="00AE227D"/>
    <w:rsid w:val="00B1268D"/>
    <w:rsid w:val="00B16A8B"/>
    <w:rsid w:val="00B36C84"/>
    <w:rsid w:val="00B77D70"/>
    <w:rsid w:val="00C14523"/>
    <w:rsid w:val="00C93DD0"/>
    <w:rsid w:val="00CF434F"/>
    <w:rsid w:val="00E43A18"/>
    <w:rsid w:val="00F2100B"/>
    <w:rsid w:val="00FB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5970F-A216-4CBF-9703-580AEDE51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4E994758.dotm</Template>
  <TotalTime>44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Samuel Raeburn</dc:creator>
  <cp:lastModifiedBy>Calum Armstrong</cp:lastModifiedBy>
  <cp:revision>17</cp:revision>
  <dcterms:created xsi:type="dcterms:W3CDTF">2015-04-28T11:04:00Z</dcterms:created>
  <dcterms:modified xsi:type="dcterms:W3CDTF">2015-05-23T12:12:00Z</dcterms:modified>
</cp:coreProperties>
</file>