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3A4D52" w:rsidRPr="003A4D52">
        <w:rPr>
          <w:rFonts w:ascii="Arial" w:hAnsi="Arial" w:cs="Arial"/>
          <w:sz w:val="24"/>
          <w:szCs w:val="24"/>
        </w:rPr>
        <w:t xml:space="preserve">Emmanuel </w:t>
      </w:r>
      <w:proofErr w:type="spellStart"/>
      <w:r w:rsidR="003A4D52" w:rsidRPr="003A4D52">
        <w:rPr>
          <w:rFonts w:ascii="Arial" w:hAnsi="Arial" w:cs="Arial"/>
          <w:sz w:val="24"/>
          <w:szCs w:val="24"/>
        </w:rPr>
        <w:t>Olutayo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3E0CD7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955386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6D6" w:rsidRPr="00F2100B" w:rsidRDefault="003E0CD7" w:rsidP="003E0C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E0CD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TeachEasy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Development with Alex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D3C70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3E0CD7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3E0CD7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3E0CD7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3E0CD7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656D6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955386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3E0CD7" w:rsidP="003E0C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E0CD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TeachEasy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Develop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ment with Alex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D3C70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  <w:r w:rsidR="002656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.75</w:t>
            </w:r>
          </w:p>
        </w:tc>
      </w:tr>
      <w:tr w:rsidR="00CF434F" w:rsidRPr="00F2100B" w:rsidTr="003E0CD7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3E0CD7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F35974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F2100B" w:rsidRDefault="003E0CD7" w:rsidP="003E0C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E0CD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F3597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Spent Sunday doing financial report 3 with penny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F35974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3E0CD7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3E0CD7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3E0CD7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0.75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3E0CD7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E0CD7" w:rsidP="003E0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7.75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3E0CD7">
        <w:rPr>
          <w:rFonts w:ascii="Arial" w:hAnsi="Arial" w:cs="Arial"/>
          <w:sz w:val="24"/>
          <w:szCs w:val="24"/>
        </w:rPr>
        <w:t>27</w:t>
      </w:r>
      <w:r w:rsidR="003E0CD7" w:rsidRPr="003E0CD7">
        <w:rPr>
          <w:rFonts w:ascii="Arial" w:hAnsi="Arial" w:cs="Arial"/>
          <w:sz w:val="24"/>
          <w:szCs w:val="24"/>
          <w:vertAlign w:val="superscript"/>
        </w:rPr>
        <w:t>th</w:t>
      </w:r>
      <w:r w:rsidR="003E0CD7">
        <w:rPr>
          <w:rFonts w:ascii="Arial" w:hAnsi="Arial" w:cs="Arial"/>
          <w:sz w:val="24"/>
          <w:szCs w:val="24"/>
        </w:rPr>
        <w:t xml:space="preserve"> April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3E0C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 Signature:</w:t>
      </w:r>
      <w:r>
        <w:rPr>
          <w:rFonts w:ascii="Arial" w:hAnsi="Arial" w:cs="Arial"/>
          <w:sz w:val="24"/>
          <w:szCs w:val="24"/>
        </w:rPr>
        <w:tab/>
        <w:t xml:space="preserve"> ___</w:t>
      </w:r>
      <w:r w:rsidR="00184652" w:rsidRPr="00F2100B">
        <w:rPr>
          <w:rFonts w:ascii="Arial" w:hAnsi="Arial" w:cs="Arial"/>
          <w:sz w:val="24"/>
          <w:szCs w:val="24"/>
        </w:rPr>
        <w:t>_____________________________</w:t>
      </w:r>
    </w:p>
    <w:p w:rsidR="00A42B06" w:rsidRPr="00CF434F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sectPr w:rsidR="00A42B06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656D6"/>
    <w:rsid w:val="00296E72"/>
    <w:rsid w:val="003A4D52"/>
    <w:rsid w:val="003E0CD7"/>
    <w:rsid w:val="0049771C"/>
    <w:rsid w:val="005E7CC6"/>
    <w:rsid w:val="0074511B"/>
    <w:rsid w:val="008A6008"/>
    <w:rsid w:val="00955386"/>
    <w:rsid w:val="00A42B06"/>
    <w:rsid w:val="00B1268D"/>
    <w:rsid w:val="00B16A8B"/>
    <w:rsid w:val="00CF434F"/>
    <w:rsid w:val="00DD3C70"/>
    <w:rsid w:val="00E871D3"/>
    <w:rsid w:val="00F2100B"/>
    <w:rsid w:val="00F3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1042C9D6.dotm</Template>
  <TotalTime>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3</cp:revision>
  <dcterms:created xsi:type="dcterms:W3CDTF">2015-05-22T15:14:00Z</dcterms:created>
  <dcterms:modified xsi:type="dcterms:W3CDTF">2015-05-23T12:21:00Z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100340368</vt:i4>
  </property>
</Properties>
</file>