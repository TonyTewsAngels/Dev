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9145C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49145C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9145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49145C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9145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Worked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with Sam and Jake on ways of tracking attempted questions on a page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9145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02E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9145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49145C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9145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Sam and I were trying to locate a bug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02E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102E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9145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02E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9145C">
        <w:rPr>
          <w:rFonts w:ascii="Arial" w:hAnsi="Arial" w:cs="Arial"/>
        </w:rPr>
        <w:t>27</w:t>
      </w:r>
      <w:r w:rsidR="0049145C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</w:t>
      </w:r>
      <w:r w:rsidR="0049145C">
        <w:rPr>
          <w:rFonts w:ascii="Arial" w:hAnsi="Arial" w:cs="Arial"/>
        </w:rPr>
        <w:t>April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02E69"/>
    <w:rsid w:val="00184652"/>
    <w:rsid w:val="00296E72"/>
    <w:rsid w:val="00383D26"/>
    <w:rsid w:val="00457C23"/>
    <w:rsid w:val="0049145C"/>
    <w:rsid w:val="0049771C"/>
    <w:rsid w:val="005935CA"/>
    <w:rsid w:val="005B7F2F"/>
    <w:rsid w:val="005E7CC6"/>
    <w:rsid w:val="008263C8"/>
    <w:rsid w:val="008A6008"/>
    <w:rsid w:val="009805A5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A2C485D.dotm</Template>
  <TotalTime>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2015-05-21T17:31:00Z</dcterms:created>
  <dcterms:modified xsi:type="dcterms:W3CDTF">2015-05-27T12:05:00Z</dcterms:modified>
</cp:coreProperties>
</file>