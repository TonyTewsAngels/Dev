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B2F96">
        <w:rPr>
          <w:rFonts w:ascii="Arial" w:hAnsi="Arial" w:cs="Arial"/>
          <w:sz w:val="24"/>
          <w:szCs w:val="24"/>
        </w:rPr>
        <w:t>Alex Cash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86217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862173" w:rsidP="00C13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6217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Bounding boxes for editor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6217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86217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63A4B" w:rsidP="008621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610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Management: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8621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Organising meetings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6217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86217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86217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862173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6217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Bounding boxes for editor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6217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2.75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86217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862173" w:rsidP="00720C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610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Management: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Organising meetings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and communicating work to team members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6217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</w:tr>
      <w:tr w:rsidR="00CF434F" w:rsidRPr="00F2100B" w:rsidTr="00720831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63A4B" w:rsidP="008621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  <w:r w:rsidR="008621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.75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86217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6217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5.25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862173">
        <w:rPr>
          <w:rFonts w:ascii="Arial" w:hAnsi="Arial" w:cs="Arial"/>
        </w:rPr>
        <w:t>27</w:t>
      </w:r>
      <w:r w:rsidR="00EB6101" w:rsidRPr="00EB6101">
        <w:rPr>
          <w:rFonts w:ascii="Arial" w:hAnsi="Arial" w:cs="Arial"/>
          <w:vertAlign w:val="superscript"/>
        </w:rPr>
        <w:t>th</w:t>
      </w:r>
      <w:r w:rsidR="00EB6101">
        <w:rPr>
          <w:rFonts w:ascii="Arial" w:hAnsi="Arial" w:cs="Arial"/>
        </w:rPr>
        <w:t xml:space="preserve"> April</w:t>
      </w:r>
      <w:r w:rsidR="00EB2F96">
        <w:rPr>
          <w:rFonts w:ascii="Arial" w:hAnsi="Arial" w:cs="Arial"/>
        </w:rPr>
        <w:t xml:space="preserve">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0411E"/>
    <w:rsid w:val="00184652"/>
    <w:rsid w:val="00296E72"/>
    <w:rsid w:val="00383D26"/>
    <w:rsid w:val="0049771C"/>
    <w:rsid w:val="005935CA"/>
    <w:rsid w:val="005E7CC6"/>
    <w:rsid w:val="00720831"/>
    <w:rsid w:val="00720CD8"/>
    <w:rsid w:val="00763229"/>
    <w:rsid w:val="007C05DC"/>
    <w:rsid w:val="008263C8"/>
    <w:rsid w:val="00862173"/>
    <w:rsid w:val="008A6008"/>
    <w:rsid w:val="009805A5"/>
    <w:rsid w:val="00A42B06"/>
    <w:rsid w:val="00B1268D"/>
    <w:rsid w:val="00B16A8B"/>
    <w:rsid w:val="00C13E3E"/>
    <w:rsid w:val="00C63A4B"/>
    <w:rsid w:val="00C93DD0"/>
    <w:rsid w:val="00CE4F36"/>
    <w:rsid w:val="00CF434F"/>
    <w:rsid w:val="00E43A18"/>
    <w:rsid w:val="00EB2F96"/>
    <w:rsid w:val="00EB6101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5F509833.dotm</Template>
  <TotalTime>33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14</cp:revision>
  <dcterms:created xsi:type="dcterms:W3CDTF">2015-05-21T16:02:00Z</dcterms:created>
  <dcterms:modified xsi:type="dcterms:W3CDTF">2015-05-23T12:28:00Z</dcterms:modified>
</cp:coreProperties>
</file>