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DA7C7A">
        <w:rPr>
          <w:rFonts w:ascii="Arial" w:hAnsi="Arial" w:cs="Arial"/>
          <w:sz w:val="24"/>
          <w:szCs w:val="24"/>
        </w:rPr>
        <w:t>Samuel Raeburn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DA7C7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5A5" w:rsidRPr="00DA7C7A" w:rsidRDefault="00B22EBA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</w:t>
            </w:r>
            <w:r w:rsidR="00DA7C7A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: </w:t>
            </w:r>
            <w:r w:rsidR="00DA7C7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Began adding marks functionality into learn easy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A7C7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DA7C7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2.5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A7C7A" w:rsidRDefault="00B22EBA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S/W Imp.: </w:t>
            </w:r>
            <w:r w:rsidR="00DA7C7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 dialog box now appears if user doesn’t complete all questions on a page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A7C7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DA7C7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A7C7A" w:rsidRDefault="00B22EBA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S/W Imp.: </w:t>
            </w:r>
            <w:r w:rsidR="00DA7C7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Added a checkbox to the dialog box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A7C7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DA7C7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DA7C7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A7C7A" w:rsidRDefault="00B22EBA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S/W Imp.: </w:t>
            </w:r>
            <w:r w:rsidR="00DA7C7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Checkbox gives user option to hide dialog box</w:t>
            </w:r>
            <w:bookmarkStart w:id="0" w:name="_GoBack"/>
            <w:bookmarkEnd w:id="0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A7C7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1.75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DA7C7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DA7C7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6.5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A7C7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7.25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DA7C7A">
        <w:rPr>
          <w:rFonts w:ascii="Arial" w:hAnsi="Arial" w:cs="Arial"/>
          <w:sz w:val="24"/>
          <w:szCs w:val="24"/>
        </w:rPr>
        <w:t>27th</w:t>
      </w:r>
      <w:r w:rsidR="00DA7C7A">
        <w:rPr>
          <w:rFonts w:ascii="Arial" w:hAnsi="Arial" w:cs="Arial"/>
        </w:rPr>
        <w:t xml:space="preserve"> April</w:t>
      </w:r>
      <w:r w:rsidR="00EB2F96">
        <w:rPr>
          <w:rFonts w:ascii="Arial" w:hAnsi="Arial" w:cs="Arial"/>
        </w:rPr>
        <w:t xml:space="preserve"> 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296E72"/>
    <w:rsid w:val="00383D26"/>
    <w:rsid w:val="00457C23"/>
    <w:rsid w:val="0049771C"/>
    <w:rsid w:val="005935CA"/>
    <w:rsid w:val="005B7F2F"/>
    <w:rsid w:val="005E7CC6"/>
    <w:rsid w:val="008263C8"/>
    <w:rsid w:val="008A6008"/>
    <w:rsid w:val="009805A5"/>
    <w:rsid w:val="00A42B06"/>
    <w:rsid w:val="00B1268D"/>
    <w:rsid w:val="00B16A8B"/>
    <w:rsid w:val="00B22EBA"/>
    <w:rsid w:val="00C93DD0"/>
    <w:rsid w:val="00CF434F"/>
    <w:rsid w:val="00DA7C7A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CFA3B9B0.dotm</Template>
  <TotalTime>2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3</cp:revision>
  <dcterms:created xsi:type="dcterms:W3CDTF">2015-05-22T13:15:00Z</dcterms:created>
  <dcterms:modified xsi:type="dcterms:W3CDTF">2015-05-23T13:30:00Z</dcterms:modified>
</cp:coreProperties>
</file>