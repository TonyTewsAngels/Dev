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8721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8721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AF3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8721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43731C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731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Editor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8721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3731C" w:rsidP="000A6D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C872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.75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8721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8721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4.75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C8721A">
        <w:rPr>
          <w:rFonts w:ascii="Arial" w:hAnsi="Arial" w:cs="Arial"/>
        </w:rPr>
        <w:t>27</w:t>
      </w:r>
      <w:r w:rsidR="00A503C7" w:rsidRPr="00A503C7">
        <w:rPr>
          <w:rFonts w:ascii="Arial" w:hAnsi="Arial" w:cs="Arial"/>
          <w:vertAlign w:val="superscript"/>
        </w:rPr>
        <w:t>th</w:t>
      </w:r>
      <w:r w:rsidR="00A503C7">
        <w:rPr>
          <w:rFonts w:ascii="Arial" w:hAnsi="Arial" w:cs="Arial"/>
        </w:rPr>
        <w:t xml:space="preserve"> April</w:t>
      </w:r>
      <w:r w:rsidR="00517DD6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6D21"/>
    <w:rsid w:val="00184652"/>
    <w:rsid w:val="00296E72"/>
    <w:rsid w:val="00305510"/>
    <w:rsid w:val="0041760F"/>
    <w:rsid w:val="0043731C"/>
    <w:rsid w:val="0049771C"/>
    <w:rsid w:val="00517DD6"/>
    <w:rsid w:val="00542AA4"/>
    <w:rsid w:val="005935CA"/>
    <w:rsid w:val="005E7CC6"/>
    <w:rsid w:val="007334FC"/>
    <w:rsid w:val="008263C8"/>
    <w:rsid w:val="00844F35"/>
    <w:rsid w:val="008A6008"/>
    <w:rsid w:val="008A7219"/>
    <w:rsid w:val="00A42B06"/>
    <w:rsid w:val="00A503C7"/>
    <w:rsid w:val="00AF3C05"/>
    <w:rsid w:val="00B1268D"/>
    <w:rsid w:val="00B16A8B"/>
    <w:rsid w:val="00BB28DE"/>
    <w:rsid w:val="00BE4853"/>
    <w:rsid w:val="00BF08F5"/>
    <w:rsid w:val="00C060D5"/>
    <w:rsid w:val="00C8721A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552C08D5.dotm</Template>
  <TotalTime>18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14</cp:revision>
  <dcterms:created xsi:type="dcterms:W3CDTF">2015-05-21T16:25:00Z</dcterms:created>
  <dcterms:modified xsi:type="dcterms:W3CDTF">2015-05-23T12:29:00Z</dcterms:modified>
</cp:coreProperties>
</file>