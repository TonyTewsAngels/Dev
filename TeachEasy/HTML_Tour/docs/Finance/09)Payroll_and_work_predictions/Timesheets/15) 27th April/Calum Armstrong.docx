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74A8D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D7CC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DD7CC2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D7C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Lesson templates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D7CC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74A8D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74A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Collated and sorted out backdated 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74A8D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74A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Collated and sorted out backdated 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74A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D7CC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D7CC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74A8D">
        <w:rPr>
          <w:rFonts w:ascii="Arial" w:hAnsi="Arial" w:cs="Arial"/>
          <w:sz w:val="24"/>
          <w:szCs w:val="24"/>
        </w:rPr>
        <w:t>27</w:t>
      </w:r>
      <w:r w:rsidR="00E74A8D" w:rsidRPr="00E74A8D">
        <w:rPr>
          <w:rFonts w:ascii="Arial" w:hAnsi="Arial" w:cs="Arial"/>
          <w:sz w:val="24"/>
          <w:szCs w:val="24"/>
          <w:vertAlign w:val="superscript"/>
        </w:rPr>
        <w:t>th</w:t>
      </w:r>
      <w:r w:rsidR="00E74A8D">
        <w:rPr>
          <w:rFonts w:ascii="Arial" w:hAnsi="Arial" w:cs="Arial"/>
          <w:sz w:val="24"/>
          <w:szCs w:val="24"/>
        </w:rPr>
        <w:t xml:space="preserve"> April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DD7CC2"/>
    <w:rsid w:val="00E43A18"/>
    <w:rsid w:val="00E74A8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E37B764C.dotm</Template>
  <TotalTime>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2015-05-21T17:31:00Z</dcterms:created>
  <dcterms:modified xsi:type="dcterms:W3CDTF">2015-05-23T12:13:00Z</dcterms:modified>
</cp:coreProperties>
</file>