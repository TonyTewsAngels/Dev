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61A8F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E61A8F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F33D3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E61A8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61A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</w:t>
            </w:r>
            <w:r w:rsidR="00F33D3B" w:rsidRPr="00E61A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 w:rsidR="00F33D3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Started work on tracking marks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61A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605C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2605CA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61A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Looked into advertisement costing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61A8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633D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633D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605CA">
        <w:rPr>
          <w:rFonts w:ascii="Arial" w:hAnsi="Arial" w:cs="Arial"/>
          <w:sz w:val="24"/>
          <w:szCs w:val="24"/>
        </w:rPr>
        <w:t>27</w:t>
      </w:r>
      <w:r w:rsidR="002605CA" w:rsidRPr="002605CA">
        <w:rPr>
          <w:rFonts w:ascii="Arial" w:hAnsi="Arial" w:cs="Arial"/>
          <w:sz w:val="24"/>
          <w:szCs w:val="24"/>
          <w:vertAlign w:val="superscript"/>
        </w:rPr>
        <w:t>th</w:t>
      </w:r>
      <w:r w:rsidR="002605CA">
        <w:rPr>
          <w:rFonts w:ascii="Arial" w:hAnsi="Arial" w:cs="Arial"/>
          <w:sz w:val="24"/>
          <w:szCs w:val="24"/>
        </w:rPr>
        <w:t xml:space="preserve"> April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605CA"/>
    <w:rsid w:val="00296E72"/>
    <w:rsid w:val="00383D26"/>
    <w:rsid w:val="00457C23"/>
    <w:rsid w:val="0049771C"/>
    <w:rsid w:val="005633DB"/>
    <w:rsid w:val="005935CA"/>
    <w:rsid w:val="005B7F2F"/>
    <w:rsid w:val="005E7CC6"/>
    <w:rsid w:val="008263C8"/>
    <w:rsid w:val="008A6008"/>
    <w:rsid w:val="009805A5"/>
    <w:rsid w:val="00A42B06"/>
    <w:rsid w:val="00B1268D"/>
    <w:rsid w:val="00B16A8B"/>
    <w:rsid w:val="00C93DD0"/>
    <w:rsid w:val="00CF434F"/>
    <w:rsid w:val="00E43A18"/>
    <w:rsid w:val="00E61A8F"/>
    <w:rsid w:val="00EB2F96"/>
    <w:rsid w:val="00F2100B"/>
    <w:rsid w:val="00F33D3B"/>
    <w:rsid w:val="00F6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91F748E6.dotm</Template>
  <TotalTime>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dcterms:created xsi:type="dcterms:W3CDTF">2015-05-23T22:12:00Z</dcterms:created>
  <dcterms:modified xsi:type="dcterms:W3CDTF">2015-05-27T11:59:00Z</dcterms:modified>
</cp:coreProperties>
</file>