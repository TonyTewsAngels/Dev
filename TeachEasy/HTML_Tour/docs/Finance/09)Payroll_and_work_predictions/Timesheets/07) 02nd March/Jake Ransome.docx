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43638D">
        <w:rPr>
          <w:rFonts w:ascii="Arial" w:hAnsi="Arial" w:cs="Arial"/>
          <w:sz w:val="24"/>
          <w:szCs w:val="24"/>
        </w:rPr>
        <w:t xml:space="preserve">Jake </w:t>
      </w:r>
      <w:proofErr w:type="spellStart"/>
      <w:r w:rsidR="0043638D">
        <w:rPr>
          <w:rFonts w:ascii="Arial" w:hAnsi="Arial" w:cs="Arial"/>
          <w:sz w:val="24"/>
          <w:szCs w:val="24"/>
        </w:rPr>
        <w:t>Ransome</w:t>
      </w:r>
      <w:proofErr w:type="spellEnd"/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D132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DB36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515617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515617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1324F" w:rsidRDefault="00020E42" w:rsidP="005156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</w:t>
            </w:r>
            <w:r w:rsidRPr="00D1324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: </w:t>
            </w:r>
            <w:r w:rsidR="0051561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Answer Box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515617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515617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43638D" w:rsidP="005156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</w:t>
            </w:r>
            <w:r w:rsidR="00D1324F" w:rsidRPr="00D1324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: </w:t>
            </w:r>
            <w:r w:rsidR="0051561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Answer Box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515617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4363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515617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020E42" w:rsidP="005156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3638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Marketing: </w:t>
            </w:r>
            <w:r w:rsidR="0051561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Added questions to teacher survey with further research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515617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43638D" w:rsidRDefault="00CF434F" w:rsidP="0084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020E42" w:rsidP="005156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515617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8.5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515617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10.5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bookmarkStart w:id="0" w:name="_GoBack"/>
      <w:r w:rsidR="00515617">
        <w:rPr>
          <w:rFonts w:ascii="Arial" w:hAnsi="Arial" w:cs="Arial"/>
        </w:rPr>
        <w:t>02</w:t>
      </w:r>
      <w:r w:rsidR="00515617">
        <w:rPr>
          <w:rFonts w:ascii="Arial" w:hAnsi="Arial" w:cs="Arial"/>
          <w:vertAlign w:val="superscript"/>
        </w:rPr>
        <w:t>nd</w:t>
      </w:r>
      <w:r w:rsidR="00515617">
        <w:rPr>
          <w:rFonts w:ascii="Arial" w:hAnsi="Arial" w:cs="Arial"/>
        </w:rPr>
        <w:t xml:space="preserve"> March </w:t>
      </w:r>
      <w:bookmarkEnd w:id="0"/>
      <w:r w:rsidR="00EB2F96">
        <w:rPr>
          <w:rFonts w:ascii="Arial" w:hAnsi="Arial" w:cs="Arial"/>
        </w:rPr>
        <w:t>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020E42"/>
    <w:rsid w:val="00184652"/>
    <w:rsid w:val="00296E72"/>
    <w:rsid w:val="00305510"/>
    <w:rsid w:val="0043638D"/>
    <w:rsid w:val="0049771C"/>
    <w:rsid w:val="00515617"/>
    <w:rsid w:val="005859C6"/>
    <w:rsid w:val="005935CA"/>
    <w:rsid w:val="005E7CC6"/>
    <w:rsid w:val="007334FC"/>
    <w:rsid w:val="008263C8"/>
    <w:rsid w:val="00844F35"/>
    <w:rsid w:val="008A6008"/>
    <w:rsid w:val="008A7219"/>
    <w:rsid w:val="00A42B06"/>
    <w:rsid w:val="00B1268D"/>
    <w:rsid w:val="00B16A8B"/>
    <w:rsid w:val="00BB28DE"/>
    <w:rsid w:val="00C93DD0"/>
    <w:rsid w:val="00CF434F"/>
    <w:rsid w:val="00D1324F"/>
    <w:rsid w:val="00DB2E7E"/>
    <w:rsid w:val="00DB36B1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F4E94C5F.dotm</Template>
  <TotalTime>6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5</cp:revision>
  <dcterms:created xsi:type="dcterms:W3CDTF">2015-05-21T16:33:00Z</dcterms:created>
  <dcterms:modified xsi:type="dcterms:W3CDTF">2015-05-22T12:50:00Z</dcterms:modified>
</cp:coreProperties>
</file>