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1324F">
        <w:rPr>
          <w:rFonts w:ascii="Arial" w:hAnsi="Arial" w:cs="Arial"/>
          <w:sz w:val="24"/>
          <w:szCs w:val="24"/>
        </w:rPr>
        <w:t>Penny Nicole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D249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D13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D249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12F5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CF434F" w:rsidP="006D2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12F5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12F5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6D249A" w:rsidP="00612F5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1324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Finance: </w:t>
            </w:r>
            <w:r w:rsidR="00612F5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Financial plan and financial report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12F5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D132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6D249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12F54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8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bookmarkStart w:id="0" w:name="_GoBack"/>
      <w:r w:rsidR="00612F54">
        <w:rPr>
          <w:rFonts w:ascii="Arial" w:hAnsi="Arial" w:cs="Arial"/>
        </w:rPr>
        <w:t>02</w:t>
      </w:r>
      <w:r w:rsidR="00612F54" w:rsidRPr="00612F54">
        <w:rPr>
          <w:rFonts w:ascii="Arial" w:hAnsi="Arial" w:cs="Arial"/>
          <w:vertAlign w:val="superscript"/>
        </w:rPr>
        <w:t>nd</w:t>
      </w:r>
      <w:r w:rsidR="00612F54">
        <w:rPr>
          <w:rFonts w:ascii="Arial" w:hAnsi="Arial" w:cs="Arial"/>
        </w:rPr>
        <w:t xml:space="preserve"> March</w:t>
      </w:r>
      <w:r w:rsidR="00612F54">
        <w:rPr>
          <w:rFonts w:ascii="Arial" w:hAnsi="Arial" w:cs="Arial"/>
        </w:rPr>
        <w:t xml:space="preserve"> </w:t>
      </w:r>
      <w:bookmarkEnd w:id="0"/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305510"/>
    <w:rsid w:val="0049771C"/>
    <w:rsid w:val="005935CA"/>
    <w:rsid w:val="005E7CC6"/>
    <w:rsid w:val="00612F54"/>
    <w:rsid w:val="006D249A"/>
    <w:rsid w:val="007334FC"/>
    <w:rsid w:val="008263C8"/>
    <w:rsid w:val="00844F35"/>
    <w:rsid w:val="008A6008"/>
    <w:rsid w:val="008A7219"/>
    <w:rsid w:val="00A42B06"/>
    <w:rsid w:val="00B1268D"/>
    <w:rsid w:val="00B16A8B"/>
    <w:rsid w:val="00BB28DE"/>
    <w:rsid w:val="00C93DD0"/>
    <w:rsid w:val="00CF434F"/>
    <w:rsid w:val="00D1324F"/>
    <w:rsid w:val="00DB2E7E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6DDE41F7.dotm</Template>
  <TotalTime>4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5</cp:revision>
  <dcterms:created xsi:type="dcterms:W3CDTF">2015-05-21T16:27:00Z</dcterms:created>
  <dcterms:modified xsi:type="dcterms:W3CDTF">2015-05-22T12:54:00Z</dcterms:modified>
</cp:coreProperties>
</file>