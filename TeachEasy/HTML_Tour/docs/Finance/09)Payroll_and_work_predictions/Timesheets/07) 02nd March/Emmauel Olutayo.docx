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68D" w:rsidRDefault="00B1268D" w:rsidP="00B1268D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  <w:u w:val="single"/>
        </w:rPr>
      </w:pPr>
      <w:r>
        <w:rPr>
          <w:rFonts w:ascii="Arial" w:hAnsi="Arial" w:cs="Arial"/>
          <w:b/>
          <w:sz w:val="96"/>
          <w:szCs w:val="96"/>
          <w:u w:val="single"/>
        </w:rPr>
        <w:t>Timesheet</w:t>
      </w:r>
    </w:p>
    <w:p w:rsidR="00B1268D" w:rsidRDefault="00B1268D"/>
    <w:p w:rsidR="005E7CC6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Employee Name: </w:t>
      </w:r>
      <w:r w:rsidRPr="00F2100B">
        <w:rPr>
          <w:rFonts w:ascii="Arial" w:hAnsi="Arial" w:cs="Arial"/>
          <w:sz w:val="24"/>
          <w:szCs w:val="24"/>
        </w:rPr>
        <w:tab/>
        <w:t xml:space="preserve"> </w:t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="00DB36B1">
        <w:rPr>
          <w:rFonts w:ascii="Arial" w:hAnsi="Arial" w:cs="Arial"/>
          <w:sz w:val="24"/>
          <w:szCs w:val="24"/>
        </w:rPr>
        <w:t xml:space="preserve">Emmanuel </w:t>
      </w:r>
      <w:proofErr w:type="spellStart"/>
      <w:r w:rsidR="00DB36B1">
        <w:rPr>
          <w:rFonts w:ascii="Arial" w:hAnsi="Arial" w:cs="Arial"/>
          <w:sz w:val="24"/>
          <w:szCs w:val="24"/>
        </w:rPr>
        <w:t>Olutayo</w:t>
      </w:r>
      <w:bookmarkStart w:id="0" w:name="_GoBack"/>
      <w:bookmarkEnd w:id="0"/>
      <w:proofErr w:type="spellEnd"/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 xml:space="preserve">Hourly Rate: </w:t>
      </w:r>
      <w:r w:rsidRPr="00F2100B">
        <w:rPr>
          <w:rFonts w:ascii="Arial" w:hAnsi="Arial" w:cs="Arial"/>
          <w:sz w:val="24"/>
          <w:szCs w:val="24"/>
        </w:rPr>
        <w:tab/>
      </w:r>
      <w:r w:rsidRPr="00F2100B">
        <w:rPr>
          <w:rFonts w:ascii="Arial" w:hAnsi="Arial" w:cs="Arial"/>
          <w:sz w:val="24"/>
          <w:szCs w:val="24"/>
        </w:rPr>
        <w:tab/>
      </w:r>
      <w:r w:rsidR="00CF434F">
        <w:rPr>
          <w:rFonts w:ascii="Arial" w:hAnsi="Arial" w:cs="Arial"/>
          <w:sz w:val="24"/>
          <w:szCs w:val="24"/>
        </w:rPr>
        <w:t xml:space="preserve">       </w:t>
      </w:r>
      <w:r w:rsidRPr="00F2100B">
        <w:rPr>
          <w:rFonts w:ascii="Arial" w:hAnsi="Arial" w:cs="Arial"/>
          <w:sz w:val="24"/>
          <w:szCs w:val="24"/>
        </w:rPr>
        <w:t xml:space="preserve"> </w:t>
      </w:r>
      <w:r w:rsidRPr="00F2100B">
        <w:rPr>
          <w:rFonts w:ascii="Arial" w:hAnsi="Arial" w:cs="Arial"/>
          <w:sz w:val="24"/>
          <w:szCs w:val="24"/>
          <w:u w:val="single"/>
        </w:rPr>
        <w:t>£12.50</w:t>
      </w:r>
    </w:p>
    <w:tbl>
      <w:tblPr>
        <w:tblpPr w:leftFromText="180" w:rightFromText="180" w:vertAnchor="page" w:horzAnchor="margin" w:tblpXSpec="center" w:tblpY="4621"/>
        <w:tblW w:w="9889" w:type="dxa"/>
        <w:tblLook w:val="04A0" w:firstRow="1" w:lastRow="0" w:firstColumn="1" w:lastColumn="0" w:noHBand="0" w:noVBand="1"/>
      </w:tblPr>
      <w:tblGrid>
        <w:gridCol w:w="1484"/>
        <w:gridCol w:w="1132"/>
        <w:gridCol w:w="1176"/>
        <w:gridCol w:w="5105"/>
        <w:gridCol w:w="992"/>
      </w:tblGrid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Day of Week</w:t>
            </w:r>
          </w:p>
        </w:tc>
        <w:tc>
          <w:tcPr>
            <w:tcW w:w="11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Meeting Hours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Working Hours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:rsidR="00CF434F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Justification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Total </w:t>
            </w: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Hours</w:t>
            </w: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Monday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34278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34278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F2100B" w:rsidRDefault="0034278A" w:rsidP="003427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</w:t>
            </w:r>
            <w:r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Worked on multiple choice handler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34278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Tuesday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B2E7E" w:rsidRDefault="00CF434F" w:rsidP="006D122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Wednesday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34278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34278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D1324F" w:rsidRDefault="0034278A" w:rsidP="00BB28D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</w:t>
            </w:r>
            <w:r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Worked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with Ali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on multiple choice handler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34278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4</w:t>
            </w: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Thursday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34278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Default="0034278A" w:rsidP="003427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Finance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(4h)</w:t>
            </w:r>
            <w:r w:rsidRPr="00844F3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Sorted out the financial plan and financial review document</w:t>
            </w:r>
          </w:p>
          <w:p w:rsidR="0034278A" w:rsidRPr="00DB2E7E" w:rsidRDefault="0034278A" w:rsidP="003427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(1h)</w:t>
            </w:r>
            <w:r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Getting the mark button to work and placing it on screen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34278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5</w:t>
            </w: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Friday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34278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278A" w:rsidRDefault="0034278A" w:rsidP="003427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Finance (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2h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)</w:t>
            </w:r>
            <w:r w:rsidRPr="00844F35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: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Finishing financial report</w:t>
            </w:r>
          </w:p>
          <w:p w:rsidR="00CF434F" w:rsidRPr="00DB2E7E" w:rsidRDefault="0034278A" w:rsidP="003427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Imp.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 (0.75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h)</w:t>
            </w:r>
            <w:r w:rsidRPr="00D1324F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finishing the media handler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34278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2.75</w:t>
            </w:r>
          </w:p>
        </w:tc>
      </w:tr>
      <w:tr w:rsidR="00CF434F" w:rsidRPr="00F2100B" w:rsidTr="00FD674C">
        <w:trPr>
          <w:trHeight w:val="1035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Saturday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434F" w:rsidRPr="00F2100B" w:rsidRDefault="0034278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434F" w:rsidRPr="00EB2F96" w:rsidRDefault="0034278A" w:rsidP="003427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>S/W Imp</w:t>
            </w: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n-GB"/>
              </w:rPr>
              <w:t xml:space="preserve">.: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Corrected code and tidying things up</w:t>
            </w: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34278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0.5</w:t>
            </w:r>
          </w:p>
        </w:tc>
      </w:tr>
      <w:tr w:rsidR="00CF434F" w:rsidRPr="00F2100B" w:rsidTr="00FD674C">
        <w:trPr>
          <w:trHeight w:val="1020"/>
        </w:trPr>
        <w:tc>
          <w:tcPr>
            <w:tcW w:w="148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A42B06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A42B0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Sunday</w:t>
            </w:r>
          </w:p>
        </w:tc>
        <w:tc>
          <w:tcPr>
            <w:tcW w:w="1132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CF434F" w:rsidRPr="00EB2F96" w:rsidRDefault="00CF434F" w:rsidP="00844F3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CF434F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144"/>
        </w:trPr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5105" w:type="dxa"/>
            <w:tcBorders>
              <w:top w:val="nil"/>
              <w:left w:val="nil"/>
              <w:bottom w:val="nil"/>
              <w:right w:val="nil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CF434F" w:rsidRPr="00F2100B" w:rsidTr="00FD674C">
        <w:trPr>
          <w:trHeight w:val="484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CF434F" w:rsidRPr="00F2100B" w:rsidRDefault="00CF434F" w:rsidP="00CF434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F2100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Total Hours:</w:t>
            </w:r>
          </w:p>
        </w:tc>
        <w:tc>
          <w:tcPr>
            <w:tcW w:w="11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34278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F434F" w:rsidRPr="00F2100B" w:rsidRDefault="0034278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14.25</w:t>
            </w:r>
          </w:p>
        </w:tc>
        <w:tc>
          <w:tcPr>
            <w:tcW w:w="510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F434F" w:rsidRPr="00F2100B" w:rsidRDefault="00CF434F" w:rsidP="00CF434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434F" w:rsidRPr="00F2100B" w:rsidRDefault="0034278A" w:rsidP="00EB2F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17.25</w:t>
            </w:r>
          </w:p>
        </w:tc>
      </w:tr>
    </w:tbl>
    <w:p w:rsidR="00184652" w:rsidRPr="00F2100B" w:rsidRDefault="00CF43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Commencing:        </w:t>
      </w:r>
      <w:r w:rsidR="0034278A">
        <w:rPr>
          <w:rFonts w:ascii="Arial" w:hAnsi="Arial" w:cs="Arial"/>
        </w:rPr>
        <w:t>02</w:t>
      </w:r>
      <w:r w:rsidR="0034278A" w:rsidRPr="0034278A">
        <w:rPr>
          <w:rFonts w:ascii="Arial" w:hAnsi="Arial" w:cs="Arial"/>
          <w:vertAlign w:val="superscript"/>
        </w:rPr>
        <w:t>nd</w:t>
      </w:r>
      <w:r w:rsidR="0034278A">
        <w:rPr>
          <w:rFonts w:ascii="Arial" w:hAnsi="Arial" w:cs="Arial"/>
        </w:rPr>
        <w:t xml:space="preserve"> March</w:t>
      </w:r>
      <w:r w:rsidR="00EB2F96">
        <w:rPr>
          <w:rFonts w:ascii="Arial" w:hAnsi="Arial" w:cs="Arial"/>
        </w:rPr>
        <w:t xml:space="preserve"> 2015</w:t>
      </w:r>
    </w:p>
    <w:p w:rsidR="00CF434F" w:rsidRPr="00CF434F" w:rsidRDefault="00CF434F">
      <w:pPr>
        <w:rPr>
          <w:rFonts w:ascii="Arial" w:hAnsi="Arial" w:cs="Arial"/>
          <w:sz w:val="56"/>
          <w:szCs w:val="56"/>
        </w:rPr>
      </w:pPr>
    </w:p>
    <w:p w:rsidR="00184652" w:rsidRPr="00F2100B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Employee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A42B06" w:rsidRDefault="00184652">
      <w:pPr>
        <w:rPr>
          <w:rFonts w:ascii="Arial" w:hAnsi="Arial" w:cs="Arial"/>
          <w:sz w:val="24"/>
          <w:szCs w:val="24"/>
        </w:rPr>
      </w:pPr>
      <w:r w:rsidRPr="00F2100B">
        <w:rPr>
          <w:rFonts w:ascii="Arial" w:hAnsi="Arial" w:cs="Arial"/>
          <w:sz w:val="24"/>
          <w:szCs w:val="24"/>
        </w:rPr>
        <w:t>Secretary Signature:</w:t>
      </w:r>
      <w:r w:rsidRPr="00F2100B">
        <w:rPr>
          <w:rFonts w:ascii="Arial" w:hAnsi="Arial" w:cs="Arial"/>
          <w:sz w:val="24"/>
          <w:szCs w:val="24"/>
        </w:rPr>
        <w:tab/>
        <w:t xml:space="preserve"> ________________________________</w:t>
      </w:r>
    </w:p>
    <w:p w:rsidR="005935CA" w:rsidRDefault="00E43A18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Note</w:t>
      </w:r>
    </w:p>
    <w:p w:rsidR="00E43A18" w:rsidRDefault="005935CA" w:rsidP="00E43A1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your justification section please put down your activities; a</w:t>
      </w:r>
      <w:r w:rsidR="00E43A18">
        <w:rPr>
          <w:rFonts w:ascii="Arial" w:hAnsi="Arial" w:cs="Arial"/>
          <w:sz w:val="24"/>
          <w:szCs w:val="24"/>
        </w:rPr>
        <w:t xml:space="preserve">ctivities that can be put down are; 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Marketing, Presentations, Software Implementation, Testing, </w:t>
      </w:r>
      <w:r w:rsidRPr="005935CA">
        <w:rPr>
          <w:rFonts w:ascii="Arial" w:hAnsi="Arial" w:cs="Arial"/>
          <w:b/>
          <w:sz w:val="24"/>
          <w:szCs w:val="24"/>
        </w:rPr>
        <w:t>Finance,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Administration, </w:t>
      </w:r>
      <w:r w:rsidRPr="005935CA">
        <w:rPr>
          <w:rFonts w:ascii="Arial" w:hAnsi="Arial" w:cs="Arial"/>
          <w:b/>
          <w:sz w:val="24"/>
          <w:szCs w:val="24"/>
        </w:rPr>
        <w:t>Management, User</w:t>
      </w:r>
      <w:r w:rsidR="00E43A18" w:rsidRPr="005935CA">
        <w:rPr>
          <w:rFonts w:ascii="Arial" w:hAnsi="Arial" w:cs="Arial"/>
          <w:b/>
          <w:sz w:val="24"/>
          <w:szCs w:val="24"/>
        </w:rPr>
        <w:t xml:space="preserve"> experience</w:t>
      </w:r>
      <w:r w:rsidR="00E43A18">
        <w:rPr>
          <w:rFonts w:ascii="Arial" w:hAnsi="Arial" w:cs="Arial"/>
          <w:sz w:val="24"/>
          <w:szCs w:val="24"/>
        </w:rPr>
        <w:t xml:space="preserve">. Also </w:t>
      </w:r>
      <w:r>
        <w:rPr>
          <w:rFonts w:ascii="Arial" w:hAnsi="Arial" w:cs="Arial"/>
          <w:sz w:val="24"/>
          <w:szCs w:val="24"/>
        </w:rPr>
        <w:t xml:space="preserve">please split your working hours into how many you did for </w:t>
      </w:r>
      <w:r w:rsidRPr="005935CA">
        <w:rPr>
          <w:rFonts w:ascii="Arial" w:hAnsi="Arial" w:cs="Arial"/>
          <w:sz w:val="24"/>
          <w:szCs w:val="24"/>
          <w:u w:val="single"/>
        </w:rPr>
        <w:t>each</w:t>
      </w:r>
      <w:r>
        <w:rPr>
          <w:rFonts w:ascii="Arial" w:hAnsi="Arial" w:cs="Arial"/>
          <w:sz w:val="24"/>
          <w:szCs w:val="24"/>
        </w:rPr>
        <w:t xml:space="preserve"> activity.</w:t>
      </w:r>
    </w:p>
    <w:p w:rsidR="00E43A18" w:rsidRPr="00CF434F" w:rsidRDefault="00E43A18" w:rsidP="00E43A18">
      <w:pPr>
        <w:rPr>
          <w:rFonts w:ascii="Arial" w:hAnsi="Arial" w:cs="Arial"/>
          <w:sz w:val="24"/>
          <w:szCs w:val="24"/>
        </w:rPr>
      </w:pPr>
    </w:p>
    <w:sectPr w:rsidR="00E43A18" w:rsidRPr="00CF434F" w:rsidSect="008A600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652"/>
    <w:rsid w:val="00184652"/>
    <w:rsid w:val="00296E72"/>
    <w:rsid w:val="00305510"/>
    <w:rsid w:val="0034278A"/>
    <w:rsid w:val="0049771C"/>
    <w:rsid w:val="005935CA"/>
    <w:rsid w:val="005E7CC6"/>
    <w:rsid w:val="006D1224"/>
    <w:rsid w:val="007334FC"/>
    <w:rsid w:val="008263C8"/>
    <w:rsid w:val="00844F35"/>
    <w:rsid w:val="008A6008"/>
    <w:rsid w:val="008A7219"/>
    <w:rsid w:val="00A42B06"/>
    <w:rsid w:val="00B1268D"/>
    <w:rsid w:val="00B16A8B"/>
    <w:rsid w:val="00BB28DE"/>
    <w:rsid w:val="00C93DD0"/>
    <w:rsid w:val="00CF434F"/>
    <w:rsid w:val="00D1324F"/>
    <w:rsid w:val="00DB2E7E"/>
    <w:rsid w:val="00DB36B1"/>
    <w:rsid w:val="00E43A18"/>
    <w:rsid w:val="00EB2F96"/>
    <w:rsid w:val="00F2100B"/>
    <w:rsid w:val="00FD6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55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1CCBC3E9.dotm</Template>
  <TotalTime>12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Raeburn</dc:creator>
  <cp:lastModifiedBy>Calum Armstrong</cp:lastModifiedBy>
  <cp:revision>6</cp:revision>
  <dcterms:created xsi:type="dcterms:W3CDTF">2015-05-21T16:29:00Z</dcterms:created>
  <dcterms:modified xsi:type="dcterms:W3CDTF">2015-05-22T12:48:00Z</dcterms:modified>
</cp:coreProperties>
</file>