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859C6">
        <w:rPr>
          <w:rFonts w:ascii="Arial" w:hAnsi="Arial" w:cs="Arial"/>
          <w:sz w:val="24"/>
          <w:szCs w:val="24"/>
        </w:rPr>
        <w:t>Sam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5C58C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C58C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Producing test strategies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5C5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8D" w:rsidRPr="00DB2E7E" w:rsidRDefault="005C58CF" w:rsidP="00602E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Testing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5859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5C58C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Testing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(2h)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Testing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the answer box handler management – creating test reports</w:t>
            </w:r>
          </w:p>
          <w:p w:rsidR="005C58CF" w:rsidRPr="00EB2F96" w:rsidRDefault="005C58C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C58C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(2h)</w:t>
            </w:r>
            <w:r w:rsidRPr="005C58C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Starting test / integration hand-in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5C58CF" w:rsidP="005C5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C58C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/ integration hand-in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C58C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12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C58CF">
        <w:rPr>
          <w:rFonts w:ascii="Arial" w:hAnsi="Arial" w:cs="Arial"/>
        </w:rPr>
        <w:t>02</w:t>
      </w:r>
      <w:r w:rsidR="005C58CF">
        <w:rPr>
          <w:rFonts w:ascii="Arial" w:hAnsi="Arial" w:cs="Arial"/>
          <w:vertAlign w:val="superscript"/>
        </w:rPr>
        <w:t>nd</w:t>
      </w:r>
      <w:r w:rsidR="005C58CF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859C6"/>
    <w:rsid w:val="005935CA"/>
    <w:rsid w:val="005C58CF"/>
    <w:rsid w:val="005E7CC6"/>
    <w:rsid w:val="00602E8D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29E996C5.dotm</Template>
  <TotalTime>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2015-05-21T16:32:00Z</dcterms:created>
  <dcterms:modified xsi:type="dcterms:W3CDTF">2015-05-22T12:58:00Z</dcterms:modified>
</cp:coreProperties>
</file>