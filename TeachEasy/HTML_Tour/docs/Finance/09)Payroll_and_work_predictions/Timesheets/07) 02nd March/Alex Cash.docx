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EB2F96">
        <w:rPr>
          <w:rFonts w:ascii="Arial" w:hAnsi="Arial" w:cs="Arial"/>
          <w:sz w:val="24"/>
          <w:szCs w:val="24"/>
        </w:rPr>
        <w:t>Alex Cash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9805A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9805A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00411E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Further implementation of the audio handler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9805A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0411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0411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00411E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Worked with Calum after the meeting to improve the audio handler’s appearance and functionality (Implementation)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0411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0411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1E" w:rsidRPr="0000411E" w:rsidRDefault="0000411E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Management (1h)</w:t>
            </w: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Management</w:t>
            </w:r>
          </w:p>
          <w:p w:rsidR="00CF434F" w:rsidRPr="00F2100B" w:rsidRDefault="00EB2F96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 w:rsidR="0000411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(1h)</w:t>
            </w: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0041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Implementation of the audio handler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0411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0411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1E" w:rsidRPr="0000411E" w:rsidRDefault="0000411E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Management (1h)</w:t>
            </w: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Management</w:t>
            </w:r>
          </w:p>
          <w:p w:rsidR="00CF434F" w:rsidRPr="00F2100B" w:rsidRDefault="0000411E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(1h)</w:t>
            </w: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Implementation of the audio handler</w:t>
            </w:r>
            <w:r w:rsidRPr="00F2100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0411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0411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11E" w:rsidRPr="0000411E" w:rsidRDefault="0000411E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Testing (2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h)</w:t>
            </w: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Worked with Sam R. to start writing up the integration and testing plan</w:t>
            </w:r>
          </w:p>
          <w:p w:rsidR="00CF434F" w:rsidRPr="00EB2F96" w:rsidRDefault="0000411E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(1h)</w:t>
            </w: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Implementation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0411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720831">
        <w:trPr>
          <w:trHeight w:val="1020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00411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00411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0411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00411E">
        <w:rPr>
          <w:rFonts w:ascii="Arial" w:hAnsi="Arial" w:cs="Arial"/>
        </w:rPr>
        <w:t>02</w:t>
      </w:r>
      <w:r w:rsidR="0000411E" w:rsidRPr="0000411E">
        <w:rPr>
          <w:rFonts w:ascii="Arial" w:hAnsi="Arial" w:cs="Arial"/>
          <w:vertAlign w:val="superscript"/>
        </w:rPr>
        <w:t>nd</w:t>
      </w:r>
      <w:r w:rsidR="0000411E">
        <w:rPr>
          <w:rFonts w:ascii="Arial" w:hAnsi="Arial" w:cs="Arial"/>
        </w:rPr>
        <w:t xml:space="preserve"> March</w:t>
      </w:r>
      <w:r w:rsidR="00EB2F96">
        <w:rPr>
          <w:rFonts w:ascii="Arial" w:hAnsi="Arial" w:cs="Arial"/>
        </w:rPr>
        <w:t xml:space="preserve">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0411E"/>
    <w:rsid w:val="00184652"/>
    <w:rsid w:val="00296E72"/>
    <w:rsid w:val="00383D26"/>
    <w:rsid w:val="0049771C"/>
    <w:rsid w:val="005935CA"/>
    <w:rsid w:val="005E7CC6"/>
    <w:rsid w:val="00720831"/>
    <w:rsid w:val="008263C8"/>
    <w:rsid w:val="008A6008"/>
    <w:rsid w:val="009805A5"/>
    <w:rsid w:val="00A42B06"/>
    <w:rsid w:val="00B1268D"/>
    <w:rsid w:val="00B16A8B"/>
    <w:rsid w:val="00C93DD0"/>
    <w:rsid w:val="00CF434F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96374306.dotm</Template>
  <TotalTime>10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6</cp:revision>
  <dcterms:created xsi:type="dcterms:W3CDTF">2015-05-21T16:02:00Z</dcterms:created>
  <dcterms:modified xsi:type="dcterms:W3CDTF">2015-05-22T10:33:00Z</dcterms:modified>
</cp:coreProperties>
</file>