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6C5FA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15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GUI button skinning and added icon to documentation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51544B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D66E0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515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 buttons skinned. Correct background colours added/ Changed pane groupings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4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1544B">
        <w:rPr>
          <w:rFonts w:ascii="Arial" w:hAnsi="Arial" w:cs="Arial"/>
        </w:rPr>
        <w:t>02</w:t>
      </w:r>
      <w:r w:rsidR="0051544B">
        <w:rPr>
          <w:rFonts w:ascii="Arial" w:hAnsi="Arial" w:cs="Arial"/>
          <w:vertAlign w:val="superscript"/>
        </w:rPr>
        <w:t>nd</w:t>
      </w:r>
      <w:r w:rsidR="0051544B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66E07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DDF408A5.dotm</Template>
  <TotalTime>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2015-05-21T16:35:00Z</dcterms:created>
  <dcterms:modified xsi:type="dcterms:W3CDTF">2015-05-22T12:53:00Z</dcterms:modified>
</cp:coreProperties>
</file>