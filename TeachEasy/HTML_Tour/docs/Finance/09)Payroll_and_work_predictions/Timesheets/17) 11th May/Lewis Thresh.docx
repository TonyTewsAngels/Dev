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1A52CE">
        <w:rPr>
          <w:rFonts w:ascii="Arial" w:hAnsi="Arial" w:cs="Arial"/>
          <w:sz w:val="24"/>
          <w:szCs w:val="24"/>
        </w:rPr>
        <w:t>Lewis Thresh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1A52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1533B1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</w:t>
            </w:r>
            <w:r w:rsidR="001A52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(1h): </w:t>
            </w:r>
            <w:r w:rsidR="001A52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Presentation planning</w:t>
            </w:r>
          </w:p>
          <w:p w:rsidR="001A52CE" w:rsidRPr="001A52CE" w:rsidRDefault="001A52CE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 (2h):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Marketing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A52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1A52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  <w:bookmarkStart w:id="0" w:name="_GoBack"/>
            <w:bookmarkEnd w:id="0"/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Default="001533B1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 </w:t>
            </w:r>
            <w:r w:rsidR="001A52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(5h): </w:t>
            </w:r>
            <w:r w:rsidR="001A52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 GUI (buttons)</w:t>
            </w:r>
          </w:p>
          <w:p w:rsidR="001A52CE" w:rsidRPr="001A52CE" w:rsidRDefault="001533B1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Presentations </w:t>
            </w:r>
            <w:r w:rsidR="001A52C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(1h): </w:t>
            </w:r>
            <w:r w:rsidR="001A52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Presentation preparation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A52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53300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1A52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7000E">
        <w:rPr>
          <w:rFonts w:ascii="Arial" w:hAnsi="Arial" w:cs="Arial"/>
          <w:sz w:val="24"/>
          <w:szCs w:val="24"/>
        </w:rPr>
        <w:t>11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53300"/>
    <w:rsid w:val="001533B1"/>
    <w:rsid w:val="00184652"/>
    <w:rsid w:val="001A52CE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9A7CCE"/>
    <w:rsid w:val="00A42B06"/>
    <w:rsid w:val="00B1268D"/>
    <w:rsid w:val="00B16A8B"/>
    <w:rsid w:val="00C93DD0"/>
    <w:rsid w:val="00CF434F"/>
    <w:rsid w:val="00DE391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F641CC6E.dotm</Template>
  <TotalTime>8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2015-05-23T13:04:00Z</dcterms:created>
  <dcterms:modified xsi:type="dcterms:W3CDTF">2015-05-23T13:29:00Z</dcterms:modified>
</cp:coreProperties>
</file>