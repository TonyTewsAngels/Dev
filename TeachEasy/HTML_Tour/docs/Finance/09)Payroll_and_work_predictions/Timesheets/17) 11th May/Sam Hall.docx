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67000E">
        <w:rPr>
          <w:rFonts w:ascii="Arial" w:hAnsi="Arial" w:cs="Arial"/>
          <w:sz w:val="24"/>
          <w:szCs w:val="24"/>
        </w:rPr>
        <w:t>Sam Hall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7000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67000E" w:rsidRDefault="0067000E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Small changes to icon colouring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53C9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53C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E121E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  <w:bookmarkStart w:id="0" w:name="_GoBack"/>
            <w:bookmarkEnd w:id="0"/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C527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67000E">
        <w:rPr>
          <w:rFonts w:ascii="Arial" w:hAnsi="Arial" w:cs="Arial"/>
          <w:sz w:val="24"/>
          <w:szCs w:val="24"/>
        </w:rPr>
        <w:t>11</w:t>
      </w:r>
      <w:r w:rsidR="0067000E" w:rsidRPr="0067000E">
        <w:rPr>
          <w:rFonts w:ascii="Arial" w:hAnsi="Arial" w:cs="Arial"/>
          <w:sz w:val="24"/>
          <w:szCs w:val="24"/>
          <w:vertAlign w:val="superscript"/>
        </w:rPr>
        <w:t>th</w:t>
      </w:r>
      <w:r w:rsidR="0067000E">
        <w:rPr>
          <w:rFonts w:ascii="Arial" w:hAnsi="Arial" w:cs="Arial"/>
          <w:sz w:val="24"/>
          <w:szCs w:val="24"/>
        </w:rPr>
        <w:t xml:space="preserve"> May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83D26"/>
    <w:rsid w:val="00457C23"/>
    <w:rsid w:val="0049771C"/>
    <w:rsid w:val="005935CA"/>
    <w:rsid w:val="005B7F2F"/>
    <w:rsid w:val="005E7CC6"/>
    <w:rsid w:val="0067000E"/>
    <w:rsid w:val="008263C8"/>
    <w:rsid w:val="008A6008"/>
    <w:rsid w:val="008F1B69"/>
    <w:rsid w:val="009805A5"/>
    <w:rsid w:val="00A42B06"/>
    <w:rsid w:val="00B1268D"/>
    <w:rsid w:val="00B16A8B"/>
    <w:rsid w:val="00C93DD0"/>
    <w:rsid w:val="00CF434F"/>
    <w:rsid w:val="00DC5278"/>
    <w:rsid w:val="00E121EA"/>
    <w:rsid w:val="00E43A18"/>
    <w:rsid w:val="00E53C9B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2999526B.dotm</Template>
  <TotalTime>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Lewis Thresh</cp:lastModifiedBy>
  <cp:revision>5</cp:revision>
  <dcterms:created xsi:type="dcterms:W3CDTF">2015-05-23T12:57:00Z</dcterms:created>
  <dcterms:modified xsi:type="dcterms:W3CDTF">2015-05-23T13:02:00Z</dcterms:modified>
</cp:coreProperties>
</file>