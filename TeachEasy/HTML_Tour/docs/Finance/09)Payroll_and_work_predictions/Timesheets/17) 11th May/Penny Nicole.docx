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46EC">
        <w:rPr>
          <w:rFonts w:ascii="Arial" w:hAnsi="Arial" w:cs="Arial"/>
          <w:sz w:val="24"/>
          <w:szCs w:val="24"/>
        </w:rPr>
        <w:t>Penny Nicole</w:t>
      </w:r>
      <w:bookmarkStart w:id="0" w:name="_GoBack"/>
      <w:bookmarkEnd w:id="0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9A7CC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CF434F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4346EC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CE" w:rsidRPr="004346EC" w:rsidRDefault="001A52CE" w:rsidP="004346E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A52CE" w:rsidRPr="001A52CE" w:rsidRDefault="001A52CE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B415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7000E">
        <w:rPr>
          <w:rFonts w:ascii="Arial" w:hAnsi="Arial" w:cs="Arial"/>
          <w:sz w:val="24"/>
          <w:szCs w:val="24"/>
        </w:rPr>
        <w:t>11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A52CE"/>
    <w:rsid w:val="00253A5E"/>
    <w:rsid w:val="00296E72"/>
    <w:rsid w:val="00383D26"/>
    <w:rsid w:val="004346EC"/>
    <w:rsid w:val="00457C23"/>
    <w:rsid w:val="00465E77"/>
    <w:rsid w:val="0049771C"/>
    <w:rsid w:val="005935CA"/>
    <w:rsid w:val="005B7F2F"/>
    <w:rsid w:val="005E7CC6"/>
    <w:rsid w:val="0067000E"/>
    <w:rsid w:val="008263C8"/>
    <w:rsid w:val="00835AFA"/>
    <w:rsid w:val="008A6008"/>
    <w:rsid w:val="008F1B69"/>
    <w:rsid w:val="009805A5"/>
    <w:rsid w:val="009A7CCE"/>
    <w:rsid w:val="00A42B06"/>
    <w:rsid w:val="00AB4156"/>
    <w:rsid w:val="00B1268D"/>
    <w:rsid w:val="00B16A8B"/>
    <w:rsid w:val="00C93DD0"/>
    <w:rsid w:val="00CF434F"/>
    <w:rsid w:val="00DE391C"/>
    <w:rsid w:val="00E01A09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2999526B.dotm</Template>
  <TotalTime>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Lewis Thresh</cp:lastModifiedBy>
  <cp:revision>3</cp:revision>
  <dcterms:created xsi:type="dcterms:W3CDTF">2015-05-23T13:14:00Z</dcterms:created>
  <dcterms:modified xsi:type="dcterms:W3CDTF">2015-05-23T13:16:00Z</dcterms:modified>
</cp:coreProperties>
</file>