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253A5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253A5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7000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DE391C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53A5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2999526B.dotm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Lewis Thresh</cp:lastModifiedBy>
  <cp:revision>2</cp:revision>
  <dcterms:created xsi:type="dcterms:W3CDTF">2015-05-23T13:03:00Z</dcterms:created>
  <dcterms:modified xsi:type="dcterms:W3CDTF">2015-05-23T13:03:00Z</dcterms:modified>
</cp:coreProperties>
</file>