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AB4156">
        <w:rPr>
          <w:rFonts w:ascii="Arial" w:hAnsi="Arial" w:cs="Arial"/>
          <w:sz w:val="24"/>
          <w:szCs w:val="24"/>
        </w:rPr>
        <w:t>Samuel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B415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A52CE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A42B06"/>
    <w:rsid w:val="00AB4156"/>
    <w:rsid w:val="00B1268D"/>
    <w:rsid w:val="00B16A8B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2999526B.dotm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Lewis Thresh</cp:lastModifiedBy>
  <cp:revision>3</cp:revision>
  <dcterms:created xsi:type="dcterms:W3CDTF">2015-05-23T13:09:00Z</dcterms:created>
  <dcterms:modified xsi:type="dcterms:W3CDTF">2015-05-23T13:10:00Z</dcterms:modified>
</cp:coreProperties>
</file>