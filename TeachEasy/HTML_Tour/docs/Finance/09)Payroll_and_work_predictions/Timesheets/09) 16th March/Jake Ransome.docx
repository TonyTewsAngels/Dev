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040BBA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Teachers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040BBA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 and advanced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F40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040BBA" w:rsidP="00F6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Teachers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040BBA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 w:rsidRPr="00040BB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Finalized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Teachers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040BB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040BBA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Started intro for marketing 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C59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40BBA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C59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C59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40BBA">
        <w:rPr>
          <w:rFonts w:ascii="Arial" w:hAnsi="Arial" w:cs="Arial"/>
        </w:rPr>
        <w:t>16</w:t>
      </w:r>
      <w:r w:rsidR="006F4069" w:rsidRPr="006F4069">
        <w:rPr>
          <w:rFonts w:ascii="Arial" w:hAnsi="Arial" w:cs="Arial"/>
          <w:vertAlign w:val="superscript"/>
        </w:rPr>
        <w:t>th</w:t>
      </w:r>
      <w:r w:rsidR="00515617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184652"/>
    <w:rsid w:val="001C59F7"/>
    <w:rsid w:val="00296E72"/>
    <w:rsid w:val="00305510"/>
    <w:rsid w:val="0043638D"/>
    <w:rsid w:val="0049771C"/>
    <w:rsid w:val="00515617"/>
    <w:rsid w:val="005859C6"/>
    <w:rsid w:val="005935CA"/>
    <w:rsid w:val="005E7CC6"/>
    <w:rsid w:val="0064752A"/>
    <w:rsid w:val="006F4069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580DBD81.dotm</Template>
  <TotalTime>23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2015-05-21T16:33:00Z</dcterms:created>
  <dcterms:modified xsi:type="dcterms:W3CDTF">2015-05-22T15:03:00Z</dcterms:modified>
</cp:coreProperties>
</file>