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E5A33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UX software integration meeting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E5A33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E5A3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Redesign of application logos for higher quality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E5A33" w:rsidP="00CE5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E5A3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Properties pane documentation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E5A3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CE5A33">
        <w:rPr>
          <w:rFonts w:ascii="Arial" w:hAnsi="Arial" w:cs="Arial"/>
        </w:rPr>
        <w:t>16</w:t>
      </w:r>
      <w:r w:rsidR="000802A6" w:rsidRPr="000802A6">
        <w:rPr>
          <w:rFonts w:ascii="Arial" w:hAnsi="Arial" w:cs="Arial"/>
          <w:vertAlign w:val="superscript"/>
        </w:rPr>
        <w:t>th</w:t>
      </w:r>
      <w:r w:rsidR="0051544B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184652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D207E"/>
    <w:rsid w:val="00CE5A33"/>
    <w:rsid w:val="00CF434F"/>
    <w:rsid w:val="00D1324F"/>
    <w:rsid w:val="00D66E07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8707B44D.dotm</Template>
  <TotalTime>12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2015-05-21T16:35:00Z</dcterms:created>
  <dcterms:modified xsi:type="dcterms:W3CDTF">2015-05-22T15:07:00Z</dcterms:modified>
</cp:coreProperties>
</file>