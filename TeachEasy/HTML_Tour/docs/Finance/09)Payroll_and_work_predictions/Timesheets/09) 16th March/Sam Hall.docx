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D2F11" w:rsidRDefault="006D2F11" w:rsidP="008A721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6D2F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Decisions on icon styles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D2F11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Pr="006D2F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Decisions on icon styles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 Templates for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D2F11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Templates for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6D2F11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UX documentation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303D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6D2F11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Templates for Icons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, UX documentation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6D2F11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UX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.</w:t>
            </w:r>
            <w:r w:rsidRPr="006D2F1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UX documentation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F1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D2F11">
        <w:rPr>
          <w:rFonts w:ascii="Arial" w:hAnsi="Arial" w:cs="Arial"/>
        </w:rPr>
        <w:t>16</w:t>
      </w:r>
      <w:r w:rsidR="006D2F11">
        <w:rPr>
          <w:rFonts w:ascii="Arial" w:hAnsi="Arial" w:cs="Arial"/>
          <w:vertAlign w:val="superscript"/>
        </w:rPr>
        <w:t>th</w:t>
      </w:r>
      <w:r w:rsidR="006D2F11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9771C"/>
    <w:rsid w:val="005935CA"/>
    <w:rsid w:val="005E7CC6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94FA910B.dotm</Template>
  <TotalTime>13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2015-05-21T16:08:00Z</dcterms:created>
  <dcterms:modified xsi:type="dcterms:W3CDTF">2015-05-22T15:11:00Z</dcterms:modified>
</cp:coreProperties>
</file>