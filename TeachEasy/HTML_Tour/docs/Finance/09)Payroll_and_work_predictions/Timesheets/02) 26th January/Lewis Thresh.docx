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C75931">
        <w:rPr>
          <w:rFonts w:ascii="Arial" w:hAnsi="Arial" w:cs="Arial"/>
        </w:rPr>
        <w:t>Lewis Thresh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bookmarkStart w:id="0" w:name="_GoBack"/>
      <w:bookmarkEnd w:id="0"/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6355CF">
        <w:rPr>
          <w:rFonts w:ascii="Arial" w:hAnsi="Arial" w:cs="Arial"/>
        </w:rPr>
        <w:t>26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355CF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355CF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355CF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355CF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355CF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355CF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355CF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355CF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355CF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355CF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CB5480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5</w:t>
            </w:r>
            <w:r w:rsidR="006355CF">
              <w:rPr>
                <w:rFonts w:ascii="Arial" w:hAnsi="Arial" w:cs="Arial"/>
                <w:bCs/>
                <w:color w:val="000000"/>
                <w:spacing w:val="-1"/>
              </w:rPr>
              <w:t>.75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6355CF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8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6355CF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13.75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5B24C1"/>
    <w:rsid w:val="006355CF"/>
    <w:rsid w:val="0086031E"/>
    <w:rsid w:val="008A1388"/>
    <w:rsid w:val="00A523FC"/>
    <w:rsid w:val="00A725F9"/>
    <w:rsid w:val="00B6310A"/>
    <w:rsid w:val="00C75931"/>
    <w:rsid w:val="00CB5480"/>
    <w:rsid w:val="00D353C8"/>
    <w:rsid w:val="00E10033"/>
    <w:rsid w:val="00E10D77"/>
    <w:rsid w:val="00F3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DC89AEBC.dotm</Template>
  <TotalTime>1</TotalTime>
  <Pages>1</Pages>
  <Words>60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3</cp:revision>
  <dcterms:created xsi:type="dcterms:W3CDTF">2015-05-21T14:08:00Z</dcterms:created>
  <dcterms:modified xsi:type="dcterms:W3CDTF">2015-05-21T14:52:00Z</dcterms:modified>
</cp:coreProperties>
</file>