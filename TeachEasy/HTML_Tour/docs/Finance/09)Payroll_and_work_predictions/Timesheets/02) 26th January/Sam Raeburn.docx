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E10033">
        <w:rPr>
          <w:rFonts w:ascii="Arial" w:hAnsi="Arial" w:cs="Arial"/>
        </w:rPr>
        <w:t>Sam Raeburn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1E0F6A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1E0F6A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1E0F6A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1E0F6A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1E0F6A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12.75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1E0F6A"/>
    <w:rsid w:val="005B24C1"/>
    <w:rsid w:val="0086031E"/>
    <w:rsid w:val="008A1388"/>
    <w:rsid w:val="00A523FC"/>
    <w:rsid w:val="00A725F9"/>
    <w:rsid w:val="00B6310A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9430F8B3.dotm</Template>
  <TotalTime>0</TotalTime>
  <Pages>1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2015-05-21T14:06:00Z</dcterms:created>
  <dcterms:modified xsi:type="dcterms:W3CDTF">2015-05-21T14:55:00Z</dcterms:modified>
</cp:coreProperties>
</file>