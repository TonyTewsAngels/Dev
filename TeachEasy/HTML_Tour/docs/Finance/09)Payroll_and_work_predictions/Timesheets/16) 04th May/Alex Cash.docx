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EB2F96">
        <w:rPr>
          <w:rFonts w:ascii="Arial" w:hAnsi="Arial" w:cs="Arial"/>
          <w:sz w:val="24"/>
          <w:szCs w:val="24"/>
        </w:rPr>
        <w:t>Alex Cash</w:t>
      </w: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720831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720831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720CD8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5A5" w:rsidRPr="00F2100B" w:rsidRDefault="009805A5" w:rsidP="00C13E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720CD8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</w:tr>
      <w:tr w:rsidR="00CF434F" w:rsidRPr="00F2100B" w:rsidTr="00720831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9805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720831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0041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720831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00704A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0.25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63A4B" w:rsidP="000070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B6101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Management: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r w:rsidR="0000704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Meeting organisation and emailing on behalf of the team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00704A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0.25</w:t>
            </w:r>
          </w:p>
        </w:tc>
      </w:tr>
      <w:tr w:rsidR="00CF434F" w:rsidRPr="00F2100B" w:rsidTr="00720831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00704A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0041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00704A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</w:tr>
      <w:tr w:rsidR="00CF434F" w:rsidRPr="00F2100B" w:rsidTr="00720831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EB2F96" w:rsidRDefault="00CF434F" w:rsidP="000041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720831">
        <w:trPr>
          <w:trHeight w:val="1020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00704A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0.25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EB2F96" w:rsidRDefault="0000704A" w:rsidP="000070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B6101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Management: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Organizing meetings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00704A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0.25</w:t>
            </w:r>
          </w:p>
        </w:tc>
      </w:tr>
      <w:tr w:rsidR="00CF434F" w:rsidRPr="00F2100B" w:rsidTr="00720831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720831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00704A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  <w:r w:rsidR="00C63A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.5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00704A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00704A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00704A">
        <w:rPr>
          <w:rFonts w:ascii="Arial" w:hAnsi="Arial" w:cs="Arial"/>
        </w:rPr>
        <w:t>4</w:t>
      </w:r>
      <w:r w:rsidR="0000704A" w:rsidRPr="0000704A">
        <w:rPr>
          <w:rFonts w:ascii="Arial" w:hAnsi="Arial" w:cs="Arial"/>
          <w:vertAlign w:val="superscript"/>
        </w:rPr>
        <w:t>th</w:t>
      </w:r>
      <w:r w:rsidR="0000704A">
        <w:rPr>
          <w:rFonts w:ascii="Arial" w:hAnsi="Arial" w:cs="Arial"/>
        </w:rPr>
        <w:t xml:space="preserve"> May</w:t>
      </w:r>
      <w:r w:rsidR="00EB2F96">
        <w:rPr>
          <w:rFonts w:ascii="Arial" w:hAnsi="Arial" w:cs="Arial"/>
        </w:rPr>
        <w:t xml:space="preserve"> 2015</w:t>
      </w:r>
      <w:bookmarkStart w:id="0" w:name="_GoBack"/>
      <w:bookmarkEnd w:id="0"/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00411E"/>
    <w:rsid w:val="0000704A"/>
    <w:rsid w:val="00184652"/>
    <w:rsid w:val="00296E72"/>
    <w:rsid w:val="00383D26"/>
    <w:rsid w:val="0049771C"/>
    <w:rsid w:val="005935CA"/>
    <w:rsid w:val="005E7CC6"/>
    <w:rsid w:val="00720831"/>
    <w:rsid w:val="00720CD8"/>
    <w:rsid w:val="00763229"/>
    <w:rsid w:val="007C05DC"/>
    <w:rsid w:val="008263C8"/>
    <w:rsid w:val="008A6008"/>
    <w:rsid w:val="009805A5"/>
    <w:rsid w:val="00A42B06"/>
    <w:rsid w:val="00B1268D"/>
    <w:rsid w:val="00B16A8B"/>
    <w:rsid w:val="00C13E3E"/>
    <w:rsid w:val="00C63A4B"/>
    <w:rsid w:val="00C93DD0"/>
    <w:rsid w:val="00CE4F36"/>
    <w:rsid w:val="00CF434F"/>
    <w:rsid w:val="00E43A18"/>
    <w:rsid w:val="00EB2F96"/>
    <w:rsid w:val="00EB6101"/>
    <w:rsid w:val="00F2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D338C20A.dotm</Template>
  <TotalTime>29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14</cp:revision>
  <dcterms:created xsi:type="dcterms:W3CDTF">2015-05-21T16:02:00Z</dcterms:created>
  <dcterms:modified xsi:type="dcterms:W3CDTF">2015-05-23T12:52:00Z</dcterms:modified>
</cp:coreProperties>
</file>