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3A4D52" w:rsidRPr="003A4D52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3A4D52" w:rsidRPr="003A4D52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8B794D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B794D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2656D6" w:rsidRPr="00F2100B" w:rsidRDefault="002656D6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B794D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8B794D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B794D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B794D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B794D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B794D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B794D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8B794D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B794D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B794D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8B794D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B794D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B794D" w:rsidP="008B79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  <w:bookmarkStart w:id="0" w:name="_GoBack"/>
            <w:bookmarkEnd w:id="0"/>
          </w:p>
        </w:tc>
      </w:tr>
    </w:tbl>
    <w:p w:rsidR="00184652" w:rsidRPr="00F2100B" w:rsidRDefault="008B7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Commencing:        4</w:t>
      </w:r>
      <w:r w:rsidRPr="008B79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3A4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Signature:</w:t>
      </w:r>
      <w:r>
        <w:rPr>
          <w:rFonts w:ascii="Arial" w:hAnsi="Arial" w:cs="Arial"/>
          <w:sz w:val="24"/>
          <w:szCs w:val="24"/>
        </w:rPr>
        <w:tab/>
        <w:t xml:space="preserve"> __</w:t>
      </w:r>
      <w:proofErr w:type="spellStart"/>
      <w:r>
        <w:rPr>
          <w:rFonts w:ascii="Arial" w:hAnsi="Arial" w:cs="Arial"/>
          <w:sz w:val="24"/>
          <w:szCs w:val="24"/>
        </w:rPr>
        <w:t>Pelumski</w:t>
      </w:r>
      <w:proofErr w:type="spellEnd"/>
      <w:r w:rsidR="00184652" w:rsidRPr="00F2100B">
        <w:rPr>
          <w:rFonts w:ascii="Arial" w:hAnsi="Arial" w:cs="Arial"/>
          <w:sz w:val="24"/>
          <w:szCs w:val="24"/>
        </w:rPr>
        <w:t>_____________________________</w:t>
      </w:r>
    </w:p>
    <w:p w:rsidR="00A42B06" w:rsidRPr="00CF434F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sectPr w:rsidR="00A42B06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656D6"/>
    <w:rsid w:val="00296E72"/>
    <w:rsid w:val="003A4D52"/>
    <w:rsid w:val="0049771C"/>
    <w:rsid w:val="005E7CC6"/>
    <w:rsid w:val="0066214C"/>
    <w:rsid w:val="008A6008"/>
    <w:rsid w:val="008B794D"/>
    <w:rsid w:val="0095687F"/>
    <w:rsid w:val="00A42B06"/>
    <w:rsid w:val="00B1268D"/>
    <w:rsid w:val="00B16A8B"/>
    <w:rsid w:val="00C73D49"/>
    <w:rsid w:val="00CF434F"/>
    <w:rsid w:val="00E871D3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C9BE7412.dotm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2015-05-22T14:35:00Z</dcterms:created>
  <dcterms:modified xsi:type="dcterms:W3CDTF">2015-05-23T13:02:00Z</dcterms:modified>
</cp:coreProperties>
</file>