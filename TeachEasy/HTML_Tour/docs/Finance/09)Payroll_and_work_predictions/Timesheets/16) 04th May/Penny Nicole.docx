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816A8B">
        <w:rPr>
          <w:rFonts w:ascii="Arial" w:hAnsi="Arial" w:cs="Arial"/>
          <w:sz w:val="24"/>
          <w:szCs w:val="24"/>
        </w:rPr>
        <w:t>Penny Nicole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66959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E66959" w:rsidP="00E669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3039EC" w:rsidP="00E669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E66959" w:rsidP="00E669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6695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Finance: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3039EC" w:rsidRPr="00E669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Financial</w:t>
            </w:r>
            <w:r w:rsidR="003039E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Report 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E66959" w:rsidP="00E669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</w:t>
            </w:r>
            <w:r w:rsidR="001028F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</w:t>
            </w:r>
          </w:p>
        </w:tc>
      </w:tr>
      <w:tr w:rsidR="00CF434F" w:rsidRPr="00F2100B" w:rsidTr="00E66959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669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669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669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669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66959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669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669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A8B" w:rsidRPr="00F2100B" w:rsidRDefault="00816A8B" w:rsidP="00E669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669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66959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669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669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361" w:rsidRPr="00F2100B" w:rsidRDefault="00313361" w:rsidP="00E669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669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66959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1028F6" w:rsidP="00E669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669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669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1028F6" w:rsidP="00E669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CF434F" w:rsidRPr="00F2100B" w:rsidTr="00E66959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669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669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669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669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66959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669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669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669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669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66959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434F" w:rsidRPr="00F2100B" w:rsidRDefault="00CF434F" w:rsidP="00E669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434F" w:rsidRPr="00F2100B" w:rsidRDefault="00CF434F" w:rsidP="00E669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434F" w:rsidRPr="00F2100B" w:rsidRDefault="00CF434F" w:rsidP="00E669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669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66959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E66959" w:rsidP="00E669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</w:t>
            </w:r>
            <w:r w:rsidR="001028F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1028F6" w:rsidP="00E669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669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E66959" w:rsidP="00E669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</w:t>
            </w:r>
            <w:r w:rsidR="001028F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3039EC">
        <w:rPr>
          <w:rFonts w:ascii="Arial" w:hAnsi="Arial" w:cs="Arial"/>
          <w:sz w:val="24"/>
          <w:szCs w:val="24"/>
        </w:rPr>
        <w:t>4</w:t>
      </w:r>
      <w:r w:rsidR="00173702">
        <w:rPr>
          <w:rFonts w:ascii="Arial" w:hAnsi="Arial" w:cs="Arial"/>
          <w:sz w:val="24"/>
          <w:szCs w:val="24"/>
          <w:vertAlign w:val="superscript"/>
        </w:rPr>
        <w:t>th</w:t>
      </w:r>
      <w:r w:rsidR="000C394B">
        <w:rPr>
          <w:rFonts w:ascii="Arial" w:hAnsi="Arial" w:cs="Arial"/>
          <w:sz w:val="24"/>
          <w:szCs w:val="24"/>
        </w:rPr>
        <w:t xml:space="preserve"> </w:t>
      </w:r>
      <w:r w:rsidR="0019674B">
        <w:rPr>
          <w:rFonts w:ascii="Arial" w:hAnsi="Arial" w:cs="Arial"/>
          <w:sz w:val="24"/>
          <w:szCs w:val="24"/>
        </w:rPr>
        <w:t>May</w:t>
      </w:r>
      <w:r w:rsidR="0090544A">
        <w:rPr>
          <w:rFonts w:ascii="Arial" w:hAnsi="Arial" w:cs="Arial"/>
          <w:sz w:val="24"/>
          <w:szCs w:val="24"/>
        </w:rPr>
        <w:t xml:space="preserve"> 2015</w:t>
      </w:r>
      <w:bookmarkStart w:id="0" w:name="_GoBack"/>
      <w:bookmarkEnd w:id="0"/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0C394B"/>
    <w:rsid w:val="000D35CE"/>
    <w:rsid w:val="001028F6"/>
    <w:rsid w:val="001402FB"/>
    <w:rsid w:val="00173702"/>
    <w:rsid w:val="00184652"/>
    <w:rsid w:val="0019674B"/>
    <w:rsid w:val="001C63BF"/>
    <w:rsid w:val="00212F82"/>
    <w:rsid w:val="00296E72"/>
    <w:rsid w:val="002C1B72"/>
    <w:rsid w:val="002D36E4"/>
    <w:rsid w:val="002E4AE9"/>
    <w:rsid w:val="003039EC"/>
    <w:rsid w:val="00304BD8"/>
    <w:rsid w:val="00313361"/>
    <w:rsid w:val="00353F9B"/>
    <w:rsid w:val="0046172A"/>
    <w:rsid w:val="0049771C"/>
    <w:rsid w:val="00537897"/>
    <w:rsid w:val="005935CA"/>
    <w:rsid w:val="005E7CC6"/>
    <w:rsid w:val="0060250B"/>
    <w:rsid w:val="00670149"/>
    <w:rsid w:val="0067320A"/>
    <w:rsid w:val="0069242C"/>
    <w:rsid w:val="00707468"/>
    <w:rsid w:val="007650D0"/>
    <w:rsid w:val="00816A8B"/>
    <w:rsid w:val="008263C8"/>
    <w:rsid w:val="00832D4C"/>
    <w:rsid w:val="008A6008"/>
    <w:rsid w:val="0090544A"/>
    <w:rsid w:val="009C1BFD"/>
    <w:rsid w:val="00A06B22"/>
    <w:rsid w:val="00A27DEF"/>
    <w:rsid w:val="00A42B06"/>
    <w:rsid w:val="00AA182D"/>
    <w:rsid w:val="00AE227D"/>
    <w:rsid w:val="00B1268D"/>
    <w:rsid w:val="00B16A8B"/>
    <w:rsid w:val="00B36C84"/>
    <w:rsid w:val="00B77D70"/>
    <w:rsid w:val="00BE4FD6"/>
    <w:rsid w:val="00C93DD0"/>
    <w:rsid w:val="00CF434F"/>
    <w:rsid w:val="00E43A18"/>
    <w:rsid w:val="00E66959"/>
    <w:rsid w:val="00F2100B"/>
    <w:rsid w:val="00FB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22D2D-0FA6-4934-995C-7F40A1A41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CEC30B90.dotm</Template>
  <TotalTime>3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6</cp:revision>
  <cp:lastPrinted>2015-05-04T09:00:00Z</cp:lastPrinted>
  <dcterms:created xsi:type="dcterms:W3CDTF">2015-05-04T09:01:00Z</dcterms:created>
  <dcterms:modified xsi:type="dcterms:W3CDTF">2015-05-23T13:03:00Z</dcterms:modified>
</cp:coreProperties>
</file>