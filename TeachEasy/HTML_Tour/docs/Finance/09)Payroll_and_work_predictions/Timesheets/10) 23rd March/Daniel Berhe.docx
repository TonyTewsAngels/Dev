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CF434F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3F56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F04E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F04E43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S/W Imp.: Fixed some bugs on answer box handler and made a list of needed functions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forTeachEasy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homepage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04E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F04E4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597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04E43">
        <w:rPr>
          <w:rFonts w:ascii="Arial" w:hAnsi="Arial" w:cs="Arial"/>
        </w:rPr>
        <w:t>23</w:t>
      </w:r>
      <w:r w:rsidR="00F04E43">
        <w:rPr>
          <w:rFonts w:ascii="Arial" w:hAnsi="Arial" w:cs="Arial"/>
          <w:vertAlign w:val="superscript"/>
        </w:rPr>
        <w:t>rd</w:t>
      </w:r>
      <w:r w:rsidR="00F04E43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305510"/>
    <w:rsid w:val="003F5639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BE5971"/>
    <w:rsid w:val="00C93DD0"/>
    <w:rsid w:val="00CF434F"/>
    <w:rsid w:val="00E43A18"/>
    <w:rsid w:val="00E70BC1"/>
    <w:rsid w:val="00EB2F96"/>
    <w:rsid w:val="00F04E43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AA95CC60.dotm</Template>
  <TotalTime>11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2015-05-21T16:06:00Z</dcterms:created>
  <dcterms:modified xsi:type="dcterms:W3CDTF">2015-05-22T15:22:00Z</dcterms:modified>
</cp:coreProperties>
</file>