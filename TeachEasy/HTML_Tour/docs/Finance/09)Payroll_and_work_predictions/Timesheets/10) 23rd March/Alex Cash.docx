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EB2F96">
        <w:rPr>
          <w:rFonts w:ascii="Arial" w:hAnsi="Arial" w:cs="Arial"/>
          <w:sz w:val="24"/>
          <w:szCs w:val="24"/>
        </w:rPr>
        <w:t>Alex Cash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C13E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E4F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00411E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00411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720831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63229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763229">
        <w:rPr>
          <w:rFonts w:ascii="Arial" w:hAnsi="Arial" w:cs="Arial"/>
        </w:rPr>
        <w:t>23</w:t>
      </w:r>
      <w:r w:rsidR="00763229" w:rsidRPr="00763229">
        <w:rPr>
          <w:rFonts w:ascii="Arial" w:hAnsi="Arial" w:cs="Arial"/>
          <w:vertAlign w:val="superscript"/>
        </w:rPr>
        <w:t>rd</w:t>
      </w:r>
      <w:r w:rsidR="0000411E">
        <w:rPr>
          <w:rFonts w:ascii="Arial" w:hAnsi="Arial" w:cs="Arial"/>
        </w:rPr>
        <w:t xml:space="preserve"> March</w:t>
      </w:r>
      <w:r w:rsidR="00EB2F96">
        <w:rPr>
          <w:rFonts w:ascii="Arial" w:hAnsi="Arial" w:cs="Arial"/>
        </w:rPr>
        <w:t xml:space="preserve">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0411E"/>
    <w:rsid w:val="00184652"/>
    <w:rsid w:val="00296E72"/>
    <w:rsid w:val="00383D26"/>
    <w:rsid w:val="0049771C"/>
    <w:rsid w:val="005935CA"/>
    <w:rsid w:val="005E7CC6"/>
    <w:rsid w:val="00720831"/>
    <w:rsid w:val="00763229"/>
    <w:rsid w:val="008263C8"/>
    <w:rsid w:val="008A6008"/>
    <w:rsid w:val="009805A5"/>
    <w:rsid w:val="00A42B06"/>
    <w:rsid w:val="00B1268D"/>
    <w:rsid w:val="00B16A8B"/>
    <w:rsid w:val="00C13E3E"/>
    <w:rsid w:val="00C93DD0"/>
    <w:rsid w:val="00CE4F36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434B8BF8.dotm</Template>
  <TotalTime>24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2015-05-21T16:02:00Z</dcterms:created>
  <dcterms:modified xsi:type="dcterms:W3CDTF">2015-05-22T15:20:00Z</dcterms:modified>
</cp:coreProperties>
</file>