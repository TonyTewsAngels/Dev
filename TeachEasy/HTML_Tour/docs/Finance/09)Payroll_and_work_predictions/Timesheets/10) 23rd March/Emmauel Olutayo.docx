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78A" w:rsidRPr="00DB2E7E" w:rsidRDefault="0034278A" w:rsidP="00C91B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D011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91BF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56CA0">
        <w:rPr>
          <w:rFonts w:ascii="Arial" w:hAnsi="Arial" w:cs="Arial"/>
        </w:rPr>
        <w:t>23</w:t>
      </w:r>
      <w:r w:rsidR="00456CA0">
        <w:rPr>
          <w:rFonts w:ascii="Arial" w:hAnsi="Arial" w:cs="Arial"/>
          <w:vertAlign w:val="superscript"/>
        </w:rPr>
        <w:t>rd</w:t>
      </w:r>
      <w:r w:rsidR="00456CA0">
        <w:rPr>
          <w:rFonts w:ascii="Arial" w:hAnsi="Arial" w:cs="Arial"/>
        </w:rPr>
        <w:t xml:space="preserve"> March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34278A"/>
    <w:rsid w:val="00456CA0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1BF7"/>
    <w:rsid w:val="00C93DD0"/>
    <w:rsid w:val="00CF434F"/>
    <w:rsid w:val="00D011FE"/>
    <w:rsid w:val="00D1324F"/>
    <w:rsid w:val="00DB2E7E"/>
    <w:rsid w:val="00DB36B1"/>
    <w:rsid w:val="00E43A18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225D239D.dotm</Template>
  <TotalTime>16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2015-05-21T16:29:00Z</dcterms:created>
  <dcterms:modified xsi:type="dcterms:W3CDTF">2015-05-22T15:23:00Z</dcterms:modified>
</cp:coreProperties>
</file>