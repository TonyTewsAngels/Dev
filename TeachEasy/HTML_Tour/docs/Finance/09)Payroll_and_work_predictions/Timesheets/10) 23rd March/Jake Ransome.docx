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43638D">
        <w:rPr>
          <w:rFonts w:ascii="Arial" w:hAnsi="Arial" w:cs="Arial"/>
          <w:sz w:val="24"/>
          <w:szCs w:val="24"/>
        </w:rPr>
        <w:t xml:space="preserve">Jake </w:t>
      </w:r>
      <w:proofErr w:type="spellStart"/>
      <w:r w:rsidR="0043638D">
        <w:rPr>
          <w:rFonts w:ascii="Arial" w:hAnsi="Arial" w:cs="Arial"/>
          <w:sz w:val="24"/>
          <w:szCs w:val="24"/>
        </w:rPr>
        <w:t>Ransome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042BC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042BC5" w:rsidP="00042B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3638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Marketing: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Marketing Plan Intro, survey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042BC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042BC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042BC5" w:rsidP="00042B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3638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Marketing: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GUI and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financial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survey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042BC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1324F" w:rsidRDefault="00CF434F" w:rsidP="00040B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042BC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042BC5" w:rsidP="00042B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3638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Marketing: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Marketing Plan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advertising strategy, sales aspect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F61A37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  <w:r w:rsidR="00042B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.5</w:t>
            </w:r>
            <w:bookmarkStart w:id="0" w:name="_GoBack"/>
            <w:bookmarkEnd w:id="0"/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4363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6F40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43638D" w:rsidRDefault="00CF434F" w:rsidP="00040B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040BBA" w:rsidP="005156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042BC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5.5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042BC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042BC5">
        <w:rPr>
          <w:rFonts w:ascii="Arial" w:hAnsi="Arial" w:cs="Arial"/>
        </w:rPr>
        <w:t>23</w:t>
      </w:r>
      <w:r w:rsidR="00042BC5">
        <w:rPr>
          <w:rFonts w:ascii="Arial" w:hAnsi="Arial" w:cs="Arial"/>
          <w:vertAlign w:val="superscript"/>
        </w:rPr>
        <w:t>rd</w:t>
      </w:r>
      <w:r w:rsidR="00042BC5">
        <w:rPr>
          <w:rFonts w:ascii="Arial" w:hAnsi="Arial" w:cs="Arial"/>
        </w:rPr>
        <w:t xml:space="preserve"> March </w:t>
      </w:r>
      <w:r w:rsidR="00EB2F96">
        <w:rPr>
          <w:rFonts w:ascii="Arial" w:hAnsi="Arial" w:cs="Arial"/>
        </w:rPr>
        <w:t>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20E42"/>
    <w:rsid w:val="00040BBA"/>
    <w:rsid w:val="00042BC5"/>
    <w:rsid w:val="00184652"/>
    <w:rsid w:val="001C59F7"/>
    <w:rsid w:val="00296E72"/>
    <w:rsid w:val="00305510"/>
    <w:rsid w:val="0043638D"/>
    <w:rsid w:val="0049771C"/>
    <w:rsid w:val="00515617"/>
    <w:rsid w:val="005859C6"/>
    <w:rsid w:val="005935CA"/>
    <w:rsid w:val="005E7CC6"/>
    <w:rsid w:val="0064752A"/>
    <w:rsid w:val="006F4069"/>
    <w:rsid w:val="007334FC"/>
    <w:rsid w:val="008263C8"/>
    <w:rsid w:val="00844F35"/>
    <w:rsid w:val="008A6008"/>
    <w:rsid w:val="008A7219"/>
    <w:rsid w:val="00A42B06"/>
    <w:rsid w:val="00B1268D"/>
    <w:rsid w:val="00B16A8B"/>
    <w:rsid w:val="00BB28DE"/>
    <w:rsid w:val="00C93DD0"/>
    <w:rsid w:val="00CF434F"/>
    <w:rsid w:val="00D1324F"/>
    <w:rsid w:val="00DB2E7E"/>
    <w:rsid w:val="00DB36B1"/>
    <w:rsid w:val="00E43A18"/>
    <w:rsid w:val="00EB2F96"/>
    <w:rsid w:val="00F2100B"/>
    <w:rsid w:val="00F6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260E7F9A.dotm</Template>
  <TotalTime>26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10</cp:revision>
  <dcterms:created xsi:type="dcterms:W3CDTF">2015-05-21T16:33:00Z</dcterms:created>
  <dcterms:modified xsi:type="dcterms:W3CDTF">2015-05-22T15:26:00Z</dcterms:modified>
</cp:coreProperties>
</file>