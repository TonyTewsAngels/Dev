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EB2F96">
        <w:rPr>
          <w:rFonts w:ascii="Arial" w:hAnsi="Arial" w:cs="Arial"/>
          <w:sz w:val="24"/>
          <w:szCs w:val="24"/>
        </w:rPr>
        <w:t>Alex Cash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5A5" w:rsidRPr="00F2100B" w:rsidRDefault="009805A5" w:rsidP="00C13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0041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CE4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EB610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EB6101" w:rsidP="000041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B610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Management: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Emails and management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EB610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EB610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EB6101" w:rsidP="000041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B610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Started refactoring of audio handler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EB610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CF434F" w:rsidRPr="00F2100B" w:rsidTr="00720831">
        <w:trPr>
          <w:trHeight w:val="1020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EB610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EB6101" w:rsidP="00EB61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B610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Continued refactoring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audio handler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– almost complete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EB610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</w:tr>
      <w:tr w:rsidR="00CF434F" w:rsidRPr="00F2100B" w:rsidTr="00720831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20831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EB610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EB610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EB6101">
        <w:rPr>
          <w:rFonts w:ascii="Arial" w:hAnsi="Arial" w:cs="Arial"/>
        </w:rPr>
        <w:t>06</w:t>
      </w:r>
      <w:r w:rsidR="00EB6101" w:rsidRPr="00EB6101">
        <w:rPr>
          <w:rFonts w:ascii="Arial" w:hAnsi="Arial" w:cs="Arial"/>
          <w:vertAlign w:val="superscript"/>
        </w:rPr>
        <w:t>th</w:t>
      </w:r>
      <w:r w:rsidR="00EB6101">
        <w:rPr>
          <w:rFonts w:ascii="Arial" w:hAnsi="Arial" w:cs="Arial"/>
        </w:rPr>
        <w:t xml:space="preserve"> April</w:t>
      </w:r>
      <w:r w:rsidR="00EB2F96">
        <w:rPr>
          <w:rFonts w:ascii="Arial" w:hAnsi="Arial" w:cs="Arial"/>
        </w:rPr>
        <w:t xml:space="preserve"> 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00411E"/>
    <w:rsid w:val="00184652"/>
    <w:rsid w:val="00296E72"/>
    <w:rsid w:val="00383D26"/>
    <w:rsid w:val="0049771C"/>
    <w:rsid w:val="005935CA"/>
    <w:rsid w:val="005E7CC6"/>
    <w:rsid w:val="00720831"/>
    <w:rsid w:val="00763229"/>
    <w:rsid w:val="007C05DC"/>
    <w:rsid w:val="008263C8"/>
    <w:rsid w:val="008A6008"/>
    <w:rsid w:val="009805A5"/>
    <w:rsid w:val="00A42B06"/>
    <w:rsid w:val="00B1268D"/>
    <w:rsid w:val="00B16A8B"/>
    <w:rsid w:val="00C13E3E"/>
    <w:rsid w:val="00C93DD0"/>
    <w:rsid w:val="00CE4F36"/>
    <w:rsid w:val="00CF434F"/>
    <w:rsid w:val="00E43A18"/>
    <w:rsid w:val="00EB2F96"/>
    <w:rsid w:val="00EB6101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6D33A38F.dotm</Template>
  <TotalTime>26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11</cp:revision>
  <dcterms:created xsi:type="dcterms:W3CDTF">2015-05-21T16:02:00Z</dcterms:created>
  <dcterms:modified xsi:type="dcterms:W3CDTF">2015-05-22T15:41:00Z</dcterms:modified>
</cp:coreProperties>
</file>