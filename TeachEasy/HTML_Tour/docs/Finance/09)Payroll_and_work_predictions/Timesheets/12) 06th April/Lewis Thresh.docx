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66E07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802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154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F82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8200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bookmarkStart w:id="0" w:name="_GoBack"/>
      <w:r w:rsidR="000D54CF">
        <w:rPr>
          <w:rFonts w:ascii="Arial" w:hAnsi="Arial" w:cs="Arial"/>
        </w:rPr>
        <w:t>06</w:t>
      </w:r>
      <w:r w:rsidR="000D54CF" w:rsidRPr="000D54CF">
        <w:rPr>
          <w:rFonts w:ascii="Arial" w:hAnsi="Arial" w:cs="Arial"/>
          <w:vertAlign w:val="superscript"/>
        </w:rPr>
        <w:t>th</w:t>
      </w:r>
      <w:r w:rsidR="000D54CF">
        <w:rPr>
          <w:rFonts w:ascii="Arial" w:hAnsi="Arial" w:cs="Arial"/>
        </w:rPr>
        <w:t xml:space="preserve"> April</w:t>
      </w:r>
      <w:r w:rsidR="00B2151B">
        <w:rPr>
          <w:rFonts w:ascii="Arial" w:hAnsi="Arial" w:cs="Arial"/>
        </w:rPr>
        <w:t xml:space="preserve"> </w:t>
      </w:r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802A6"/>
    <w:rsid w:val="000D54CF"/>
    <w:rsid w:val="00184652"/>
    <w:rsid w:val="00296E72"/>
    <w:rsid w:val="00305510"/>
    <w:rsid w:val="0043638D"/>
    <w:rsid w:val="0049771C"/>
    <w:rsid w:val="0051544B"/>
    <w:rsid w:val="005859C6"/>
    <w:rsid w:val="005935CA"/>
    <w:rsid w:val="005E7CC6"/>
    <w:rsid w:val="006C5FAF"/>
    <w:rsid w:val="007334FC"/>
    <w:rsid w:val="008263C8"/>
    <w:rsid w:val="00844F35"/>
    <w:rsid w:val="008A6008"/>
    <w:rsid w:val="008A7219"/>
    <w:rsid w:val="00A42B06"/>
    <w:rsid w:val="00B1268D"/>
    <w:rsid w:val="00B16A8B"/>
    <w:rsid w:val="00B2151B"/>
    <w:rsid w:val="00BB28DE"/>
    <w:rsid w:val="00C93DD0"/>
    <w:rsid w:val="00CD207E"/>
    <w:rsid w:val="00CE5A33"/>
    <w:rsid w:val="00CF434F"/>
    <w:rsid w:val="00D1324F"/>
    <w:rsid w:val="00D66E07"/>
    <w:rsid w:val="00DB2E7E"/>
    <w:rsid w:val="00DB36B1"/>
    <w:rsid w:val="00E43A18"/>
    <w:rsid w:val="00EB2F96"/>
    <w:rsid w:val="00F2100B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7128FD58.dotm</Template>
  <TotalTime>15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2015-05-21T16:35:00Z</dcterms:created>
  <dcterms:modified xsi:type="dcterms:W3CDTF">2015-05-22T15:45:00Z</dcterms:modified>
</cp:coreProperties>
</file>