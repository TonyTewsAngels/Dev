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638D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43638D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716F9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716F95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16F9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Marketing plan – intro, advertising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16F9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6F40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515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716F9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16F9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716F95">
        <w:rPr>
          <w:rFonts w:ascii="Arial" w:hAnsi="Arial" w:cs="Arial"/>
        </w:rPr>
        <w:t>06</w:t>
      </w:r>
      <w:r w:rsidR="00716F95">
        <w:rPr>
          <w:rFonts w:ascii="Arial" w:hAnsi="Arial" w:cs="Arial"/>
          <w:vertAlign w:val="superscript"/>
        </w:rPr>
        <w:t>th</w:t>
      </w:r>
      <w:r w:rsidR="00716F95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20E42"/>
    <w:rsid w:val="00040BBA"/>
    <w:rsid w:val="00042BC5"/>
    <w:rsid w:val="00184652"/>
    <w:rsid w:val="001C59F7"/>
    <w:rsid w:val="00296E72"/>
    <w:rsid w:val="00305510"/>
    <w:rsid w:val="0043638D"/>
    <w:rsid w:val="0049771C"/>
    <w:rsid w:val="00515617"/>
    <w:rsid w:val="005859C6"/>
    <w:rsid w:val="005935CA"/>
    <w:rsid w:val="005E7CC6"/>
    <w:rsid w:val="0064752A"/>
    <w:rsid w:val="006F4069"/>
    <w:rsid w:val="00716F95"/>
    <w:rsid w:val="007334FC"/>
    <w:rsid w:val="008263C8"/>
    <w:rsid w:val="00844F35"/>
    <w:rsid w:val="008A6008"/>
    <w:rsid w:val="008A7219"/>
    <w:rsid w:val="00A42B06"/>
    <w:rsid w:val="00B1268D"/>
    <w:rsid w:val="00B16A8B"/>
    <w:rsid w:val="00B93FA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  <w:rsid w:val="00F6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76CFA1FE.dotm</Template>
  <TotalTime>27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12</cp:revision>
  <dcterms:created xsi:type="dcterms:W3CDTF">2015-05-21T16:33:00Z</dcterms:created>
  <dcterms:modified xsi:type="dcterms:W3CDTF">2015-05-22T15:44:00Z</dcterms:modified>
</cp:coreProperties>
</file>