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  <w:t>Ale</w:t>
      </w:r>
      <w:r w:rsidR="001807E8">
        <w:rPr>
          <w:rFonts w:ascii="Arial" w:hAnsi="Arial" w:cs="Arial"/>
        </w:rPr>
        <w:t>x</w:t>
      </w:r>
      <w:r>
        <w:rPr>
          <w:rFonts w:ascii="Arial" w:hAnsi="Arial" w:cs="Arial"/>
        </w:rPr>
        <w:t xml:space="preserve"> Cash</w:t>
      </w:r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8D74A6">
        <w:rPr>
          <w:rFonts w:ascii="Arial" w:hAnsi="Arial" w:cs="Arial"/>
        </w:rPr>
        <w:t>09</w:t>
      </w:r>
      <w:r w:rsidR="008D74A6" w:rsidRPr="008D74A6">
        <w:rPr>
          <w:rFonts w:ascii="Arial" w:hAnsi="Arial" w:cs="Arial"/>
          <w:vertAlign w:val="superscript"/>
        </w:rPr>
        <w:t>th</w:t>
      </w:r>
      <w:r w:rsidR="00033BA6">
        <w:rPr>
          <w:rFonts w:ascii="Arial" w:hAnsi="Arial" w:cs="Arial"/>
        </w:rPr>
        <w:t xml:space="preserve"> February</w:t>
      </w:r>
      <w:r w:rsidR="008A1388">
        <w:rPr>
          <w:rFonts w:ascii="Arial" w:hAnsi="Arial" w:cs="Arial"/>
        </w:rPr>
        <w:t xml:space="preserve"> 2015</w:t>
      </w: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74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74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74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1.75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74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74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74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4.75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74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4.75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74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74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74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74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74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D74A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9F7EBF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D74A6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5.5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D74A6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7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8D74A6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12.5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33BA6"/>
    <w:rsid w:val="001807E8"/>
    <w:rsid w:val="005B24C1"/>
    <w:rsid w:val="0062372F"/>
    <w:rsid w:val="00672E42"/>
    <w:rsid w:val="00811AC0"/>
    <w:rsid w:val="008A1388"/>
    <w:rsid w:val="008D74A6"/>
    <w:rsid w:val="00A725F9"/>
    <w:rsid w:val="00E1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506EE425.dotm</Template>
  <TotalTime>14</TotalTime>
  <Pages>1</Pages>
  <Words>61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9</cp:revision>
  <dcterms:created xsi:type="dcterms:W3CDTF">2015-05-21T13:58:00Z</dcterms:created>
  <dcterms:modified xsi:type="dcterms:W3CDTF">2015-05-21T15:35:00Z</dcterms:modified>
</cp:coreProperties>
</file>