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proofErr w:type="spellStart"/>
      <w:r w:rsidR="00B6310A">
        <w:rPr>
          <w:rFonts w:ascii="Arial" w:hAnsi="Arial" w:cs="Arial"/>
        </w:rPr>
        <w:t>Calum</w:t>
      </w:r>
      <w:proofErr w:type="spellEnd"/>
      <w:r w:rsidR="00B6310A">
        <w:rPr>
          <w:rFonts w:ascii="Arial" w:hAnsi="Arial" w:cs="Arial"/>
        </w:rPr>
        <w:t xml:space="preserve"> Armstrong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C926FE">
        <w:rPr>
          <w:rFonts w:ascii="Arial" w:hAnsi="Arial" w:cs="Arial"/>
        </w:rPr>
        <w:t>09</w:t>
      </w:r>
      <w:r w:rsidR="00C926FE">
        <w:rPr>
          <w:rFonts w:ascii="Arial" w:hAnsi="Arial" w:cs="Arial"/>
          <w:vertAlign w:val="superscript"/>
        </w:rPr>
        <w:t>th</w:t>
      </w:r>
      <w:r w:rsidR="00C926FE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926F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563E9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</w:t>
            </w:r>
            <w:r w:rsidR="00C926FE">
              <w:rPr>
                <w:rFonts w:ascii="Arial" w:hAnsi="Arial" w:cs="Arial"/>
                <w:bCs/>
                <w:color w:val="000000"/>
                <w:spacing w:val="-1"/>
              </w:rPr>
              <w:t>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926F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926F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21.5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807E8"/>
    <w:rsid w:val="005B24C1"/>
    <w:rsid w:val="008A1388"/>
    <w:rsid w:val="009D5FA7"/>
    <w:rsid w:val="009E0D02"/>
    <w:rsid w:val="00A563E9"/>
    <w:rsid w:val="00A725F9"/>
    <w:rsid w:val="00B6310A"/>
    <w:rsid w:val="00C926FE"/>
    <w:rsid w:val="00E10D77"/>
    <w:rsid w:val="00E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CB331498.dotm</Template>
  <TotalTime>1</TotalTime>
  <Pages>1</Pages>
  <Words>56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7</cp:revision>
  <dcterms:created xsi:type="dcterms:W3CDTF">2015-05-21T14:00:00Z</dcterms:created>
  <dcterms:modified xsi:type="dcterms:W3CDTF">2015-05-21T15:37:00Z</dcterms:modified>
</cp:coreProperties>
</file>