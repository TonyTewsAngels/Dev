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CB5480">
        <w:rPr>
          <w:rFonts w:ascii="Arial" w:hAnsi="Arial" w:cs="Arial"/>
        </w:rPr>
        <w:t xml:space="preserve">Jake </w:t>
      </w:r>
      <w:proofErr w:type="spellStart"/>
      <w:r w:rsidR="00CB5480">
        <w:rPr>
          <w:rFonts w:ascii="Arial" w:hAnsi="Arial" w:cs="Arial"/>
        </w:rPr>
        <w:t>Ransome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FB191C">
        <w:rPr>
          <w:rFonts w:ascii="Arial" w:hAnsi="Arial" w:cs="Arial"/>
        </w:rPr>
        <w:t>09</w:t>
      </w:r>
      <w:r w:rsidR="00FB191C">
        <w:rPr>
          <w:rFonts w:ascii="Arial" w:hAnsi="Arial" w:cs="Arial"/>
          <w:vertAlign w:val="superscript"/>
        </w:rPr>
        <w:t>th</w:t>
      </w:r>
      <w:r w:rsidR="00FB191C">
        <w:rPr>
          <w:rFonts w:ascii="Arial" w:hAnsi="Arial" w:cs="Arial"/>
        </w:rPr>
        <w:t xml:space="preserve"> February </w:t>
      </w:r>
      <w:r w:rsidR="008A1388">
        <w:rPr>
          <w:rFonts w:ascii="Arial" w:hAnsi="Arial" w:cs="Arial"/>
        </w:rPr>
        <w:t>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B191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B191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B191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3.75</w:t>
            </w:r>
            <w:bookmarkStart w:id="0" w:name="_GoBack"/>
            <w:bookmarkEnd w:id="0"/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B191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B191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B191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B191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B191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B191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B191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B191C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B191C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1.75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B191C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23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B191C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24.75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B24C1"/>
    <w:rsid w:val="0086031E"/>
    <w:rsid w:val="008A1388"/>
    <w:rsid w:val="00A523FC"/>
    <w:rsid w:val="00A725F9"/>
    <w:rsid w:val="00B6310A"/>
    <w:rsid w:val="00CB5480"/>
    <w:rsid w:val="00D353C8"/>
    <w:rsid w:val="00E10033"/>
    <w:rsid w:val="00E10D77"/>
    <w:rsid w:val="00F30AF6"/>
    <w:rsid w:val="00F377CF"/>
    <w:rsid w:val="00FA166E"/>
    <w:rsid w:val="00FB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B572132E.dotm</Template>
  <TotalTime>2</TotalTime>
  <Pages>1</Pages>
  <Words>59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5</cp:revision>
  <dcterms:created xsi:type="dcterms:W3CDTF">2015-05-21T14:07:00Z</dcterms:created>
  <dcterms:modified xsi:type="dcterms:W3CDTF">2015-05-21T15:44:00Z</dcterms:modified>
</cp:coreProperties>
</file>