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073A8C">
        <w:rPr>
          <w:rFonts w:ascii="Arial" w:hAnsi="Arial" w:cs="Arial"/>
        </w:rPr>
        <w:t>Sam Hall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4406DE">
        <w:rPr>
          <w:rFonts w:ascii="Arial" w:hAnsi="Arial" w:cs="Arial"/>
        </w:rPr>
        <w:t>09</w:t>
      </w:r>
      <w:r w:rsidR="004406DE">
        <w:rPr>
          <w:rFonts w:ascii="Arial" w:hAnsi="Arial" w:cs="Arial"/>
          <w:vertAlign w:val="superscript"/>
        </w:rPr>
        <w:t>th</w:t>
      </w:r>
      <w:r w:rsidR="004406DE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406D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4406DE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2.5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4406D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4406D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27.5</w:t>
            </w:r>
            <w:bookmarkStart w:id="0" w:name="_GoBack"/>
            <w:bookmarkEnd w:id="0"/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4406DE"/>
    <w:rsid w:val="005B24C1"/>
    <w:rsid w:val="008A1388"/>
    <w:rsid w:val="008C6783"/>
    <w:rsid w:val="00994AF7"/>
    <w:rsid w:val="00A725F9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ED1A819A.dotm</Template>
  <TotalTime>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2015-05-21T14:03:00Z</dcterms:created>
  <dcterms:modified xsi:type="dcterms:W3CDTF">2015-05-21T15:47:00Z</dcterms:modified>
</cp:coreProperties>
</file>