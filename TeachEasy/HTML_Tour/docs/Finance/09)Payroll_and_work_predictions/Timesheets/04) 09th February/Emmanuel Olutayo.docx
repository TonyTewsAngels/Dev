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5F9" w:rsidRDefault="00A725F9">
      <w:pPr>
        <w:spacing w:before="13" w:after="1498" w:line="1087" w:lineRule="exact"/>
        <w:jc w:val="center"/>
        <w:rPr>
          <w:rFonts w:ascii="Arial" w:hAnsi="Arial" w:cs="Arial"/>
          <w:b/>
          <w:bCs/>
          <w:spacing w:val="22"/>
          <w:w w:val="95"/>
          <w:sz w:val="96"/>
          <w:szCs w:val="96"/>
        </w:rPr>
      </w:pPr>
      <w:r>
        <w:rPr>
          <w:rFonts w:ascii="Arial" w:hAnsi="Arial" w:cs="Arial"/>
          <w:b/>
          <w:bCs/>
          <w:spacing w:val="22"/>
          <w:w w:val="95"/>
          <w:sz w:val="96"/>
          <w:szCs w:val="96"/>
          <w:u w:val="single"/>
        </w:rPr>
        <w:t>Timesheet</w:t>
      </w:r>
    </w:p>
    <w:p w:rsidR="00A725F9" w:rsidRDefault="008A1388" w:rsidP="008A1388">
      <w:pPr>
        <w:tabs>
          <w:tab w:val="left" w:pos="2835"/>
        </w:tabs>
        <w:spacing w:before="2" w:line="275" w:lineRule="exact"/>
        <w:ind w:left="144"/>
        <w:rPr>
          <w:rFonts w:ascii="Arial" w:hAnsi="Arial" w:cs="Arial"/>
        </w:rPr>
      </w:pPr>
      <w:r>
        <w:rPr>
          <w:rFonts w:ascii="Arial" w:hAnsi="Arial" w:cs="Arial"/>
        </w:rPr>
        <w:t>Employee Name:</w:t>
      </w:r>
      <w:r>
        <w:rPr>
          <w:rFonts w:ascii="Arial" w:hAnsi="Arial" w:cs="Arial"/>
        </w:rPr>
        <w:tab/>
      </w:r>
      <w:r w:rsidR="00A523FC">
        <w:rPr>
          <w:rFonts w:ascii="Arial" w:hAnsi="Arial" w:cs="Arial"/>
        </w:rPr>
        <w:t>Emmanuel Olutayo</w:t>
      </w:r>
    </w:p>
    <w:p w:rsidR="00A725F9" w:rsidRDefault="00A725F9" w:rsidP="008A1388">
      <w:pPr>
        <w:tabs>
          <w:tab w:val="left" w:pos="2835"/>
        </w:tabs>
        <w:spacing w:after="1004" w:line="519" w:lineRule="exact"/>
        <w:ind w:left="144" w:right="4599"/>
        <w:rPr>
          <w:rFonts w:ascii="Arial" w:hAnsi="Arial" w:cs="Arial"/>
        </w:rPr>
      </w:pPr>
      <w:r>
        <w:rPr>
          <w:rFonts w:ascii="Arial" w:hAnsi="Arial" w:cs="Arial"/>
        </w:rPr>
        <w:t>Hourly Rate: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£12.50</w:t>
      </w:r>
      <w:r>
        <w:rPr>
          <w:rFonts w:ascii="Arial" w:hAnsi="Arial" w:cs="Arial"/>
        </w:rPr>
        <w:br/>
        <w:t>Week Commencing:</w:t>
      </w:r>
      <w:r w:rsidR="008A1388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ab/>
      </w:r>
      <w:r w:rsidR="00BD7441">
        <w:rPr>
          <w:rFonts w:ascii="Arial" w:hAnsi="Arial" w:cs="Arial"/>
        </w:rPr>
        <w:t>09</w:t>
      </w:r>
      <w:r w:rsidR="00BD7441">
        <w:rPr>
          <w:rFonts w:ascii="Arial" w:hAnsi="Arial" w:cs="Arial"/>
          <w:vertAlign w:val="superscript"/>
        </w:rPr>
        <w:t>th</w:t>
      </w:r>
      <w:r w:rsidR="00BD7441">
        <w:rPr>
          <w:rFonts w:ascii="Arial" w:hAnsi="Arial" w:cs="Arial"/>
        </w:rPr>
        <w:t xml:space="preserve"> February </w:t>
      </w:r>
      <w:r w:rsidR="008A1388">
        <w:rPr>
          <w:rFonts w:ascii="Arial" w:hAnsi="Arial" w:cs="Arial"/>
        </w:rPr>
        <w:t>2015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719"/>
        <w:gridCol w:w="2102"/>
        <w:gridCol w:w="2150"/>
        <w:gridCol w:w="1675"/>
      </w:tblGrid>
      <w:tr w:rsidR="00A725F9" w:rsidTr="00E10D77">
        <w:trPr>
          <w:trHeight w:hRule="exact" w:val="427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Day of Week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3"/>
              </w:rPr>
              <w:t>Date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Meeting Hours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Working Hours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Total Hours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7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BD7441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D1987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BD7441">
              <w:rPr>
                <w:rFonts w:ascii="Arial" w:hAnsi="Arial" w:cs="Arial"/>
              </w:rPr>
              <w:t>.75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2" w:lineRule="exact"/>
              <w:ind w:left="120"/>
              <w:jc w:val="center"/>
              <w:rPr>
                <w:rFonts w:ascii="Arial" w:hAnsi="Arial" w:cs="Arial"/>
                <w:color w:val="000000"/>
                <w:spacing w:val="1"/>
              </w:rPr>
            </w:pPr>
            <w:r>
              <w:rPr>
                <w:rFonts w:ascii="Arial" w:hAnsi="Arial" w:cs="Arial"/>
                <w:color w:val="000000"/>
                <w:spacing w:val="1"/>
              </w:rPr>
              <w:t>Wednesday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21st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BD7441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1.75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D1987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BD7441">
              <w:rPr>
                <w:rFonts w:ascii="Arial" w:hAnsi="Arial" w:cs="Arial"/>
              </w:rPr>
              <w:t>.75</w:t>
            </w:r>
          </w:p>
        </w:tc>
      </w:tr>
      <w:tr w:rsidR="00A725F9" w:rsidTr="008A1388">
        <w:trPr>
          <w:trHeight w:hRule="exact" w:val="412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39" w:line="268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Thursday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22nd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D1987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D1987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A725F9" w:rsidTr="00B6310A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  <w:spacing w:val="-2"/>
              </w:rPr>
            </w:pPr>
            <w:r>
              <w:rPr>
                <w:rFonts w:ascii="Arial" w:hAnsi="Arial" w:cs="Arial"/>
                <w:color w:val="000000"/>
                <w:spacing w:val="-2"/>
              </w:rPr>
              <w:t>Friday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23rd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3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Saturday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D1987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D1987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A725F9" w:rsidTr="00B6310A">
        <w:trPr>
          <w:trHeight w:hRule="exact" w:val="414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54" w:after="6" w:line="276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D1987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D1987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</w:pPr>
    </w:p>
    <w:p w:rsidR="00E10D77" w:rsidRDefault="00E10D77">
      <w:pPr>
        <w:widowControl/>
        <w:kinsoku/>
        <w:overflowPunct/>
        <w:autoSpaceDE w:val="0"/>
        <w:autoSpaceDN w:val="0"/>
        <w:adjustRightInd w:val="0"/>
        <w:textAlignment w:val="auto"/>
      </w:pPr>
    </w:p>
    <w:tbl>
      <w:tblPr>
        <w:tblW w:w="9890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4"/>
        <w:gridCol w:w="1719"/>
        <w:gridCol w:w="2109"/>
        <w:gridCol w:w="2126"/>
        <w:gridCol w:w="1692"/>
      </w:tblGrid>
      <w:tr w:rsidR="00E10D77" w:rsidTr="00E10D77">
        <w:trPr>
          <w:trHeight w:hRule="exact" w:val="414"/>
        </w:trPr>
        <w:tc>
          <w:tcPr>
            <w:tcW w:w="224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8A1388" w:rsidRDefault="008A1388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Total Hours:</w:t>
            </w:r>
          </w:p>
        </w:tc>
        <w:tc>
          <w:tcPr>
            <w:tcW w:w="1719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Default="008A1388" w:rsidP="0086031E">
            <w:pPr>
              <w:spacing w:before="154" w:line="263" w:lineRule="exact"/>
              <w:ind w:right="1095"/>
              <w:jc w:val="right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</w:p>
        </w:tc>
        <w:tc>
          <w:tcPr>
            <w:tcW w:w="210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BD7441" w:rsidP="00E10D77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Cs/>
                <w:color w:val="000000"/>
                <w:spacing w:val="-1"/>
              </w:rPr>
              <w:t>2.5</w:t>
            </w:r>
          </w:p>
        </w:tc>
        <w:tc>
          <w:tcPr>
            <w:tcW w:w="21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8D1987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8D1987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11.5</w:t>
            </w:r>
            <w:bookmarkStart w:id="0" w:name="_GoBack"/>
            <w:bookmarkEnd w:id="0"/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  <w:sectPr w:rsidR="008A1388">
          <w:pgSz w:w="11904" w:h="16843"/>
          <w:pgMar w:top="1160" w:right="929" w:bottom="3747" w:left="989" w:header="720" w:footer="720" w:gutter="0"/>
          <w:cols w:space="720"/>
          <w:noEndnote/>
        </w:sect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Employee Signature: </w:t>
      </w:r>
      <w:r w:rsidR="008A1388">
        <w:rPr>
          <w:rFonts w:ascii="Arial" w:hAnsi="Arial" w:cs="Arial"/>
          <w:spacing w:val="-1"/>
        </w:rPr>
        <w:t xml:space="preserve"> _______________________</w:t>
      </w: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A725F9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Secretary Signature:</w:t>
      </w:r>
      <w:r w:rsidR="008A1388">
        <w:rPr>
          <w:rFonts w:ascii="Arial" w:hAnsi="Arial" w:cs="Arial"/>
          <w:spacing w:val="-1"/>
        </w:rPr>
        <w:t xml:space="preserve"> ________________________</w:t>
      </w:r>
    </w:p>
    <w:sectPr w:rsidR="00A725F9" w:rsidSect="008A1388">
      <w:type w:val="continuous"/>
      <w:pgSz w:w="11904" w:h="16843"/>
      <w:pgMar w:top="1160" w:right="989" w:bottom="3747" w:left="11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5F9"/>
    <w:rsid w:val="00073A8C"/>
    <w:rsid w:val="00170811"/>
    <w:rsid w:val="001807E8"/>
    <w:rsid w:val="001C1925"/>
    <w:rsid w:val="00501AE4"/>
    <w:rsid w:val="005B24C1"/>
    <w:rsid w:val="0086031E"/>
    <w:rsid w:val="008A1388"/>
    <w:rsid w:val="008D1987"/>
    <w:rsid w:val="0092409B"/>
    <w:rsid w:val="00A523FC"/>
    <w:rsid w:val="00A725F9"/>
    <w:rsid w:val="00B6310A"/>
    <w:rsid w:val="00BD7441"/>
    <w:rsid w:val="00D353C8"/>
    <w:rsid w:val="00E10D77"/>
    <w:rsid w:val="00F3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45CA2466.dotm</Template>
  <TotalTime>7</TotalTime>
  <Pages>1</Pages>
  <Words>58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Armstrong</dc:creator>
  <cp:lastModifiedBy>Calum Armstrong</cp:lastModifiedBy>
  <cp:revision>6</cp:revision>
  <dcterms:created xsi:type="dcterms:W3CDTF">2015-05-21T14:06:00Z</dcterms:created>
  <dcterms:modified xsi:type="dcterms:W3CDTF">2015-05-21T15:43:00Z</dcterms:modified>
</cp:coreProperties>
</file>