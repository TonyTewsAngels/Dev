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600372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 icon templates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00372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 icon templates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00372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 icon templates</w:t>
            </w:r>
            <w:r w:rsidR="00430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 Learn how to use adobe illustrator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3074D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 how to use adobe illustrator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600372" w:rsidP="004307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 w:rsidR="00430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Drawing the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600372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 w:rsidR="00430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4307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Drawing the icons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00372">
        <w:rPr>
          <w:rFonts w:ascii="Arial" w:hAnsi="Arial" w:cs="Arial"/>
        </w:rPr>
        <w:t>30</w:t>
      </w:r>
      <w:r w:rsidR="00600372">
        <w:rPr>
          <w:rFonts w:ascii="Arial" w:hAnsi="Arial" w:cs="Arial"/>
          <w:vertAlign w:val="superscript"/>
        </w:rPr>
        <w:t>th</w:t>
      </w:r>
      <w:r w:rsidR="00600372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3074D"/>
    <w:rsid w:val="0049771C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2BA50A0C.dotm</Template>
  <TotalTime>18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2015-05-21T16:08:00Z</dcterms:created>
  <dcterms:modified xsi:type="dcterms:W3CDTF">2015-05-22T15:48:00Z</dcterms:modified>
</cp:coreProperties>
</file>