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A50772">
        <w:rPr>
          <w:rFonts w:ascii="Arial" w:hAnsi="Arial" w:cs="Arial"/>
          <w:sz w:val="24"/>
          <w:szCs w:val="24"/>
        </w:rPr>
        <w:t xml:space="preserve">Ali </w:t>
      </w:r>
      <w:proofErr w:type="spellStart"/>
      <w:r w:rsidR="00A50772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  <w:bookmarkStart w:id="0" w:name="_GoBack"/>
      <w:bookmarkEnd w:id="0"/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A50772" w:rsidRDefault="00A50772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507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Editor Functionality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A50772" w:rsidRDefault="00A50772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507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Editor Functionality and log in screens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507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50772">
        <w:rPr>
          <w:rFonts w:ascii="Arial" w:hAnsi="Arial" w:cs="Arial"/>
          <w:sz w:val="24"/>
          <w:szCs w:val="24"/>
        </w:rPr>
        <w:t>18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9A7CCE"/>
    <w:rsid w:val="00A42B06"/>
    <w:rsid w:val="00A50772"/>
    <w:rsid w:val="00B1268D"/>
    <w:rsid w:val="00B16A8B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1A7AA827.dotm</Template>
  <TotalTime>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2015-05-23T13:03:00Z</dcterms:created>
  <dcterms:modified xsi:type="dcterms:W3CDTF">2015-06-02T11:29:00Z</dcterms:modified>
</cp:coreProperties>
</file>