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67000E">
        <w:rPr>
          <w:rFonts w:ascii="Arial" w:hAnsi="Arial" w:cs="Arial"/>
          <w:sz w:val="24"/>
          <w:szCs w:val="24"/>
        </w:rPr>
        <w:t>Sam Hall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07F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07F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67000E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07F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07F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53C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507FD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C5278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  <w:r w:rsidR="00507FD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507FD8">
        <w:rPr>
          <w:rFonts w:ascii="Arial" w:hAnsi="Arial" w:cs="Arial"/>
          <w:sz w:val="24"/>
          <w:szCs w:val="24"/>
        </w:rPr>
        <w:t>18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83D26"/>
    <w:rsid w:val="00457C23"/>
    <w:rsid w:val="0049771C"/>
    <w:rsid w:val="00507FD8"/>
    <w:rsid w:val="005935CA"/>
    <w:rsid w:val="005B7F2F"/>
    <w:rsid w:val="005E7CC6"/>
    <w:rsid w:val="0067000E"/>
    <w:rsid w:val="008263C8"/>
    <w:rsid w:val="008A6008"/>
    <w:rsid w:val="008F1B69"/>
    <w:rsid w:val="009805A5"/>
    <w:rsid w:val="00A42B06"/>
    <w:rsid w:val="00B1268D"/>
    <w:rsid w:val="00B16A8B"/>
    <w:rsid w:val="00C93DD0"/>
    <w:rsid w:val="00CF434F"/>
    <w:rsid w:val="00DC5278"/>
    <w:rsid w:val="00E121EA"/>
    <w:rsid w:val="00E43A18"/>
    <w:rsid w:val="00E53C9B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47C23F9D.dotm</Template>
  <TotalTime>2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6</cp:revision>
  <dcterms:created xsi:type="dcterms:W3CDTF">2015-05-23T12:57:00Z</dcterms:created>
  <dcterms:modified xsi:type="dcterms:W3CDTF">2015-06-02T12:51:00Z</dcterms:modified>
</cp:coreProperties>
</file>