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01A09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E01A09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E6FA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E6FA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F06B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1F06B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F06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Financial Summary / Financial Predictions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F06BF" w:rsidP="00A949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BE2A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1F06B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F06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Financial Summary / Financial Predictions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2A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E6FA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E2A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2A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F06BF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A52CE"/>
    <w:rsid w:val="001F06BF"/>
    <w:rsid w:val="00253A5E"/>
    <w:rsid w:val="00296E72"/>
    <w:rsid w:val="002E6FA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949A9"/>
    <w:rsid w:val="00AB4156"/>
    <w:rsid w:val="00B1268D"/>
    <w:rsid w:val="00B16A8B"/>
    <w:rsid w:val="00BE2AA4"/>
    <w:rsid w:val="00C93DD0"/>
    <w:rsid w:val="00CF434F"/>
    <w:rsid w:val="00DE391C"/>
    <w:rsid w:val="00E01A09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6BBD5FF3.dotm</Template>
  <TotalTime>4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2015-05-23T13:11:00Z</dcterms:created>
  <dcterms:modified xsi:type="dcterms:W3CDTF">2015-06-02T13:13:00Z</dcterms:modified>
</cp:coreProperties>
</file>