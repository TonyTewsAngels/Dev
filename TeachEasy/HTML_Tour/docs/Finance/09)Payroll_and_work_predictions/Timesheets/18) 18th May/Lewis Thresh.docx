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1A52CE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E86EE0" w:rsidRDefault="00E86EE0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 GUI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86EE0" w:rsidRDefault="00E86EE0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 GUI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E86EE0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 (5hrs):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Research into server costs and encryption</w:t>
            </w:r>
          </w:p>
          <w:p w:rsidR="00E86EE0" w:rsidRPr="00F2100B" w:rsidRDefault="00E86EE0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 (6.5hrs):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LE Login screen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E86EE0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Reskinning buttons in TE and LE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Default="00E86EE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 (1hr):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Integration with backend</w:t>
            </w:r>
          </w:p>
          <w:p w:rsidR="00E86EE0" w:rsidRPr="001A52CE" w:rsidRDefault="00E86EE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 (7.5hrs):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Survey compilation and analysis + research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E86EE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Financial figures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Default="00E86EE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Figures for financial report</w:t>
            </w:r>
          </w:p>
          <w:p w:rsidR="00E86EE0" w:rsidRPr="001A52CE" w:rsidRDefault="00E86EE0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6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Assistance with finance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6EE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86EE0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53300"/>
    <w:rsid w:val="001533B1"/>
    <w:rsid w:val="00184652"/>
    <w:rsid w:val="001A52CE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9A7CCE"/>
    <w:rsid w:val="00A42B06"/>
    <w:rsid w:val="00B1268D"/>
    <w:rsid w:val="00B16A8B"/>
    <w:rsid w:val="00C93DD0"/>
    <w:rsid w:val="00CF434F"/>
    <w:rsid w:val="00DE391C"/>
    <w:rsid w:val="00E43A18"/>
    <w:rsid w:val="00E86EE0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7B00D27A.dotm</Template>
  <TotalTime>13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2015-05-23T13:04:00Z</dcterms:created>
  <dcterms:modified xsi:type="dcterms:W3CDTF">2015-06-02T11:35:00Z</dcterms:modified>
</cp:coreProperties>
</file>