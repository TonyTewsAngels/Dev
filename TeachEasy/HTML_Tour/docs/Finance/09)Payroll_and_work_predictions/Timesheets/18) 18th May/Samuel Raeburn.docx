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AB4156">
        <w:rPr>
          <w:rFonts w:ascii="Arial" w:hAnsi="Arial" w:cs="Arial"/>
          <w:sz w:val="24"/>
          <w:szCs w:val="24"/>
        </w:rPr>
        <w:t>Samuel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  <w:bookmarkStart w:id="0" w:name="_GoBack"/>
      <w:bookmarkEnd w:id="0"/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117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117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111765">
        <w:trPr>
          <w:trHeight w:val="863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9A7CC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111765">
        <w:trPr>
          <w:trHeight w:val="949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11765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111765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117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Began testing the media handlers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117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117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117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5.25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CE" w:rsidRPr="001A52CE" w:rsidRDefault="00111765" w:rsidP="001117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117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Continued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testing the media handlers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117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1117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2CE" w:rsidRDefault="00111765" w:rsidP="001117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117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Finished testing the media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handlers,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began retest of refactored XML parser.</w:t>
            </w:r>
          </w:p>
          <w:p w:rsidR="00111765" w:rsidRDefault="00111765" w:rsidP="001117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117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Created testing failures document</w:t>
            </w:r>
          </w:p>
          <w:p w:rsidR="00111765" w:rsidRPr="001A52CE" w:rsidRDefault="00111765" w:rsidP="001117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117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Fixed big in LearnEasy progress tracking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117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8.5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1117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111765" w:rsidP="001117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117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111765">
        <w:rPr>
          <w:rFonts w:ascii="Arial" w:hAnsi="Arial" w:cs="Arial"/>
          <w:sz w:val="24"/>
          <w:szCs w:val="24"/>
        </w:rPr>
        <w:t>18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11765"/>
    <w:rsid w:val="00184652"/>
    <w:rsid w:val="001A52CE"/>
    <w:rsid w:val="00253A5E"/>
    <w:rsid w:val="00296E7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35AFA"/>
    <w:rsid w:val="008A6008"/>
    <w:rsid w:val="008F1B69"/>
    <w:rsid w:val="009805A5"/>
    <w:rsid w:val="009A7CCE"/>
    <w:rsid w:val="00A42B06"/>
    <w:rsid w:val="00AB4156"/>
    <w:rsid w:val="00B1268D"/>
    <w:rsid w:val="00B16A8B"/>
    <w:rsid w:val="00C93DD0"/>
    <w:rsid w:val="00CF434F"/>
    <w:rsid w:val="00DE391C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35BA1865.dotm</Template>
  <TotalTime>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2015-05-23T13:09:00Z</dcterms:created>
  <dcterms:modified xsi:type="dcterms:W3CDTF">2015-06-02T11:24:00Z</dcterms:modified>
</cp:coreProperties>
</file>