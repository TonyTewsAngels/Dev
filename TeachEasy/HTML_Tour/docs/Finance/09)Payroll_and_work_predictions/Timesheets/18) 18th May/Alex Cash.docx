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4657D0">
        <w:rPr>
          <w:rFonts w:ascii="Arial" w:hAnsi="Arial" w:cs="Arial"/>
          <w:sz w:val="24"/>
          <w:szCs w:val="24"/>
        </w:rPr>
        <w:t>Alexander Cash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8506D4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137" w:rsidRPr="00F2100B" w:rsidRDefault="00513137" w:rsidP="0085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  <w:bookmarkStart w:id="0" w:name="_GoBack"/>
            <w:bookmarkEnd w:id="0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90D19" w:rsidRDefault="00890D19" w:rsidP="0046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  <w:p w:rsidR="00513137" w:rsidRPr="00F2100B" w:rsidRDefault="00513137" w:rsidP="0046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137" w:rsidRPr="00F2100B" w:rsidRDefault="00513137" w:rsidP="0085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AC2A4B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90D19" w:rsidRPr="00F2100B" w:rsidRDefault="00890D19" w:rsidP="0046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90D19" w:rsidRDefault="00890D19" w:rsidP="0046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  <w:p w:rsidR="00513137" w:rsidRPr="00F2100B" w:rsidRDefault="00513137" w:rsidP="0046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A0FFD" w:rsidRPr="00F2100B" w:rsidRDefault="002A0FFD" w:rsidP="0046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AC2A4B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657D0" w:rsidRPr="00F2100B" w:rsidRDefault="004657D0" w:rsidP="0046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57D0" w:rsidRDefault="004657D0" w:rsidP="0046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  <w:p w:rsidR="00513137" w:rsidRPr="00F2100B" w:rsidRDefault="00513137" w:rsidP="0046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57D0" w:rsidRPr="00F2100B" w:rsidRDefault="004657D0" w:rsidP="0046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AC2A4B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657D0" w:rsidRPr="00F2100B" w:rsidRDefault="004657D0" w:rsidP="0046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57D0" w:rsidRDefault="004657D0" w:rsidP="0046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  <w:p w:rsidR="00513137" w:rsidRPr="00F2100B" w:rsidRDefault="00513137" w:rsidP="0046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57D0" w:rsidRPr="00F2100B" w:rsidRDefault="004657D0" w:rsidP="0046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8506D4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137" w:rsidRPr="00F2100B" w:rsidRDefault="00513137" w:rsidP="0085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57D0" w:rsidRDefault="004657D0" w:rsidP="0046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  <w:p w:rsidR="00513137" w:rsidRPr="00F2100B" w:rsidRDefault="00513137" w:rsidP="0046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137" w:rsidRPr="00F2100B" w:rsidRDefault="00513137" w:rsidP="0085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</w:tr>
      <w:tr w:rsidR="00CF434F" w:rsidRPr="00F2100B" w:rsidTr="00AC2A4B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657D0" w:rsidRPr="00F2100B" w:rsidRDefault="004657D0" w:rsidP="0046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57D0" w:rsidRDefault="004657D0" w:rsidP="0046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  <w:p w:rsidR="00513137" w:rsidRPr="00F2100B" w:rsidRDefault="00513137" w:rsidP="0046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57D0" w:rsidRPr="00F2100B" w:rsidRDefault="004657D0" w:rsidP="0046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8506D4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4657D0" w:rsidRPr="00F2100B" w:rsidRDefault="004657D0" w:rsidP="0046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13137" w:rsidRPr="00F2100B" w:rsidRDefault="00513137" w:rsidP="0085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F2100B" w:rsidRDefault="008506D4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506D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</w:t>
            </w:r>
            <w:r w:rsidR="00513137" w:rsidRPr="008506D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 w:rsidR="005131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Worked to add methods to the image and audio media handlers to return bottom right corner of objects for creating bounding boxes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7D0" w:rsidRDefault="004657D0" w:rsidP="0085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  <w:p w:rsidR="00513137" w:rsidRDefault="00513137" w:rsidP="0085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  <w:p w:rsidR="00513137" w:rsidRPr="00F2100B" w:rsidRDefault="00513137" w:rsidP="0085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AC2A4B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434F" w:rsidRPr="00F2100B" w:rsidRDefault="00CF434F" w:rsidP="0046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8506D4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513137" w:rsidP="0085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513137" w:rsidP="0085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85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F434F" w:rsidRPr="00F2100B" w:rsidRDefault="00513137" w:rsidP="0085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8506D4">
        <w:rPr>
          <w:rFonts w:ascii="Arial" w:hAnsi="Arial" w:cs="Arial"/>
          <w:sz w:val="24"/>
          <w:szCs w:val="24"/>
        </w:rPr>
        <w:t>18</w:t>
      </w:r>
      <w:r w:rsidR="008506D4" w:rsidRPr="008506D4">
        <w:rPr>
          <w:rFonts w:ascii="Arial" w:hAnsi="Arial" w:cs="Arial"/>
          <w:sz w:val="24"/>
          <w:szCs w:val="24"/>
          <w:vertAlign w:val="superscript"/>
        </w:rPr>
        <w:t>th</w:t>
      </w:r>
      <w:r w:rsidR="008506D4">
        <w:rPr>
          <w:rFonts w:ascii="Arial" w:hAnsi="Arial" w:cs="Arial"/>
          <w:sz w:val="24"/>
          <w:szCs w:val="24"/>
        </w:rPr>
        <w:t xml:space="preserve"> May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Pr="00CF434F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sectPr w:rsidR="00A42B06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2A0FFD"/>
    <w:rsid w:val="004657D0"/>
    <w:rsid w:val="0049771C"/>
    <w:rsid w:val="00513137"/>
    <w:rsid w:val="005E7CC6"/>
    <w:rsid w:val="008506D4"/>
    <w:rsid w:val="00890D19"/>
    <w:rsid w:val="008A6008"/>
    <w:rsid w:val="00912B35"/>
    <w:rsid w:val="00A42B06"/>
    <w:rsid w:val="00AC2A4B"/>
    <w:rsid w:val="00B1268D"/>
    <w:rsid w:val="00B16A8B"/>
    <w:rsid w:val="00CF434F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D9BBB0D3.dotm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2</cp:revision>
  <dcterms:created xsi:type="dcterms:W3CDTF">2015-06-02T13:35:00Z</dcterms:created>
  <dcterms:modified xsi:type="dcterms:W3CDTF">2015-06-02T13:35:00Z</dcterms:modified>
</cp:coreProperties>
</file>