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FC36A4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FC36A4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C36A4" w:rsidRDefault="00FC36A4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Collated market research into a single file with some additional analysis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C36A4" w:rsidRDefault="00FC36A4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Further research into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WizIQ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with an online chat and email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FC36A4">
        <w:trPr>
          <w:trHeight w:val="524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134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1344" w:rsidP="00FC36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Specific advertisement costs towards Facebook and </w:t>
            </w:r>
            <w:proofErr w:type="spellStart"/>
            <w:r w:rsid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Youtube</w:t>
            </w:r>
            <w:proofErr w:type="spellEnd"/>
            <w:r w:rsid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 Made second enquiry to TES magazine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1.5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FC36A4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(1.5)</w:t>
            </w: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Looked at specific figures of target market</w:t>
            </w:r>
          </w:p>
          <w:p w:rsidR="00FC36A4" w:rsidRPr="00FC36A4" w:rsidRDefault="00FC36A4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 (1.5)</w:t>
            </w: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Using market research attempted to estimate a product price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4.5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FC36A4" w:rsidP="005B7F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Marketing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(2)</w:t>
            </w:r>
            <w:r w:rsidRPr="00F858E7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Looked further into specific figures on market share, techniques for market penetration, enquired about advertisement costs of </w:t>
            </w:r>
            <w:proofErr w:type="spellStart"/>
            <w:r w:rsidRP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WizIQ</w:t>
            </w:r>
            <w:proofErr w:type="spellEnd"/>
          </w:p>
          <w:p w:rsidR="00FC36A4" w:rsidRPr="00EB2F96" w:rsidRDefault="00FC36A4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 (1.75): </w:t>
            </w:r>
            <w:r w:rsidRPr="00FC36A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with finance manager to come up with product pricing and sales methods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FC36A4" w:rsidP="00FC36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3.75</w:t>
            </w:r>
          </w:p>
        </w:tc>
      </w:tr>
      <w:tr w:rsidR="00CF434F" w:rsidRPr="00F2100B" w:rsidTr="00FC36A4">
        <w:trPr>
          <w:trHeight w:val="57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9E53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9E5342" w:rsidRDefault="009E5342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E534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Pr="009E534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 projection justifications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E53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FC36A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2.5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E53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17.25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E534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19.75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C36A4">
        <w:rPr>
          <w:rFonts w:ascii="Arial" w:hAnsi="Arial" w:cs="Arial"/>
          <w:sz w:val="24"/>
          <w:szCs w:val="24"/>
        </w:rPr>
        <w:t>18</w:t>
      </w:r>
      <w:r w:rsidR="00306295">
        <w:rPr>
          <w:rFonts w:ascii="Arial" w:hAnsi="Arial" w:cs="Arial"/>
          <w:sz w:val="24"/>
          <w:szCs w:val="24"/>
        </w:rPr>
        <w:t>th May</w:t>
      </w:r>
      <w:r w:rsidR="002605CA">
        <w:rPr>
          <w:rFonts w:ascii="Arial" w:hAnsi="Arial" w:cs="Arial"/>
          <w:sz w:val="24"/>
          <w:szCs w:val="24"/>
        </w:rPr>
        <w:t xml:space="preserve"> 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605CA"/>
    <w:rsid w:val="00296E72"/>
    <w:rsid w:val="00306295"/>
    <w:rsid w:val="00383D26"/>
    <w:rsid w:val="004240B9"/>
    <w:rsid w:val="00457C23"/>
    <w:rsid w:val="0049771C"/>
    <w:rsid w:val="005633DB"/>
    <w:rsid w:val="005935CA"/>
    <w:rsid w:val="005B7F2F"/>
    <w:rsid w:val="005E7CC6"/>
    <w:rsid w:val="008263C8"/>
    <w:rsid w:val="008A6008"/>
    <w:rsid w:val="009805A5"/>
    <w:rsid w:val="009E5342"/>
    <w:rsid w:val="00A42B06"/>
    <w:rsid w:val="00B1268D"/>
    <w:rsid w:val="00B16A8B"/>
    <w:rsid w:val="00C93DD0"/>
    <w:rsid w:val="00CF1344"/>
    <w:rsid w:val="00CF434F"/>
    <w:rsid w:val="00E43A18"/>
    <w:rsid w:val="00EB2F96"/>
    <w:rsid w:val="00F2100B"/>
    <w:rsid w:val="00F33D3B"/>
    <w:rsid w:val="00F63E33"/>
    <w:rsid w:val="00F858E7"/>
    <w:rsid w:val="00F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70917657.dotm</Template>
  <TotalTime>8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2015-05-23T22:22:00Z</dcterms:created>
  <dcterms:modified xsi:type="dcterms:W3CDTF">2015-06-02T13:09:00Z</dcterms:modified>
</cp:coreProperties>
</file>