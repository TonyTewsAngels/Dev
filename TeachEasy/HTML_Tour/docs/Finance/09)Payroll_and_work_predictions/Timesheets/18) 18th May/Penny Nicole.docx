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46EC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F4D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F4D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4346EC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4346EC" w:rsidRDefault="001A52CE" w:rsidP="004346E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D0CF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9D0CFC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D0C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Final financial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D0CFC" w:rsidP="009D0C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9D0CF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9D0CFC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D0C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Final financial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D0CF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F4D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D0CF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F4D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9D0CFC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A52CE"/>
    <w:rsid w:val="00253A5E"/>
    <w:rsid w:val="00296E72"/>
    <w:rsid w:val="00383D26"/>
    <w:rsid w:val="004346EC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9D0CFC"/>
    <w:rsid w:val="009F4D69"/>
    <w:rsid w:val="00A42B06"/>
    <w:rsid w:val="00AB4156"/>
    <w:rsid w:val="00B1268D"/>
    <w:rsid w:val="00B16A8B"/>
    <w:rsid w:val="00C93DD0"/>
    <w:rsid w:val="00CF434F"/>
    <w:rsid w:val="00DE391C"/>
    <w:rsid w:val="00E01A09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B06F1B9C.dotm</Template>
  <TotalTime>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2015-05-23T13:14:00Z</dcterms:created>
  <dcterms:modified xsi:type="dcterms:W3CDTF">2015-06-02T13:05:00Z</dcterms:modified>
</cp:coreProperties>
</file>