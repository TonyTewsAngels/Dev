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926CE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Minutes collation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926CE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Minutes collation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926C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Minutes collation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 Timesheets Collation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926CE" w:rsidP="002926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Timesheets Collation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926CE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Survey Compilation and analysis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2926CE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Further survey / marketing compilation and completion of graphics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2926CE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926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Assistance and analysis of current financial projections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926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F0AF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F0AF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</w:t>
            </w:r>
            <w:r w:rsidR="002926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926CE">
        <w:rPr>
          <w:rFonts w:ascii="Arial" w:hAnsi="Arial" w:cs="Arial"/>
        </w:rPr>
        <w:t>18</w:t>
      </w:r>
      <w:r w:rsidR="00205680" w:rsidRPr="00205680">
        <w:rPr>
          <w:rFonts w:ascii="Arial" w:hAnsi="Arial" w:cs="Arial"/>
          <w:vertAlign w:val="superscript"/>
        </w:rPr>
        <w:t>th</w:t>
      </w:r>
      <w:r w:rsidR="00205680">
        <w:rPr>
          <w:rFonts w:ascii="Arial" w:hAnsi="Arial" w:cs="Arial"/>
        </w:rPr>
        <w:t xml:space="preserve"> May</w:t>
      </w:r>
      <w:r w:rsidR="00A83BF7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05680"/>
    <w:rsid w:val="002926CE"/>
    <w:rsid w:val="00296E72"/>
    <w:rsid w:val="002A5E3F"/>
    <w:rsid w:val="00305510"/>
    <w:rsid w:val="0049771C"/>
    <w:rsid w:val="005218B1"/>
    <w:rsid w:val="00544BE6"/>
    <w:rsid w:val="00553575"/>
    <w:rsid w:val="005935CA"/>
    <w:rsid w:val="005E7CC6"/>
    <w:rsid w:val="00643CCE"/>
    <w:rsid w:val="006F0AF9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D6340A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5A8ED782.dotm</Template>
  <TotalTime>24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16</cp:revision>
  <dcterms:created xsi:type="dcterms:W3CDTF">2015-05-21T16:03:00Z</dcterms:created>
  <dcterms:modified xsi:type="dcterms:W3CDTF">2015-06-02T11:44:00Z</dcterms:modified>
</cp:coreProperties>
</file>