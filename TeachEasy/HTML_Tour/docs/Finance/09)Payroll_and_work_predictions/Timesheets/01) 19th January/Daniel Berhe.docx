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170811">
        <w:rPr>
          <w:rFonts w:ascii="Arial" w:hAnsi="Arial" w:cs="Arial"/>
        </w:rPr>
        <w:t xml:space="preserve">Daniel </w:t>
      </w:r>
      <w:proofErr w:type="spellStart"/>
      <w:r w:rsidR="00170811">
        <w:rPr>
          <w:rFonts w:ascii="Arial" w:hAnsi="Arial" w:cs="Arial"/>
        </w:rPr>
        <w:t>Berhe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  <w:t>19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bookmarkStart w:id="0" w:name="_GoBack"/>
        <w:bookmarkEnd w:id="0"/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377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37777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6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170811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0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3777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70811"/>
    <w:rsid w:val="001807E8"/>
    <w:rsid w:val="005B24C1"/>
    <w:rsid w:val="008A1388"/>
    <w:rsid w:val="00937777"/>
    <w:rsid w:val="00A725F9"/>
    <w:rsid w:val="00B6310A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F606B545.dotm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2015-05-21T14:02:00Z</dcterms:created>
  <dcterms:modified xsi:type="dcterms:W3CDTF">2015-05-21T14:04:00Z</dcterms:modified>
</cp:coreProperties>
</file>