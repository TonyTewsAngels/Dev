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proofErr w:type="spellStart"/>
      <w:r w:rsidR="00B6310A">
        <w:rPr>
          <w:rFonts w:ascii="Arial" w:hAnsi="Arial" w:cs="Arial"/>
        </w:rPr>
        <w:t>Calum</w:t>
      </w:r>
      <w:proofErr w:type="spellEnd"/>
      <w:r w:rsidR="00B6310A">
        <w:rPr>
          <w:rFonts w:ascii="Arial" w:hAnsi="Arial" w:cs="Arial"/>
        </w:rPr>
        <w:t xml:space="preserve"> Armstrong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  <w:t>19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B6310A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B6310A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B6310A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6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B6310A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B6310A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7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1807E8"/>
    <w:rsid w:val="005B24C1"/>
    <w:rsid w:val="008A1388"/>
    <w:rsid w:val="00A725F9"/>
    <w:rsid w:val="00B6310A"/>
    <w:rsid w:val="00E10D77"/>
    <w:rsid w:val="00EB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F606B545.dotm</Template>
  <TotalTime>0</TotalTime>
  <Pages>1</Pages>
  <Words>55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3</cp:revision>
  <dcterms:created xsi:type="dcterms:W3CDTF">2015-05-21T14:00:00Z</dcterms:created>
  <dcterms:modified xsi:type="dcterms:W3CDTF">2015-05-21T14:02:00Z</dcterms:modified>
</cp:coreProperties>
</file>