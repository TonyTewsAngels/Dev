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75931">
        <w:rPr>
          <w:rFonts w:ascii="Arial" w:hAnsi="Arial" w:cs="Arial"/>
        </w:rPr>
        <w:t>Lewis Thresh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085277">
        <w:rPr>
          <w:rFonts w:ascii="Arial" w:hAnsi="Arial" w:cs="Arial"/>
        </w:rPr>
        <w:t>02</w:t>
      </w:r>
      <w:r w:rsidR="00085277">
        <w:rPr>
          <w:rFonts w:ascii="Arial" w:hAnsi="Arial" w:cs="Arial"/>
          <w:vertAlign w:val="superscript"/>
        </w:rPr>
        <w:t>nd</w:t>
      </w:r>
      <w:r w:rsidR="00085277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  <w:bookmarkStart w:id="0" w:name="_GoBack"/>
            <w:bookmarkEnd w:id="0"/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85277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1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8527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5.5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8527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085277"/>
    <w:rsid w:val="00170811"/>
    <w:rsid w:val="001807E8"/>
    <w:rsid w:val="001C1925"/>
    <w:rsid w:val="005B24C1"/>
    <w:rsid w:val="006355CF"/>
    <w:rsid w:val="0086031E"/>
    <w:rsid w:val="008A1388"/>
    <w:rsid w:val="00A523FC"/>
    <w:rsid w:val="00A725F9"/>
    <w:rsid w:val="00B6310A"/>
    <w:rsid w:val="00C75931"/>
    <w:rsid w:val="00CB5480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E8EE9A55.dotm</Template>
  <TotalTime>1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4</cp:revision>
  <dcterms:created xsi:type="dcterms:W3CDTF">2015-05-21T14:08:00Z</dcterms:created>
  <dcterms:modified xsi:type="dcterms:W3CDTF">2015-05-21T15:13:00Z</dcterms:modified>
</cp:coreProperties>
</file>