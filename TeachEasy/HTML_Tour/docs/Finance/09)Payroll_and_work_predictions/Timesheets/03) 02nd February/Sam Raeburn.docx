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E10033">
        <w:rPr>
          <w:rFonts w:ascii="Arial" w:hAnsi="Arial" w:cs="Arial"/>
        </w:rPr>
        <w:t>Sam Raeburn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E501CB">
        <w:rPr>
          <w:rFonts w:ascii="Arial" w:hAnsi="Arial" w:cs="Arial"/>
        </w:rPr>
        <w:t>02</w:t>
      </w:r>
      <w:r w:rsidR="00E501CB">
        <w:rPr>
          <w:rFonts w:ascii="Arial" w:hAnsi="Arial" w:cs="Arial"/>
          <w:vertAlign w:val="superscript"/>
        </w:rPr>
        <w:t>nd</w:t>
      </w:r>
      <w:r w:rsidR="00E501CB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E501C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E501C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E501C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E501C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E501CB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4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E501CB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E501CB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1E0F6A"/>
    <w:rsid w:val="005B24C1"/>
    <w:rsid w:val="0086031E"/>
    <w:rsid w:val="008A1388"/>
    <w:rsid w:val="00A523FC"/>
    <w:rsid w:val="00A725F9"/>
    <w:rsid w:val="00B6310A"/>
    <w:rsid w:val="00D353C8"/>
    <w:rsid w:val="00E10033"/>
    <w:rsid w:val="00E10D77"/>
    <w:rsid w:val="00E501CB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D2F5E5A4.dotm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4</cp:revision>
  <dcterms:created xsi:type="dcterms:W3CDTF">2015-05-21T14:06:00Z</dcterms:created>
  <dcterms:modified xsi:type="dcterms:W3CDTF">2015-05-21T15:15:00Z</dcterms:modified>
</cp:coreProperties>
</file>