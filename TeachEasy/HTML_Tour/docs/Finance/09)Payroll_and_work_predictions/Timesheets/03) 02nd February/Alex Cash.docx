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  <w:t>Ale</w:t>
      </w:r>
      <w:r w:rsidR="001807E8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Cash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033BA6">
        <w:rPr>
          <w:rFonts w:ascii="Arial" w:hAnsi="Arial" w:cs="Arial"/>
        </w:rPr>
        <w:t>02</w:t>
      </w:r>
      <w:r w:rsidR="00033BA6" w:rsidRPr="00033BA6">
        <w:rPr>
          <w:rFonts w:ascii="Arial" w:hAnsi="Arial" w:cs="Arial"/>
          <w:vertAlign w:val="superscript"/>
        </w:rPr>
        <w:t>nd</w:t>
      </w:r>
      <w:r w:rsidR="00033BA6">
        <w:rPr>
          <w:rFonts w:ascii="Arial" w:hAnsi="Arial" w:cs="Arial"/>
        </w:rPr>
        <w:t xml:space="preserve"> February</w:t>
      </w:r>
      <w:r w:rsidR="008A1388">
        <w:rPr>
          <w:rFonts w:ascii="Arial" w:hAnsi="Arial" w:cs="Arial"/>
        </w:rPr>
        <w:t xml:space="preserve"> 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33B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33B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33B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33B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33B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33B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33B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33B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672E42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33B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33B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033BA6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4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033BA6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11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033BA6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33BA6"/>
    <w:rsid w:val="001807E8"/>
    <w:rsid w:val="005B24C1"/>
    <w:rsid w:val="0062372F"/>
    <w:rsid w:val="00672E42"/>
    <w:rsid w:val="008A1388"/>
    <w:rsid w:val="00A725F9"/>
    <w:rsid w:val="00E1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EEF69FF0.dotm</Template>
  <TotalTime>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7</cp:revision>
  <dcterms:created xsi:type="dcterms:W3CDTF">2015-05-21T13:58:00Z</dcterms:created>
  <dcterms:modified xsi:type="dcterms:W3CDTF">2015-05-21T15:05:00Z</dcterms:modified>
</cp:coreProperties>
</file>