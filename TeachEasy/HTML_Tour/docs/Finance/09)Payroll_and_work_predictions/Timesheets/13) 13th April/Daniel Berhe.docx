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B28D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BB28D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E61F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E61F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191712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3F5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E61F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E61F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1E61F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E61F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1E61FA">
        <w:rPr>
          <w:rFonts w:ascii="Arial" w:hAnsi="Arial" w:cs="Arial"/>
        </w:rPr>
        <w:t>13</w:t>
      </w:r>
      <w:r w:rsidR="006C56EB">
        <w:rPr>
          <w:rFonts w:ascii="Arial" w:hAnsi="Arial" w:cs="Arial"/>
          <w:vertAlign w:val="superscript"/>
        </w:rPr>
        <w:t>th</w:t>
      </w:r>
      <w:r w:rsidR="006C56EB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91712"/>
    <w:rsid w:val="001E61FA"/>
    <w:rsid w:val="00296E72"/>
    <w:rsid w:val="002A763A"/>
    <w:rsid w:val="00305510"/>
    <w:rsid w:val="003F5639"/>
    <w:rsid w:val="0049771C"/>
    <w:rsid w:val="005935CA"/>
    <w:rsid w:val="005E7CC6"/>
    <w:rsid w:val="006C56EB"/>
    <w:rsid w:val="007334FC"/>
    <w:rsid w:val="008263C8"/>
    <w:rsid w:val="008A6008"/>
    <w:rsid w:val="008A7219"/>
    <w:rsid w:val="00A42B06"/>
    <w:rsid w:val="00B1268D"/>
    <w:rsid w:val="00B16A8B"/>
    <w:rsid w:val="00BB28DE"/>
    <w:rsid w:val="00BE5971"/>
    <w:rsid w:val="00C93DD0"/>
    <w:rsid w:val="00CF434F"/>
    <w:rsid w:val="00E43A18"/>
    <w:rsid w:val="00E70BC1"/>
    <w:rsid w:val="00EB2F96"/>
    <w:rsid w:val="00F04E43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82E283E4.dotm</Template>
  <TotalTime>12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11</cp:revision>
  <dcterms:created xsi:type="dcterms:W3CDTF">2015-05-21T16:06:00Z</dcterms:created>
  <dcterms:modified xsi:type="dcterms:W3CDTF">2015-05-22T16:06:00Z</dcterms:modified>
</cp:coreProperties>
</file>