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B2E7E">
        <w:rPr>
          <w:rFonts w:ascii="Arial" w:hAnsi="Arial" w:cs="Arial"/>
          <w:sz w:val="24"/>
          <w:szCs w:val="24"/>
        </w:rPr>
        <w:t xml:space="preserve">Alistair </w:t>
      </w:r>
      <w:proofErr w:type="spellStart"/>
      <w:r w:rsidR="00DB2E7E">
        <w:rPr>
          <w:rFonts w:ascii="Arial" w:hAnsi="Arial" w:cs="Arial"/>
          <w:sz w:val="24"/>
          <w:szCs w:val="24"/>
        </w:rPr>
        <w:t>Jewers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060D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A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060D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060D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060D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AF3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060D5" w:rsidP="000A6D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060D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C060D5">
        <w:rPr>
          <w:rFonts w:ascii="Arial" w:hAnsi="Arial" w:cs="Arial"/>
        </w:rPr>
        <w:t>13</w:t>
      </w:r>
      <w:r w:rsidR="00A503C7" w:rsidRPr="00A503C7">
        <w:rPr>
          <w:rFonts w:ascii="Arial" w:hAnsi="Arial" w:cs="Arial"/>
          <w:vertAlign w:val="superscript"/>
        </w:rPr>
        <w:t>th</w:t>
      </w:r>
      <w:r w:rsidR="00A503C7">
        <w:rPr>
          <w:rFonts w:ascii="Arial" w:hAnsi="Arial" w:cs="Arial"/>
        </w:rPr>
        <w:t xml:space="preserve"> April</w:t>
      </w:r>
      <w:r w:rsidR="00517DD6">
        <w:rPr>
          <w:rFonts w:ascii="Arial" w:hAnsi="Arial" w:cs="Arial"/>
        </w:rPr>
        <w:t xml:space="preserve">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A6D21"/>
    <w:rsid w:val="00184652"/>
    <w:rsid w:val="00296E72"/>
    <w:rsid w:val="00305510"/>
    <w:rsid w:val="0041760F"/>
    <w:rsid w:val="0049771C"/>
    <w:rsid w:val="00517DD6"/>
    <w:rsid w:val="00542AA4"/>
    <w:rsid w:val="005935CA"/>
    <w:rsid w:val="005E7CC6"/>
    <w:rsid w:val="007334FC"/>
    <w:rsid w:val="008263C8"/>
    <w:rsid w:val="00844F35"/>
    <w:rsid w:val="008A6008"/>
    <w:rsid w:val="008A7219"/>
    <w:rsid w:val="00A42B06"/>
    <w:rsid w:val="00A503C7"/>
    <w:rsid w:val="00AF3C05"/>
    <w:rsid w:val="00B1268D"/>
    <w:rsid w:val="00B16A8B"/>
    <w:rsid w:val="00BB28DE"/>
    <w:rsid w:val="00BE4853"/>
    <w:rsid w:val="00BF08F5"/>
    <w:rsid w:val="00C060D5"/>
    <w:rsid w:val="00C93DD0"/>
    <w:rsid w:val="00CF434F"/>
    <w:rsid w:val="00DB2E7E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FFDA6041.dotm</Template>
  <TotalTime>15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12</cp:revision>
  <dcterms:created xsi:type="dcterms:W3CDTF">2015-05-21T16:25:00Z</dcterms:created>
  <dcterms:modified xsi:type="dcterms:W3CDTF">2015-05-22T16:04:00Z</dcterms:modified>
</cp:coreProperties>
</file>