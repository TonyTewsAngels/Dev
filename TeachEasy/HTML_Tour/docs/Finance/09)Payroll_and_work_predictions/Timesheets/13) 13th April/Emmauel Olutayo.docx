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B36B1">
        <w:rPr>
          <w:rFonts w:ascii="Arial" w:hAnsi="Arial" w:cs="Arial"/>
          <w:sz w:val="24"/>
          <w:szCs w:val="24"/>
        </w:rPr>
        <w:t xml:space="preserve">Emmanuel </w:t>
      </w:r>
      <w:proofErr w:type="spellStart"/>
      <w:r w:rsidR="00DB36B1">
        <w:rPr>
          <w:rFonts w:ascii="Arial" w:hAnsi="Arial" w:cs="Arial"/>
          <w:sz w:val="24"/>
          <w:szCs w:val="24"/>
        </w:rPr>
        <w:t>Olutayo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D3D7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01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D3D7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01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78A" w:rsidRPr="00DB2E7E" w:rsidRDefault="0034278A" w:rsidP="00C91B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D3D7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3427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D3D7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3427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D011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20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2D3D7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D3D7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2D3D76">
        <w:rPr>
          <w:rFonts w:ascii="Arial" w:hAnsi="Arial" w:cs="Arial"/>
        </w:rPr>
        <w:t>13</w:t>
      </w:r>
      <w:r w:rsidR="0047371C">
        <w:rPr>
          <w:rFonts w:ascii="Arial" w:hAnsi="Arial" w:cs="Arial"/>
          <w:vertAlign w:val="superscript"/>
        </w:rPr>
        <w:t>th</w:t>
      </w:r>
      <w:r w:rsidR="0047371C">
        <w:rPr>
          <w:rFonts w:ascii="Arial" w:hAnsi="Arial" w:cs="Arial"/>
        </w:rPr>
        <w:t xml:space="preserve"> April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2D3D76"/>
    <w:rsid w:val="00305510"/>
    <w:rsid w:val="0034278A"/>
    <w:rsid w:val="00456CA0"/>
    <w:rsid w:val="0047371C"/>
    <w:rsid w:val="0049771C"/>
    <w:rsid w:val="005935CA"/>
    <w:rsid w:val="005E7CC6"/>
    <w:rsid w:val="006D1224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1BF7"/>
    <w:rsid w:val="00C93DD0"/>
    <w:rsid w:val="00CF434F"/>
    <w:rsid w:val="00D011FE"/>
    <w:rsid w:val="00D1324F"/>
    <w:rsid w:val="00DB2E7E"/>
    <w:rsid w:val="00DB36B1"/>
    <w:rsid w:val="00E43A18"/>
    <w:rsid w:val="00E46A36"/>
    <w:rsid w:val="00EB2F96"/>
    <w:rsid w:val="00F2100B"/>
    <w:rsid w:val="00FD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6EE85D5A.dotm</Template>
  <TotalTime>19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12</cp:revision>
  <dcterms:created xsi:type="dcterms:W3CDTF">2015-05-21T16:29:00Z</dcterms:created>
  <dcterms:modified xsi:type="dcterms:W3CDTF">2015-05-22T16:09:00Z</dcterms:modified>
</cp:coreProperties>
</file>