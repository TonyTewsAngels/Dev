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20E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20E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020E42" w:rsidP="00020E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Java code – modified answer box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36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  <w:r w:rsidR="00020E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3638D" w:rsidP="00020E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020E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 session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638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20E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20E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20E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020E42" w:rsidP="00020E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Completed market research survey version 2.0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20E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20E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20E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20E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10.25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020E42">
        <w:rPr>
          <w:rFonts w:ascii="Arial" w:hAnsi="Arial" w:cs="Arial"/>
        </w:rPr>
        <w:t>23</w:t>
      </w:r>
      <w:r w:rsidR="00020E42" w:rsidRPr="00020E42">
        <w:rPr>
          <w:rFonts w:ascii="Arial" w:hAnsi="Arial" w:cs="Arial"/>
          <w:vertAlign w:val="superscript"/>
        </w:rPr>
        <w:t>rd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20E42"/>
    <w:rsid w:val="00184652"/>
    <w:rsid w:val="00296E72"/>
    <w:rsid w:val="00305510"/>
    <w:rsid w:val="0043638D"/>
    <w:rsid w:val="0049771C"/>
    <w:rsid w:val="005859C6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7BBB8CAF.dotm</Template>
  <TotalTime>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2015-05-21T16:33:00Z</dcterms:created>
  <dcterms:modified xsi:type="dcterms:W3CDTF">2015-05-21T17:01:00Z</dcterms:modified>
</cp:coreProperties>
</file>