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6C5FA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GUI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documentation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with Sam Hall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66E07" w:rsidP="006C5F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6C5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dummy GUI. Created lucid chart GUI class diagram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="006C5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C5FAF">
        <w:rPr>
          <w:rFonts w:ascii="Arial" w:hAnsi="Arial" w:cs="Arial"/>
        </w:rPr>
        <w:t>23</w:t>
      </w:r>
      <w:r w:rsidR="006C5FAF">
        <w:rPr>
          <w:rFonts w:ascii="Arial" w:hAnsi="Arial" w:cs="Arial"/>
          <w:vertAlign w:val="superscript"/>
        </w:rPr>
        <w:t>rd</w:t>
      </w:r>
      <w:r w:rsidR="006C5FAF">
        <w:rPr>
          <w:rFonts w:ascii="Arial" w:hAnsi="Arial" w:cs="Arial"/>
        </w:rPr>
        <w:t xml:space="preserve"> February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3638D"/>
    <w:rsid w:val="0049771C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66E07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DE6A1D6B.dotm</Template>
  <TotalTime>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2015-05-21T16:35:00Z</dcterms:created>
  <dcterms:modified xsi:type="dcterms:W3CDTF">2015-05-21T17:03:00Z</dcterms:modified>
</cp:coreProperties>
</file>