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F08F5" w:rsidP="00BF08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Video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2E7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Video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DB2E7E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Video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BF08F5" w:rsidP="00BF08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 w:rsid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Organising lab work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2E7E" w:rsidP="00BF08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SDS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DB2E7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SDS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Video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DB2E7E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SDS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F08F5">
        <w:rPr>
          <w:rFonts w:ascii="Arial" w:hAnsi="Arial" w:cs="Arial"/>
        </w:rPr>
        <w:t>23</w:t>
      </w:r>
      <w:r w:rsidR="00BF08F5" w:rsidRPr="00BF08F5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3104D58D.dotm</Template>
  <TotalTime>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2015-05-21T16:25:00Z</dcterms:created>
  <dcterms:modified xsi:type="dcterms:W3CDTF">2015-05-21T16:49:00Z</dcterms:modified>
</cp:coreProperties>
</file>