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602E8D" w:rsidP="00602E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Tested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the XML Parser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5859C6" w:rsidP="00602E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602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Finished testing XML parser / writer. Wrote XML table with Calum describing parser needs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5859C6" w:rsidP="005859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="00602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02E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  <w:r w:rsidR="00602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02E8D">
        <w:rPr>
          <w:rFonts w:ascii="Arial" w:hAnsi="Arial" w:cs="Arial"/>
        </w:rPr>
        <w:t>23</w:t>
      </w:r>
      <w:r w:rsidR="00602E8D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859C6"/>
    <w:rsid w:val="005935CA"/>
    <w:rsid w:val="005E7CC6"/>
    <w:rsid w:val="00602E8D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7C165069.dotm</Template>
  <TotalTime>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2015-05-21T16:32:00Z</dcterms:created>
  <dcterms:modified xsi:type="dcterms:W3CDTF">2015-05-21T17:07:00Z</dcterms:modified>
</cp:coreProperties>
</file>