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D1324F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="006D24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New financial 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6D249A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New financial 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="006D24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8.25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D249A">
        <w:rPr>
          <w:rFonts w:ascii="Arial" w:hAnsi="Arial" w:cs="Arial"/>
        </w:rPr>
        <w:t>23</w:t>
      </w:r>
      <w:r w:rsidR="006D249A" w:rsidRPr="006D249A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6D249A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57062792.dotm</Template>
  <TotalTime>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2015-05-21T16:27:00Z</dcterms:created>
  <dcterms:modified xsi:type="dcterms:W3CDTF">2015-05-21T17:04:00Z</dcterms:modified>
</cp:coreProperties>
</file>