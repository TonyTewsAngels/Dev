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 (1h)</w:t>
            </w:r>
            <w:r w:rsidR="00EB2F96"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EB2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Contracts</w:t>
            </w:r>
          </w:p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Coding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 (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3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Finalizing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Contracts</w:t>
            </w:r>
          </w:p>
          <w:p w:rsidR="00CF434F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 (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3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h)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re-writing audio handler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working on audio handler to enable greater control over playback of the audio file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B2F96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805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fixed bugs with pausing of the audio player and then scanning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F96" w:rsidRDefault="00EB2F9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Meeting regarding contracts</w:t>
            </w:r>
          </w:p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EB2F96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805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Exploring customization and re-arranging of the audio player controls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EB2F96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B2F9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9805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re-writing the audio handler to be able to handle multiple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805A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83D26">
        <w:rPr>
          <w:rFonts w:ascii="Arial" w:hAnsi="Arial" w:cs="Arial"/>
        </w:rPr>
        <w:t>23</w:t>
      </w:r>
      <w:r w:rsidR="00383D26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83D26"/>
    <w:rsid w:val="0049771C"/>
    <w:rsid w:val="005935CA"/>
    <w:rsid w:val="005E7CC6"/>
    <w:rsid w:val="008263C8"/>
    <w:rsid w:val="008A6008"/>
    <w:rsid w:val="009805A5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7453B433.dotm</Template>
  <TotalTime>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2015-05-21T16:02:00Z</dcterms:created>
  <dcterms:modified xsi:type="dcterms:W3CDTF">2015-05-21T16:47:00Z</dcterms:modified>
</cp:coreProperties>
</file>