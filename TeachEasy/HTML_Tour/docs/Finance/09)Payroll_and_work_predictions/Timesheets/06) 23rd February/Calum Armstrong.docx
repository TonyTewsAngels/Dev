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A5E3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Contracts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A5E3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Contracts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A5E3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 w:rsidR="008A72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Writing test program for Parser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A5E3F">
        <w:rPr>
          <w:rFonts w:ascii="Arial" w:hAnsi="Arial" w:cs="Arial"/>
        </w:rPr>
        <w:t>23</w:t>
      </w:r>
      <w:r w:rsidR="002A5E3F" w:rsidRPr="002A5E3F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5E3F"/>
    <w:rsid w:val="00305510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A16657C3.dotm</Template>
  <TotalTime>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2015-05-21T16:03:00Z</dcterms:created>
  <dcterms:modified xsi:type="dcterms:W3CDTF">2015-05-21T16:51:00Z</dcterms:modified>
</cp:coreProperties>
</file>