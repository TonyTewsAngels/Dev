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D1224" w:rsidP="006D1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 w:rsidR="00844F35"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844F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Edited report that was supposed to be handed in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6D1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6D1224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spent this time getting familiar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javaFX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learning how to create a GUI so I could made check boxes and radio buttons for the multiple choice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6D1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6D1224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time was spent learning and understanding how to add check boxes and radio buttons to the GUI created on Thursday so I could start working in the repository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122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8.25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D1224">
        <w:rPr>
          <w:rFonts w:ascii="Arial" w:hAnsi="Arial" w:cs="Arial"/>
        </w:rPr>
        <w:t>23</w:t>
      </w:r>
      <w:r w:rsidR="006D1224" w:rsidRPr="006D1224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lastRenderedPageBreak/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9C139F53.dotm</Template>
  <TotalTime>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2015-05-21T16:29:00Z</dcterms:created>
  <dcterms:modified xsi:type="dcterms:W3CDTF">2015-05-21T16:59:00Z</dcterms:modified>
</cp:coreProperties>
</file>