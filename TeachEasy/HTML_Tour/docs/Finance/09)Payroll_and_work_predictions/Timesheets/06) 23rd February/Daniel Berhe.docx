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28DE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19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Started work on answer box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BB28DE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</w:t>
            </w:r>
            <w:r w:rsidR="0019171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19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Added more methods to answer box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28DE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19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Answer box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191712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Answer box handler – added comments and more code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BB28DE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19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Answer box handler – added a test class to test it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  <w:r w:rsidR="0019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  <w:r w:rsidR="0019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9171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12.75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91712">
        <w:rPr>
          <w:rFonts w:ascii="Arial" w:hAnsi="Arial" w:cs="Arial"/>
        </w:rPr>
        <w:t>23</w:t>
      </w:r>
      <w:r w:rsidR="00191712" w:rsidRPr="00191712">
        <w:rPr>
          <w:rFonts w:ascii="Arial" w:hAnsi="Arial" w:cs="Arial"/>
          <w:vertAlign w:val="superscript"/>
        </w:rPr>
        <w:t>rd</w:t>
      </w:r>
      <w:bookmarkStart w:id="0" w:name="_GoBack"/>
      <w:bookmarkEnd w:id="0"/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296E72"/>
    <w:rsid w:val="00305510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BB28DE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8A27E65A.dotm</Template>
  <TotalTime>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2015-05-21T16:06:00Z</dcterms:created>
  <dcterms:modified xsi:type="dcterms:W3CDTF">2015-05-21T16:55:00Z</dcterms:modified>
</cp:coreProperties>
</file>