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844F35">
        <w:rPr>
          <w:rFonts w:ascii="Arial" w:hAnsi="Arial" w:cs="Arial"/>
          <w:sz w:val="24"/>
          <w:szCs w:val="24"/>
        </w:rPr>
        <w:t>Sam Hall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67B8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67B8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67B8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BB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67B8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67B8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844F35" w:rsidP="00D67B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UX</w:t>
            </w:r>
            <w:r w:rsidR="00BB28D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.:</w:t>
            </w:r>
            <w:r w:rsidR="00BB28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D67B8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Labs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67B8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67B8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8A721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  <w:r w:rsidR="00D67B8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.25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D67B8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67B8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5.25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D67B8B">
        <w:rPr>
          <w:rFonts w:ascii="Arial" w:hAnsi="Arial" w:cs="Arial"/>
        </w:rPr>
        <w:t>23</w:t>
      </w:r>
      <w:r w:rsidR="00D67B8B" w:rsidRPr="00D67B8B">
        <w:rPr>
          <w:rFonts w:ascii="Arial" w:hAnsi="Arial" w:cs="Arial"/>
          <w:vertAlign w:val="superscript"/>
        </w:rPr>
        <w:t>rd</w:t>
      </w:r>
      <w:r w:rsidR="00EB2F96">
        <w:rPr>
          <w:rFonts w:ascii="Arial" w:hAnsi="Arial" w:cs="Arial"/>
        </w:rPr>
        <w:t xml:space="preserve"> February 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05510"/>
    <w:rsid w:val="0049771C"/>
    <w:rsid w:val="005935CA"/>
    <w:rsid w:val="005E7CC6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3DD0"/>
    <w:rsid w:val="00CF434F"/>
    <w:rsid w:val="00D67B8B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F35FB5B2.dotm</Template>
  <TotalTime>3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4</cp:revision>
  <dcterms:created xsi:type="dcterms:W3CDTF">2015-05-21T16:08:00Z</dcterms:created>
  <dcterms:modified xsi:type="dcterms:W3CDTF">2015-05-21T17:05:00Z</dcterms:modified>
</cp:coreProperties>
</file>