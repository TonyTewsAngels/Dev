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A20F2A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96"/>
          <w:szCs w:val="96"/>
          <w:lang w:eastAsia="en-GB"/>
        </w:rPr>
        <w:drawing>
          <wp:inline distT="0" distB="0" distL="0" distR="0" wp14:anchorId="489EAC97" wp14:editId="0A4FFAE5">
            <wp:extent cx="5502347" cy="2280355"/>
            <wp:effectExtent l="0" t="0" r="3175" b="5715"/>
            <wp:docPr id="1" name="Picture 1" descr="M:\3rd Year\SWEng - Sofia\sofia logo (2.3.1)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3rd Year\SWEng - Sofia\sofia logo (2.3.1) (PNG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4" cy="22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F2A" w:rsidRDefault="00A20F2A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Default="00F06F92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Meeting Minutes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2C4DDA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Type of Meeting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39662C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5685" w:history="1">
        <w:r w:rsidR="0039662C" w:rsidRPr="00A224FD">
          <w:rPr>
            <w:rStyle w:val="Hyperlink"/>
            <w:noProof/>
          </w:rPr>
          <w:t>1.0 Attending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_Toc410315685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86" w:history="1">
        <w:r w:rsidR="0039662C" w:rsidRPr="00A224FD">
          <w:rPr>
            <w:rStyle w:val="Hyperlink"/>
            <w:noProof/>
          </w:rPr>
          <w:t>2.0 Update from previous meeting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_Toc410315686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87" w:history="1">
        <w:r w:rsidR="0039662C" w:rsidRPr="00A224FD">
          <w:rPr>
            <w:rStyle w:val="Hyperlink"/>
            <w:noProof/>
          </w:rPr>
          <w:t>3.0 Agenda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_Toc410315687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88" w:history="1">
        <w:r w:rsidR="0039662C" w:rsidRPr="00A224FD">
          <w:rPr>
            <w:rStyle w:val="Hyperlink"/>
            <w:noProof/>
          </w:rPr>
          <w:t>4.0 Minutes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_Toc410315688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5689" w:history="1">
        <w:r w:rsidR="0039662C" w:rsidRPr="00A224FD">
          <w:rPr>
            <w:rStyle w:val="Hyperlink"/>
            <w:noProof/>
          </w:rPr>
          <w:t>4.1 Absences: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_Toc410315689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5690" w:history="1">
        <w:r w:rsidR="0039662C" w:rsidRPr="00A224FD">
          <w:rPr>
            <w:rStyle w:val="Hyperlink"/>
            <w:noProof/>
          </w:rPr>
          <w:t>4.2 Previous Minutes Approved: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_Toc410315690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5691" w:history="1">
        <w:r w:rsidR="0039662C" w:rsidRPr="00A224FD">
          <w:rPr>
            <w:rStyle w:val="Hyperlink"/>
            <w:noProof/>
          </w:rPr>
          <w:t>4.3 Matters Arising: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_Toc410315691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39662C" w:rsidRDefault="00A20F2A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410315692" w:history="1">
        <w:r w:rsidR="0039662C" w:rsidRPr="00A224FD">
          <w:rPr>
            <w:rStyle w:val="Hyperlink"/>
            <w:noProof/>
          </w:rPr>
          <w:t>5.0 Next Meeting</w:t>
        </w:r>
        <w:r w:rsidR="0039662C">
          <w:rPr>
            <w:noProof/>
            <w:webHidden/>
          </w:rPr>
          <w:tab/>
        </w:r>
        <w:r w:rsidR="0039662C">
          <w:rPr>
            <w:noProof/>
            <w:webHidden/>
          </w:rPr>
          <w:fldChar w:fldCharType="begin"/>
        </w:r>
        <w:r w:rsidR="0039662C">
          <w:rPr>
            <w:noProof/>
            <w:webHidden/>
          </w:rPr>
          <w:instrText xml:space="preserve"> PAGEREF _Toc410315692 \h </w:instrText>
        </w:r>
        <w:r w:rsidR="0039662C">
          <w:rPr>
            <w:noProof/>
            <w:webHidden/>
          </w:rPr>
        </w:r>
        <w:r w:rsidR="0039662C">
          <w:rPr>
            <w:noProof/>
            <w:webHidden/>
          </w:rPr>
          <w:fldChar w:fldCharType="separate"/>
        </w:r>
        <w:r w:rsidR="0039662C">
          <w:rPr>
            <w:noProof/>
            <w:webHidden/>
          </w:rPr>
          <w:t>4</w:t>
        </w:r>
        <w:r w:rsidR="0039662C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BD6AFE" w:rsidRDefault="00F06F92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Meeting Minutes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663960" w:rsidRDefault="00B95814" w:rsidP="00663960">
      <w:pPr>
        <w:pStyle w:val="Heading1"/>
      </w:pPr>
      <w:bookmarkStart w:id="1" w:name="_Toc410299878"/>
      <w:bookmarkStart w:id="2" w:name="_Toc410315685"/>
      <w:r>
        <w:t xml:space="preserve">1.0 </w:t>
      </w:r>
      <w:bookmarkEnd w:id="1"/>
      <w:r w:rsidR="00663960">
        <w:t>Attending</w:t>
      </w:r>
      <w:bookmarkEnd w:id="2"/>
    </w:p>
    <w:p w:rsidR="00663960" w:rsidRDefault="00663960" w:rsidP="00663960">
      <w:pPr>
        <w:spacing w:after="0" w:line="240" w:lineRule="auto"/>
      </w:pPr>
      <w:r>
        <w:tab/>
      </w:r>
    </w:p>
    <w:p w:rsidR="00663960" w:rsidRDefault="00663960" w:rsidP="00663960">
      <w:pPr>
        <w:spacing w:after="0" w:line="240" w:lineRule="auto"/>
      </w:pPr>
      <w:r>
        <w:tab/>
        <w:t>Name</w:t>
      </w:r>
      <w:r>
        <w:tab/>
      </w:r>
      <w:r>
        <w:tab/>
      </w:r>
      <w:r>
        <w:tab/>
      </w:r>
      <w:r>
        <w:tab/>
        <w:t>(Email)</w:t>
      </w:r>
      <w:r>
        <w:tab/>
      </w:r>
      <w:r>
        <w:tab/>
      </w:r>
      <w:r>
        <w:tab/>
        <w:t>Job Title</w:t>
      </w:r>
      <w:r>
        <w:tab/>
      </w:r>
      <w:r>
        <w:tab/>
      </w:r>
      <w:r>
        <w:tab/>
        <w:t>Yes/No</w:t>
      </w:r>
    </w:p>
    <w:p w:rsidR="00663960" w:rsidRDefault="00663960" w:rsidP="00663960">
      <w:pPr>
        <w:spacing w:after="0" w:line="240" w:lineRule="auto"/>
      </w:pPr>
    </w:p>
    <w:p w:rsidR="00663960" w:rsidRDefault="00663960" w:rsidP="00663960">
      <w:pPr>
        <w:pStyle w:val="Heading1"/>
      </w:pPr>
      <w:bookmarkStart w:id="3" w:name="_Toc410315686"/>
      <w:r>
        <w:t>2.0 Update from previous meeting</w:t>
      </w:r>
      <w:bookmarkEnd w:id="3"/>
    </w:p>
    <w:p w:rsidR="00663960" w:rsidRDefault="00663960" w:rsidP="00663960">
      <w:pPr>
        <w:spacing w:after="0" w:line="240" w:lineRule="auto"/>
      </w:pPr>
    </w:p>
    <w:tbl>
      <w:tblPr>
        <w:tblStyle w:val="TableGrid"/>
        <w:tblW w:w="9528" w:type="dxa"/>
        <w:jc w:val="center"/>
        <w:tblLook w:val="04A0" w:firstRow="1" w:lastRow="0" w:firstColumn="1" w:lastColumn="0" w:noHBand="0" w:noVBand="1"/>
      </w:tblPr>
      <w:tblGrid>
        <w:gridCol w:w="1816"/>
        <w:gridCol w:w="4535"/>
        <w:gridCol w:w="3177"/>
      </w:tblGrid>
      <w:tr w:rsidR="00663960" w:rsidTr="00663960">
        <w:trPr>
          <w:trHeight w:val="394"/>
          <w:jc w:val="center"/>
        </w:trPr>
        <w:tc>
          <w:tcPr>
            <w:tcW w:w="1816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tabs>
                <w:tab w:val="center" w:pos="149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Responsible</w:t>
            </w:r>
          </w:p>
        </w:tc>
        <w:tc>
          <w:tcPr>
            <w:tcW w:w="4535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Carried Out</w:t>
            </w:r>
          </w:p>
        </w:tc>
        <w:tc>
          <w:tcPr>
            <w:tcW w:w="3177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Complete?</w:t>
            </w:r>
          </w:p>
        </w:tc>
      </w:tr>
      <w:tr w:rsidR="00663960" w:rsidTr="00663960">
        <w:trPr>
          <w:trHeight w:val="394"/>
          <w:jc w:val="center"/>
        </w:trPr>
        <w:tc>
          <w:tcPr>
            <w:tcW w:w="1816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5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77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3960" w:rsidRPr="009C7B5B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1 – Update from previous meeting</w:t>
      </w:r>
    </w:p>
    <w:p w:rsidR="00663960" w:rsidRDefault="00663960" w:rsidP="00663960">
      <w:pPr>
        <w:spacing w:after="0" w:line="240" w:lineRule="auto"/>
      </w:pPr>
    </w:p>
    <w:p w:rsidR="00663960" w:rsidRDefault="00663960" w:rsidP="00663960">
      <w:pPr>
        <w:pStyle w:val="Heading1"/>
      </w:pPr>
      <w:bookmarkStart w:id="4" w:name="_Toc410315687"/>
      <w:r>
        <w:t>3.0 Agenda</w:t>
      </w:r>
      <w:bookmarkEnd w:id="4"/>
    </w:p>
    <w:p w:rsidR="00663960" w:rsidRDefault="00663960" w:rsidP="00663960">
      <w:pPr>
        <w:spacing w:after="0" w:line="240" w:lineRule="auto"/>
      </w:pPr>
    </w:p>
    <w:p w:rsidR="00663960" w:rsidRDefault="00663960" w:rsidP="00663960">
      <w:pPr>
        <w:pStyle w:val="ListParagraph"/>
        <w:numPr>
          <w:ilvl w:val="0"/>
          <w:numId w:val="1"/>
        </w:numPr>
        <w:spacing w:after="0" w:line="240" w:lineRule="auto"/>
      </w:pPr>
      <w:r>
        <w:t>Things to discuss</w:t>
      </w:r>
    </w:p>
    <w:p w:rsidR="00663960" w:rsidRDefault="00663960" w:rsidP="00663960">
      <w:pPr>
        <w:pStyle w:val="ListParagraph"/>
        <w:spacing w:after="0" w:line="240" w:lineRule="auto"/>
      </w:pPr>
    </w:p>
    <w:p w:rsidR="00663960" w:rsidRDefault="00663960" w:rsidP="00663960">
      <w:pPr>
        <w:pStyle w:val="Heading1"/>
      </w:pPr>
      <w:bookmarkStart w:id="5" w:name="_Toc410315688"/>
      <w:r>
        <w:t>4.0 Minutes</w:t>
      </w:r>
      <w:bookmarkEnd w:id="5"/>
    </w:p>
    <w:p w:rsidR="00663960" w:rsidRDefault="00663960" w:rsidP="00663960">
      <w:pPr>
        <w:spacing w:after="0" w:line="240" w:lineRule="auto"/>
      </w:pPr>
    </w:p>
    <w:p w:rsidR="00BD6AFE" w:rsidRPr="00663960" w:rsidRDefault="00663960" w:rsidP="00663960">
      <w:pPr>
        <w:pStyle w:val="Heading2"/>
      </w:pPr>
      <w:bookmarkStart w:id="6" w:name="_Toc410299879"/>
      <w:bookmarkStart w:id="7" w:name="_Toc410315689"/>
      <w:r>
        <w:t>4.1 Absences</w:t>
      </w:r>
      <w:r w:rsidR="00BD6AFE" w:rsidRPr="00DB3CC4">
        <w:t>:</w:t>
      </w:r>
      <w:bookmarkEnd w:id="6"/>
      <w:bookmarkEnd w:id="7"/>
    </w:p>
    <w:p w:rsidR="00BD6AFE" w:rsidRDefault="00BD6AFE" w:rsidP="006639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252"/>
        <w:gridCol w:w="7353"/>
      </w:tblGrid>
      <w:tr w:rsidR="00663960" w:rsidTr="00663960">
        <w:trPr>
          <w:trHeight w:val="376"/>
          <w:jc w:val="center"/>
        </w:trPr>
        <w:tc>
          <w:tcPr>
            <w:tcW w:w="2252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Absent</w:t>
            </w:r>
          </w:p>
        </w:tc>
        <w:tc>
          <w:tcPr>
            <w:tcW w:w="7353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Reason?</w:t>
            </w:r>
          </w:p>
        </w:tc>
      </w:tr>
      <w:tr w:rsidR="00663960" w:rsidTr="00663960">
        <w:trPr>
          <w:trHeight w:val="376"/>
          <w:jc w:val="center"/>
        </w:trPr>
        <w:tc>
          <w:tcPr>
            <w:tcW w:w="2252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53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B3CC4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2</w:t>
      </w:r>
      <w:r w:rsidR="009C7B5B">
        <w:rPr>
          <w:rFonts w:ascii="Arial" w:hAnsi="Arial" w:cs="Arial"/>
          <w:i/>
          <w:sz w:val="24"/>
          <w:szCs w:val="24"/>
        </w:rPr>
        <w:t xml:space="preserve"> </w:t>
      </w:r>
      <w:r w:rsidR="00B95814">
        <w:rPr>
          <w:rFonts w:ascii="Arial" w:hAnsi="Arial" w:cs="Arial"/>
          <w:i/>
          <w:sz w:val="24"/>
          <w:szCs w:val="24"/>
        </w:rPr>
        <w:t>–</w:t>
      </w:r>
      <w:r w:rsidR="009C7B5B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Reasons for absences</w:t>
      </w:r>
    </w:p>
    <w:p w:rsidR="00663960" w:rsidRPr="00663960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663960" w:rsidRPr="00663960" w:rsidRDefault="00663960" w:rsidP="00663960">
      <w:pPr>
        <w:pStyle w:val="Heading2"/>
      </w:pPr>
      <w:bookmarkStart w:id="8" w:name="_Toc410315690"/>
      <w:r>
        <w:t>4.2 Previous Minutes Approved</w:t>
      </w:r>
      <w:r w:rsidRPr="00DB3CC4">
        <w:t>:</w:t>
      </w:r>
      <w:bookmarkEnd w:id="8"/>
    </w:p>
    <w:p w:rsidR="00663960" w:rsidRDefault="00663960" w:rsidP="006639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252"/>
        <w:gridCol w:w="7353"/>
      </w:tblGrid>
      <w:tr w:rsidR="00663960" w:rsidTr="00663960">
        <w:trPr>
          <w:trHeight w:val="376"/>
          <w:jc w:val="center"/>
        </w:trPr>
        <w:tc>
          <w:tcPr>
            <w:tcW w:w="2252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minutes</w:t>
            </w:r>
          </w:p>
        </w:tc>
        <w:tc>
          <w:tcPr>
            <w:tcW w:w="7353" w:type="dxa"/>
            <w:shd w:val="clear" w:color="auto" w:fill="A6A6A6" w:themeFill="background1" w:themeFillShade="A6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Approved?</w:t>
            </w:r>
          </w:p>
        </w:tc>
      </w:tr>
      <w:tr w:rsidR="00663960" w:rsidTr="00663960">
        <w:trPr>
          <w:trHeight w:val="376"/>
          <w:jc w:val="center"/>
        </w:trPr>
        <w:tc>
          <w:tcPr>
            <w:tcW w:w="2252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53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3960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3 – Approval of previous minutes</w:t>
      </w:r>
    </w:p>
    <w:p w:rsidR="00663960" w:rsidRPr="009C7B5B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663960" w:rsidRPr="00663960" w:rsidRDefault="00663960" w:rsidP="00663960">
      <w:pPr>
        <w:pStyle w:val="Heading2"/>
      </w:pPr>
      <w:bookmarkStart w:id="9" w:name="_Toc410315691"/>
      <w:r>
        <w:t>4.3 Matters Arising</w:t>
      </w:r>
      <w:r w:rsidRPr="00DB3CC4">
        <w:t>:</w:t>
      </w:r>
      <w:bookmarkEnd w:id="9"/>
    </w:p>
    <w:p w:rsidR="00663960" w:rsidRDefault="00663960" w:rsidP="006639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28" w:type="dxa"/>
        <w:jc w:val="center"/>
        <w:tblLook w:val="04A0" w:firstRow="1" w:lastRow="0" w:firstColumn="1" w:lastColumn="0" w:noHBand="0" w:noVBand="1"/>
      </w:tblPr>
      <w:tblGrid>
        <w:gridCol w:w="4481"/>
        <w:gridCol w:w="3239"/>
        <w:gridCol w:w="1808"/>
      </w:tblGrid>
      <w:tr w:rsidR="00663960" w:rsidTr="00E94C45">
        <w:trPr>
          <w:trHeight w:val="394"/>
          <w:jc w:val="center"/>
        </w:trPr>
        <w:tc>
          <w:tcPr>
            <w:tcW w:w="4481" w:type="dxa"/>
            <w:shd w:val="clear" w:color="auto" w:fill="A6A6A6" w:themeFill="background1" w:themeFillShade="A6"/>
            <w:vAlign w:val="bottom"/>
          </w:tcPr>
          <w:p w:rsidR="00663960" w:rsidRDefault="00E94C45" w:rsidP="00663960">
            <w:pPr>
              <w:tabs>
                <w:tab w:val="center" w:pos="149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3239" w:type="dxa"/>
            <w:shd w:val="clear" w:color="auto" w:fill="A6A6A6" w:themeFill="background1" w:themeFillShade="A6"/>
            <w:vAlign w:val="bottom"/>
          </w:tcPr>
          <w:p w:rsidR="00663960" w:rsidRDefault="00663960" w:rsidP="00E94C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1808" w:type="dxa"/>
            <w:shd w:val="clear" w:color="auto" w:fill="A6A6A6" w:themeFill="background1" w:themeFillShade="A6"/>
            <w:vAlign w:val="bottom"/>
          </w:tcPr>
          <w:p w:rsidR="00663960" w:rsidRDefault="00E94C45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Responsible</w:t>
            </w:r>
          </w:p>
        </w:tc>
      </w:tr>
      <w:tr w:rsidR="00663960" w:rsidTr="00E94C45">
        <w:trPr>
          <w:trHeight w:val="394"/>
          <w:jc w:val="center"/>
        </w:trPr>
        <w:tc>
          <w:tcPr>
            <w:tcW w:w="4481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39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8" w:type="dxa"/>
            <w:vAlign w:val="bottom"/>
          </w:tcPr>
          <w:p w:rsidR="00663960" w:rsidRDefault="00663960" w:rsidP="006639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3960" w:rsidRPr="009C7B5B" w:rsidRDefault="00663960" w:rsidP="0066396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Figure 4 – Topics discussed during meeting</w:t>
      </w:r>
    </w:p>
    <w:p w:rsidR="00E94C45" w:rsidRDefault="00E94C45" w:rsidP="00DB3CC4"/>
    <w:p w:rsidR="00E94C45" w:rsidRDefault="00E94C45" w:rsidP="00E94C45">
      <w:pPr>
        <w:pStyle w:val="Heading1"/>
      </w:pPr>
      <w:bookmarkStart w:id="10" w:name="_Toc410315692"/>
      <w:r>
        <w:t>5.0 Next Meeting</w:t>
      </w:r>
      <w:bookmarkEnd w:id="10"/>
    </w:p>
    <w:p w:rsidR="00E94C45" w:rsidRDefault="00E94C45" w:rsidP="00E94C45"/>
    <w:p w:rsidR="00E94C45" w:rsidRDefault="00E94C45" w:rsidP="00E94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next meeting has been arranged for:</w:t>
      </w:r>
    </w:p>
    <w:p w:rsidR="00E94C45" w:rsidRPr="00E94C45" w:rsidRDefault="00E94C45" w:rsidP="00E94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Expected to attend:</w:t>
      </w:r>
    </w:p>
    <w:p w:rsidR="00E94C45" w:rsidRPr="00E94C45" w:rsidRDefault="00E94C45" w:rsidP="00E94C45">
      <w:pPr>
        <w:rPr>
          <w:rFonts w:ascii="Arial" w:hAnsi="Arial" w:cs="Arial"/>
          <w:sz w:val="24"/>
          <w:szCs w:val="24"/>
        </w:rPr>
      </w:pPr>
    </w:p>
    <w:p w:rsidR="00E94C45" w:rsidRPr="00DB3CC4" w:rsidRDefault="00E94C45" w:rsidP="00DB3CC4"/>
    <w:sectPr w:rsidR="00E94C45" w:rsidRPr="00DB3CC4" w:rsidSect="00943BC9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60" w:rsidRDefault="00663960" w:rsidP="00DB3CC4">
      <w:pPr>
        <w:spacing w:after="0" w:line="240" w:lineRule="auto"/>
      </w:pPr>
      <w:r>
        <w:separator/>
      </w:r>
    </w:p>
    <w:p w:rsidR="00663960" w:rsidRDefault="00663960"/>
    <w:p w:rsidR="00663960" w:rsidRDefault="00663960" w:rsidP="00E94C45"/>
    <w:p w:rsidR="00663960" w:rsidRDefault="00663960" w:rsidP="00E94C45"/>
  </w:endnote>
  <w:endnote w:type="continuationSeparator" w:id="0">
    <w:p w:rsidR="00663960" w:rsidRDefault="00663960" w:rsidP="00DB3CC4">
      <w:pPr>
        <w:spacing w:after="0" w:line="240" w:lineRule="auto"/>
      </w:pPr>
      <w:r>
        <w:continuationSeparator/>
      </w:r>
    </w:p>
    <w:p w:rsidR="00663960" w:rsidRDefault="00663960"/>
    <w:p w:rsidR="00663960" w:rsidRDefault="00663960" w:rsidP="00E94C45"/>
    <w:p w:rsidR="00663960" w:rsidRDefault="00663960" w:rsidP="00E94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3960" w:rsidRDefault="00663960" w:rsidP="00E9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F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3960" w:rsidRDefault="00663960" w:rsidP="00E94C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60" w:rsidRDefault="00663960">
    <w:pPr>
      <w:pStyle w:val="Footer"/>
      <w:jc w:val="right"/>
    </w:pPr>
  </w:p>
  <w:p w:rsidR="00663960" w:rsidRDefault="00663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60" w:rsidRDefault="00663960" w:rsidP="00DB3CC4">
      <w:pPr>
        <w:spacing w:after="0" w:line="240" w:lineRule="auto"/>
      </w:pPr>
      <w:r>
        <w:separator/>
      </w:r>
    </w:p>
    <w:p w:rsidR="00663960" w:rsidRDefault="00663960"/>
    <w:p w:rsidR="00663960" w:rsidRDefault="00663960" w:rsidP="00E94C45"/>
    <w:p w:rsidR="00663960" w:rsidRDefault="00663960" w:rsidP="00E94C45"/>
  </w:footnote>
  <w:footnote w:type="continuationSeparator" w:id="0">
    <w:p w:rsidR="00663960" w:rsidRDefault="00663960" w:rsidP="00DB3CC4">
      <w:pPr>
        <w:spacing w:after="0" w:line="240" w:lineRule="auto"/>
      </w:pPr>
      <w:r>
        <w:continuationSeparator/>
      </w:r>
    </w:p>
    <w:p w:rsidR="00663960" w:rsidRDefault="00663960"/>
    <w:p w:rsidR="00663960" w:rsidRDefault="00663960" w:rsidP="00E94C45"/>
    <w:p w:rsidR="00663960" w:rsidRDefault="00663960" w:rsidP="00E94C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60" w:rsidRPr="00E94C45" w:rsidRDefault="002C4DDA" w:rsidP="00E94C45">
    <w:pPr>
      <w:pStyle w:val="Header"/>
      <w:shd w:val="clear" w:color="auto" w:fill="FFFFFF" w:themeFill="background1"/>
      <w:rPr>
        <w:color w:val="000000" w:themeColor="text1"/>
      </w:rPr>
    </w:pPr>
    <w:r>
      <w:rPr>
        <w:rFonts w:ascii="Arial" w:hAnsi="Arial" w:cs="Arial"/>
        <w:color w:val="000000" w:themeColor="text1"/>
        <w:sz w:val="20"/>
        <w:szCs w:val="20"/>
      </w:rPr>
      <w:t>Type of Meeting</w:t>
    </w:r>
    <w:r w:rsidR="00663960"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="00663960" w:rsidRPr="00943BC9">
      <w:rPr>
        <w:color w:val="000000" w:themeColor="text1"/>
      </w:rPr>
      <w:ptab w:relativeTo="margin" w:alignment="right" w:leader="none"/>
    </w:r>
    <w:r w:rsidR="00663960" w:rsidRPr="00943BC9">
      <w:rPr>
        <w:color w:val="000000" w:themeColor="text1"/>
      </w:rPr>
      <w:t>Day 00</w:t>
    </w:r>
    <w:r w:rsidR="00663960" w:rsidRPr="00943BC9">
      <w:rPr>
        <w:color w:val="000000" w:themeColor="text1"/>
        <w:vertAlign w:val="superscript"/>
      </w:rPr>
      <w:t xml:space="preserve">th </w:t>
    </w:r>
    <w:r w:rsidR="00663960" w:rsidRPr="00943BC9">
      <w:rPr>
        <w:color w:val="000000" w:themeColor="text1"/>
      </w:rPr>
      <w:t>Month Year</w:t>
    </w:r>
  </w:p>
  <w:p w:rsidR="00663960" w:rsidRDefault="00663960" w:rsidP="00E94C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36DBB"/>
    <w:multiLevelType w:val="hybridMultilevel"/>
    <w:tmpl w:val="BBE4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2C4DDA"/>
    <w:rsid w:val="0039662C"/>
    <w:rsid w:val="00663960"/>
    <w:rsid w:val="00854E00"/>
    <w:rsid w:val="00943BC9"/>
    <w:rsid w:val="009C7B5B"/>
    <w:rsid w:val="00A20F2A"/>
    <w:rsid w:val="00B95814"/>
    <w:rsid w:val="00BD6AFE"/>
    <w:rsid w:val="00DB3CC4"/>
    <w:rsid w:val="00E94C45"/>
    <w:rsid w:val="00F06F92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5D16-DBBE-4D94-85F6-10A94F4B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18D0A212.dotm</Template>
  <TotalTime>1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Lewis Thresh</cp:lastModifiedBy>
  <cp:revision>2</cp:revision>
  <dcterms:created xsi:type="dcterms:W3CDTF">2015-05-22T13:17:00Z</dcterms:created>
  <dcterms:modified xsi:type="dcterms:W3CDTF">2015-05-22T13:17:00Z</dcterms:modified>
</cp:coreProperties>
</file>