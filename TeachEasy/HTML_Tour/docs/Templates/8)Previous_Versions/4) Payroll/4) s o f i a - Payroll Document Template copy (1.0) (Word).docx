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proofErr w:type="gramStart"/>
      <w:r>
        <w:rPr>
          <w:rFonts w:ascii="Arial" w:hAnsi="Arial" w:cs="Arial"/>
          <w:b/>
          <w:sz w:val="72"/>
          <w:szCs w:val="72"/>
        </w:rPr>
        <w:t>s</w:t>
      </w:r>
      <w:proofErr w:type="gramEnd"/>
      <w:r>
        <w:rPr>
          <w:rFonts w:ascii="Arial" w:hAnsi="Arial" w:cs="Arial"/>
          <w:b/>
          <w:sz w:val="72"/>
          <w:szCs w:val="72"/>
        </w:rPr>
        <w:t xml:space="preserve"> o f </w:t>
      </w:r>
      <w:proofErr w:type="spellStart"/>
      <w:r>
        <w:rPr>
          <w:rFonts w:ascii="Arial" w:hAnsi="Arial" w:cs="Arial"/>
          <w:b/>
          <w:sz w:val="72"/>
          <w:szCs w:val="72"/>
        </w:rPr>
        <w:t>i</w:t>
      </w:r>
      <w:proofErr w:type="spellEnd"/>
      <w:r>
        <w:rPr>
          <w:rFonts w:ascii="Arial" w:hAnsi="Arial" w:cs="Arial"/>
          <w:b/>
          <w:sz w:val="72"/>
          <w:szCs w:val="72"/>
        </w:rPr>
        <w:t xml:space="preserve"> a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8243B5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Personnel Details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8243B5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Timesheets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D634BE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7064" w:history="1">
        <w:r w:rsidR="00D634BE" w:rsidRPr="00E37533">
          <w:rPr>
            <w:rStyle w:val="Hyperlink"/>
            <w:noProof/>
          </w:rPr>
          <w:t>1.0 (Date)</w:t>
        </w:r>
        <w:r w:rsidR="00D634BE">
          <w:rPr>
            <w:noProof/>
            <w:webHidden/>
          </w:rPr>
          <w:tab/>
        </w:r>
        <w:r w:rsidR="00D634BE">
          <w:rPr>
            <w:noProof/>
            <w:webHidden/>
          </w:rPr>
          <w:fldChar w:fldCharType="begin"/>
        </w:r>
        <w:r w:rsidR="00D634BE">
          <w:rPr>
            <w:noProof/>
            <w:webHidden/>
          </w:rPr>
          <w:instrText xml:space="preserve"> PAGEREF _Toc410317064 \h </w:instrText>
        </w:r>
        <w:r w:rsidR="00D634BE">
          <w:rPr>
            <w:noProof/>
            <w:webHidden/>
          </w:rPr>
        </w:r>
        <w:r w:rsidR="00D634BE">
          <w:rPr>
            <w:noProof/>
            <w:webHidden/>
          </w:rPr>
          <w:fldChar w:fldCharType="separate"/>
        </w:r>
        <w:r w:rsidR="00D634BE">
          <w:rPr>
            <w:noProof/>
            <w:webHidden/>
          </w:rPr>
          <w:t>4</w:t>
        </w:r>
        <w:r w:rsidR="00D634BE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  <w:bookmarkStart w:id="0" w:name="_GoBack"/>
      <w:bookmarkEnd w:id="0"/>
    </w:p>
    <w:p w:rsidR="00BD6AFE" w:rsidRDefault="008243B5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Personnel Details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B95814" w:rsidP="00DB3CC4">
      <w:pPr>
        <w:pStyle w:val="Heading1"/>
      </w:pPr>
      <w:bookmarkStart w:id="1" w:name="_Toc410299878"/>
      <w:bookmarkStart w:id="2" w:name="_Toc410317064"/>
      <w:r>
        <w:t xml:space="preserve">1.0 </w:t>
      </w:r>
      <w:bookmarkEnd w:id="1"/>
      <w:r w:rsidR="008243B5">
        <w:t>(Date)</w:t>
      </w:r>
      <w:bookmarkEnd w:id="2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86" w:type="dxa"/>
        <w:jc w:val="center"/>
        <w:tblLook w:val="04A0" w:firstRow="1" w:lastRow="0" w:firstColumn="1" w:lastColumn="0" w:noHBand="0" w:noVBand="1"/>
      </w:tblPr>
      <w:tblGrid>
        <w:gridCol w:w="2549"/>
        <w:gridCol w:w="2362"/>
        <w:gridCol w:w="2472"/>
        <w:gridCol w:w="2203"/>
      </w:tblGrid>
      <w:tr w:rsidR="00554477" w:rsidTr="00554477">
        <w:trPr>
          <w:trHeight w:val="416"/>
          <w:jc w:val="center"/>
        </w:trPr>
        <w:tc>
          <w:tcPr>
            <w:tcW w:w="2549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Employee</w:t>
            </w:r>
          </w:p>
        </w:tc>
        <w:tc>
          <w:tcPr>
            <w:tcW w:w="2362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 Role</w:t>
            </w:r>
          </w:p>
        </w:tc>
        <w:tc>
          <w:tcPr>
            <w:tcW w:w="2472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Hours Worked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Pay</w:t>
            </w:r>
          </w:p>
        </w:tc>
      </w:tr>
      <w:tr w:rsidR="00554477" w:rsidTr="00554477">
        <w:trPr>
          <w:trHeight w:val="416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4477" w:rsidTr="00554477">
        <w:trPr>
          <w:trHeight w:val="416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4477" w:rsidTr="00554477">
        <w:trPr>
          <w:trHeight w:val="443"/>
          <w:jc w:val="center"/>
        </w:trPr>
        <w:tc>
          <w:tcPr>
            <w:tcW w:w="2549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6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bottom"/>
          </w:tcPr>
          <w:p w:rsidR="00554477" w:rsidRDefault="00554477" w:rsidP="005544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D6AFE" w:rsidRPr="009C7B5B" w:rsidRDefault="009C7B5B" w:rsidP="00BD6AF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Figure 1 </w:t>
      </w:r>
      <w:r w:rsidR="00B95814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554477">
        <w:rPr>
          <w:rFonts w:ascii="Arial" w:hAnsi="Arial" w:cs="Arial"/>
          <w:i/>
          <w:sz w:val="24"/>
          <w:szCs w:val="24"/>
        </w:rPr>
        <w:t>Payroll for week commencing (Date)</w:t>
      </w:r>
    </w:p>
    <w:p w:rsidR="00DB3CC4" w:rsidRPr="00DB3CC4" w:rsidRDefault="00DB3CC4" w:rsidP="00DB3CC4"/>
    <w:sectPr w:rsidR="00DB3CC4" w:rsidRPr="00DB3CC4" w:rsidSect="00943BC9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B5" w:rsidRDefault="008243B5" w:rsidP="00DB3CC4">
      <w:pPr>
        <w:spacing w:after="0" w:line="240" w:lineRule="auto"/>
      </w:pPr>
      <w:r>
        <w:separator/>
      </w:r>
    </w:p>
  </w:endnote>
  <w:endnote w:type="continuationSeparator" w:id="0">
    <w:p w:rsidR="008243B5" w:rsidRDefault="008243B5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3B5" w:rsidRDefault="00824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4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43B5" w:rsidRDefault="00824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5" w:rsidRDefault="008243B5">
    <w:pPr>
      <w:pStyle w:val="Footer"/>
      <w:jc w:val="right"/>
    </w:pPr>
  </w:p>
  <w:p w:rsidR="008243B5" w:rsidRDefault="00824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B5" w:rsidRDefault="008243B5" w:rsidP="00DB3CC4">
      <w:pPr>
        <w:spacing w:after="0" w:line="240" w:lineRule="auto"/>
      </w:pPr>
      <w:r>
        <w:separator/>
      </w:r>
    </w:p>
  </w:footnote>
  <w:footnote w:type="continuationSeparator" w:id="0">
    <w:p w:rsidR="008243B5" w:rsidRDefault="008243B5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5" w:rsidRPr="00943BC9" w:rsidRDefault="008243B5" w:rsidP="00943BC9">
    <w:pPr>
      <w:pStyle w:val="Header"/>
      <w:shd w:val="clear" w:color="auto" w:fill="FFFFFF" w:themeFill="background1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</w:rPr>
      <w:t>Timesheets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554477"/>
    <w:rsid w:val="008243B5"/>
    <w:rsid w:val="00854E00"/>
    <w:rsid w:val="00943BC9"/>
    <w:rsid w:val="009C7B5B"/>
    <w:rsid w:val="00B95814"/>
    <w:rsid w:val="00BD6AFE"/>
    <w:rsid w:val="00D634BE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B05D-8D5A-4B3C-A665-F447C98B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6D43DDB5.dotm</Template>
  <TotalTime>1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2015-01-29T17:42:00Z</dcterms:created>
  <dcterms:modified xsi:type="dcterms:W3CDTF">2015-01-29T17:48:00Z</dcterms:modified>
</cp:coreProperties>
</file>