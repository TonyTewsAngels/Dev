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8F2BD2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distT="0" distB="0" distL="0" distR="0" wp14:anchorId="2E5767E8" wp14:editId="6A39F663">
            <wp:extent cx="5502346" cy="2280355"/>
            <wp:effectExtent l="0" t="0" r="3175" b="5715"/>
            <wp:docPr id="1" name="Picture 1" descr="M:\3rd Year\SWEng - Sofia\sofia logo (2.3.1)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3rd Year\SWEng - Sofia\sofia logo (2.3.1) (PNG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3" cy="22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D2" w:rsidRDefault="008F2BD2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  <w:bookmarkStart w:id="0" w:name="_GoBack"/>
      <w:bookmarkEnd w:id="0"/>
    </w:p>
    <w:p w:rsidR="00854E00" w:rsidRDefault="008243B5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Personnel Details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8243B5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Timesheets</w:t>
      </w:r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D634BE" w:rsidRDefault="00DB3CC4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7064" w:history="1">
        <w:r w:rsidR="00D634BE" w:rsidRPr="00E37533">
          <w:rPr>
            <w:rStyle w:val="Hyperlink"/>
            <w:noProof/>
          </w:rPr>
          <w:t>1.0 (Date)</w:t>
        </w:r>
        <w:r w:rsidR="00D634BE">
          <w:rPr>
            <w:noProof/>
            <w:webHidden/>
          </w:rPr>
          <w:tab/>
        </w:r>
        <w:r w:rsidR="00D634BE">
          <w:rPr>
            <w:noProof/>
            <w:webHidden/>
          </w:rPr>
          <w:fldChar w:fldCharType="begin"/>
        </w:r>
        <w:r w:rsidR="00D634BE">
          <w:rPr>
            <w:noProof/>
            <w:webHidden/>
          </w:rPr>
          <w:instrText xml:space="preserve"> PAGEREF _Toc410317064 \h </w:instrText>
        </w:r>
        <w:r w:rsidR="00D634BE">
          <w:rPr>
            <w:noProof/>
            <w:webHidden/>
          </w:rPr>
        </w:r>
        <w:r w:rsidR="00D634BE">
          <w:rPr>
            <w:noProof/>
            <w:webHidden/>
          </w:rPr>
          <w:fldChar w:fldCharType="separate"/>
        </w:r>
        <w:r w:rsidR="00D634BE">
          <w:rPr>
            <w:noProof/>
            <w:webHidden/>
          </w:rPr>
          <w:t>4</w:t>
        </w:r>
        <w:r w:rsidR="00D634BE"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BD6AFE" w:rsidRDefault="008243B5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Personnel Details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BD6AFE" w:rsidRPr="00DB3CC4" w:rsidRDefault="00B95814" w:rsidP="00DB3CC4">
      <w:pPr>
        <w:pStyle w:val="Heading1"/>
      </w:pPr>
      <w:bookmarkStart w:id="1" w:name="_Toc410299878"/>
      <w:bookmarkStart w:id="2" w:name="_Toc410317064"/>
      <w:r>
        <w:t xml:space="preserve">1.0 </w:t>
      </w:r>
      <w:bookmarkEnd w:id="1"/>
      <w:r w:rsidR="008243B5">
        <w:t>(Date)</w:t>
      </w:r>
      <w:bookmarkEnd w:id="2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586" w:type="dxa"/>
        <w:jc w:val="center"/>
        <w:tblLook w:val="04A0" w:firstRow="1" w:lastRow="0" w:firstColumn="1" w:lastColumn="0" w:noHBand="0" w:noVBand="1"/>
      </w:tblPr>
      <w:tblGrid>
        <w:gridCol w:w="2549"/>
        <w:gridCol w:w="2362"/>
        <w:gridCol w:w="2472"/>
        <w:gridCol w:w="2203"/>
      </w:tblGrid>
      <w:tr w:rsidR="00554477" w:rsidTr="00554477">
        <w:trPr>
          <w:trHeight w:val="416"/>
          <w:jc w:val="center"/>
        </w:trPr>
        <w:tc>
          <w:tcPr>
            <w:tcW w:w="2549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Employee</w:t>
            </w:r>
          </w:p>
        </w:tc>
        <w:tc>
          <w:tcPr>
            <w:tcW w:w="2362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Job Role</w:t>
            </w:r>
          </w:p>
        </w:tc>
        <w:tc>
          <w:tcPr>
            <w:tcW w:w="2472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Hours Worked</w:t>
            </w:r>
          </w:p>
        </w:tc>
        <w:tc>
          <w:tcPr>
            <w:tcW w:w="2203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Pay</w:t>
            </w:r>
          </w:p>
        </w:tc>
      </w:tr>
      <w:tr w:rsidR="00554477" w:rsidTr="00554477">
        <w:trPr>
          <w:trHeight w:val="416"/>
          <w:jc w:val="center"/>
        </w:trPr>
        <w:tc>
          <w:tcPr>
            <w:tcW w:w="2549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6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4477" w:rsidTr="00554477">
        <w:trPr>
          <w:trHeight w:val="416"/>
          <w:jc w:val="center"/>
        </w:trPr>
        <w:tc>
          <w:tcPr>
            <w:tcW w:w="2549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6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4477" w:rsidTr="00554477">
        <w:trPr>
          <w:trHeight w:val="443"/>
          <w:jc w:val="center"/>
        </w:trPr>
        <w:tc>
          <w:tcPr>
            <w:tcW w:w="2549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36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D6AFE" w:rsidRPr="009C7B5B" w:rsidRDefault="009C7B5B" w:rsidP="00BD6AF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Figure 1 </w:t>
      </w:r>
      <w:r w:rsidR="00B95814">
        <w:rPr>
          <w:rFonts w:ascii="Arial" w:hAnsi="Arial" w:cs="Arial"/>
          <w:i/>
          <w:sz w:val="24"/>
          <w:szCs w:val="24"/>
        </w:rPr>
        <w:t>–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554477">
        <w:rPr>
          <w:rFonts w:ascii="Arial" w:hAnsi="Arial" w:cs="Arial"/>
          <w:i/>
          <w:sz w:val="24"/>
          <w:szCs w:val="24"/>
        </w:rPr>
        <w:t>Payroll for week commencing (Date)</w:t>
      </w:r>
    </w:p>
    <w:p w:rsidR="00DB3CC4" w:rsidRPr="00DB3CC4" w:rsidRDefault="00DB3CC4" w:rsidP="00DB3CC4"/>
    <w:sectPr w:rsidR="00DB3CC4" w:rsidRPr="00DB3CC4" w:rsidSect="00943BC9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B5" w:rsidRDefault="008243B5" w:rsidP="00DB3CC4">
      <w:pPr>
        <w:spacing w:after="0" w:line="240" w:lineRule="auto"/>
      </w:pPr>
      <w:r>
        <w:separator/>
      </w:r>
    </w:p>
  </w:endnote>
  <w:endnote w:type="continuationSeparator" w:id="0">
    <w:p w:rsidR="008243B5" w:rsidRDefault="008243B5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3B5" w:rsidRDefault="00824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B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243B5" w:rsidRDefault="008243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3B5" w:rsidRDefault="008243B5">
    <w:pPr>
      <w:pStyle w:val="Footer"/>
      <w:jc w:val="right"/>
    </w:pPr>
  </w:p>
  <w:p w:rsidR="008243B5" w:rsidRDefault="00824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B5" w:rsidRDefault="008243B5" w:rsidP="00DB3CC4">
      <w:pPr>
        <w:spacing w:after="0" w:line="240" w:lineRule="auto"/>
      </w:pPr>
      <w:r>
        <w:separator/>
      </w:r>
    </w:p>
  </w:footnote>
  <w:footnote w:type="continuationSeparator" w:id="0">
    <w:p w:rsidR="008243B5" w:rsidRDefault="008243B5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3B5" w:rsidRPr="00943BC9" w:rsidRDefault="008243B5" w:rsidP="00943BC9">
    <w:pPr>
      <w:pStyle w:val="Header"/>
      <w:shd w:val="clear" w:color="auto" w:fill="FFFFFF" w:themeFill="background1"/>
      <w:rPr>
        <w:color w:val="000000" w:themeColor="text1"/>
      </w:rPr>
    </w:pPr>
    <w:r>
      <w:rPr>
        <w:rFonts w:ascii="Arial" w:hAnsi="Arial" w:cs="Arial"/>
        <w:color w:val="000000" w:themeColor="text1"/>
        <w:sz w:val="20"/>
        <w:szCs w:val="20"/>
      </w:rPr>
      <w:t>Timesheets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 w:rsidRPr="00943BC9">
      <w:rPr>
        <w:color w:val="000000" w:themeColor="text1"/>
      </w:rPr>
      <w:t>Day 00</w:t>
    </w:r>
    <w:r w:rsidRPr="00943BC9">
      <w:rPr>
        <w:color w:val="000000" w:themeColor="text1"/>
        <w:vertAlign w:val="superscript"/>
      </w:rPr>
      <w:t xml:space="preserve">th </w:t>
    </w:r>
    <w:r w:rsidRPr="00943BC9">
      <w:rPr>
        <w:color w:val="000000" w:themeColor="text1"/>
      </w:rPr>
      <w:t>Month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554477"/>
    <w:rsid w:val="008243B5"/>
    <w:rsid w:val="00854E00"/>
    <w:rsid w:val="008F2BD2"/>
    <w:rsid w:val="00943BC9"/>
    <w:rsid w:val="009C7B5B"/>
    <w:rsid w:val="00B95814"/>
    <w:rsid w:val="00BD6AFE"/>
    <w:rsid w:val="00D634BE"/>
    <w:rsid w:val="00DB3CC4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342B2-F0FA-4FF3-B417-9144AA47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18D0A212.dotm</Template>
  <TotalTime>0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Lewis Thresh</cp:lastModifiedBy>
  <cp:revision>2</cp:revision>
  <dcterms:created xsi:type="dcterms:W3CDTF">2015-05-22T13:18:00Z</dcterms:created>
  <dcterms:modified xsi:type="dcterms:W3CDTF">2015-05-22T13:18:00Z</dcterms:modified>
</cp:coreProperties>
</file>