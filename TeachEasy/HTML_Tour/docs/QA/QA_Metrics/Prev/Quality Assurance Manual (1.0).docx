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4D7C" w14:textId="77777777" w:rsidR="00AC25B0" w:rsidRDefault="00AC25B0" w:rsidP="00AC25B0">
      <w:pPr>
        <w:jc w:val="center"/>
        <w:rPr>
          <w:rFonts w:ascii="Arial" w:hAnsi="Arial" w:cs="Arial"/>
          <w:b/>
          <w:sz w:val="72"/>
          <w:szCs w:val="72"/>
        </w:rPr>
      </w:pPr>
      <w:bookmarkStart w:id="0" w:name="_GoBack"/>
      <w:bookmarkEnd w:id="0"/>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43714C76" w14:textId="77777777" w:rsidR="00AC25B0" w:rsidRDefault="00AC25B0" w:rsidP="00AC25B0">
      <w:pPr>
        <w:jc w:val="center"/>
        <w:rPr>
          <w:rFonts w:ascii="Arial" w:hAnsi="Arial" w:cs="Arial"/>
          <w:b/>
          <w:sz w:val="96"/>
          <w:szCs w:val="96"/>
        </w:rPr>
      </w:pPr>
    </w:p>
    <w:p w14:paraId="6C8F3078" w14:textId="1483A3D7" w:rsidR="00AC25B0" w:rsidRDefault="00AC25B0" w:rsidP="00AC25B0">
      <w:pPr>
        <w:jc w:val="center"/>
        <w:rPr>
          <w:rFonts w:ascii="Arial" w:hAnsi="Arial" w:cs="Arial"/>
          <w:b/>
          <w:sz w:val="96"/>
          <w:szCs w:val="96"/>
          <w:u w:val="single"/>
        </w:rPr>
      </w:pPr>
      <w:r>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759FFE88" w:rsidR="00AC25B0" w:rsidRPr="00AC25B0" w:rsidRDefault="00AC25B0" w:rsidP="00AC25B0">
      <w:pPr>
        <w:rPr>
          <w:rFonts w:ascii="Arial" w:hAnsi="Arial" w:cs="Arial"/>
          <w:i/>
          <w:sz w:val="48"/>
          <w:szCs w:val="48"/>
        </w:rPr>
      </w:pPr>
      <w:r>
        <w:rPr>
          <w:b/>
          <w:u w:val="single"/>
        </w:rPr>
        <w:br w:type="page"/>
      </w:r>
      <w:r>
        <w:rPr>
          <w:rFonts w:ascii="Arial" w:hAnsi="Arial" w:cs="Arial"/>
          <w:b/>
          <w:sz w:val="48"/>
          <w:szCs w:val="48"/>
          <w:u w:val="single"/>
        </w:rPr>
        <w:lastRenderedPageBreak/>
        <w:t xml:space="preserve">Document Control </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CE2F25" w14:paraId="0E628276"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EC8160F" w14:textId="77777777" w:rsidR="00CE2F25" w:rsidRDefault="00CE2F25">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06E2FA" w14:textId="28977903" w:rsidR="00CE2F25" w:rsidRDefault="00CE2F25">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031438" w14:textId="5C420000" w:rsidR="00CE2F25" w:rsidRDefault="00CE2F25">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2B68DC" w14:textId="77777777" w:rsidR="00CE2F25" w:rsidRDefault="00CE2F25">
            <w:pPr>
              <w:rPr>
                <w:rFonts w:ascii="Arial" w:hAnsi="Arial" w:cs="Arial"/>
                <w:b/>
                <w:sz w:val="24"/>
                <w:szCs w:val="24"/>
              </w:rPr>
            </w:pPr>
            <w:r>
              <w:rPr>
                <w:rFonts w:ascii="Arial" w:hAnsi="Arial" w:cs="Arial"/>
                <w:b/>
                <w:sz w:val="24"/>
                <w:szCs w:val="24"/>
              </w:rPr>
              <w:t>Update</w:t>
            </w:r>
          </w:p>
        </w:tc>
      </w:tr>
      <w:tr w:rsidR="00CE2F25" w14:paraId="63D59AE4"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1C6A4AD" w14:textId="14A400A3"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500C858" w14:textId="560A3F9B" w:rsidR="00CE2F25" w:rsidRPr="00454676" w:rsidRDefault="00CE2F25">
            <w:pPr>
              <w:rPr>
                <w:rFonts w:ascii="Arial" w:hAnsi="Arial" w:cs="Arial"/>
              </w:rPr>
            </w:pPr>
            <w:r w:rsidRPr="00454676">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6CA883F8" w14:textId="023E8F01" w:rsidR="00CE2F25" w:rsidRPr="00454676" w:rsidRDefault="00CE2F25">
            <w:pPr>
              <w:rPr>
                <w:rFonts w:ascii="Arial" w:hAnsi="Arial" w:cs="Arial"/>
                <w:sz w:val="24"/>
                <w:szCs w:val="24"/>
              </w:rPr>
            </w:pPr>
            <w:r w:rsidRPr="00454676">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17DBBC5B" w14:textId="12A7A7DF" w:rsidR="00CE2F25" w:rsidRPr="00454676" w:rsidRDefault="00CE2F25" w:rsidP="00AC25B0">
            <w:pPr>
              <w:rPr>
                <w:rFonts w:ascii="Arial" w:hAnsi="Arial" w:cs="Arial"/>
                <w:sz w:val="24"/>
                <w:szCs w:val="24"/>
              </w:rPr>
            </w:pPr>
            <w:r w:rsidRPr="00454676">
              <w:rPr>
                <w:rFonts w:ascii="Arial" w:hAnsi="Arial" w:cs="Arial"/>
                <w:sz w:val="24"/>
                <w:szCs w:val="24"/>
              </w:rPr>
              <w:t>Made the QA manual template</w:t>
            </w:r>
          </w:p>
        </w:tc>
      </w:tr>
      <w:tr w:rsidR="00CE2F25" w14:paraId="4640C2D3"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E3924E2" w14:textId="3D7EED06"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998623F" w14:textId="623708A4" w:rsidR="00CE2F25" w:rsidRPr="00454676" w:rsidRDefault="00CE2F25">
            <w:pPr>
              <w:rPr>
                <w:rFonts w:ascii="Arial" w:hAnsi="Arial" w:cs="Arial"/>
              </w:rPr>
            </w:pPr>
            <w:r w:rsidRPr="00454676">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7148E2CB" w14:textId="7A12AD89" w:rsidR="00CE2F25" w:rsidRPr="00454676" w:rsidRDefault="00CE2F25">
            <w:pPr>
              <w:rPr>
                <w:rFonts w:ascii="Arial" w:hAnsi="Arial" w:cs="Arial"/>
                <w:sz w:val="24"/>
                <w:szCs w:val="24"/>
              </w:rPr>
            </w:pPr>
            <w:r w:rsidRPr="00454676">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3998538" w14:textId="11B1B871" w:rsidR="00CE2F25" w:rsidRPr="00454676" w:rsidRDefault="00CE2F25" w:rsidP="00AC25B0">
            <w:pPr>
              <w:rPr>
                <w:rFonts w:ascii="Arial" w:hAnsi="Arial" w:cs="Arial"/>
                <w:sz w:val="24"/>
                <w:szCs w:val="24"/>
              </w:rPr>
            </w:pPr>
            <w:r w:rsidRPr="00454676">
              <w:rPr>
                <w:rFonts w:ascii="Arial" w:hAnsi="Arial" w:cs="Arial"/>
                <w:sz w:val="24"/>
                <w:szCs w:val="24"/>
              </w:rPr>
              <w:t xml:space="preserve">Added section 3 – Deliverables </w:t>
            </w:r>
          </w:p>
          <w:p w14:paraId="75066731" w14:textId="69FD8145" w:rsidR="00CE2F25" w:rsidRPr="00454676" w:rsidRDefault="00CE2F25" w:rsidP="00AC25B0">
            <w:pPr>
              <w:rPr>
                <w:rFonts w:ascii="Arial" w:hAnsi="Arial" w:cs="Arial"/>
                <w:sz w:val="24"/>
                <w:szCs w:val="24"/>
              </w:rPr>
            </w:pPr>
            <w:r w:rsidRPr="00454676">
              <w:rPr>
                <w:rFonts w:ascii="Arial" w:hAnsi="Arial" w:cs="Arial"/>
                <w:sz w:val="24"/>
                <w:szCs w:val="24"/>
              </w:rPr>
              <w:t>Author: Calum Armstrong</w:t>
            </w:r>
          </w:p>
          <w:p w14:paraId="3D551313" w14:textId="77777777" w:rsidR="00CE2F25" w:rsidRPr="00454676" w:rsidRDefault="00CE2F25" w:rsidP="00AC25B0">
            <w:pPr>
              <w:rPr>
                <w:rFonts w:ascii="Arial" w:hAnsi="Arial" w:cs="Arial"/>
                <w:sz w:val="24"/>
                <w:szCs w:val="24"/>
              </w:rPr>
            </w:pPr>
          </w:p>
          <w:p w14:paraId="7EF7B8C5" w14:textId="1C9CB702" w:rsidR="00CE2F25" w:rsidRPr="00454676" w:rsidRDefault="00CE2F25" w:rsidP="00E33735">
            <w:pPr>
              <w:rPr>
                <w:rFonts w:ascii="Arial" w:hAnsi="Arial" w:cs="Arial"/>
                <w:sz w:val="24"/>
                <w:szCs w:val="24"/>
              </w:rPr>
            </w:pPr>
            <w:r w:rsidRPr="00454676">
              <w:rPr>
                <w:rFonts w:ascii="Arial" w:hAnsi="Arial" w:cs="Arial"/>
                <w:sz w:val="24"/>
                <w:szCs w:val="24"/>
              </w:rPr>
              <w:t>Added section 4 (excluding 4.2) – Project Plan Methodology</w:t>
            </w:r>
          </w:p>
          <w:p w14:paraId="143166C8" w14:textId="67124FC4" w:rsidR="00CE2F25" w:rsidRPr="00454676" w:rsidRDefault="00CE2F25" w:rsidP="00E33735">
            <w:pPr>
              <w:rPr>
                <w:rFonts w:ascii="Arial" w:hAnsi="Arial" w:cs="Arial"/>
                <w:sz w:val="24"/>
                <w:szCs w:val="24"/>
              </w:rPr>
            </w:pPr>
            <w:r w:rsidRPr="00454676">
              <w:rPr>
                <w:rFonts w:ascii="Arial" w:hAnsi="Arial" w:cs="Arial"/>
                <w:sz w:val="24"/>
                <w:szCs w:val="24"/>
              </w:rPr>
              <w:t xml:space="preserve">Authors: Ali </w:t>
            </w:r>
            <w:proofErr w:type="spellStart"/>
            <w:r w:rsidRPr="00454676">
              <w:rPr>
                <w:rFonts w:ascii="Arial" w:hAnsi="Arial" w:cs="Arial"/>
                <w:sz w:val="24"/>
                <w:szCs w:val="24"/>
              </w:rPr>
              <w:t>Jewers</w:t>
            </w:r>
            <w:proofErr w:type="spellEnd"/>
            <w:r w:rsidRPr="00454676">
              <w:rPr>
                <w:rFonts w:ascii="Arial" w:hAnsi="Arial" w:cs="Arial"/>
                <w:sz w:val="24"/>
                <w:szCs w:val="24"/>
              </w:rPr>
              <w:t>, Sam Raeburn</w:t>
            </w:r>
          </w:p>
        </w:tc>
      </w:tr>
      <w:tr w:rsidR="00CE2F25" w14:paraId="3866D220"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2B9003" w14:textId="00785DEC"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7848D86" w14:textId="74537050" w:rsidR="00CE2F25" w:rsidRPr="00454676" w:rsidRDefault="00CE2F25">
            <w:pPr>
              <w:rPr>
                <w:rFonts w:ascii="Arial" w:hAnsi="Arial" w:cs="Arial"/>
              </w:rPr>
            </w:pPr>
            <w:r w:rsidRPr="00454676">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0D40AD1E" w14:textId="25FDDFEF" w:rsidR="00CE2F25" w:rsidRPr="00454676" w:rsidRDefault="00CE2F25">
            <w:pPr>
              <w:rPr>
                <w:rFonts w:ascii="Arial" w:hAnsi="Arial" w:cs="Arial"/>
                <w:sz w:val="24"/>
                <w:szCs w:val="24"/>
              </w:rPr>
            </w:pPr>
            <w:r w:rsidRPr="00454676">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25C3F7AA" w14:textId="77777777" w:rsidR="00CE2F25" w:rsidRPr="00454676" w:rsidRDefault="00CE2F25" w:rsidP="00E33735">
            <w:pPr>
              <w:rPr>
                <w:rFonts w:ascii="Arial" w:hAnsi="Arial" w:cs="Arial"/>
                <w:sz w:val="24"/>
                <w:szCs w:val="24"/>
              </w:rPr>
            </w:pPr>
            <w:r w:rsidRPr="00454676">
              <w:rPr>
                <w:rFonts w:ascii="Arial" w:hAnsi="Arial" w:cs="Arial"/>
                <w:sz w:val="24"/>
                <w:szCs w:val="24"/>
              </w:rPr>
              <w:t xml:space="preserve">Added new section 4.1 with updated diagram </w:t>
            </w:r>
          </w:p>
          <w:p w14:paraId="053E0C34" w14:textId="4B23D3C7" w:rsidR="00CE2F25" w:rsidRPr="00454676" w:rsidRDefault="00CE2F25" w:rsidP="00E33735">
            <w:pPr>
              <w:rPr>
                <w:rFonts w:ascii="Arial" w:hAnsi="Arial" w:cs="Arial"/>
                <w:sz w:val="24"/>
                <w:szCs w:val="24"/>
              </w:rPr>
            </w:pPr>
            <w:r w:rsidRPr="00454676">
              <w:rPr>
                <w:rFonts w:ascii="Arial" w:hAnsi="Arial" w:cs="Arial"/>
                <w:sz w:val="24"/>
                <w:szCs w:val="24"/>
              </w:rPr>
              <w:t xml:space="preserve">Author: Ali </w:t>
            </w:r>
            <w:proofErr w:type="spellStart"/>
            <w:r w:rsidRPr="00454676">
              <w:rPr>
                <w:rFonts w:ascii="Arial" w:hAnsi="Arial" w:cs="Arial"/>
                <w:sz w:val="24"/>
                <w:szCs w:val="24"/>
              </w:rPr>
              <w:t>Jewers</w:t>
            </w:r>
            <w:proofErr w:type="spellEnd"/>
          </w:p>
        </w:tc>
      </w:tr>
      <w:tr w:rsidR="00CE2F25" w14:paraId="53161274"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E55E4A8" w14:textId="10CECCE0"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90DF641" w14:textId="4008AD1E" w:rsidR="00CE2F25" w:rsidRPr="00454676" w:rsidRDefault="00CE2F25">
            <w:pPr>
              <w:rPr>
                <w:rFonts w:ascii="Arial" w:hAnsi="Arial" w:cs="Arial"/>
              </w:rPr>
            </w:pPr>
            <w:r w:rsidRPr="00454676">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40321008" w14:textId="5335FBE9" w:rsidR="00CE2F25" w:rsidRPr="00454676" w:rsidRDefault="00CE2F25">
            <w:pPr>
              <w:rPr>
                <w:rFonts w:ascii="Arial" w:hAnsi="Arial" w:cs="Arial"/>
                <w:sz w:val="24"/>
                <w:szCs w:val="24"/>
              </w:rPr>
            </w:pPr>
            <w:r w:rsidRPr="00454676">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B9DE2E3" w14:textId="31795391" w:rsidR="00CE2F25" w:rsidRPr="00454676" w:rsidRDefault="00CE2F25">
            <w:pPr>
              <w:rPr>
                <w:rFonts w:ascii="Arial" w:hAnsi="Arial" w:cs="Arial"/>
                <w:sz w:val="24"/>
                <w:szCs w:val="24"/>
              </w:rPr>
            </w:pPr>
            <w:r w:rsidRPr="00454676">
              <w:rPr>
                <w:rFonts w:ascii="Arial" w:hAnsi="Arial" w:cs="Arial"/>
                <w:sz w:val="24"/>
                <w:szCs w:val="24"/>
              </w:rPr>
              <w:t>Added Section 1 - Introduction</w:t>
            </w:r>
          </w:p>
        </w:tc>
      </w:tr>
      <w:tr w:rsidR="00CE2F25" w14:paraId="5F2BA836"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433A7BB" w14:textId="15F4952E"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43C9331" w14:textId="27E61BB6" w:rsidR="00CE2F25" w:rsidRPr="00454676" w:rsidRDefault="00CE2F25">
            <w:pPr>
              <w:rPr>
                <w:rFonts w:ascii="Arial" w:hAnsi="Arial" w:cs="Arial"/>
              </w:rPr>
            </w:pPr>
            <w:r w:rsidRPr="00454676">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7CB699FB" w14:textId="07AD08F0" w:rsidR="00CE2F25" w:rsidRPr="00454676" w:rsidRDefault="00CE2F25">
            <w:pPr>
              <w:rPr>
                <w:rFonts w:ascii="Arial" w:hAnsi="Arial" w:cs="Arial"/>
                <w:sz w:val="24"/>
                <w:szCs w:val="24"/>
              </w:rPr>
            </w:pPr>
            <w:r w:rsidRPr="00454676">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4B761C1F" w14:textId="77777777" w:rsidR="00CE2F25" w:rsidRPr="00454676" w:rsidRDefault="00CE2F25">
            <w:pPr>
              <w:rPr>
                <w:rFonts w:ascii="Arial" w:hAnsi="Arial" w:cs="Arial"/>
                <w:sz w:val="24"/>
                <w:szCs w:val="24"/>
              </w:rPr>
            </w:pPr>
            <w:r w:rsidRPr="00454676">
              <w:rPr>
                <w:rFonts w:ascii="Arial" w:hAnsi="Arial" w:cs="Arial"/>
                <w:sz w:val="24"/>
                <w:szCs w:val="24"/>
              </w:rPr>
              <w:t xml:space="preserve">Added Section 2 - QA job roles </w:t>
            </w:r>
          </w:p>
          <w:p w14:paraId="043E255A" w14:textId="459685E6" w:rsidR="00CE2F25" w:rsidRPr="00454676" w:rsidRDefault="00CE2F25" w:rsidP="00C02C0D">
            <w:pPr>
              <w:rPr>
                <w:rFonts w:ascii="Arial" w:hAnsi="Arial" w:cs="Arial"/>
                <w:sz w:val="24"/>
                <w:szCs w:val="24"/>
              </w:rPr>
            </w:pPr>
            <w:r w:rsidRPr="00454676">
              <w:rPr>
                <w:rFonts w:ascii="Arial" w:hAnsi="Arial" w:cs="Arial"/>
                <w:sz w:val="24"/>
                <w:szCs w:val="24"/>
              </w:rPr>
              <w:t>Authors: All group members.</w:t>
            </w:r>
          </w:p>
        </w:tc>
      </w:tr>
      <w:tr w:rsidR="00CE2F25" w14:paraId="02313380"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37E46942" w14:textId="349174E4"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46E1B96" w14:textId="41C1D75B" w:rsidR="00CE2F25" w:rsidRPr="00454676" w:rsidRDefault="00CE2F25">
            <w:pPr>
              <w:rPr>
                <w:rFonts w:ascii="Arial" w:hAnsi="Arial" w:cs="Arial"/>
              </w:rPr>
            </w:pPr>
            <w:r w:rsidRPr="00454676">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50A6D82D" w14:textId="72E77486" w:rsidR="00CE2F25" w:rsidRPr="00454676" w:rsidRDefault="00CE2F25">
            <w:pPr>
              <w:rPr>
                <w:rFonts w:ascii="Arial" w:hAnsi="Arial" w:cs="Arial"/>
                <w:sz w:val="24"/>
                <w:szCs w:val="24"/>
              </w:rPr>
            </w:pPr>
            <w:r w:rsidRPr="00454676">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0DA88ECA" w14:textId="77777777" w:rsidR="00CE2F25" w:rsidRPr="00454676" w:rsidRDefault="00CE2F25">
            <w:pPr>
              <w:rPr>
                <w:rFonts w:ascii="Arial" w:hAnsi="Arial" w:cs="Arial"/>
                <w:sz w:val="24"/>
                <w:szCs w:val="24"/>
              </w:rPr>
            </w:pPr>
            <w:r w:rsidRPr="00454676">
              <w:rPr>
                <w:rFonts w:ascii="Arial" w:hAnsi="Arial" w:cs="Arial"/>
                <w:sz w:val="24"/>
                <w:szCs w:val="24"/>
              </w:rPr>
              <w:t>Added Section 4.2 – Project Plan</w:t>
            </w:r>
          </w:p>
          <w:p w14:paraId="2BC00FF7" w14:textId="7981E02A" w:rsidR="00CE2F25" w:rsidRPr="00454676" w:rsidRDefault="00CE2F25">
            <w:pPr>
              <w:rPr>
                <w:rFonts w:ascii="Arial" w:hAnsi="Arial" w:cs="Arial"/>
                <w:sz w:val="24"/>
                <w:szCs w:val="24"/>
              </w:rPr>
            </w:pPr>
            <w:r w:rsidRPr="00454676">
              <w:rPr>
                <w:rFonts w:ascii="Arial" w:hAnsi="Arial" w:cs="Arial"/>
                <w:sz w:val="24"/>
                <w:szCs w:val="24"/>
              </w:rPr>
              <w:t xml:space="preserve">Author: Jake </w:t>
            </w:r>
            <w:proofErr w:type="spellStart"/>
            <w:r w:rsidRPr="00454676">
              <w:rPr>
                <w:rFonts w:ascii="Arial" w:hAnsi="Arial" w:cs="Arial"/>
                <w:sz w:val="24"/>
                <w:szCs w:val="24"/>
              </w:rPr>
              <w:t>Rasom</w:t>
            </w:r>
            <w:proofErr w:type="spellEnd"/>
          </w:p>
        </w:tc>
      </w:tr>
      <w:tr w:rsidR="00CE2F25" w14:paraId="462A6FE2"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4B13FA43" w14:textId="3AB9979F"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D705512" w14:textId="446F876A" w:rsidR="00CE2F25" w:rsidRPr="00454676" w:rsidRDefault="00CE2F25">
            <w:pPr>
              <w:rPr>
                <w:rFonts w:ascii="Arial" w:hAnsi="Arial" w:cs="Arial"/>
              </w:rPr>
            </w:pPr>
            <w:r w:rsidRPr="00454676">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874BB0C" w14:textId="7F251A56" w:rsidR="00CE2F25" w:rsidRPr="00454676" w:rsidRDefault="00CE2F25">
            <w:pPr>
              <w:rPr>
                <w:rFonts w:ascii="Arial" w:hAnsi="Arial" w:cs="Arial"/>
                <w:sz w:val="24"/>
                <w:szCs w:val="24"/>
              </w:rPr>
            </w:pPr>
            <w:r w:rsidRPr="00454676">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138ABFB" w14:textId="58E0314D" w:rsidR="00CE2F25" w:rsidRPr="00454676" w:rsidRDefault="00CE2F25">
            <w:pPr>
              <w:rPr>
                <w:rFonts w:ascii="Arial" w:hAnsi="Arial" w:cs="Arial"/>
                <w:sz w:val="24"/>
                <w:szCs w:val="24"/>
              </w:rPr>
            </w:pPr>
            <w:r w:rsidRPr="00454676">
              <w:rPr>
                <w:rFonts w:ascii="Arial" w:hAnsi="Arial" w:cs="Arial"/>
                <w:sz w:val="24"/>
                <w:szCs w:val="24"/>
              </w:rPr>
              <w:t>Cited all images and figures in order and created section 5 - References</w:t>
            </w:r>
          </w:p>
        </w:tc>
      </w:tr>
      <w:tr w:rsidR="00CE2F25" w14:paraId="2B5AAC4F" w14:textId="77777777" w:rsidTr="00CE2F25">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8E11A80" w14:textId="167AA112" w:rsidR="00CE2F25" w:rsidRPr="00454676" w:rsidRDefault="00CE2F25">
            <w:pPr>
              <w:rPr>
                <w:rFonts w:ascii="Arial" w:hAnsi="Arial" w:cs="Arial"/>
                <w:sz w:val="24"/>
                <w:szCs w:val="24"/>
              </w:rPr>
            </w:pPr>
            <w:r w:rsidRPr="00454676">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4CABBED" w14:textId="05AAC0AF" w:rsidR="00CE2F25" w:rsidRPr="00454676" w:rsidRDefault="00CE2F25">
            <w:pPr>
              <w:rPr>
                <w:rFonts w:ascii="Arial" w:hAnsi="Arial" w:cs="Arial"/>
              </w:rPr>
            </w:pPr>
            <w:r w:rsidRPr="00454676">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5EC27624" w14:textId="697C68BB" w:rsidR="00CE2F25" w:rsidRPr="00454676" w:rsidRDefault="00CE2F25">
            <w:pPr>
              <w:rPr>
                <w:rFonts w:ascii="Arial" w:hAnsi="Arial" w:cs="Arial"/>
                <w:sz w:val="24"/>
                <w:szCs w:val="24"/>
              </w:rPr>
            </w:pPr>
            <w:r w:rsidRPr="00454676">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4CF672E4" w14:textId="580FC108" w:rsidR="00CE2F25" w:rsidRPr="00454676" w:rsidRDefault="00CE2F25">
            <w:pPr>
              <w:rPr>
                <w:rFonts w:ascii="Arial" w:hAnsi="Arial" w:cs="Arial"/>
                <w:sz w:val="24"/>
                <w:szCs w:val="24"/>
              </w:rPr>
            </w:pPr>
            <w:r w:rsidRPr="00454676">
              <w:rPr>
                <w:rFonts w:ascii="Arial" w:hAnsi="Arial" w:cs="Arial"/>
                <w:sz w:val="24"/>
                <w:szCs w:val="24"/>
              </w:rPr>
              <w:t xml:space="preserve">Added Section 6 - Appendix A – Document Templates </w:t>
            </w:r>
          </w:p>
          <w:p w14:paraId="3F0B6BB4" w14:textId="5C36C55B" w:rsidR="00CE2F25" w:rsidRPr="00454676" w:rsidRDefault="00CE2F25">
            <w:pPr>
              <w:rPr>
                <w:rFonts w:ascii="Arial" w:hAnsi="Arial" w:cs="Arial"/>
                <w:sz w:val="24"/>
                <w:szCs w:val="24"/>
              </w:rPr>
            </w:pPr>
            <w:r w:rsidRPr="00454676">
              <w:rPr>
                <w:rFonts w:ascii="Arial" w:hAnsi="Arial" w:cs="Arial"/>
                <w:sz w:val="24"/>
                <w:szCs w:val="24"/>
              </w:rPr>
              <w:t xml:space="preserve">Authors: Ali </w:t>
            </w:r>
            <w:proofErr w:type="spellStart"/>
            <w:r w:rsidRPr="00454676">
              <w:rPr>
                <w:rFonts w:ascii="Arial" w:hAnsi="Arial" w:cs="Arial"/>
                <w:sz w:val="24"/>
                <w:szCs w:val="24"/>
              </w:rPr>
              <w:t>Jewers</w:t>
            </w:r>
            <w:proofErr w:type="spellEnd"/>
            <w:r w:rsidRPr="00454676">
              <w:rPr>
                <w:rFonts w:ascii="Arial" w:hAnsi="Arial" w:cs="Arial"/>
                <w:sz w:val="24"/>
                <w:szCs w:val="24"/>
              </w:rPr>
              <w:t xml:space="preserve">, Calum Armstrong, Jake Ransom, Dan </w:t>
            </w:r>
            <w:proofErr w:type="spellStart"/>
            <w:r w:rsidRPr="00454676">
              <w:rPr>
                <w:rFonts w:ascii="Arial" w:hAnsi="Arial" w:cs="Arial"/>
                <w:sz w:val="24"/>
                <w:szCs w:val="24"/>
              </w:rPr>
              <w:t>Berhe</w:t>
            </w:r>
            <w:proofErr w:type="spellEnd"/>
            <w:r w:rsidRPr="00454676">
              <w:rPr>
                <w:rFonts w:ascii="Arial" w:hAnsi="Arial" w:cs="Arial"/>
                <w:sz w:val="24"/>
                <w:szCs w:val="24"/>
              </w:rPr>
              <w:t xml:space="preserve">, Emmanuel </w:t>
            </w:r>
            <w:proofErr w:type="spellStart"/>
            <w:r w:rsidRPr="00454676">
              <w:rPr>
                <w:rFonts w:ascii="Arial" w:hAnsi="Arial" w:cs="Arial"/>
                <w:sz w:val="24"/>
                <w:szCs w:val="24"/>
              </w:rPr>
              <w:t>Olutayo</w:t>
            </w:r>
            <w:proofErr w:type="spellEnd"/>
          </w:p>
          <w:p w14:paraId="342FAD36" w14:textId="77777777" w:rsidR="00CE2F25" w:rsidRPr="00454676" w:rsidRDefault="00CE2F25">
            <w:pPr>
              <w:rPr>
                <w:rFonts w:ascii="Arial" w:hAnsi="Arial" w:cs="Arial"/>
                <w:sz w:val="24"/>
                <w:szCs w:val="24"/>
              </w:rPr>
            </w:pPr>
          </w:p>
          <w:p w14:paraId="65E0AC3F" w14:textId="48BF4361" w:rsidR="00CE2F25" w:rsidRPr="00454676" w:rsidRDefault="00CE2F25">
            <w:pPr>
              <w:rPr>
                <w:rFonts w:ascii="Arial" w:hAnsi="Arial" w:cs="Arial"/>
                <w:sz w:val="24"/>
                <w:szCs w:val="24"/>
              </w:rPr>
            </w:pPr>
            <w:r w:rsidRPr="00454676">
              <w:rPr>
                <w:rFonts w:ascii="Arial" w:hAnsi="Arial" w:cs="Arial"/>
                <w:sz w:val="24"/>
                <w:szCs w:val="24"/>
              </w:rPr>
              <w:t>Added Section 7 - Appendix B</w:t>
            </w:r>
          </w:p>
          <w:p w14:paraId="653B3485" w14:textId="2E8A8105" w:rsidR="00CE2F25" w:rsidRPr="00454676" w:rsidRDefault="00CE2F25">
            <w:pPr>
              <w:rPr>
                <w:rFonts w:ascii="Arial" w:hAnsi="Arial" w:cs="Arial"/>
                <w:sz w:val="24"/>
                <w:szCs w:val="24"/>
              </w:rPr>
            </w:pPr>
            <w:r w:rsidRPr="00454676">
              <w:rPr>
                <w:rFonts w:ascii="Arial" w:hAnsi="Arial" w:cs="Arial"/>
                <w:sz w:val="24"/>
                <w:szCs w:val="24"/>
              </w:rPr>
              <w:t xml:space="preserve">Authors: Ali </w:t>
            </w:r>
            <w:proofErr w:type="spellStart"/>
            <w:r w:rsidRPr="00454676">
              <w:rPr>
                <w:rFonts w:ascii="Arial" w:hAnsi="Arial" w:cs="Arial"/>
                <w:sz w:val="24"/>
                <w:szCs w:val="24"/>
              </w:rPr>
              <w:t>Jewers</w:t>
            </w:r>
            <w:proofErr w:type="spellEnd"/>
            <w:r w:rsidRPr="00454676">
              <w:rPr>
                <w:rFonts w:ascii="Arial" w:hAnsi="Arial" w:cs="Arial"/>
                <w:sz w:val="24"/>
                <w:szCs w:val="24"/>
              </w:rPr>
              <w:t>, Sam Hall</w:t>
            </w:r>
          </w:p>
        </w:tc>
      </w:tr>
      <w:tr w:rsidR="00CE2F25" w14:paraId="66E0A217" w14:textId="77777777" w:rsidTr="00CE2F25">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0910BF2" w14:textId="7DF743DF" w:rsidR="00CE2F25" w:rsidRPr="00454676" w:rsidRDefault="00CE2F25">
            <w:pPr>
              <w:rPr>
                <w:rFonts w:ascii="Arial" w:hAnsi="Arial" w:cs="Arial"/>
                <w:sz w:val="24"/>
                <w:szCs w:val="24"/>
              </w:rPr>
            </w:pPr>
            <w:r w:rsidRPr="00454676">
              <w:rPr>
                <w:rFonts w:ascii="Arial" w:hAnsi="Arial" w:cs="Arial"/>
                <w:sz w:val="24"/>
                <w:szCs w:val="24"/>
              </w:rPr>
              <w:t>Lewis Thresh</w:t>
            </w:r>
            <w:r w:rsidR="0014491E" w:rsidRPr="00454676">
              <w:rPr>
                <w:rFonts w:ascii="Arial" w:hAnsi="Arial" w:cs="Arial"/>
                <w:sz w:val="24"/>
                <w:szCs w:val="24"/>
              </w:rPr>
              <w:t xml:space="preserve">, Ali </w:t>
            </w:r>
            <w:proofErr w:type="spellStart"/>
            <w:r w:rsidR="0014491E" w:rsidRPr="00454676">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0186B9ED" w14:textId="4D1A0709" w:rsidR="00CE2F25" w:rsidRPr="00454676" w:rsidRDefault="00CE5E2A">
            <w:pPr>
              <w:rPr>
                <w:rFonts w:ascii="Arial" w:hAnsi="Arial" w:cs="Arial"/>
              </w:rPr>
            </w:pPr>
            <w:r w:rsidRPr="00454676">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6784140F" w14:textId="509865D0" w:rsidR="00CE2F25" w:rsidRPr="00454676" w:rsidRDefault="00CE2F25">
            <w:pPr>
              <w:rPr>
                <w:rFonts w:ascii="Arial" w:hAnsi="Arial" w:cs="Arial"/>
                <w:sz w:val="24"/>
                <w:szCs w:val="24"/>
              </w:rPr>
            </w:pPr>
            <w:r w:rsidRPr="00454676">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510278C9" w14:textId="1230406A" w:rsidR="00CE2F25" w:rsidRPr="00454676" w:rsidRDefault="00CE2F25" w:rsidP="004B0E70">
            <w:pPr>
              <w:rPr>
                <w:rFonts w:ascii="Arial" w:hAnsi="Arial" w:cs="Arial"/>
                <w:sz w:val="24"/>
                <w:szCs w:val="24"/>
              </w:rPr>
            </w:pPr>
            <w:r w:rsidRPr="00454676">
              <w:rPr>
                <w:rFonts w:ascii="Arial" w:hAnsi="Arial" w:cs="Arial"/>
                <w:sz w:val="24"/>
                <w:szCs w:val="24"/>
              </w:rPr>
              <w:t xml:space="preserve">Formatting in collaboration with Ali </w:t>
            </w:r>
            <w:proofErr w:type="spellStart"/>
            <w:r w:rsidRPr="00454676">
              <w:rPr>
                <w:rFonts w:ascii="Arial" w:hAnsi="Arial" w:cs="Arial"/>
                <w:sz w:val="24"/>
                <w:szCs w:val="24"/>
              </w:rPr>
              <w:t>Jewers</w:t>
            </w:r>
            <w:proofErr w:type="spellEnd"/>
          </w:p>
        </w:tc>
      </w:tr>
      <w:tr w:rsidR="00CE5E2A" w14:paraId="4A498F5D" w14:textId="77777777" w:rsidTr="00CE2F25">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E43DC57" w14:textId="77777777" w:rsidR="00CE5E2A" w:rsidRPr="00454676" w:rsidRDefault="00CE5E2A" w:rsidP="009F7DF4">
            <w:pPr>
              <w:rPr>
                <w:rFonts w:ascii="Arial" w:hAnsi="Arial" w:cs="Arial"/>
                <w:sz w:val="24"/>
                <w:szCs w:val="24"/>
              </w:rPr>
            </w:pPr>
            <w:r w:rsidRPr="00454676">
              <w:rPr>
                <w:rFonts w:ascii="Arial" w:hAnsi="Arial" w:cs="Arial"/>
                <w:sz w:val="24"/>
                <w:szCs w:val="24"/>
              </w:rPr>
              <w:t>Lewis Thresh,</w:t>
            </w:r>
          </w:p>
          <w:p w14:paraId="49C1FF1F" w14:textId="2C68A8EF" w:rsidR="00CE5E2A" w:rsidRPr="00454676" w:rsidRDefault="00CE5E2A">
            <w:pPr>
              <w:rPr>
                <w:rFonts w:ascii="Arial" w:hAnsi="Arial" w:cs="Arial"/>
              </w:rPr>
            </w:pPr>
            <w:r w:rsidRPr="00454676">
              <w:rPr>
                <w:rFonts w:ascii="Arial" w:hAnsi="Arial" w:cs="Arial"/>
                <w:sz w:val="24"/>
                <w:szCs w:val="24"/>
              </w:rPr>
              <w:t xml:space="preserve">Ali </w:t>
            </w:r>
            <w:proofErr w:type="spellStart"/>
            <w:r w:rsidRPr="00454676">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3265373B" w14:textId="7A8CC2FA" w:rsidR="00CE5E2A" w:rsidRPr="00454676" w:rsidRDefault="00CE5E2A">
            <w:pPr>
              <w:rPr>
                <w:rFonts w:ascii="Arial" w:hAnsi="Arial" w:cs="Arial"/>
              </w:rPr>
            </w:pPr>
            <w:r w:rsidRPr="00454676">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7004ACA5" w14:textId="46259C8F" w:rsidR="00CE5E2A" w:rsidRPr="00454676" w:rsidRDefault="00CE5E2A">
            <w:pPr>
              <w:rPr>
                <w:rFonts w:ascii="Arial" w:hAnsi="Arial" w:cs="Arial"/>
              </w:rPr>
            </w:pPr>
            <w:r w:rsidRPr="00454676">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7E602A74" w14:textId="2BF3FB95" w:rsidR="00CE5E2A" w:rsidRPr="00454676" w:rsidRDefault="00CE5E2A" w:rsidP="004B0E70">
            <w:pPr>
              <w:rPr>
                <w:rFonts w:ascii="Arial" w:hAnsi="Arial" w:cs="Arial"/>
              </w:rPr>
            </w:pPr>
            <w:r w:rsidRPr="00454676">
              <w:rPr>
                <w:rFonts w:ascii="Arial" w:hAnsi="Arial" w:cs="Arial"/>
                <w:sz w:val="24"/>
                <w:szCs w:val="24"/>
              </w:rPr>
              <w:t xml:space="preserve">Amended formatting </w:t>
            </w:r>
          </w:p>
        </w:tc>
      </w:tr>
    </w:tbl>
    <w:p w14:paraId="52B73BD9" w14:textId="77777777" w:rsidR="00AC25B0" w:rsidRDefault="00AC25B0" w:rsidP="00AC25B0">
      <w:pPr>
        <w:jc w:val="center"/>
        <w:rPr>
          <w:rFonts w:ascii="Arial" w:hAnsi="Arial" w:cs="Arial"/>
          <w:b/>
          <w:sz w:val="48"/>
          <w:szCs w:val="48"/>
          <w:u w:val="single"/>
        </w:rPr>
      </w:pPr>
      <w:r>
        <w:rPr>
          <w:rFonts w:ascii="Arial" w:hAnsi="Arial" w:cs="Arial"/>
          <w:b/>
          <w:sz w:val="48"/>
          <w:szCs w:val="48"/>
          <w:u w:val="single"/>
        </w:rPr>
        <w:br w:type="page"/>
      </w:r>
    </w:p>
    <w:p w14:paraId="0CB02B80" w14:textId="106741C8" w:rsidR="00AC25B0" w:rsidRDefault="00AC25B0">
      <w:pPr>
        <w:rPr>
          <w:b/>
          <w:u w:val="single"/>
        </w:rPr>
      </w:pPr>
    </w:p>
    <w:p w14:paraId="645360A8" w14:textId="77777777" w:rsidR="00351489" w:rsidRPr="0071226E" w:rsidRDefault="00351489" w:rsidP="00B03080">
      <w:pPr>
        <w:rPr>
          <w:b/>
          <w:u w:val="single"/>
        </w:rPr>
      </w:pPr>
    </w:p>
    <w:p w14:paraId="5D81779C" w14:textId="77777777" w:rsidR="00351489" w:rsidRPr="0071226E" w:rsidRDefault="00351489" w:rsidP="00B03080">
      <w:pPr>
        <w:jc w:val="center"/>
        <w:rPr>
          <w:rFonts w:ascii="Arial" w:hAnsi="Arial"/>
          <w:b/>
          <w:sz w:val="48"/>
          <w:szCs w:val="48"/>
          <w:u w:val="single"/>
        </w:rPr>
      </w:pPr>
      <w:r w:rsidRPr="0071226E">
        <w:rPr>
          <w:rFonts w:ascii="Arial" w:hAnsi="Arial"/>
          <w:b/>
          <w:sz w:val="48"/>
          <w:szCs w:val="48"/>
          <w:u w:val="single"/>
        </w:rPr>
        <w:t>Quality Assurance Manual</w:t>
      </w:r>
    </w:p>
    <w:p w14:paraId="4AD678A8" w14:textId="77777777" w:rsidR="00351489" w:rsidRDefault="00351489" w:rsidP="00C96016">
      <w:pPr>
        <w:rPr>
          <w:rFonts w:ascii="Arial" w:hAnsi="Arial"/>
          <w:sz w:val="40"/>
          <w:szCs w:val="40"/>
        </w:rPr>
      </w:pPr>
    </w:p>
    <w:p w14:paraId="20DFAED5" w14:textId="77777777" w:rsidR="00351489" w:rsidRDefault="00351489" w:rsidP="00C96016">
      <w:pPr>
        <w:rPr>
          <w:rFonts w:ascii="Arial" w:hAnsi="Arial"/>
          <w:sz w:val="40"/>
          <w:szCs w:val="40"/>
        </w:rPr>
      </w:pPr>
    </w:p>
    <w:p w14:paraId="4042E723" w14:textId="0B2E3A66" w:rsidR="00351489" w:rsidRPr="00B03080" w:rsidRDefault="00B03080" w:rsidP="00B03080">
      <w:pPr>
        <w:jc w:val="center"/>
        <w:rPr>
          <w:rFonts w:ascii="Arial" w:hAnsi="Arial"/>
          <w:b/>
          <w:sz w:val="32"/>
          <w:szCs w:val="32"/>
          <w:u w:val="single"/>
        </w:rPr>
      </w:pPr>
      <w:r w:rsidRPr="00B03080">
        <w:rPr>
          <w:rFonts w:ascii="Arial" w:hAnsi="Arial"/>
          <w:b/>
          <w:sz w:val="32"/>
          <w:szCs w:val="32"/>
          <w:u w:val="single"/>
        </w:rPr>
        <w:t>Work produced by:</w:t>
      </w:r>
    </w:p>
    <w:p w14:paraId="044CA3A2" w14:textId="0783058B" w:rsidR="00B03080" w:rsidRPr="00B03080" w:rsidRDefault="00B03080" w:rsidP="00B03080">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48785899" w14:textId="77777777" w:rsidR="00B03080" w:rsidRDefault="00B03080" w:rsidP="00B03080">
      <w:pPr>
        <w:jc w:val="center"/>
        <w:rPr>
          <w:rFonts w:ascii="Arial" w:hAnsi="Arial"/>
          <w:sz w:val="32"/>
          <w:szCs w:val="32"/>
        </w:rPr>
      </w:pPr>
    </w:p>
    <w:p w14:paraId="4BEBBAC6" w14:textId="36C6EF73" w:rsidR="00B03080" w:rsidRPr="00B03080" w:rsidRDefault="00B03080" w:rsidP="00B03080">
      <w:pPr>
        <w:jc w:val="center"/>
        <w:rPr>
          <w:rFonts w:ascii="Arial" w:hAnsi="Arial"/>
          <w:b/>
          <w:sz w:val="32"/>
          <w:szCs w:val="32"/>
          <w:u w:val="single"/>
        </w:rPr>
      </w:pPr>
      <w:r w:rsidRPr="00B03080">
        <w:rPr>
          <w:rFonts w:ascii="Arial" w:hAnsi="Arial"/>
          <w:b/>
          <w:sz w:val="32"/>
          <w:szCs w:val="32"/>
          <w:u w:val="single"/>
        </w:rPr>
        <w:t>Company Name:</w:t>
      </w:r>
    </w:p>
    <w:p w14:paraId="08DCEC24" w14:textId="1E5BE0FF" w:rsidR="00B03080" w:rsidRPr="00B03080" w:rsidRDefault="00B03080" w:rsidP="00B03080">
      <w:pPr>
        <w:jc w:val="center"/>
        <w:rPr>
          <w:rFonts w:ascii="Arial" w:hAnsi="Arial"/>
          <w:sz w:val="28"/>
          <w:szCs w:val="28"/>
        </w:rPr>
      </w:pPr>
      <w:proofErr w:type="gramStart"/>
      <w:r w:rsidRPr="00B03080">
        <w:rPr>
          <w:rFonts w:ascii="Arial" w:hAnsi="Arial"/>
          <w:sz w:val="28"/>
          <w:szCs w:val="28"/>
        </w:rPr>
        <w:t>sofia</w:t>
      </w:r>
      <w:proofErr w:type="gramEnd"/>
    </w:p>
    <w:p w14:paraId="65FD2E8C" w14:textId="77777777" w:rsidR="00EC5054" w:rsidRDefault="00EC5054" w:rsidP="00B03080">
      <w:pPr>
        <w:jc w:val="center"/>
        <w:rPr>
          <w:rFonts w:ascii="Arial" w:hAnsi="Arial"/>
          <w:sz w:val="32"/>
          <w:szCs w:val="32"/>
        </w:rPr>
      </w:pPr>
    </w:p>
    <w:p w14:paraId="6D23F82E" w14:textId="77777777" w:rsidR="00B03080" w:rsidRPr="00B03080" w:rsidRDefault="00B03080" w:rsidP="00B03080">
      <w:pPr>
        <w:jc w:val="center"/>
        <w:rPr>
          <w:rFonts w:ascii="Arial" w:hAnsi="Arial" w:cs="Arial"/>
          <w:b/>
          <w:sz w:val="32"/>
          <w:szCs w:val="32"/>
          <w:u w:val="single"/>
        </w:rPr>
      </w:pPr>
      <w:r w:rsidRPr="00B03080">
        <w:rPr>
          <w:rFonts w:ascii="Arial" w:hAnsi="Arial" w:cs="Arial"/>
          <w:b/>
          <w:sz w:val="32"/>
          <w:szCs w:val="32"/>
          <w:u w:val="single"/>
        </w:rPr>
        <w:t>Members:</w:t>
      </w:r>
    </w:p>
    <w:p w14:paraId="17F4FE57"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Calum Armstrong (ca718)</w:t>
      </w:r>
    </w:p>
    <w:p w14:paraId="2CCE0C60"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77BD7E43"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Alexander Cash (ac1054)</w:t>
      </w:r>
    </w:p>
    <w:p w14:paraId="3BA1C3CE"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Samuel Hall (sh1157)</w:t>
      </w:r>
    </w:p>
    <w:p w14:paraId="47E18C3A"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32CD7778"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Penelope Nicole (pen501)</w:t>
      </w:r>
    </w:p>
    <w:p w14:paraId="0F6D0DBD"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65B4C8A6"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Samuel Raeburn (sr896)</w:t>
      </w:r>
    </w:p>
    <w:p w14:paraId="638282F6"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Jake Ransom (jr829)</w:t>
      </w:r>
    </w:p>
    <w:p w14:paraId="20E6FE79" w14:textId="77777777" w:rsidR="00B03080" w:rsidRPr="00B03080" w:rsidRDefault="00B03080" w:rsidP="00B03080">
      <w:pPr>
        <w:jc w:val="center"/>
        <w:rPr>
          <w:rFonts w:ascii="Arial" w:hAnsi="Arial" w:cs="Arial"/>
          <w:sz w:val="28"/>
          <w:szCs w:val="28"/>
        </w:rPr>
      </w:pPr>
      <w:r w:rsidRPr="00B03080">
        <w:rPr>
          <w:rFonts w:ascii="Arial" w:hAnsi="Arial" w:cs="Arial"/>
          <w:sz w:val="28"/>
          <w:szCs w:val="28"/>
        </w:rPr>
        <w:t>Lewis Thresh (lt669)</w:t>
      </w:r>
    </w:p>
    <w:p w14:paraId="4DA279B5" w14:textId="77777777" w:rsidR="00B03080" w:rsidRDefault="00B03080" w:rsidP="00C96016">
      <w:pPr>
        <w:rPr>
          <w:rFonts w:ascii="Arial" w:hAnsi="Arial"/>
          <w:sz w:val="32"/>
          <w:szCs w:val="32"/>
        </w:rPr>
      </w:pPr>
    </w:p>
    <w:p w14:paraId="288D5409" w14:textId="77777777" w:rsidR="00B03080" w:rsidRPr="00351489" w:rsidRDefault="00B03080" w:rsidP="00B03080">
      <w:pPr>
        <w:jc w:val="center"/>
        <w:rPr>
          <w:rFonts w:ascii="Arial" w:hAnsi="Arial"/>
          <w:sz w:val="32"/>
          <w:szCs w:val="32"/>
        </w:rPr>
      </w:pPr>
    </w:p>
    <w:p w14:paraId="61AA07AC" w14:textId="77777777" w:rsidR="00351489" w:rsidRDefault="00351489" w:rsidP="00B03080">
      <w:pPr>
        <w:jc w:val="center"/>
        <w:rPr>
          <w:rFonts w:ascii="Arial" w:hAnsi="Arial"/>
          <w:sz w:val="32"/>
          <w:szCs w:val="32"/>
        </w:rPr>
      </w:pPr>
      <w:r w:rsidRPr="00351489">
        <w:rPr>
          <w:rFonts w:ascii="Arial" w:hAnsi="Arial"/>
          <w:sz w:val="32"/>
          <w:szCs w:val="32"/>
        </w:rPr>
        <w:t>Department of Electronics</w:t>
      </w:r>
    </w:p>
    <w:p w14:paraId="3CEFAE97" w14:textId="77777777" w:rsidR="00EC5054" w:rsidRPr="00351489" w:rsidRDefault="00EC5054" w:rsidP="00B03080">
      <w:pPr>
        <w:jc w:val="center"/>
        <w:rPr>
          <w:rFonts w:ascii="Arial" w:hAnsi="Arial"/>
          <w:sz w:val="32"/>
          <w:szCs w:val="32"/>
        </w:rPr>
      </w:pPr>
    </w:p>
    <w:p w14:paraId="52F54925" w14:textId="77777777" w:rsidR="00351489" w:rsidRDefault="00351489" w:rsidP="00B03080">
      <w:pPr>
        <w:jc w:val="center"/>
        <w:rPr>
          <w:rFonts w:ascii="Arial" w:hAnsi="Arial"/>
          <w:sz w:val="32"/>
          <w:szCs w:val="32"/>
        </w:rPr>
      </w:pPr>
      <w:r w:rsidRPr="00351489">
        <w:rPr>
          <w:rFonts w:ascii="Arial" w:hAnsi="Arial"/>
          <w:sz w:val="32"/>
          <w:szCs w:val="32"/>
        </w:rPr>
        <w:t>University of York</w:t>
      </w:r>
    </w:p>
    <w:p w14:paraId="2703ED5B" w14:textId="77777777" w:rsidR="00351489" w:rsidRDefault="00351489" w:rsidP="00C96016"/>
    <w:p w14:paraId="5CB57886" w14:textId="77777777" w:rsidR="00351489" w:rsidRDefault="00351489" w:rsidP="00C96016"/>
    <w:p w14:paraId="38DD9CEC" w14:textId="77777777" w:rsidR="00351489" w:rsidRDefault="00351489" w:rsidP="00C96016"/>
    <w:p w14:paraId="28D9E752" w14:textId="77777777" w:rsidR="00351489" w:rsidRDefault="00351489" w:rsidP="00C96016"/>
    <w:p w14:paraId="4A8C099C" w14:textId="77777777" w:rsidR="00351489" w:rsidRDefault="00351489" w:rsidP="00C96016"/>
    <w:p w14:paraId="795970D2" w14:textId="77777777" w:rsidR="00351489" w:rsidRDefault="00351489" w:rsidP="00C96016"/>
    <w:p w14:paraId="774A2F9B" w14:textId="77777777" w:rsidR="00351489" w:rsidRDefault="0010556F" w:rsidP="00C96016">
      <w:r w:rsidRPr="00351489">
        <w:rPr>
          <w:noProof/>
          <w:lang w:eastAsia="en-GB"/>
        </w:rPr>
        <w:drawing>
          <wp:anchor distT="0" distB="0" distL="114300" distR="114300" simplePos="0" relativeHeight="251660288" behindDoc="0" locked="0" layoutInCell="1" allowOverlap="1" wp14:anchorId="78CD865A" wp14:editId="7FA82234">
            <wp:simplePos x="0" y="0"/>
            <wp:positionH relativeFrom="column">
              <wp:posOffset>685801</wp:posOffset>
            </wp:positionH>
            <wp:positionV relativeFrom="paragraph">
              <wp:posOffset>6985</wp:posOffset>
            </wp:positionV>
            <wp:extent cx="3429000" cy="16633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2.jpg"/>
                    <pic:cNvPicPr/>
                  </pic:nvPicPr>
                  <pic:blipFill>
                    <a:blip r:embed="rId9">
                      <a:extLst>
                        <a:ext uri="{28A0092B-C50C-407E-A947-70E740481C1C}">
                          <a14:useLocalDpi xmlns:a14="http://schemas.microsoft.com/office/drawing/2010/main" val="0"/>
                        </a:ext>
                      </a:extLst>
                    </a:blip>
                    <a:stretch>
                      <a:fillRect/>
                    </a:stretch>
                  </pic:blipFill>
                  <pic:spPr>
                    <a:xfrm>
                      <a:off x="0" y="0"/>
                      <a:ext cx="3429000" cy="1663386"/>
                    </a:xfrm>
                    <a:prstGeom prst="rect">
                      <a:avLst/>
                    </a:prstGeom>
                  </pic:spPr>
                </pic:pic>
              </a:graphicData>
            </a:graphic>
            <wp14:sizeRelH relativeFrom="page">
              <wp14:pctWidth>0</wp14:pctWidth>
            </wp14:sizeRelH>
            <wp14:sizeRelV relativeFrom="page">
              <wp14:pctHeight>0</wp14:pctHeight>
            </wp14:sizeRelV>
          </wp:anchor>
        </w:drawing>
      </w:r>
    </w:p>
    <w:p w14:paraId="74114F4E" w14:textId="77777777" w:rsidR="00351489" w:rsidRDefault="00351489" w:rsidP="00C96016"/>
    <w:p w14:paraId="571C693B" w14:textId="77777777" w:rsidR="00351489" w:rsidRDefault="00351489" w:rsidP="00C96016"/>
    <w:p w14:paraId="77FDED0C" w14:textId="77777777" w:rsidR="00351489" w:rsidRDefault="00351489" w:rsidP="00C96016"/>
    <w:p w14:paraId="637BE5C9" w14:textId="77777777" w:rsidR="00351489" w:rsidRDefault="00351489" w:rsidP="00C96016"/>
    <w:p w14:paraId="232B36C0" w14:textId="77777777" w:rsidR="00351489" w:rsidRDefault="00351489" w:rsidP="00C96016"/>
    <w:p w14:paraId="4BE01859" w14:textId="77777777" w:rsidR="00351489" w:rsidRDefault="00351489" w:rsidP="00C96016"/>
    <w:p w14:paraId="6F12FBCD" w14:textId="77777777" w:rsidR="00351489" w:rsidRDefault="00351489" w:rsidP="00C96016"/>
    <w:p w14:paraId="4652CFC6" w14:textId="77777777" w:rsidR="00351489" w:rsidRDefault="00351489" w:rsidP="00C96016"/>
    <w:p w14:paraId="71F9B2C6" w14:textId="77777777" w:rsidR="00351489" w:rsidRDefault="00351489" w:rsidP="00C96016"/>
    <w:p w14:paraId="134C3996" w14:textId="77777777" w:rsidR="00351489" w:rsidRDefault="00351489" w:rsidP="00C96016"/>
    <w:p w14:paraId="6E49F972" w14:textId="7B19602E" w:rsidR="00EC5054" w:rsidRDefault="00EC5054" w:rsidP="00C96016">
      <w:r>
        <w:br w:type="page"/>
      </w:r>
    </w:p>
    <w:p w14:paraId="178BB721" w14:textId="0C89DA3A" w:rsidR="00351489" w:rsidRPr="005C7E7D" w:rsidRDefault="00EC5054" w:rsidP="005C7E7D">
      <w:pPr>
        <w:pStyle w:val="Heading1"/>
        <w:numPr>
          <w:ilvl w:val="0"/>
          <w:numId w:val="0"/>
        </w:numPr>
        <w:ind w:left="432"/>
        <w:jc w:val="center"/>
      </w:pPr>
      <w:bookmarkStart w:id="1" w:name="_Toc410924036"/>
      <w:r w:rsidRPr="005C7E7D">
        <w:lastRenderedPageBreak/>
        <w:t>Contents</w:t>
      </w:r>
      <w:bookmarkEnd w:id="1"/>
    </w:p>
    <w:p w14:paraId="26F36EF8" w14:textId="77777777" w:rsidR="00351489" w:rsidRPr="005C7E7D" w:rsidRDefault="00351489" w:rsidP="00C96016">
      <w:pPr>
        <w:rPr>
          <w:rFonts w:ascii="Arial" w:hAnsi="Arial"/>
        </w:rPr>
      </w:pPr>
    </w:p>
    <w:p w14:paraId="63F4F0F1" w14:textId="77777777" w:rsidR="00351489" w:rsidRPr="005C7E7D" w:rsidRDefault="00351489" w:rsidP="00C96016">
      <w:pPr>
        <w:rPr>
          <w:rFonts w:ascii="Arial" w:hAnsi="Arial"/>
        </w:rPr>
      </w:pPr>
    </w:p>
    <w:p w14:paraId="46CC2704" w14:textId="77777777" w:rsidR="00351489" w:rsidRPr="005C7E7D" w:rsidRDefault="00351489" w:rsidP="00C96016">
      <w:pPr>
        <w:rPr>
          <w:rFonts w:ascii="Arial" w:hAnsi="Arial"/>
        </w:rPr>
      </w:pPr>
    </w:p>
    <w:p w14:paraId="7598D049" w14:textId="77777777" w:rsidR="004B0E70" w:rsidRPr="004B0E70" w:rsidRDefault="00122256">
      <w:pPr>
        <w:pStyle w:val="TOC1"/>
        <w:tabs>
          <w:tab w:val="right" w:leader="dot" w:pos="8290"/>
        </w:tabs>
        <w:rPr>
          <w:rFonts w:ascii="Arial" w:hAnsi="Arial" w:cs="Arial"/>
          <w:b w:val="0"/>
          <w:noProof/>
          <w:color w:val="auto"/>
          <w:sz w:val="22"/>
          <w:szCs w:val="22"/>
          <w:lang w:eastAsia="en-GB"/>
        </w:rPr>
      </w:pPr>
      <w:r w:rsidRPr="004B0E70">
        <w:rPr>
          <w:rFonts w:ascii="Arial" w:hAnsi="Arial" w:cs="Arial"/>
        </w:rPr>
        <w:fldChar w:fldCharType="begin"/>
      </w:r>
      <w:r w:rsidRPr="004B0E70">
        <w:rPr>
          <w:rFonts w:ascii="Arial" w:hAnsi="Arial" w:cs="Arial"/>
        </w:rPr>
        <w:instrText xml:space="preserve"> TOC \o "1-3" </w:instrText>
      </w:r>
      <w:r w:rsidRPr="004B0E70">
        <w:rPr>
          <w:rFonts w:ascii="Arial" w:hAnsi="Arial" w:cs="Arial"/>
        </w:rPr>
        <w:fldChar w:fldCharType="separate"/>
      </w:r>
      <w:r w:rsidR="004B0E70" w:rsidRPr="004B0E70">
        <w:rPr>
          <w:rFonts w:ascii="Arial" w:hAnsi="Arial" w:cs="Arial"/>
          <w:noProof/>
        </w:rPr>
        <w:t>Contents</w:t>
      </w:r>
      <w:r w:rsidR="004B0E70" w:rsidRPr="004B0E70">
        <w:rPr>
          <w:rFonts w:ascii="Arial" w:hAnsi="Arial" w:cs="Arial"/>
          <w:noProof/>
        </w:rPr>
        <w:tab/>
      </w:r>
      <w:r w:rsidR="004B0E70" w:rsidRPr="004B0E70">
        <w:rPr>
          <w:rFonts w:ascii="Arial" w:hAnsi="Arial" w:cs="Arial"/>
          <w:noProof/>
        </w:rPr>
        <w:fldChar w:fldCharType="begin"/>
      </w:r>
      <w:r w:rsidR="004B0E70" w:rsidRPr="004B0E70">
        <w:rPr>
          <w:rFonts w:ascii="Arial" w:hAnsi="Arial" w:cs="Arial"/>
          <w:noProof/>
        </w:rPr>
        <w:instrText xml:space="preserve"> PAGEREF _Toc410924036 \h </w:instrText>
      </w:r>
      <w:r w:rsidR="004B0E70" w:rsidRPr="004B0E70">
        <w:rPr>
          <w:rFonts w:ascii="Arial" w:hAnsi="Arial" w:cs="Arial"/>
          <w:noProof/>
        </w:rPr>
      </w:r>
      <w:r w:rsidR="004B0E70" w:rsidRPr="004B0E70">
        <w:rPr>
          <w:rFonts w:ascii="Arial" w:hAnsi="Arial" w:cs="Arial"/>
          <w:noProof/>
        </w:rPr>
        <w:fldChar w:fldCharType="separate"/>
      </w:r>
      <w:r w:rsidR="004B0E70" w:rsidRPr="004B0E70">
        <w:rPr>
          <w:rFonts w:ascii="Arial" w:hAnsi="Arial" w:cs="Arial"/>
          <w:noProof/>
        </w:rPr>
        <w:t>5</w:t>
      </w:r>
      <w:r w:rsidR="004B0E70" w:rsidRPr="004B0E70">
        <w:rPr>
          <w:rFonts w:ascii="Arial" w:hAnsi="Arial" w:cs="Arial"/>
          <w:noProof/>
        </w:rPr>
        <w:fldChar w:fldCharType="end"/>
      </w:r>
    </w:p>
    <w:p w14:paraId="027B715E"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1</w:t>
      </w:r>
      <w:r w:rsidRPr="004B0E70">
        <w:rPr>
          <w:rFonts w:ascii="Arial" w:hAnsi="Arial" w:cs="Arial"/>
          <w:b w:val="0"/>
          <w:noProof/>
          <w:color w:val="auto"/>
          <w:sz w:val="22"/>
          <w:szCs w:val="22"/>
          <w:lang w:eastAsia="en-GB"/>
        </w:rPr>
        <w:tab/>
      </w:r>
      <w:r w:rsidRPr="004B0E70">
        <w:rPr>
          <w:rFonts w:ascii="Arial" w:hAnsi="Arial" w:cs="Arial"/>
          <w:noProof/>
        </w:rPr>
        <w:t>Introduction</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_Toc410924037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7</w:t>
      </w:r>
      <w:r w:rsidRPr="004B0E70">
        <w:rPr>
          <w:rFonts w:ascii="Arial" w:hAnsi="Arial" w:cs="Arial"/>
          <w:noProof/>
        </w:rPr>
        <w:fldChar w:fldCharType="end"/>
      </w:r>
    </w:p>
    <w:p w14:paraId="54B8C564"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1.1</w:t>
      </w:r>
      <w:r w:rsidRPr="004B0E70">
        <w:rPr>
          <w:rFonts w:ascii="Arial" w:hAnsi="Arial" w:cs="Arial"/>
          <w:noProof/>
          <w:lang w:eastAsia="en-GB"/>
        </w:rPr>
        <w:tab/>
      </w:r>
      <w:r w:rsidRPr="004B0E70">
        <w:rPr>
          <w:rFonts w:ascii="Arial" w:hAnsi="Arial" w:cs="Arial"/>
          <w:noProof/>
        </w:rPr>
        <w:t>Company Profile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_Toc410924038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7</w:t>
      </w:r>
      <w:r w:rsidRPr="004B0E70">
        <w:rPr>
          <w:rFonts w:ascii="Arial" w:hAnsi="Arial" w:cs="Arial"/>
          <w:noProof/>
        </w:rPr>
        <w:fldChar w:fldCharType="end"/>
      </w:r>
    </w:p>
    <w:p w14:paraId="4F79678B"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1.2</w:t>
      </w:r>
      <w:r w:rsidRPr="004B0E70">
        <w:rPr>
          <w:rFonts w:ascii="Arial" w:hAnsi="Arial" w:cs="Arial"/>
          <w:noProof/>
          <w:lang w:eastAsia="en-GB"/>
        </w:rPr>
        <w:tab/>
      </w:r>
      <w:r w:rsidRPr="004B0E70">
        <w:rPr>
          <w:rFonts w:ascii="Arial" w:hAnsi="Arial" w:cs="Arial"/>
          <w:noProof/>
        </w:rPr>
        <w:t>Vision</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_Toc410924039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7</w:t>
      </w:r>
      <w:r w:rsidRPr="004B0E70">
        <w:rPr>
          <w:rFonts w:ascii="Arial" w:hAnsi="Arial" w:cs="Arial"/>
          <w:noProof/>
        </w:rPr>
        <w:fldChar w:fldCharType="end"/>
      </w:r>
    </w:p>
    <w:p w14:paraId="7F8624A5"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2</w:t>
      </w:r>
      <w:r w:rsidRPr="004B0E70">
        <w:rPr>
          <w:rFonts w:ascii="Arial" w:hAnsi="Arial" w:cs="Arial"/>
          <w:b w:val="0"/>
          <w:noProof/>
          <w:color w:val="auto"/>
          <w:sz w:val="22"/>
          <w:szCs w:val="22"/>
          <w:lang w:eastAsia="en-GB"/>
        </w:rPr>
        <w:tab/>
      </w:r>
      <w:r w:rsidRPr="004B0E70">
        <w:rPr>
          <w:rFonts w:ascii="Arial" w:hAnsi="Arial" w:cs="Arial"/>
          <w:noProof/>
        </w:rPr>
        <w:t>Jobs and Responsibilities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_Toc410924040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7</w:t>
      </w:r>
      <w:r w:rsidRPr="004B0E70">
        <w:rPr>
          <w:rFonts w:ascii="Arial" w:hAnsi="Arial" w:cs="Arial"/>
          <w:noProof/>
        </w:rPr>
        <w:fldChar w:fldCharType="end"/>
      </w:r>
    </w:p>
    <w:p w14:paraId="5838D662"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2.1</w:t>
      </w:r>
      <w:r w:rsidRPr="004B0E70">
        <w:rPr>
          <w:rFonts w:ascii="Arial" w:hAnsi="Arial" w:cs="Arial"/>
          <w:noProof/>
          <w:lang w:eastAsia="en-GB"/>
        </w:rPr>
        <w:tab/>
      </w:r>
      <w:r w:rsidRPr="004B0E70">
        <w:rPr>
          <w:rFonts w:ascii="Arial" w:hAnsi="Arial" w:cs="Arial"/>
          <w:noProof/>
        </w:rPr>
        <w:t>Organisation structures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_Toc410924041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7</w:t>
      </w:r>
      <w:r w:rsidRPr="004B0E70">
        <w:rPr>
          <w:rFonts w:ascii="Arial" w:hAnsi="Arial" w:cs="Arial"/>
          <w:noProof/>
        </w:rPr>
        <w:fldChar w:fldCharType="end"/>
      </w:r>
    </w:p>
    <w:p w14:paraId="178564F7"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2.2</w:t>
      </w:r>
      <w:r w:rsidRPr="004B0E70">
        <w:rPr>
          <w:rFonts w:ascii="Arial" w:hAnsi="Arial" w:cs="Arial"/>
          <w:noProof/>
          <w:lang w:eastAsia="en-GB"/>
        </w:rPr>
        <w:tab/>
      </w:r>
      <w:r w:rsidRPr="004B0E70">
        <w:rPr>
          <w:rFonts w:ascii="Arial" w:hAnsi="Arial" w:cs="Arial"/>
          <w:noProof/>
        </w:rPr>
        <w:t>Job Roles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_Toc410924042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8</w:t>
      </w:r>
      <w:r w:rsidRPr="004B0E70">
        <w:rPr>
          <w:rFonts w:ascii="Arial" w:hAnsi="Arial" w:cs="Arial"/>
          <w:noProof/>
        </w:rPr>
        <w:fldChar w:fldCharType="end"/>
      </w:r>
    </w:p>
    <w:p w14:paraId="737F18C4"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2.2.1</w:t>
      </w:r>
      <w:r w:rsidRPr="004B0E70">
        <w:rPr>
          <w:rFonts w:ascii="Arial" w:hAnsi="Arial" w:cs="Arial"/>
          <w:i w:val="0"/>
          <w:noProof/>
          <w:lang w:eastAsia="en-GB"/>
        </w:rPr>
        <w:tab/>
      </w:r>
      <w:r w:rsidRPr="004B0E70">
        <w:rPr>
          <w:rFonts w:ascii="Arial" w:hAnsi="Arial" w:cs="Arial"/>
          <w:noProof/>
        </w:rPr>
        <w:t>Project Manager – Alex Cash</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_Toc410924043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8</w:t>
      </w:r>
      <w:r w:rsidRPr="004B0E70">
        <w:rPr>
          <w:rFonts w:ascii="Arial" w:hAnsi="Arial" w:cs="Arial"/>
          <w:noProof/>
        </w:rPr>
        <w:fldChar w:fldCharType="end"/>
      </w:r>
    </w:p>
    <w:p w14:paraId="6DE60A84"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2.2.2</w:t>
      </w:r>
      <w:r w:rsidRPr="004B0E70">
        <w:rPr>
          <w:rFonts w:ascii="Arial" w:hAnsi="Arial" w:cs="Arial"/>
          <w:i w:val="0"/>
          <w:noProof/>
          <w:lang w:eastAsia="en-GB"/>
        </w:rPr>
        <w:tab/>
      </w:r>
      <w:r w:rsidRPr="004B0E70">
        <w:rPr>
          <w:rFonts w:ascii="Arial" w:hAnsi="Arial" w:cs="Arial"/>
          <w:noProof/>
        </w:rPr>
        <w:t>Lead Software Developer - Alistair Jewers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_Toc410924044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11</w:t>
      </w:r>
      <w:r w:rsidRPr="004B0E70">
        <w:rPr>
          <w:rFonts w:ascii="Arial" w:hAnsi="Arial" w:cs="Arial"/>
          <w:noProof/>
        </w:rPr>
        <w:fldChar w:fldCharType="end"/>
      </w:r>
    </w:p>
    <w:p w14:paraId="2D2E58C6"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2.2.3</w:t>
      </w:r>
      <w:r w:rsidRPr="004B0E70">
        <w:rPr>
          <w:rFonts w:ascii="Arial" w:hAnsi="Arial" w:cs="Arial"/>
          <w:i w:val="0"/>
          <w:noProof/>
          <w:lang w:eastAsia="en-GB"/>
        </w:rPr>
        <w:tab/>
      </w:r>
      <w:r w:rsidRPr="004B0E70">
        <w:rPr>
          <w:rFonts w:ascii="Arial" w:hAnsi="Arial" w:cs="Arial"/>
          <w:noProof/>
        </w:rPr>
        <w:t>Lead Software Tester - Sam Raeburn</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_Toc410924045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13</w:t>
      </w:r>
      <w:r w:rsidRPr="004B0E70">
        <w:rPr>
          <w:rFonts w:ascii="Arial" w:hAnsi="Arial" w:cs="Arial"/>
          <w:noProof/>
        </w:rPr>
        <w:fldChar w:fldCharType="end"/>
      </w:r>
    </w:p>
    <w:p w14:paraId="66107048"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2.2.4</w:t>
      </w:r>
      <w:r w:rsidRPr="004B0E70">
        <w:rPr>
          <w:rFonts w:ascii="Arial" w:hAnsi="Arial" w:cs="Arial"/>
          <w:i w:val="0"/>
          <w:noProof/>
          <w:lang w:eastAsia="en-GB"/>
        </w:rPr>
        <w:tab/>
      </w:r>
      <w:r w:rsidRPr="004B0E70">
        <w:rPr>
          <w:rFonts w:ascii="Arial" w:hAnsi="Arial" w:cs="Arial"/>
          <w:noProof/>
        </w:rPr>
        <w:t>Contracts and Documentation Manager - Calum Armstrong</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_Toc410924046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14</w:t>
      </w:r>
      <w:r w:rsidRPr="004B0E70">
        <w:rPr>
          <w:rFonts w:ascii="Arial" w:hAnsi="Arial" w:cs="Arial"/>
          <w:noProof/>
        </w:rPr>
        <w:fldChar w:fldCharType="end"/>
      </w:r>
    </w:p>
    <w:p w14:paraId="1FB05785"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2.2.5</w:t>
      </w:r>
      <w:r w:rsidRPr="004B0E70">
        <w:rPr>
          <w:rFonts w:ascii="Arial" w:hAnsi="Arial" w:cs="Arial"/>
          <w:i w:val="0"/>
          <w:noProof/>
          <w:lang w:eastAsia="en-GB"/>
        </w:rPr>
        <w:tab/>
      </w:r>
      <w:r w:rsidRPr="004B0E70">
        <w:rPr>
          <w:rFonts w:ascii="Arial" w:hAnsi="Arial" w:cs="Arial"/>
          <w:noProof/>
        </w:rPr>
        <w:t>Specialist Software Developer - Daniel Berhe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_Toc410924047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16</w:t>
      </w:r>
      <w:r w:rsidRPr="004B0E70">
        <w:rPr>
          <w:rFonts w:ascii="Arial" w:hAnsi="Arial" w:cs="Arial"/>
          <w:noProof/>
        </w:rPr>
        <w:fldChar w:fldCharType="end"/>
      </w:r>
    </w:p>
    <w:p w14:paraId="4B1A493B"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2.2.6</w:t>
      </w:r>
      <w:r w:rsidRPr="004B0E70">
        <w:rPr>
          <w:rFonts w:ascii="Arial" w:hAnsi="Arial" w:cs="Arial"/>
          <w:i w:val="0"/>
          <w:noProof/>
          <w:lang w:eastAsia="en-GB"/>
        </w:rPr>
        <w:tab/>
      </w:r>
      <w:r w:rsidRPr="004B0E70">
        <w:rPr>
          <w:rFonts w:ascii="Arial" w:hAnsi="Arial" w:cs="Arial"/>
          <w:noProof/>
        </w:rPr>
        <w:t>Marketing Manager - Jake Ransom</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_Toc410924048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17</w:t>
      </w:r>
      <w:r w:rsidRPr="004B0E70">
        <w:rPr>
          <w:rFonts w:ascii="Arial" w:hAnsi="Arial" w:cs="Arial"/>
          <w:noProof/>
        </w:rPr>
        <w:fldChar w:fldCharType="end"/>
      </w:r>
    </w:p>
    <w:p w14:paraId="4A7833F3"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2.2.7</w:t>
      </w:r>
      <w:r w:rsidRPr="004B0E70">
        <w:rPr>
          <w:rFonts w:ascii="Arial" w:hAnsi="Arial" w:cs="Arial"/>
          <w:i w:val="0"/>
          <w:noProof/>
          <w:lang w:eastAsia="en-GB"/>
        </w:rPr>
        <w:tab/>
      </w:r>
      <w:r w:rsidRPr="004B0E70">
        <w:rPr>
          <w:rFonts w:ascii="Arial" w:hAnsi="Arial" w:cs="Arial"/>
          <w:noProof/>
        </w:rPr>
        <w:t>Lead User Experience Designer - Sam Hall</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_Toc410924049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19</w:t>
      </w:r>
      <w:r w:rsidRPr="004B0E70">
        <w:rPr>
          <w:rFonts w:ascii="Arial" w:hAnsi="Arial" w:cs="Arial"/>
          <w:noProof/>
        </w:rPr>
        <w:fldChar w:fldCharType="end"/>
      </w:r>
    </w:p>
    <w:p w14:paraId="006DD11D"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2.2.8</w:t>
      </w:r>
      <w:r w:rsidRPr="004B0E70">
        <w:rPr>
          <w:rFonts w:ascii="Arial" w:hAnsi="Arial" w:cs="Arial"/>
          <w:i w:val="0"/>
          <w:noProof/>
          <w:lang w:eastAsia="en-GB"/>
        </w:rPr>
        <w:tab/>
      </w:r>
      <w:r w:rsidRPr="004B0E70">
        <w:rPr>
          <w:rFonts w:ascii="Arial" w:hAnsi="Arial" w:cs="Arial"/>
          <w:noProof/>
        </w:rPr>
        <w:t>Company &amp; Application Brand Designer / Assistant User Experience Designer - Lewis Thresh</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_Toc410924050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20</w:t>
      </w:r>
      <w:r w:rsidRPr="004B0E70">
        <w:rPr>
          <w:rFonts w:ascii="Arial" w:hAnsi="Arial" w:cs="Arial"/>
          <w:noProof/>
        </w:rPr>
        <w:fldChar w:fldCharType="end"/>
      </w:r>
    </w:p>
    <w:p w14:paraId="0FFC053A"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2.2.9</w:t>
      </w:r>
      <w:r w:rsidRPr="004B0E70">
        <w:rPr>
          <w:rFonts w:ascii="Arial" w:hAnsi="Arial" w:cs="Arial"/>
          <w:i w:val="0"/>
          <w:noProof/>
          <w:lang w:eastAsia="en-GB"/>
        </w:rPr>
        <w:tab/>
      </w:r>
      <w:r w:rsidRPr="004B0E70">
        <w:rPr>
          <w:rFonts w:ascii="Arial" w:hAnsi="Arial" w:cs="Arial"/>
          <w:noProof/>
        </w:rPr>
        <w:t>Finance Manager - Emmanuel Olutayo</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_Toc410924051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21</w:t>
      </w:r>
      <w:r w:rsidRPr="004B0E70">
        <w:rPr>
          <w:rFonts w:ascii="Arial" w:hAnsi="Arial" w:cs="Arial"/>
          <w:noProof/>
        </w:rPr>
        <w:fldChar w:fldCharType="end"/>
      </w:r>
    </w:p>
    <w:p w14:paraId="526144AF" w14:textId="77777777" w:rsidR="004B0E70" w:rsidRPr="004B0E70" w:rsidRDefault="004B0E70">
      <w:pPr>
        <w:pStyle w:val="TOC3"/>
        <w:tabs>
          <w:tab w:val="left" w:pos="1200"/>
          <w:tab w:val="right" w:leader="dot" w:pos="8290"/>
        </w:tabs>
        <w:rPr>
          <w:rFonts w:ascii="Arial" w:hAnsi="Arial" w:cs="Arial"/>
          <w:i w:val="0"/>
          <w:noProof/>
          <w:lang w:eastAsia="en-GB"/>
        </w:rPr>
      </w:pPr>
      <w:r w:rsidRPr="004B0E70">
        <w:rPr>
          <w:rFonts w:ascii="Arial" w:hAnsi="Arial" w:cs="Arial"/>
          <w:noProof/>
        </w:rPr>
        <w:t>2.2.10</w:t>
      </w:r>
      <w:r w:rsidRPr="004B0E70">
        <w:rPr>
          <w:rFonts w:ascii="Arial" w:hAnsi="Arial" w:cs="Arial"/>
          <w:i w:val="0"/>
          <w:noProof/>
          <w:lang w:eastAsia="en-GB"/>
        </w:rPr>
        <w:tab/>
      </w:r>
      <w:r w:rsidRPr="004B0E70">
        <w:rPr>
          <w:rFonts w:ascii="Arial" w:hAnsi="Arial" w:cs="Arial"/>
          <w:noProof/>
        </w:rPr>
        <w:t>Assistant Finance Manager - Penny Nicole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_Toc410924052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23</w:t>
      </w:r>
      <w:r w:rsidRPr="004B0E70">
        <w:rPr>
          <w:rFonts w:ascii="Arial" w:hAnsi="Arial" w:cs="Arial"/>
          <w:noProof/>
        </w:rPr>
        <w:fldChar w:fldCharType="end"/>
      </w:r>
    </w:p>
    <w:p w14:paraId="7894BEE8"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3</w:t>
      </w:r>
      <w:r w:rsidRPr="004B0E70">
        <w:rPr>
          <w:rFonts w:ascii="Arial" w:hAnsi="Arial" w:cs="Arial"/>
          <w:b w:val="0"/>
          <w:noProof/>
          <w:color w:val="auto"/>
          <w:sz w:val="22"/>
          <w:szCs w:val="22"/>
          <w:lang w:eastAsia="en-GB"/>
        </w:rPr>
        <w:tab/>
      </w:r>
      <w:r w:rsidRPr="004B0E70">
        <w:rPr>
          <w:rFonts w:ascii="Arial" w:hAnsi="Arial" w:cs="Arial"/>
          <w:noProof/>
        </w:rPr>
        <w:t>Deliverables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_Toc410924053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25</w:t>
      </w:r>
      <w:r w:rsidRPr="004B0E70">
        <w:rPr>
          <w:rFonts w:ascii="Arial" w:hAnsi="Arial" w:cs="Arial"/>
          <w:noProof/>
        </w:rPr>
        <w:fldChar w:fldCharType="end"/>
      </w:r>
    </w:p>
    <w:p w14:paraId="7D6CBDE4"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4</w:t>
      </w:r>
      <w:r w:rsidRPr="004B0E70">
        <w:rPr>
          <w:rFonts w:ascii="Arial" w:hAnsi="Arial" w:cs="Arial"/>
          <w:b w:val="0"/>
          <w:noProof/>
          <w:color w:val="auto"/>
          <w:sz w:val="22"/>
          <w:szCs w:val="22"/>
          <w:lang w:eastAsia="en-GB"/>
        </w:rPr>
        <w:tab/>
      </w:r>
      <w:r w:rsidRPr="004B0E70">
        <w:rPr>
          <w:rFonts w:ascii="Arial" w:hAnsi="Arial" w:cs="Arial"/>
          <w:noProof/>
        </w:rPr>
        <w:t>Project Management Methodology</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_Toc410924054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27</w:t>
      </w:r>
      <w:r w:rsidRPr="004B0E70">
        <w:rPr>
          <w:rFonts w:ascii="Arial" w:hAnsi="Arial" w:cs="Arial"/>
          <w:noProof/>
        </w:rPr>
        <w:fldChar w:fldCharType="end"/>
      </w:r>
    </w:p>
    <w:p w14:paraId="4FBDDE85"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4.1</w:t>
      </w:r>
      <w:r w:rsidRPr="004B0E70">
        <w:rPr>
          <w:rFonts w:ascii="Arial" w:hAnsi="Arial" w:cs="Arial"/>
          <w:noProof/>
          <w:lang w:eastAsia="en-GB"/>
        </w:rPr>
        <w:tab/>
      </w:r>
      <w:r w:rsidRPr="004B0E70">
        <w:rPr>
          <w:rFonts w:ascii="Arial" w:hAnsi="Arial" w:cs="Arial"/>
          <w:noProof/>
        </w:rPr>
        <w:t>Initial Requirements Capture and Specification</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_Toc410924055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28</w:t>
      </w:r>
      <w:r w:rsidRPr="004B0E70">
        <w:rPr>
          <w:rFonts w:ascii="Arial" w:hAnsi="Arial" w:cs="Arial"/>
          <w:noProof/>
        </w:rPr>
        <w:fldChar w:fldCharType="end"/>
      </w:r>
    </w:p>
    <w:p w14:paraId="420E768C"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4.2</w:t>
      </w:r>
      <w:r w:rsidRPr="004B0E70">
        <w:rPr>
          <w:rFonts w:ascii="Arial" w:hAnsi="Arial" w:cs="Arial"/>
          <w:noProof/>
          <w:lang w:eastAsia="en-GB"/>
        </w:rPr>
        <w:tab/>
      </w:r>
      <w:r w:rsidRPr="004B0E70">
        <w:rPr>
          <w:rFonts w:ascii="Arial" w:hAnsi="Arial" w:cs="Arial"/>
          <w:noProof/>
        </w:rPr>
        <w:t>Project Plan</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_Toc410924056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28</w:t>
      </w:r>
      <w:r w:rsidRPr="004B0E70">
        <w:rPr>
          <w:rFonts w:ascii="Arial" w:hAnsi="Arial" w:cs="Arial"/>
          <w:noProof/>
        </w:rPr>
        <w:fldChar w:fldCharType="end"/>
      </w:r>
    </w:p>
    <w:p w14:paraId="3FE6B7B8"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4.3</w:t>
      </w:r>
      <w:r w:rsidRPr="004B0E70">
        <w:rPr>
          <w:rFonts w:ascii="Arial" w:hAnsi="Arial" w:cs="Arial"/>
          <w:noProof/>
          <w:lang w:eastAsia="en-GB"/>
        </w:rPr>
        <w:tab/>
      </w:r>
      <w:r w:rsidRPr="004B0E70">
        <w:rPr>
          <w:rFonts w:ascii="Arial" w:hAnsi="Arial" w:cs="Arial"/>
          <w:noProof/>
        </w:rPr>
        <w:t>Iterative Process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_Toc410924057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29</w:t>
      </w:r>
      <w:r w:rsidRPr="004B0E70">
        <w:rPr>
          <w:rFonts w:ascii="Arial" w:hAnsi="Arial" w:cs="Arial"/>
          <w:noProof/>
        </w:rPr>
        <w:fldChar w:fldCharType="end"/>
      </w:r>
    </w:p>
    <w:p w14:paraId="1122E60A"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4.3.1</w:t>
      </w:r>
      <w:r w:rsidRPr="004B0E70">
        <w:rPr>
          <w:rFonts w:ascii="Arial" w:hAnsi="Arial" w:cs="Arial"/>
          <w:i w:val="0"/>
          <w:noProof/>
          <w:lang w:eastAsia="en-GB"/>
        </w:rPr>
        <w:tab/>
      </w:r>
      <w:r w:rsidRPr="004B0E70">
        <w:rPr>
          <w:rFonts w:ascii="Arial" w:hAnsi="Arial" w:cs="Arial"/>
          <w:noProof/>
        </w:rPr>
        <w:t>Select User Stories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_Toc410924058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29</w:t>
      </w:r>
      <w:r w:rsidRPr="004B0E70">
        <w:rPr>
          <w:rFonts w:ascii="Arial" w:hAnsi="Arial" w:cs="Arial"/>
          <w:noProof/>
        </w:rPr>
        <w:fldChar w:fldCharType="end"/>
      </w:r>
    </w:p>
    <w:p w14:paraId="02DFB918"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4.3.2</w:t>
      </w:r>
      <w:r w:rsidRPr="004B0E70">
        <w:rPr>
          <w:rFonts w:ascii="Arial" w:hAnsi="Arial" w:cs="Arial"/>
          <w:i w:val="0"/>
          <w:noProof/>
          <w:lang w:eastAsia="en-GB"/>
        </w:rPr>
        <w:tab/>
      </w:r>
      <w:r w:rsidRPr="004B0E70">
        <w:rPr>
          <w:rFonts w:ascii="Arial" w:hAnsi="Arial" w:cs="Arial"/>
          <w:noProof/>
        </w:rPr>
        <w:t>Design and Planning Stage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_Toc410924059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29</w:t>
      </w:r>
      <w:r w:rsidRPr="004B0E70">
        <w:rPr>
          <w:rFonts w:ascii="Arial" w:hAnsi="Arial" w:cs="Arial"/>
          <w:noProof/>
        </w:rPr>
        <w:fldChar w:fldCharType="end"/>
      </w:r>
    </w:p>
    <w:p w14:paraId="5BCC8EAE"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4.3.3</w:t>
      </w:r>
      <w:r w:rsidRPr="004B0E70">
        <w:rPr>
          <w:rFonts w:ascii="Arial" w:hAnsi="Arial" w:cs="Arial"/>
          <w:i w:val="0"/>
          <w:noProof/>
          <w:lang w:eastAsia="en-GB"/>
        </w:rPr>
        <w:tab/>
      </w:r>
      <w:r w:rsidRPr="004B0E70">
        <w:rPr>
          <w:rFonts w:ascii="Arial" w:hAnsi="Arial" w:cs="Arial"/>
          <w:noProof/>
        </w:rPr>
        <w:t>Implementation and Testing Stage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_Toc410924060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30</w:t>
      </w:r>
      <w:r w:rsidRPr="004B0E70">
        <w:rPr>
          <w:rFonts w:ascii="Arial" w:hAnsi="Arial" w:cs="Arial"/>
          <w:noProof/>
        </w:rPr>
        <w:fldChar w:fldCharType="end"/>
      </w:r>
    </w:p>
    <w:p w14:paraId="518A958F"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4.3.4</w:t>
      </w:r>
      <w:r w:rsidRPr="004B0E70">
        <w:rPr>
          <w:rFonts w:ascii="Arial" w:hAnsi="Arial" w:cs="Arial"/>
          <w:i w:val="0"/>
          <w:noProof/>
          <w:lang w:eastAsia="en-GB"/>
        </w:rPr>
        <w:tab/>
      </w:r>
      <w:r w:rsidRPr="004B0E70">
        <w:rPr>
          <w:rFonts w:ascii="Arial" w:hAnsi="Arial" w:cs="Arial"/>
          <w:noProof/>
        </w:rPr>
        <w:t>Verification Stage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_Toc410924061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31</w:t>
      </w:r>
      <w:r w:rsidRPr="004B0E70">
        <w:rPr>
          <w:rFonts w:ascii="Arial" w:hAnsi="Arial" w:cs="Arial"/>
          <w:noProof/>
        </w:rPr>
        <w:fldChar w:fldCharType="end"/>
      </w:r>
    </w:p>
    <w:p w14:paraId="4C987274"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4.4</w:t>
      </w:r>
      <w:r w:rsidRPr="004B0E70">
        <w:rPr>
          <w:rFonts w:ascii="Arial" w:hAnsi="Arial" w:cs="Arial"/>
          <w:noProof/>
          <w:lang w:eastAsia="en-GB"/>
        </w:rPr>
        <w:tab/>
      </w:r>
      <w:r w:rsidRPr="004B0E70">
        <w:rPr>
          <w:rFonts w:ascii="Arial" w:hAnsi="Arial" w:cs="Arial"/>
          <w:noProof/>
        </w:rPr>
        <w:t>Final product check</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_Toc410924062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32</w:t>
      </w:r>
      <w:r w:rsidRPr="004B0E70">
        <w:rPr>
          <w:rFonts w:ascii="Arial" w:hAnsi="Arial" w:cs="Arial"/>
          <w:noProof/>
        </w:rPr>
        <w:fldChar w:fldCharType="end"/>
      </w:r>
    </w:p>
    <w:p w14:paraId="0F6BAE60"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4.5</w:t>
      </w:r>
      <w:r w:rsidRPr="004B0E70">
        <w:rPr>
          <w:rFonts w:ascii="Arial" w:hAnsi="Arial" w:cs="Arial"/>
          <w:noProof/>
          <w:lang w:eastAsia="en-GB"/>
        </w:rPr>
        <w:tab/>
      </w:r>
      <w:r w:rsidRPr="004B0E70">
        <w:rPr>
          <w:rFonts w:ascii="Arial" w:hAnsi="Arial" w:cs="Arial"/>
          <w:noProof/>
        </w:rPr>
        <w:t>Quality Assurance Reviews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_Toc410924063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32</w:t>
      </w:r>
      <w:r w:rsidRPr="004B0E70">
        <w:rPr>
          <w:rFonts w:ascii="Arial" w:hAnsi="Arial" w:cs="Arial"/>
          <w:noProof/>
        </w:rPr>
        <w:fldChar w:fldCharType="end"/>
      </w:r>
    </w:p>
    <w:p w14:paraId="310D515F"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5</w:t>
      </w:r>
      <w:r w:rsidRPr="004B0E70">
        <w:rPr>
          <w:rFonts w:ascii="Arial" w:hAnsi="Arial" w:cs="Arial"/>
          <w:b w:val="0"/>
          <w:noProof/>
          <w:color w:val="auto"/>
          <w:sz w:val="22"/>
          <w:szCs w:val="22"/>
          <w:lang w:eastAsia="en-GB"/>
        </w:rPr>
        <w:tab/>
      </w:r>
      <w:r w:rsidRPr="004B0E70">
        <w:rPr>
          <w:rFonts w:ascii="Arial" w:hAnsi="Arial" w:cs="Arial"/>
          <w:noProof/>
        </w:rPr>
        <w:t>References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_Toc410924064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33</w:t>
      </w:r>
      <w:r w:rsidRPr="004B0E70">
        <w:rPr>
          <w:rFonts w:ascii="Arial" w:hAnsi="Arial" w:cs="Arial"/>
          <w:noProof/>
        </w:rPr>
        <w:fldChar w:fldCharType="end"/>
      </w:r>
    </w:p>
    <w:p w14:paraId="66F781B3"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6</w:t>
      </w:r>
      <w:r w:rsidRPr="004B0E70">
        <w:rPr>
          <w:rFonts w:ascii="Arial" w:hAnsi="Arial" w:cs="Arial"/>
          <w:b w:val="0"/>
          <w:noProof/>
          <w:color w:val="auto"/>
          <w:sz w:val="22"/>
          <w:szCs w:val="22"/>
          <w:lang w:eastAsia="en-GB"/>
        </w:rPr>
        <w:tab/>
      </w:r>
      <w:r w:rsidRPr="004B0E70">
        <w:rPr>
          <w:rFonts w:ascii="Arial" w:hAnsi="Arial" w:cs="Arial"/>
          <w:noProof/>
        </w:rPr>
        <w:t>Appendix A - Documentation Templates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_Toc410924065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34</w:t>
      </w:r>
      <w:r w:rsidRPr="004B0E70">
        <w:rPr>
          <w:rFonts w:ascii="Arial" w:hAnsi="Arial" w:cs="Arial"/>
          <w:noProof/>
        </w:rPr>
        <w:fldChar w:fldCharType="end"/>
      </w:r>
    </w:p>
    <w:p w14:paraId="4037A836"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6.1</w:t>
      </w:r>
      <w:r w:rsidRPr="004B0E70">
        <w:rPr>
          <w:rFonts w:ascii="Arial" w:hAnsi="Arial" w:cs="Arial"/>
          <w:noProof/>
          <w:lang w:eastAsia="en-GB"/>
        </w:rPr>
        <w:tab/>
      </w:r>
      <w:r w:rsidRPr="004B0E70">
        <w:rPr>
          <w:rFonts w:ascii="Arial" w:hAnsi="Arial" w:cs="Arial"/>
          <w:noProof/>
        </w:rPr>
        <w:t>General Document</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_Toc410924066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34</w:t>
      </w:r>
      <w:r w:rsidRPr="004B0E70">
        <w:rPr>
          <w:rFonts w:ascii="Arial" w:hAnsi="Arial" w:cs="Arial"/>
          <w:noProof/>
        </w:rPr>
        <w:fldChar w:fldCharType="end"/>
      </w:r>
    </w:p>
    <w:p w14:paraId="323D06F2"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6.2</w:t>
      </w:r>
      <w:r w:rsidRPr="004B0E70">
        <w:rPr>
          <w:rFonts w:ascii="Arial" w:hAnsi="Arial" w:cs="Arial"/>
          <w:noProof/>
          <w:lang w:eastAsia="en-GB"/>
        </w:rPr>
        <w:tab/>
      </w:r>
      <w:r w:rsidRPr="004B0E70">
        <w:rPr>
          <w:rFonts w:ascii="Arial" w:hAnsi="Arial" w:cs="Arial"/>
          <w:noProof/>
        </w:rPr>
        <w:t>Standard Document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_Toc410924067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36</w:t>
      </w:r>
      <w:r w:rsidRPr="004B0E70">
        <w:rPr>
          <w:rFonts w:ascii="Arial" w:hAnsi="Arial" w:cs="Arial"/>
          <w:noProof/>
        </w:rPr>
        <w:fldChar w:fldCharType="end"/>
      </w:r>
    </w:p>
    <w:p w14:paraId="6A4037E5"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6.3</w:t>
      </w:r>
      <w:r w:rsidRPr="004B0E70">
        <w:rPr>
          <w:rFonts w:ascii="Arial" w:hAnsi="Arial" w:cs="Arial"/>
          <w:noProof/>
          <w:lang w:eastAsia="en-GB"/>
        </w:rPr>
        <w:tab/>
      </w:r>
      <w:r w:rsidRPr="004B0E70">
        <w:rPr>
          <w:rFonts w:ascii="Arial" w:hAnsi="Arial" w:cs="Arial"/>
          <w:noProof/>
        </w:rPr>
        <w:t>Meeting Minutes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_Toc410924068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40</w:t>
      </w:r>
      <w:r w:rsidRPr="004B0E70">
        <w:rPr>
          <w:rFonts w:ascii="Arial" w:hAnsi="Arial" w:cs="Arial"/>
          <w:noProof/>
        </w:rPr>
        <w:fldChar w:fldCharType="end"/>
      </w:r>
    </w:p>
    <w:p w14:paraId="3CAD3F0F"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6.4</w:t>
      </w:r>
      <w:r w:rsidRPr="004B0E70">
        <w:rPr>
          <w:rFonts w:ascii="Arial" w:hAnsi="Arial" w:cs="Arial"/>
          <w:noProof/>
          <w:lang w:eastAsia="en-GB"/>
        </w:rPr>
        <w:tab/>
      </w:r>
      <w:r w:rsidRPr="004B0E70">
        <w:rPr>
          <w:rFonts w:ascii="Arial" w:hAnsi="Arial" w:cs="Arial"/>
          <w:noProof/>
        </w:rPr>
        <w:t>Time sheets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_Toc410924069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40</w:t>
      </w:r>
      <w:r w:rsidRPr="004B0E70">
        <w:rPr>
          <w:rFonts w:ascii="Arial" w:hAnsi="Arial" w:cs="Arial"/>
          <w:noProof/>
        </w:rPr>
        <w:fldChar w:fldCharType="end"/>
      </w:r>
    </w:p>
    <w:p w14:paraId="5D58E762"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6.5</w:t>
      </w:r>
      <w:r w:rsidRPr="004B0E70">
        <w:rPr>
          <w:rFonts w:ascii="Arial" w:hAnsi="Arial" w:cs="Arial"/>
          <w:noProof/>
          <w:lang w:eastAsia="en-GB"/>
        </w:rPr>
        <w:tab/>
      </w:r>
      <w:r w:rsidRPr="004B0E70">
        <w:rPr>
          <w:rFonts w:ascii="Arial" w:hAnsi="Arial" w:cs="Arial"/>
          <w:noProof/>
        </w:rPr>
        <w:t>GANTT chart</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_Toc410924070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42</w:t>
      </w:r>
      <w:r w:rsidRPr="004B0E70">
        <w:rPr>
          <w:rFonts w:ascii="Arial" w:hAnsi="Arial" w:cs="Arial"/>
          <w:noProof/>
        </w:rPr>
        <w:fldChar w:fldCharType="end"/>
      </w:r>
    </w:p>
    <w:p w14:paraId="36B178A3"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6.6</w:t>
      </w:r>
      <w:r w:rsidRPr="004B0E70">
        <w:rPr>
          <w:rFonts w:ascii="Arial" w:hAnsi="Arial" w:cs="Arial"/>
          <w:noProof/>
          <w:lang w:eastAsia="en-GB"/>
        </w:rPr>
        <w:tab/>
      </w:r>
      <w:r w:rsidRPr="004B0E70">
        <w:rPr>
          <w:rFonts w:ascii="Arial" w:hAnsi="Arial" w:cs="Arial"/>
          <w:noProof/>
        </w:rPr>
        <w:t>Kanban board</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_Toc410924071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43</w:t>
      </w:r>
      <w:r w:rsidRPr="004B0E70">
        <w:rPr>
          <w:rFonts w:ascii="Arial" w:hAnsi="Arial" w:cs="Arial"/>
          <w:noProof/>
        </w:rPr>
        <w:fldChar w:fldCharType="end"/>
      </w:r>
    </w:p>
    <w:p w14:paraId="516DDD7B"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6.7</w:t>
      </w:r>
      <w:r w:rsidRPr="004B0E70">
        <w:rPr>
          <w:rFonts w:ascii="Arial" w:hAnsi="Arial" w:cs="Arial"/>
          <w:noProof/>
          <w:lang w:eastAsia="en-GB"/>
        </w:rPr>
        <w:tab/>
      </w:r>
      <w:r w:rsidRPr="004B0E70">
        <w:rPr>
          <w:rFonts w:ascii="Arial" w:hAnsi="Arial" w:cs="Arial"/>
          <w:noProof/>
        </w:rPr>
        <w:t>Weekly Payroll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_Toc410924072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44</w:t>
      </w:r>
      <w:r w:rsidRPr="004B0E70">
        <w:rPr>
          <w:rFonts w:ascii="Arial" w:hAnsi="Arial" w:cs="Arial"/>
          <w:noProof/>
        </w:rPr>
        <w:fldChar w:fldCharType="end"/>
      </w:r>
    </w:p>
    <w:p w14:paraId="7ED69078"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6.8</w:t>
      </w:r>
      <w:r w:rsidRPr="004B0E70">
        <w:rPr>
          <w:rFonts w:ascii="Arial" w:hAnsi="Arial" w:cs="Arial"/>
          <w:noProof/>
          <w:lang w:eastAsia="en-GB"/>
        </w:rPr>
        <w:tab/>
      </w:r>
      <w:r w:rsidRPr="004B0E70">
        <w:rPr>
          <w:rFonts w:ascii="Arial" w:hAnsi="Arial" w:cs="Arial"/>
          <w:noProof/>
        </w:rPr>
        <w:t>Review Document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_Toc410924073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45</w:t>
      </w:r>
      <w:r w:rsidRPr="004B0E70">
        <w:rPr>
          <w:rFonts w:ascii="Arial" w:hAnsi="Arial" w:cs="Arial"/>
          <w:noProof/>
        </w:rPr>
        <w:fldChar w:fldCharType="end"/>
      </w:r>
    </w:p>
    <w:p w14:paraId="0871552A"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lang w:eastAsia="en-GB"/>
        </w:rPr>
        <w:t>6.9</w:t>
      </w:r>
      <w:r w:rsidRPr="004B0E70">
        <w:rPr>
          <w:rFonts w:ascii="Arial" w:hAnsi="Arial" w:cs="Arial"/>
          <w:noProof/>
          <w:lang w:eastAsia="en-GB"/>
        </w:rPr>
        <w:tab/>
        <w:t>Weekly Financial Review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_Toc410924074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46</w:t>
      </w:r>
      <w:r w:rsidRPr="004B0E70">
        <w:rPr>
          <w:rFonts w:ascii="Arial" w:hAnsi="Arial" w:cs="Arial"/>
          <w:noProof/>
        </w:rPr>
        <w:fldChar w:fldCharType="end"/>
      </w:r>
    </w:p>
    <w:p w14:paraId="7EDCF29D"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6.10</w:t>
      </w:r>
      <w:r w:rsidRPr="004B0E70">
        <w:rPr>
          <w:rFonts w:ascii="Arial" w:hAnsi="Arial" w:cs="Arial"/>
          <w:noProof/>
          <w:lang w:eastAsia="en-GB"/>
        </w:rPr>
        <w:tab/>
      </w:r>
      <w:r w:rsidRPr="004B0E70">
        <w:rPr>
          <w:rFonts w:ascii="Arial" w:hAnsi="Arial" w:cs="Arial"/>
          <w:noProof/>
        </w:rPr>
        <w:t>Test report template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_Toc410924075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48</w:t>
      </w:r>
      <w:r w:rsidRPr="004B0E70">
        <w:rPr>
          <w:rFonts w:ascii="Arial" w:hAnsi="Arial" w:cs="Arial"/>
          <w:noProof/>
        </w:rPr>
        <w:fldChar w:fldCharType="end"/>
      </w:r>
    </w:p>
    <w:p w14:paraId="7D546060"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6.11</w:t>
      </w:r>
      <w:r w:rsidRPr="004B0E70">
        <w:rPr>
          <w:rFonts w:ascii="Arial" w:hAnsi="Arial" w:cs="Arial"/>
          <w:noProof/>
          <w:lang w:eastAsia="en-GB"/>
        </w:rPr>
        <w:tab/>
      </w:r>
      <w:r w:rsidRPr="004B0E70">
        <w:rPr>
          <w:rFonts w:ascii="Arial" w:hAnsi="Arial" w:cs="Arial"/>
          <w:noProof/>
        </w:rPr>
        <w:t>Market Research Surveys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_Toc410924076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50</w:t>
      </w:r>
      <w:r w:rsidRPr="004B0E70">
        <w:rPr>
          <w:rFonts w:ascii="Arial" w:hAnsi="Arial" w:cs="Arial"/>
          <w:noProof/>
        </w:rPr>
        <w:fldChar w:fldCharType="end"/>
      </w:r>
    </w:p>
    <w:p w14:paraId="29023FEF" w14:textId="77777777" w:rsidR="004B0E70" w:rsidRPr="004B0E70" w:rsidRDefault="004B0E70">
      <w:pPr>
        <w:pStyle w:val="TOC1"/>
        <w:tabs>
          <w:tab w:val="left" w:pos="480"/>
          <w:tab w:val="right" w:leader="dot" w:pos="8290"/>
        </w:tabs>
        <w:rPr>
          <w:rFonts w:ascii="Arial" w:hAnsi="Arial" w:cs="Arial"/>
          <w:b w:val="0"/>
          <w:noProof/>
          <w:color w:val="auto"/>
          <w:sz w:val="22"/>
          <w:szCs w:val="22"/>
          <w:lang w:eastAsia="en-GB"/>
        </w:rPr>
      </w:pPr>
      <w:r w:rsidRPr="004B0E70">
        <w:rPr>
          <w:rFonts w:ascii="Arial" w:hAnsi="Arial" w:cs="Arial"/>
          <w:noProof/>
        </w:rPr>
        <w:t>7</w:t>
      </w:r>
      <w:r w:rsidRPr="004B0E70">
        <w:rPr>
          <w:rFonts w:ascii="Arial" w:hAnsi="Arial" w:cs="Arial"/>
          <w:b w:val="0"/>
          <w:noProof/>
          <w:color w:val="auto"/>
          <w:sz w:val="22"/>
          <w:szCs w:val="22"/>
          <w:lang w:eastAsia="en-GB"/>
        </w:rPr>
        <w:tab/>
      </w:r>
      <w:r w:rsidRPr="004B0E70">
        <w:rPr>
          <w:rFonts w:ascii="Arial" w:hAnsi="Arial" w:cs="Arial"/>
          <w:noProof/>
        </w:rPr>
        <w:t>Appendix B</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_Toc410924077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52</w:t>
      </w:r>
      <w:r w:rsidRPr="004B0E70">
        <w:rPr>
          <w:rFonts w:ascii="Arial" w:hAnsi="Arial" w:cs="Arial"/>
          <w:noProof/>
        </w:rPr>
        <w:fldChar w:fldCharType="end"/>
      </w:r>
    </w:p>
    <w:p w14:paraId="565B6D71"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7.1</w:t>
      </w:r>
      <w:r w:rsidRPr="004B0E70">
        <w:rPr>
          <w:rFonts w:ascii="Arial" w:hAnsi="Arial" w:cs="Arial"/>
          <w:noProof/>
          <w:lang w:eastAsia="en-GB"/>
        </w:rPr>
        <w:tab/>
      </w:r>
      <w:r w:rsidRPr="004B0E70">
        <w:rPr>
          <w:rFonts w:ascii="Arial" w:hAnsi="Arial" w:cs="Arial"/>
          <w:noProof/>
        </w:rPr>
        <w:t>Pseudo Code Example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_Toc410924078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52</w:t>
      </w:r>
      <w:r w:rsidRPr="004B0E70">
        <w:rPr>
          <w:rFonts w:ascii="Arial" w:hAnsi="Arial" w:cs="Arial"/>
          <w:noProof/>
        </w:rPr>
        <w:fldChar w:fldCharType="end"/>
      </w:r>
    </w:p>
    <w:p w14:paraId="0C827C0B"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7.2</w:t>
      </w:r>
      <w:r w:rsidRPr="004B0E70">
        <w:rPr>
          <w:rFonts w:ascii="Arial" w:hAnsi="Arial" w:cs="Arial"/>
          <w:noProof/>
          <w:lang w:eastAsia="en-GB"/>
        </w:rPr>
        <w:tab/>
      </w:r>
      <w:r w:rsidRPr="004B0E70">
        <w:rPr>
          <w:rFonts w:ascii="Arial" w:hAnsi="Arial" w:cs="Arial"/>
          <w:noProof/>
        </w:rPr>
        <w:t>Java Coding Standard Example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_Toc410924079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52</w:t>
      </w:r>
      <w:r w:rsidRPr="004B0E70">
        <w:rPr>
          <w:rFonts w:ascii="Arial" w:hAnsi="Arial" w:cs="Arial"/>
          <w:noProof/>
        </w:rPr>
        <w:fldChar w:fldCharType="end"/>
      </w:r>
    </w:p>
    <w:p w14:paraId="04DD6C5F"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t>7.3</w:t>
      </w:r>
      <w:r w:rsidRPr="004B0E70">
        <w:rPr>
          <w:rFonts w:ascii="Arial" w:hAnsi="Arial" w:cs="Arial"/>
          <w:noProof/>
          <w:lang w:eastAsia="en-GB"/>
        </w:rPr>
        <w:tab/>
      </w:r>
      <w:r w:rsidRPr="004B0E70">
        <w:rPr>
          <w:rFonts w:ascii="Arial" w:hAnsi="Arial" w:cs="Arial"/>
          <w:noProof/>
        </w:rPr>
        <w:t>UML Class Diagrams</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_Toc410924080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54</w:t>
      </w:r>
      <w:r w:rsidRPr="004B0E70">
        <w:rPr>
          <w:rFonts w:ascii="Arial" w:hAnsi="Arial" w:cs="Arial"/>
          <w:noProof/>
        </w:rPr>
        <w:fldChar w:fldCharType="end"/>
      </w:r>
    </w:p>
    <w:p w14:paraId="3D9318BB" w14:textId="77777777" w:rsidR="004B0E70" w:rsidRPr="004B0E70" w:rsidRDefault="004B0E70">
      <w:pPr>
        <w:pStyle w:val="TOC2"/>
        <w:tabs>
          <w:tab w:val="left" w:pos="720"/>
          <w:tab w:val="right" w:leader="dot" w:pos="8290"/>
        </w:tabs>
        <w:rPr>
          <w:rFonts w:ascii="Arial" w:hAnsi="Arial" w:cs="Arial"/>
          <w:noProof/>
          <w:lang w:eastAsia="en-GB"/>
        </w:rPr>
      </w:pPr>
      <w:r w:rsidRPr="004B0E70">
        <w:rPr>
          <w:rFonts w:ascii="Arial" w:hAnsi="Arial" w:cs="Arial"/>
          <w:noProof/>
        </w:rPr>
        <w:lastRenderedPageBreak/>
        <w:t>7.4</w:t>
      </w:r>
      <w:r w:rsidRPr="004B0E70">
        <w:rPr>
          <w:rFonts w:ascii="Arial" w:hAnsi="Arial" w:cs="Arial"/>
          <w:noProof/>
          <w:lang w:eastAsia="en-GB"/>
        </w:rPr>
        <w:tab/>
      </w:r>
      <w:r w:rsidRPr="004B0E70">
        <w:rPr>
          <w:rFonts w:ascii="Arial" w:hAnsi="Arial" w:cs="Arial"/>
          <w:noProof/>
        </w:rPr>
        <w:t>Initial GUI wireframe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_Toc410924081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54</w:t>
      </w:r>
      <w:r w:rsidRPr="004B0E70">
        <w:rPr>
          <w:rFonts w:ascii="Arial" w:hAnsi="Arial" w:cs="Arial"/>
          <w:noProof/>
        </w:rPr>
        <w:fldChar w:fldCharType="end"/>
      </w:r>
    </w:p>
    <w:p w14:paraId="4F289BD1"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7.4.1</w:t>
      </w:r>
      <w:r w:rsidRPr="004B0E70">
        <w:rPr>
          <w:rFonts w:ascii="Arial" w:hAnsi="Arial" w:cs="Arial"/>
          <w:i w:val="0"/>
          <w:noProof/>
          <w:lang w:eastAsia="en-GB"/>
        </w:rPr>
        <w:tab/>
      </w:r>
      <w:r w:rsidRPr="004B0E70">
        <w:rPr>
          <w:rFonts w:ascii="Arial" w:hAnsi="Arial" w:cs="Arial"/>
          <w:noProof/>
        </w:rPr>
        <w:t>Home page wireframe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_Toc410924082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54</w:t>
      </w:r>
      <w:r w:rsidRPr="004B0E70">
        <w:rPr>
          <w:rFonts w:ascii="Arial" w:hAnsi="Arial" w:cs="Arial"/>
          <w:noProof/>
        </w:rPr>
        <w:fldChar w:fldCharType="end"/>
      </w:r>
    </w:p>
    <w:p w14:paraId="63EE919E" w14:textId="77777777" w:rsidR="004B0E70" w:rsidRPr="004B0E70" w:rsidRDefault="004B0E70">
      <w:pPr>
        <w:pStyle w:val="TOC3"/>
        <w:tabs>
          <w:tab w:val="left" w:pos="960"/>
          <w:tab w:val="right" w:leader="dot" w:pos="8290"/>
        </w:tabs>
        <w:rPr>
          <w:rFonts w:ascii="Arial" w:hAnsi="Arial" w:cs="Arial"/>
          <w:i w:val="0"/>
          <w:noProof/>
          <w:lang w:eastAsia="en-GB"/>
        </w:rPr>
      </w:pPr>
      <w:r w:rsidRPr="004B0E70">
        <w:rPr>
          <w:rFonts w:ascii="Arial" w:hAnsi="Arial" w:cs="Arial"/>
          <w:noProof/>
        </w:rPr>
        <w:t>7.4.2</w:t>
      </w:r>
      <w:r w:rsidRPr="004B0E70">
        <w:rPr>
          <w:rFonts w:ascii="Arial" w:hAnsi="Arial" w:cs="Arial"/>
          <w:i w:val="0"/>
          <w:noProof/>
          <w:lang w:eastAsia="en-GB"/>
        </w:rPr>
        <w:tab/>
      </w:r>
      <w:r w:rsidRPr="004B0E70">
        <w:rPr>
          <w:rFonts w:ascii="Arial" w:hAnsi="Arial" w:cs="Arial"/>
          <w:noProof/>
        </w:rPr>
        <w:t>Media Player wireframe</w:t>
      </w:r>
      <w:r w:rsidRPr="004B0E70">
        <w:rPr>
          <w:rFonts w:ascii="Arial" w:hAnsi="Arial" w:cs="Arial"/>
          <w:noProof/>
        </w:rPr>
        <w:tab/>
      </w:r>
      <w:r w:rsidRPr="004B0E70">
        <w:rPr>
          <w:rFonts w:ascii="Arial" w:hAnsi="Arial" w:cs="Arial"/>
          <w:noProof/>
        </w:rPr>
        <w:fldChar w:fldCharType="begin"/>
      </w:r>
      <w:r w:rsidRPr="004B0E70">
        <w:rPr>
          <w:rFonts w:ascii="Arial" w:hAnsi="Arial" w:cs="Arial"/>
          <w:noProof/>
        </w:rPr>
        <w:instrText xml:space="preserve"> PAGEREF _Toc410924083 \h </w:instrText>
      </w:r>
      <w:r w:rsidRPr="004B0E70">
        <w:rPr>
          <w:rFonts w:ascii="Arial" w:hAnsi="Arial" w:cs="Arial"/>
          <w:noProof/>
        </w:rPr>
      </w:r>
      <w:r w:rsidRPr="004B0E70">
        <w:rPr>
          <w:rFonts w:ascii="Arial" w:hAnsi="Arial" w:cs="Arial"/>
          <w:noProof/>
        </w:rPr>
        <w:fldChar w:fldCharType="separate"/>
      </w:r>
      <w:r w:rsidRPr="004B0E70">
        <w:rPr>
          <w:rFonts w:ascii="Arial" w:hAnsi="Arial" w:cs="Arial"/>
          <w:noProof/>
        </w:rPr>
        <w:t>55</w:t>
      </w:r>
      <w:r w:rsidRPr="004B0E70">
        <w:rPr>
          <w:rFonts w:ascii="Arial" w:hAnsi="Arial" w:cs="Arial"/>
          <w:noProof/>
        </w:rPr>
        <w:fldChar w:fldCharType="end"/>
      </w:r>
    </w:p>
    <w:p w14:paraId="1BA81229" w14:textId="1C747705" w:rsidR="00BB6A8A" w:rsidRPr="004B0E70" w:rsidRDefault="00122256" w:rsidP="00C96016">
      <w:pPr>
        <w:rPr>
          <w:rFonts w:ascii="Arial" w:hAnsi="Arial" w:cs="Arial"/>
        </w:rPr>
      </w:pPr>
      <w:r w:rsidRPr="004B0E70">
        <w:rPr>
          <w:rFonts w:ascii="Arial" w:hAnsi="Arial" w:cs="Arial"/>
        </w:rPr>
        <w:fldChar w:fldCharType="end"/>
      </w:r>
    </w:p>
    <w:p w14:paraId="3B06C825" w14:textId="77777777" w:rsidR="00BB6A8A" w:rsidRPr="004B0E70" w:rsidRDefault="00BB6A8A" w:rsidP="00C96016">
      <w:pPr>
        <w:rPr>
          <w:rFonts w:ascii="Arial" w:hAnsi="Arial" w:cs="Arial"/>
        </w:rPr>
      </w:pPr>
      <w:r w:rsidRPr="004B0E70">
        <w:rPr>
          <w:rFonts w:ascii="Arial" w:hAnsi="Arial" w:cs="Arial"/>
        </w:rPr>
        <w:br w:type="page"/>
      </w:r>
    </w:p>
    <w:p w14:paraId="62C78CE1" w14:textId="77777777" w:rsidR="00660D0B" w:rsidRDefault="00660D0B" w:rsidP="00C96016"/>
    <w:p w14:paraId="55703CEF" w14:textId="30AF91B3" w:rsidR="006C05D9" w:rsidRPr="00F44B7E" w:rsidRDefault="006C05D9" w:rsidP="00C96016">
      <w:pPr>
        <w:pStyle w:val="Heading1"/>
        <w:numPr>
          <w:ilvl w:val="0"/>
          <w:numId w:val="21"/>
        </w:numPr>
      </w:pPr>
      <w:bookmarkStart w:id="2" w:name="_Toc284341237"/>
      <w:bookmarkStart w:id="3" w:name="_Toc284341302"/>
      <w:bookmarkStart w:id="4" w:name="_Toc410924037"/>
      <w:r w:rsidRPr="00F44B7E">
        <w:t>Intro</w:t>
      </w:r>
      <w:r w:rsidR="00F44B7E">
        <w:t>duction</w:t>
      </w:r>
      <w:bookmarkEnd w:id="2"/>
      <w:bookmarkEnd w:id="3"/>
      <w:bookmarkEnd w:id="4"/>
    </w:p>
    <w:p w14:paraId="4DDE8F8A" w14:textId="77777777" w:rsidR="000F2F22" w:rsidRPr="000F2F22" w:rsidRDefault="000F2F22" w:rsidP="00C96016">
      <w:pPr>
        <w:rPr>
          <w:rFonts w:ascii="Arial" w:hAnsi="Arial" w:cs="Arial"/>
        </w:rPr>
      </w:pPr>
    </w:p>
    <w:p w14:paraId="6E357E7E" w14:textId="77777777" w:rsidR="006C05D9" w:rsidRPr="000F2F22" w:rsidRDefault="006C05D9" w:rsidP="00C96016">
      <w:pPr>
        <w:pStyle w:val="Heading21"/>
      </w:pPr>
      <w:bookmarkStart w:id="5" w:name="_Toc410924038"/>
      <w:r w:rsidRPr="000F2F22">
        <w:t>Company Profile</w:t>
      </w:r>
      <w:bookmarkEnd w:id="5"/>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77777777" w:rsidR="000F2F22" w:rsidRPr="0009640D" w:rsidRDefault="000F2F22" w:rsidP="00C96016">
      <w:pPr>
        <w:pStyle w:val="Heading21"/>
      </w:pPr>
      <w:bookmarkStart w:id="6" w:name="_Toc410924039"/>
      <w:r w:rsidRPr="0009640D">
        <w:t>Vision</w:t>
      </w:r>
      <w:bookmarkEnd w:id="6"/>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2F3101CB" w14:textId="77777777" w:rsidR="000F2F22" w:rsidRPr="0009640D" w:rsidRDefault="000F2F22" w:rsidP="00C96016">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061E848B" w14:textId="77777777" w:rsidR="000F2F22" w:rsidRPr="000F2F22" w:rsidRDefault="000F2F22" w:rsidP="00C96016">
      <w:pPr>
        <w:rPr>
          <w:rFonts w:ascii="Arial" w:hAnsi="Arial" w:cs="Arial"/>
          <w:b/>
        </w:rPr>
      </w:pPr>
    </w:p>
    <w:p w14:paraId="5BCF7A06" w14:textId="77777777" w:rsidR="006C05D9" w:rsidRPr="000F2F22" w:rsidRDefault="006C05D9" w:rsidP="00C96016">
      <w:pPr>
        <w:rPr>
          <w:rFonts w:ascii="Arial" w:hAnsi="Arial" w:cs="Arial"/>
        </w:rPr>
      </w:pPr>
    </w:p>
    <w:p w14:paraId="4189147E" w14:textId="77777777" w:rsidR="006C05D9" w:rsidRDefault="006C05D9" w:rsidP="00C96016">
      <w:pPr>
        <w:pStyle w:val="Heading1"/>
      </w:pPr>
      <w:bookmarkStart w:id="7" w:name="_Toc284341303"/>
      <w:bookmarkStart w:id="8" w:name="_Toc410924040"/>
      <w:r w:rsidRPr="00F44B7E">
        <w:t>Jobs and Responsibilities</w:t>
      </w:r>
      <w:bookmarkEnd w:id="7"/>
      <w:bookmarkEnd w:id="8"/>
    </w:p>
    <w:p w14:paraId="3B2186E9" w14:textId="77777777" w:rsidR="00122256" w:rsidRPr="00122256" w:rsidRDefault="00122256" w:rsidP="00C96016"/>
    <w:p w14:paraId="42E3F738" w14:textId="5FB407FC" w:rsidR="006C05D9" w:rsidRDefault="00A44153" w:rsidP="00C96016">
      <w:pPr>
        <w:pStyle w:val="Heading21"/>
      </w:pPr>
      <w:bookmarkStart w:id="9" w:name="_Toc410924041"/>
      <w:proofErr w:type="spellStart"/>
      <w:r>
        <w:t>Organis</w:t>
      </w:r>
      <w:r w:rsidRPr="000F2F22">
        <w:t>ation</w:t>
      </w:r>
      <w:proofErr w:type="spellEnd"/>
      <w:r w:rsidR="006C05D9" w:rsidRPr="000F2F22">
        <w:t xml:space="preserve"> structures</w:t>
      </w:r>
      <w:bookmarkEnd w:id="9"/>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w:t>
      </w:r>
      <w:r w:rsidRPr="0015155C">
        <w:rPr>
          <w:rFonts w:ascii="Arial" w:hAnsi="Arial" w:cs="Arial"/>
        </w:rPr>
        <w:lastRenderedPageBreak/>
        <w:t xml:space="preserve">person that liaises with the customer and also makes sure the company’s vision and objectives are followed to the letter. </w:t>
      </w:r>
    </w:p>
    <w:p w14:paraId="0C11EF8D" w14:textId="1E4DCE6E" w:rsidR="000F2F22" w:rsidRPr="0015155C" w:rsidRDefault="00D8054A" w:rsidP="00B67663">
      <w:pPr>
        <w:jc w:val="both"/>
        <w:rPr>
          <w:rFonts w:ascii="Arial" w:hAnsi="Arial" w:cs="Arial"/>
        </w:rPr>
      </w:pPr>
      <w:r>
        <w:rPr>
          <w:noProof/>
          <w:lang w:eastAsia="en-GB"/>
        </w:rPr>
        <w:drawing>
          <wp:anchor distT="0" distB="0" distL="114300" distR="114300" simplePos="0" relativeHeight="251661312" behindDoc="0" locked="0" layoutInCell="1" allowOverlap="1" wp14:anchorId="70351A4D" wp14:editId="715F2E73">
            <wp:simplePos x="0" y="0"/>
            <wp:positionH relativeFrom="column">
              <wp:posOffset>297180</wp:posOffset>
            </wp:positionH>
            <wp:positionV relativeFrom="paragraph">
              <wp:posOffset>1555115</wp:posOffset>
            </wp:positionV>
            <wp:extent cx="5270500" cy="1948180"/>
            <wp:effectExtent l="76200" t="0" r="10160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0F2F22"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000F2F22" w:rsidRPr="0015155C">
        <w:rPr>
          <w:rFonts w:ascii="Arial" w:hAnsi="Arial" w:cs="Arial"/>
        </w:rPr>
        <w:t>other</w:t>
      </w:r>
      <w:r w:rsidR="00293129">
        <w:rPr>
          <w:rFonts w:ascii="Arial" w:hAnsi="Arial" w:cs="Arial"/>
        </w:rPr>
        <w:t>. C</w:t>
      </w:r>
      <w:r w:rsidR="000F2F22"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61BCAD36" w:rsidR="000F2F22" w:rsidRDefault="000F2F22" w:rsidP="00C96016">
      <w:pPr>
        <w:pStyle w:val="ListParagraph"/>
        <w:rPr>
          <w:rFonts w:ascii="Arial" w:hAnsi="Arial" w:cs="Arial"/>
        </w:rPr>
      </w:pPr>
    </w:p>
    <w:p w14:paraId="03437D48" w14:textId="63BFEB08" w:rsidR="000F2F22" w:rsidRPr="00B47438" w:rsidRDefault="00830C8F" w:rsidP="00C96016">
      <w:pPr>
        <w:pStyle w:val="ListParagraph"/>
        <w:rPr>
          <w:rFonts w:ascii="Arial" w:hAnsi="Arial" w:cs="Arial"/>
          <w:i/>
          <w:sz w:val="22"/>
        </w:rPr>
      </w:pPr>
      <w:r>
        <w:rPr>
          <w:rFonts w:ascii="Arial" w:hAnsi="Arial" w:cs="Arial"/>
          <w:i/>
          <w:sz w:val="22"/>
        </w:rPr>
        <w:t>Figure 1</w:t>
      </w:r>
    </w:p>
    <w:p w14:paraId="4B396B7F" w14:textId="77777777" w:rsidR="00B47438" w:rsidRDefault="00B47438" w:rsidP="00C96016">
      <w:pPr>
        <w:pStyle w:val="ListParagraph"/>
        <w:rPr>
          <w:rFonts w:ascii="Arial" w:hAnsi="Arial" w:cs="Arial"/>
        </w:rPr>
      </w:pP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3D1904F1" w14:textId="77777777" w:rsidR="000F2F22" w:rsidRDefault="000F2F22" w:rsidP="00C96016">
      <w:pPr>
        <w:pStyle w:val="ListParagraph"/>
        <w:rPr>
          <w:rFonts w:ascii="Arial" w:hAnsi="Arial" w:cs="Arial"/>
        </w:rPr>
      </w:pPr>
    </w:p>
    <w:p w14:paraId="03DF6D6B" w14:textId="77777777" w:rsidR="00E3009E" w:rsidRPr="0010556F" w:rsidRDefault="00E3009E" w:rsidP="00C96016">
      <w:pPr>
        <w:pStyle w:val="ListParagraph"/>
        <w:ind w:left="-142"/>
        <w:rPr>
          <w:rFonts w:ascii="Arial" w:hAnsi="Arial" w:cs="Arial"/>
        </w:rPr>
      </w:pPr>
    </w:p>
    <w:p w14:paraId="2D754982" w14:textId="77777777" w:rsidR="006C05D9" w:rsidRPr="00AD46AD" w:rsidRDefault="006C05D9" w:rsidP="00C96016">
      <w:pPr>
        <w:pStyle w:val="Heading21"/>
      </w:pPr>
      <w:bookmarkStart w:id="10" w:name="_Toc284341304"/>
      <w:bookmarkStart w:id="11" w:name="_Toc410924042"/>
      <w:r w:rsidRPr="00AD46AD">
        <w:t>Job Roles</w:t>
      </w:r>
      <w:bookmarkEnd w:id="10"/>
      <w:bookmarkEnd w:id="11"/>
    </w:p>
    <w:p w14:paraId="0119C4E1" w14:textId="364DC140" w:rsidR="00ED6107" w:rsidRPr="00293129" w:rsidRDefault="00ED6107" w:rsidP="00C96016">
      <w:pPr>
        <w:pStyle w:val="Heading3"/>
      </w:pPr>
      <w:r w:rsidRPr="00AD46AD">
        <w:t xml:space="preserve"> </w:t>
      </w:r>
      <w:bookmarkStart w:id="12" w:name="_Toc410924043"/>
      <w:r w:rsidRPr="00AD46AD">
        <w:t>Project Manager – Alex Cash</w:t>
      </w:r>
      <w:bookmarkEnd w:id="12"/>
    </w:p>
    <w:p w14:paraId="7CE9E37F" w14:textId="77777777" w:rsidR="00ED6107" w:rsidRPr="00AD46AD" w:rsidRDefault="00ED6107" w:rsidP="00C96016">
      <w:pPr>
        <w:pStyle w:val="Heading4"/>
      </w:pPr>
      <w:r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7DFAA50D" w:rsidR="00ED6107" w:rsidRDefault="00ED6107" w:rsidP="00C96016">
      <w:pPr>
        <w:pStyle w:val="Heading4"/>
      </w:pPr>
      <w:r w:rsidRPr="00AD46AD">
        <w:t>Risk Management</w:t>
      </w:r>
    </w:p>
    <w:p w14:paraId="139AEC52" w14:textId="77777777" w:rsidR="00293129" w:rsidRPr="00293129" w:rsidRDefault="00293129" w:rsidP="00C96016"/>
    <w:p w14:paraId="549540F5" w14:textId="77777777" w:rsidR="00ED6107" w:rsidRPr="00AD46AD" w:rsidRDefault="00ED6107" w:rsidP="00C96016">
      <w:pPr>
        <w:rPr>
          <w:rFonts w:ascii="Arial" w:hAnsi="Arial" w:cs="Arial"/>
          <w:b/>
          <w:sz w:val="32"/>
        </w:rPr>
      </w:pPr>
    </w:p>
    <w:tbl>
      <w:tblPr>
        <w:tblStyle w:val="TableGrid"/>
        <w:tblW w:w="0" w:type="auto"/>
        <w:tblLook w:val="04A0" w:firstRow="1" w:lastRow="0" w:firstColumn="1" w:lastColumn="0" w:noHBand="0" w:noVBand="1"/>
      </w:tblPr>
      <w:tblGrid>
        <w:gridCol w:w="4258"/>
        <w:gridCol w:w="4258"/>
      </w:tblGrid>
      <w:tr w:rsidR="00ED6107" w:rsidRPr="00AD46AD" w14:paraId="6A11241C" w14:textId="77777777" w:rsidTr="00ED6107">
        <w:tc>
          <w:tcPr>
            <w:tcW w:w="4258" w:type="dxa"/>
            <w:shd w:val="clear" w:color="auto" w:fill="548DD4" w:themeFill="text2" w:themeFillTint="99"/>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4258" w:type="dxa"/>
            <w:shd w:val="clear" w:color="auto" w:fill="95B3D7" w:themeFill="accent1" w:themeFillTint="99"/>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ED6107">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4258"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ED6107">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4258" w:type="dxa"/>
          </w:tcPr>
          <w:p w14:paraId="40FA9ECE" w14:textId="0088338F" w:rsidR="00577159" w:rsidRPr="00293129" w:rsidRDefault="00577159" w:rsidP="00C96016">
            <w:pPr>
              <w:rPr>
                <w:rFonts w:ascii="Arial" w:hAnsi="Arial"/>
                <w:sz w:val="24"/>
              </w:rPr>
            </w:pPr>
            <w:r w:rsidRPr="00293129">
              <w:rPr>
                <w:rFonts w:ascii="Arial" w:hAnsi="Arial"/>
                <w:sz w:val="24"/>
              </w:rPr>
              <w:t xml:space="preserve">Once again ensure there is thorough planning beforehand so that the team can work at full pace when approaching a deadline without needing to stop to recomplete the </w:t>
            </w:r>
            <w:r w:rsidRPr="00293129">
              <w:rPr>
                <w:rFonts w:ascii="Arial" w:hAnsi="Arial"/>
                <w:sz w:val="24"/>
              </w:rPr>
              <w:lastRenderedPageBreak/>
              <w:t>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ED6107">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lastRenderedPageBreak/>
              <w:t>Team member is unable to work due to illness/extended absence.</w:t>
            </w:r>
          </w:p>
        </w:tc>
        <w:tc>
          <w:tcPr>
            <w:tcW w:w="4258"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ED6107">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4258"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7564036" w:rsidR="00577159" w:rsidRPr="00AD46AD" w:rsidRDefault="00577159" w:rsidP="00C96016">
      <w:pPr>
        <w:pStyle w:val="Heading4"/>
      </w:pPr>
      <w:r w:rsidRPr="00AD46AD">
        <w:t>QA Metrics</w:t>
      </w:r>
    </w:p>
    <w:p w14:paraId="2848439A" w14:textId="77777777" w:rsidR="00577159" w:rsidRPr="00AD46AD" w:rsidRDefault="00577159" w:rsidP="00C96016">
      <w:pPr>
        <w:rPr>
          <w:rFonts w:ascii="Arial" w:hAnsi="Arial" w:cs="Arial"/>
          <w:sz w:val="32"/>
        </w:rPr>
      </w:pPr>
    </w:p>
    <w:tbl>
      <w:tblPr>
        <w:tblStyle w:val="TableGrid"/>
        <w:tblW w:w="0" w:type="auto"/>
        <w:tblLook w:val="04A0" w:firstRow="1" w:lastRow="0" w:firstColumn="1" w:lastColumn="0" w:noHBand="0" w:noVBand="1"/>
      </w:tblPr>
      <w:tblGrid>
        <w:gridCol w:w="4258"/>
        <w:gridCol w:w="4258"/>
      </w:tblGrid>
      <w:tr w:rsidR="00577159" w:rsidRPr="00AD46AD" w14:paraId="0DE6D57B" w14:textId="77777777" w:rsidTr="00577159">
        <w:tc>
          <w:tcPr>
            <w:tcW w:w="4258" w:type="dxa"/>
            <w:shd w:val="clear" w:color="auto" w:fill="F79646" w:themeFill="accent6"/>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4258" w:type="dxa"/>
            <w:shd w:val="clear" w:color="auto" w:fill="FABF8F" w:themeFill="accent6" w:themeFillTint="99"/>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577159">
        <w:trPr>
          <w:trHeight w:val="250"/>
        </w:trPr>
        <w:tc>
          <w:tcPr>
            <w:tcW w:w="4258"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4258"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577159">
        <w:trPr>
          <w:trHeight w:val="250"/>
        </w:trPr>
        <w:tc>
          <w:tcPr>
            <w:tcW w:w="4258"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4258"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577159">
        <w:trPr>
          <w:trHeight w:val="250"/>
        </w:trPr>
        <w:tc>
          <w:tcPr>
            <w:tcW w:w="4258"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4258"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577159">
        <w:trPr>
          <w:trHeight w:val="250"/>
        </w:trPr>
        <w:tc>
          <w:tcPr>
            <w:tcW w:w="4258" w:type="dxa"/>
          </w:tcPr>
          <w:p w14:paraId="358C56D6" w14:textId="7FC3717E" w:rsidR="00577159" w:rsidRPr="000A0212" w:rsidRDefault="00577159" w:rsidP="00C96016">
            <w:pPr>
              <w:rPr>
                <w:rFonts w:ascii="Arial" w:hAnsi="Arial"/>
                <w:sz w:val="24"/>
              </w:rPr>
            </w:pPr>
            <w:r w:rsidRPr="000A0212">
              <w:rPr>
                <w:rFonts w:ascii="Arial" w:hAnsi="Arial"/>
                <w:sz w:val="24"/>
              </w:rPr>
              <w:lastRenderedPageBreak/>
              <w:t>Final product delivered on time.</w:t>
            </w:r>
          </w:p>
        </w:tc>
        <w:tc>
          <w:tcPr>
            <w:tcW w:w="4258"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42EA4C95" w14:textId="77777777" w:rsidR="00577159" w:rsidRDefault="00577159" w:rsidP="00C96016">
      <w:pPr>
        <w:rPr>
          <w:rFonts w:ascii="Arial" w:hAnsi="Arial" w:cs="Arial"/>
          <w:sz w:val="32"/>
        </w:rPr>
      </w:pPr>
    </w:p>
    <w:p w14:paraId="3968BE5C" w14:textId="77777777" w:rsidR="00293129" w:rsidRDefault="00293129" w:rsidP="00C96016">
      <w:pPr>
        <w:rPr>
          <w:rFonts w:ascii="Arial" w:hAnsi="Arial" w:cs="Arial"/>
          <w:sz w:val="32"/>
        </w:rPr>
      </w:pPr>
    </w:p>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3" w:name="_Toc410924044"/>
      <w:r w:rsidR="004E5FD5" w:rsidRPr="00AD46AD">
        <w:t xml:space="preserve">Lead Software Developer </w:t>
      </w:r>
      <w:r w:rsidRPr="00AD46AD">
        <w:t xml:space="preserve">- Alistair </w:t>
      </w:r>
      <w:proofErr w:type="spellStart"/>
      <w:r w:rsidRPr="00AD46AD">
        <w:t>Jewers</w:t>
      </w:r>
      <w:bookmarkEnd w:id="13"/>
      <w:proofErr w:type="spellEnd"/>
    </w:p>
    <w:p w14:paraId="4C5A6EDC" w14:textId="62403ED1" w:rsidR="004E5FD5" w:rsidRPr="00AD46AD" w:rsidRDefault="004E5FD5" w:rsidP="00C96016">
      <w:pPr>
        <w:pStyle w:val="Heading4"/>
      </w:pPr>
      <w:r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When necessary deliver concise training sessions and materials to enable team members to use coding techniques and tools they are not familiar with.</w:t>
      </w:r>
    </w:p>
    <w:p w14:paraId="5F919E0F" w14:textId="3012E894" w:rsidR="004E5FD5" w:rsidRPr="00AD46AD" w:rsidRDefault="004E5FD5" w:rsidP="00C96016">
      <w:pPr>
        <w:pStyle w:val="Heading4"/>
      </w:pPr>
      <w:r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1369" w:tblpY="18"/>
        <w:tblW w:w="9322" w:type="dxa"/>
        <w:tblLook w:val="04A0" w:firstRow="1" w:lastRow="0" w:firstColumn="1" w:lastColumn="0" w:noHBand="0" w:noVBand="1"/>
      </w:tblPr>
      <w:tblGrid>
        <w:gridCol w:w="3794"/>
        <w:gridCol w:w="5528"/>
      </w:tblGrid>
      <w:tr w:rsidR="004E5FD5" w:rsidRPr="00AD46AD" w14:paraId="33E13CB3" w14:textId="77777777" w:rsidTr="00AD46AD">
        <w:tc>
          <w:tcPr>
            <w:tcW w:w="3794" w:type="dxa"/>
            <w:shd w:val="clear" w:color="auto" w:fill="548DD4" w:themeFill="text2" w:themeFillTint="99"/>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95B3D7" w:themeFill="accent1" w:themeFillTint="99"/>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0A0212">
        <w:trPr>
          <w:trHeight w:val="1460"/>
        </w:trPr>
        <w:tc>
          <w:tcPr>
            <w:tcW w:w="3794"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4E5FD5">
        <w:tc>
          <w:tcPr>
            <w:tcW w:w="3794"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4E5FD5">
        <w:tc>
          <w:tcPr>
            <w:tcW w:w="3794"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4E5FD5">
        <w:tc>
          <w:tcPr>
            <w:tcW w:w="3794"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Pr="00AD46AD" w:rsidRDefault="004E5FD5" w:rsidP="00C96016">
      <w:pPr>
        <w:rPr>
          <w:rFonts w:ascii="Arial" w:hAnsi="Arial" w:cs="Arial"/>
          <w:b/>
          <w:sz w:val="32"/>
        </w:rPr>
      </w:pPr>
    </w:p>
    <w:p w14:paraId="51EC59F1" w14:textId="78B97FC8" w:rsidR="004E5FD5" w:rsidRPr="00AD46AD" w:rsidRDefault="004E5FD5" w:rsidP="00C96016">
      <w:pPr>
        <w:pStyle w:val="Heading4"/>
      </w:pPr>
      <w:r w:rsidRPr="00AD46AD">
        <w:t>QA Metrics</w:t>
      </w:r>
    </w:p>
    <w:p w14:paraId="7343524E" w14:textId="77777777" w:rsidR="004E5FD5" w:rsidRPr="00AD46AD" w:rsidRDefault="004E5FD5" w:rsidP="00C96016">
      <w:pPr>
        <w:rPr>
          <w:rFonts w:ascii="Arial" w:hAnsi="Arial" w:cs="Arial"/>
          <w:b/>
        </w:rPr>
      </w:pPr>
    </w:p>
    <w:tbl>
      <w:tblPr>
        <w:tblStyle w:val="TableGrid"/>
        <w:tblW w:w="0" w:type="auto"/>
        <w:tblLook w:val="04A0" w:firstRow="1" w:lastRow="0" w:firstColumn="1" w:lastColumn="0" w:noHBand="0" w:noVBand="1"/>
      </w:tblPr>
      <w:tblGrid>
        <w:gridCol w:w="4247"/>
        <w:gridCol w:w="4269"/>
      </w:tblGrid>
      <w:tr w:rsidR="004E5FD5" w:rsidRPr="00AD46AD" w14:paraId="5C4F43CD" w14:textId="77777777" w:rsidTr="00AD46AD">
        <w:tc>
          <w:tcPr>
            <w:tcW w:w="4621" w:type="dxa"/>
            <w:shd w:val="clear" w:color="auto" w:fill="F79646" w:themeFill="accent6"/>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FABF8F" w:themeFill="accent6" w:themeFillTint="99"/>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4E5FD5">
        <w:tc>
          <w:tcPr>
            <w:tcW w:w="4621"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77777777" w:rsidR="004E5FD5" w:rsidRPr="00AD46AD" w:rsidRDefault="004E5FD5" w:rsidP="00C96016">
            <w:pPr>
              <w:rPr>
                <w:rFonts w:ascii="Arial" w:hAnsi="Arial" w:cs="Arial"/>
                <w:sz w:val="24"/>
              </w:rPr>
            </w:pPr>
            <w:r w:rsidRPr="00AD46AD">
              <w:rPr>
                <w:rFonts w:ascii="Arial" w:hAnsi="Arial" w:cs="Arial"/>
                <w:sz w:val="24"/>
              </w:rPr>
              <w:t>Compare the list of finished and tested features to the original set of required and potential features.</w:t>
            </w:r>
          </w:p>
        </w:tc>
      </w:tr>
      <w:tr w:rsidR="004E5FD5" w:rsidRPr="00AD46AD" w14:paraId="5DE87ABB" w14:textId="77777777" w:rsidTr="004E5FD5">
        <w:tc>
          <w:tcPr>
            <w:tcW w:w="4621"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7777777" w:rsidR="004E5FD5" w:rsidRPr="00AD46AD" w:rsidRDefault="004E5FD5" w:rsidP="00C96016">
            <w:pPr>
              <w:rPr>
                <w:rFonts w:ascii="Arial" w:hAnsi="Arial" w:cs="Arial"/>
                <w:sz w:val="24"/>
              </w:rPr>
            </w:pPr>
            <w:r w:rsidRPr="00AD46AD">
              <w:rPr>
                <w:rFonts w:ascii="Arial" w:hAnsi="Arial" w:cs="Arial"/>
                <w:sz w:val="24"/>
              </w:rPr>
              <w:t>Track the start and end of the coding process.</w:t>
            </w:r>
          </w:p>
        </w:tc>
      </w:tr>
      <w:tr w:rsidR="004E5FD5" w:rsidRPr="00AD46AD" w14:paraId="4D22FA62" w14:textId="77777777" w:rsidTr="004E5FD5">
        <w:tc>
          <w:tcPr>
            <w:tcW w:w="4621"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77777777" w:rsidR="004E5FD5" w:rsidRPr="00AD46AD" w:rsidRDefault="004E5FD5" w:rsidP="00C96016">
            <w:pPr>
              <w:rPr>
                <w:rFonts w:ascii="Arial" w:hAnsi="Arial" w:cs="Arial"/>
                <w:sz w:val="24"/>
              </w:rPr>
            </w:pPr>
            <w:r w:rsidRPr="00AD46AD">
              <w:rPr>
                <w:rFonts w:ascii="Arial" w:hAnsi="Arial" w:cs="Arial"/>
                <w:sz w:val="24"/>
              </w:rPr>
              <w:t xml:space="preserve">Use bug or issue tracking software to </w:t>
            </w:r>
            <w:r w:rsidRPr="00AD46AD">
              <w:rPr>
                <w:rFonts w:ascii="Arial" w:hAnsi="Arial" w:cs="Arial"/>
                <w:sz w:val="24"/>
              </w:rPr>
              <w:lastRenderedPageBreak/>
              <w:t>maintain a list of all bugs that have been identified and whether they have been fixed and tested. Bugs should also be labelled fatal or not fatal.</w:t>
            </w:r>
          </w:p>
        </w:tc>
      </w:tr>
    </w:tbl>
    <w:p w14:paraId="1E2B2119" w14:textId="77777777" w:rsidR="00ED6107" w:rsidRPr="00AD46AD" w:rsidRDefault="00ED6107" w:rsidP="00C96016">
      <w:pPr>
        <w:rPr>
          <w:rFonts w:ascii="Arial" w:hAnsi="Arial" w:cs="Arial"/>
          <w:b/>
          <w:sz w:val="32"/>
        </w:rPr>
      </w:pPr>
    </w:p>
    <w:p w14:paraId="1D973A37" w14:textId="6BE06DA3" w:rsidR="00ED6107" w:rsidRPr="00AD46AD" w:rsidRDefault="004E5FD5" w:rsidP="00C96016">
      <w:pPr>
        <w:pStyle w:val="Heading3"/>
      </w:pPr>
      <w:r w:rsidRPr="00AD46AD">
        <w:t xml:space="preserve"> </w:t>
      </w:r>
      <w:bookmarkStart w:id="14" w:name="_Toc410924045"/>
      <w:r w:rsidRPr="00AD46AD">
        <w:t xml:space="preserve">Lead Software Tester - </w:t>
      </w:r>
      <w:r w:rsidR="00ED6107" w:rsidRPr="00AD46AD">
        <w:t>Sam Raeburn</w:t>
      </w:r>
      <w:bookmarkEnd w:id="14"/>
    </w:p>
    <w:p w14:paraId="1BDB090B" w14:textId="77777777" w:rsidR="004E5FD5" w:rsidRPr="00AD46AD" w:rsidRDefault="004E5FD5" w:rsidP="00C96016">
      <w:pPr>
        <w:rPr>
          <w:rFonts w:ascii="Arial" w:hAnsi="Arial" w:cs="Arial"/>
          <w:b/>
          <w:sz w:val="32"/>
        </w:rPr>
      </w:pPr>
    </w:p>
    <w:p w14:paraId="57A763FD" w14:textId="2AC26976" w:rsidR="004E5FD5" w:rsidRPr="00AD46AD" w:rsidRDefault="004E5FD5" w:rsidP="00C96016">
      <w:pPr>
        <w:pStyle w:val="Heading4"/>
      </w:pPr>
      <w:r w:rsidRPr="00AD46AD">
        <w:t>Role Description</w:t>
      </w:r>
    </w:p>
    <w:p w14:paraId="47127940" w14:textId="77777777" w:rsidR="004E5FD5" w:rsidRPr="00AD46AD" w:rsidRDefault="004E5FD5" w:rsidP="00C96016">
      <w:pPr>
        <w:rPr>
          <w:rFonts w:ascii="Arial" w:hAnsi="Arial" w:cs="Arial"/>
          <w:b/>
        </w:rPr>
      </w:pPr>
    </w:p>
    <w:p w14:paraId="7129BEB2" w14:textId="5C4EB273" w:rsidR="004E5FD5" w:rsidRPr="00AD46AD" w:rsidRDefault="004E5FD5" w:rsidP="00CF2AA5">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00A347F4" w:rsidRPr="00A347F4">
        <w:rPr>
          <w:rFonts w:ascii="Arial" w:hAnsi="Arial" w:cs="Arial"/>
          <w:sz w:val="28"/>
        </w:rPr>
        <w:t xml:space="preserve">s o f </w:t>
      </w:r>
      <w:proofErr w:type="spellStart"/>
      <w:r w:rsidR="00A347F4" w:rsidRPr="00A347F4">
        <w:rPr>
          <w:rFonts w:ascii="Arial" w:hAnsi="Arial" w:cs="Arial"/>
          <w:sz w:val="28"/>
        </w:rPr>
        <w:t>i</w:t>
      </w:r>
      <w:proofErr w:type="spellEnd"/>
      <w:r w:rsidR="00A347F4"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sidR="007B39EA">
        <w:rPr>
          <w:rFonts w:ascii="Arial" w:hAnsi="Arial" w:cs="Arial"/>
        </w:rPr>
        <w:t xml:space="preserve">ftware. </w:t>
      </w:r>
      <w:r w:rsidR="00B67663">
        <w:rPr>
          <w:rFonts w:ascii="Arial" w:hAnsi="Arial" w:cs="Arial"/>
        </w:rPr>
        <w:t>Testing GANTT</w:t>
      </w:r>
      <w:r w:rsidRPr="00AD46AD">
        <w:rPr>
          <w:rFonts w:ascii="Arial" w:hAnsi="Arial" w:cs="Arial"/>
        </w:rPr>
        <w:t xml:space="preserve"> charts should be produced to guide the testing and should be adhered to at all times, an exampl</w:t>
      </w:r>
      <w:r w:rsidR="00421FFE">
        <w:rPr>
          <w:rFonts w:ascii="Arial" w:hAnsi="Arial" w:cs="Arial"/>
        </w:rPr>
        <w:t xml:space="preserve">e of a </w:t>
      </w:r>
      <w:proofErr w:type="gramStart"/>
      <w:r w:rsidR="00B67663">
        <w:rPr>
          <w:rFonts w:ascii="Arial" w:hAnsi="Arial" w:cs="Arial"/>
        </w:rPr>
        <w:t>GANTT</w:t>
      </w:r>
      <w:proofErr w:type="gramEnd"/>
      <w:r w:rsidR="00421FFE">
        <w:rPr>
          <w:rFonts w:ascii="Arial" w:hAnsi="Arial" w:cs="Arial"/>
        </w:rPr>
        <w:t xml:space="preserve"> chart is shown in A</w:t>
      </w:r>
      <w:r w:rsidRPr="00AD46AD">
        <w:rPr>
          <w:rFonts w:ascii="Arial" w:hAnsi="Arial" w:cs="Arial"/>
        </w:rPr>
        <w:t>ppendix</w:t>
      </w:r>
      <w:r w:rsidR="00A347F4">
        <w:rPr>
          <w:rFonts w:ascii="Arial" w:hAnsi="Arial" w:cs="Arial"/>
        </w:rPr>
        <w:t xml:space="preserve"> A</w:t>
      </w:r>
      <w:r w:rsidR="007B39EA">
        <w:rPr>
          <w:rFonts w:ascii="Arial" w:hAnsi="Arial" w:cs="Arial"/>
        </w:rPr>
        <w:t xml:space="preserve">. </w:t>
      </w:r>
      <w:r w:rsidRPr="00AD46AD">
        <w:rPr>
          <w:rFonts w:ascii="Arial" w:hAnsi="Arial" w:cs="Arial"/>
        </w:rPr>
        <w:t xml:space="preserve">Test reports should be created by the Lead Software Tester and completed by any member of staff involved with the testing phase. An example </w:t>
      </w:r>
      <w:r w:rsidR="00421FFE">
        <w:rPr>
          <w:rFonts w:ascii="Arial" w:hAnsi="Arial" w:cs="Arial"/>
        </w:rPr>
        <w:t>of a testing sheet is shown in A</w:t>
      </w:r>
      <w:r w:rsidRPr="00AD46AD">
        <w:rPr>
          <w:rFonts w:ascii="Arial" w:hAnsi="Arial" w:cs="Arial"/>
        </w:rPr>
        <w:t xml:space="preserve">ppendix </w:t>
      </w:r>
      <w:r w:rsidR="00A347F4">
        <w:rPr>
          <w:rFonts w:ascii="Arial" w:hAnsi="Arial" w:cs="Arial"/>
        </w:rPr>
        <w:t>A</w:t>
      </w:r>
      <w:r w:rsidR="007B39EA">
        <w:rPr>
          <w:rFonts w:ascii="Arial" w:hAnsi="Arial" w:cs="Arial"/>
        </w:rPr>
        <w:t xml:space="preserve">.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sidR="00CF2AA5">
        <w:rPr>
          <w:rFonts w:ascii="Arial" w:hAnsi="Arial" w:cs="Arial"/>
        </w:rPr>
        <w:t xml:space="preserve">age and the verification stage. </w:t>
      </w:r>
      <w:r w:rsidRPr="00AD46AD">
        <w:rPr>
          <w:rFonts w:ascii="Arial" w:hAnsi="Arial" w:cs="Arial"/>
        </w:rPr>
        <w:t>The fundamental responsibilities of the Lead Software Tester are:</w:t>
      </w:r>
    </w:p>
    <w:p w14:paraId="69859D36"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45ED05D8"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31061885" w14:textId="4D8F0021"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sidR="00B67663">
        <w:rPr>
          <w:rFonts w:ascii="Arial" w:hAnsi="Arial" w:cs="Arial"/>
        </w:rPr>
        <w:t>GANTT</w:t>
      </w:r>
      <w:proofErr w:type="gramEnd"/>
      <w:r w:rsidRPr="00AD46AD">
        <w:rPr>
          <w:rFonts w:ascii="Arial" w:hAnsi="Arial" w:cs="Arial"/>
        </w:rPr>
        <w:t xml:space="preserve"> chart.</w:t>
      </w:r>
    </w:p>
    <w:p w14:paraId="51E7731E"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7DE36922" w14:textId="2B12D650" w:rsidR="00421FFE" w:rsidRPr="00421FFE" w:rsidRDefault="004E5FD5" w:rsidP="00421FFE">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sidR="00421FFE">
        <w:rPr>
          <w:rFonts w:ascii="Arial" w:hAnsi="Arial" w:cs="Arial"/>
        </w:rPr>
        <w:t>m members by means test reports</w:t>
      </w:r>
    </w:p>
    <w:p w14:paraId="0031BB4F" w14:textId="77777777" w:rsidR="004E5FD5" w:rsidRDefault="004E5FD5" w:rsidP="00C96016">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06D611D7" w14:textId="77777777" w:rsidR="00421FFE" w:rsidRPr="00421FFE" w:rsidRDefault="00421FFE" w:rsidP="00421FFE">
      <w:pPr>
        <w:spacing w:after="200" w:line="276" w:lineRule="auto"/>
        <w:rPr>
          <w:rFonts w:ascii="Arial" w:hAnsi="Arial" w:cs="Arial"/>
        </w:rPr>
      </w:pPr>
    </w:p>
    <w:p w14:paraId="72E14146" w14:textId="77777777" w:rsidR="00421FFE" w:rsidRPr="00AD46AD" w:rsidRDefault="00421FFE" w:rsidP="00421FFE">
      <w:pPr>
        <w:pStyle w:val="Heading4"/>
      </w:pPr>
      <w:r>
        <w:lastRenderedPageBreak/>
        <w:t>Risk Management</w:t>
      </w:r>
    </w:p>
    <w:p w14:paraId="3ECD2B89" w14:textId="77777777" w:rsidR="00421FFE" w:rsidRDefault="00421FFE" w:rsidP="00421FFE">
      <w:pPr>
        <w:spacing w:after="200" w:line="276" w:lineRule="auto"/>
        <w:rPr>
          <w:rFonts w:ascii="Arial" w:hAnsi="Arial" w:cs="Arial"/>
        </w:rPr>
      </w:pPr>
    </w:p>
    <w:tbl>
      <w:tblPr>
        <w:tblStyle w:val="TableGrid"/>
        <w:tblpPr w:leftFromText="180" w:rightFromText="180" w:vertAnchor="text" w:horzAnchor="page" w:tblpX="1189" w:tblpY="152"/>
        <w:tblW w:w="10326" w:type="dxa"/>
        <w:tblLook w:val="04A0" w:firstRow="1" w:lastRow="0" w:firstColumn="1" w:lastColumn="0" w:noHBand="0" w:noVBand="1"/>
      </w:tblPr>
      <w:tblGrid>
        <w:gridCol w:w="5399"/>
        <w:gridCol w:w="4927"/>
      </w:tblGrid>
      <w:tr w:rsidR="00421FFE" w:rsidRPr="00AD46AD" w14:paraId="6A3ABBA5" w14:textId="77777777" w:rsidTr="00421FFE">
        <w:tc>
          <w:tcPr>
            <w:tcW w:w="5399" w:type="dxa"/>
            <w:shd w:val="clear" w:color="auto" w:fill="548DD4" w:themeFill="text2" w:themeFillTint="99"/>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95B3D7" w:themeFill="accent1" w:themeFillTint="99"/>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421FFE">
        <w:tc>
          <w:tcPr>
            <w:tcW w:w="5399"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421FFE">
        <w:tc>
          <w:tcPr>
            <w:tcW w:w="5399"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421FFE">
        <w:tc>
          <w:tcPr>
            <w:tcW w:w="5399"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421FFE">
        <w:tc>
          <w:tcPr>
            <w:tcW w:w="5399"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7F54AC34" w14:textId="313379CA" w:rsidR="004E5FD5" w:rsidRPr="00AD46AD" w:rsidRDefault="004E5FD5" w:rsidP="00C96016">
      <w:pPr>
        <w:pStyle w:val="Heading4"/>
      </w:pPr>
      <w:r w:rsidRPr="00AD46AD">
        <w:t>QA Metrics</w:t>
      </w:r>
    </w:p>
    <w:p w14:paraId="1ED40C0F" w14:textId="77777777" w:rsidR="004E5FD5" w:rsidRPr="00AD46AD" w:rsidRDefault="004E5FD5" w:rsidP="00C96016">
      <w:pPr>
        <w:rPr>
          <w:rFonts w:ascii="Arial" w:hAnsi="Arial" w:cs="Arial"/>
          <w:b/>
        </w:rPr>
      </w:pPr>
    </w:p>
    <w:tbl>
      <w:tblPr>
        <w:tblStyle w:val="TableGrid"/>
        <w:tblpPr w:leftFromText="180" w:rightFromText="180" w:vertAnchor="text" w:horzAnchor="margin" w:tblpY="653"/>
        <w:tblW w:w="0" w:type="auto"/>
        <w:tblLook w:val="04A0" w:firstRow="1" w:lastRow="0" w:firstColumn="1" w:lastColumn="0" w:noHBand="0" w:noVBand="1"/>
      </w:tblPr>
      <w:tblGrid>
        <w:gridCol w:w="4207"/>
        <w:gridCol w:w="4309"/>
      </w:tblGrid>
      <w:tr w:rsidR="004E5FD5" w:rsidRPr="00AD46AD" w14:paraId="5ED187B2" w14:textId="77777777" w:rsidTr="00AD46AD">
        <w:tc>
          <w:tcPr>
            <w:tcW w:w="4927" w:type="dxa"/>
            <w:shd w:val="clear" w:color="auto" w:fill="F79646" w:themeFill="accent6"/>
          </w:tcPr>
          <w:p w14:paraId="2ABFBBA2" w14:textId="77777777" w:rsidR="004E5FD5" w:rsidRDefault="004E5FD5" w:rsidP="00B67663">
            <w:pPr>
              <w:rPr>
                <w:rFonts w:ascii="Arial" w:hAnsi="Arial" w:cs="Arial"/>
                <w:b/>
                <w:sz w:val="24"/>
                <w:szCs w:val="24"/>
              </w:rPr>
            </w:pPr>
            <w:r w:rsidRPr="00AD46AD">
              <w:rPr>
                <w:rFonts w:ascii="Arial" w:hAnsi="Arial" w:cs="Arial"/>
                <w:b/>
                <w:sz w:val="24"/>
                <w:szCs w:val="24"/>
              </w:rPr>
              <w:t>Metric</w:t>
            </w:r>
          </w:p>
          <w:p w14:paraId="55C9A762" w14:textId="77777777" w:rsidR="00660D0B" w:rsidRPr="00AD46AD" w:rsidRDefault="00660D0B" w:rsidP="00B67663">
            <w:pPr>
              <w:rPr>
                <w:rFonts w:ascii="Arial" w:hAnsi="Arial" w:cs="Arial"/>
                <w:b/>
                <w:sz w:val="24"/>
                <w:szCs w:val="24"/>
              </w:rPr>
            </w:pPr>
          </w:p>
        </w:tc>
        <w:tc>
          <w:tcPr>
            <w:tcW w:w="4927" w:type="dxa"/>
            <w:shd w:val="clear" w:color="auto" w:fill="FABF8F" w:themeFill="accent6" w:themeFillTint="99"/>
          </w:tcPr>
          <w:p w14:paraId="342732B8" w14:textId="4108515B" w:rsidR="004E5FD5" w:rsidRPr="00AD46AD" w:rsidRDefault="000A0212" w:rsidP="00B67663">
            <w:pPr>
              <w:rPr>
                <w:rFonts w:ascii="Arial" w:hAnsi="Arial" w:cs="Arial"/>
                <w:b/>
                <w:sz w:val="24"/>
                <w:szCs w:val="24"/>
              </w:rPr>
            </w:pPr>
            <w:r w:rsidRPr="000A0212">
              <w:rPr>
                <w:rFonts w:ascii="Arial" w:hAnsi="Arial" w:cs="Arial"/>
                <w:b/>
                <w:sz w:val="24"/>
              </w:rPr>
              <w:t>Measurement</w:t>
            </w:r>
          </w:p>
        </w:tc>
      </w:tr>
      <w:tr w:rsidR="004E5FD5" w:rsidRPr="00AD46AD" w14:paraId="409C3C77" w14:textId="77777777" w:rsidTr="004E5FD5">
        <w:tc>
          <w:tcPr>
            <w:tcW w:w="4927" w:type="dxa"/>
          </w:tcPr>
          <w:p w14:paraId="274FA31D" w14:textId="77777777" w:rsidR="004E5FD5" w:rsidRPr="00AD46AD" w:rsidRDefault="004E5FD5" w:rsidP="00B67663">
            <w:pPr>
              <w:rPr>
                <w:rFonts w:ascii="Arial" w:hAnsi="Arial" w:cs="Arial"/>
                <w:sz w:val="24"/>
                <w:szCs w:val="24"/>
              </w:rPr>
            </w:pPr>
            <w:r w:rsidRPr="00AD46AD">
              <w:rPr>
                <w:rFonts w:ascii="Arial" w:hAnsi="Arial" w:cs="Arial"/>
                <w:sz w:val="24"/>
                <w:szCs w:val="24"/>
              </w:rPr>
              <w:t>Number of modules tested.</w:t>
            </w:r>
          </w:p>
        </w:tc>
        <w:tc>
          <w:tcPr>
            <w:tcW w:w="4927" w:type="dxa"/>
          </w:tcPr>
          <w:p w14:paraId="35315525" w14:textId="77777777" w:rsidR="004E5FD5" w:rsidRPr="00AD46AD" w:rsidRDefault="004E5FD5" w:rsidP="00B67663">
            <w:pPr>
              <w:rPr>
                <w:rFonts w:ascii="Arial" w:hAnsi="Arial" w:cs="Arial"/>
                <w:sz w:val="24"/>
                <w:szCs w:val="24"/>
              </w:rPr>
            </w:pPr>
            <w:r w:rsidRPr="00AD46AD">
              <w:rPr>
                <w:rFonts w:ascii="Arial" w:hAnsi="Arial" w:cs="Arial"/>
                <w:sz w:val="24"/>
                <w:szCs w:val="24"/>
              </w:rPr>
              <w:t>Collect from test reports.</w:t>
            </w:r>
          </w:p>
        </w:tc>
      </w:tr>
      <w:tr w:rsidR="004E5FD5" w:rsidRPr="00AD46AD" w14:paraId="4D6DD072" w14:textId="77777777" w:rsidTr="004E5FD5">
        <w:tc>
          <w:tcPr>
            <w:tcW w:w="4927" w:type="dxa"/>
          </w:tcPr>
          <w:p w14:paraId="44C87AC5" w14:textId="77777777" w:rsidR="004E5FD5" w:rsidRPr="00AD46AD" w:rsidRDefault="004E5FD5" w:rsidP="00B67663">
            <w:pPr>
              <w:rPr>
                <w:rFonts w:ascii="Arial" w:hAnsi="Arial" w:cs="Arial"/>
                <w:sz w:val="24"/>
                <w:szCs w:val="24"/>
              </w:rPr>
            </w:pPr>
            <w:r w:rsidRPr="00AD46AD">
              <w:rPr>
                <w:rFonts w:ascii="Arial" w:hAnsi="Arial" w:cs="Arial"/>
                <w:sz w:val="24"/>
                <w:szCs w:val="24"/>
              </w:rPr>
              <w:t>Errors in modules.</w:t>
            </w:r>
          </w:p>
        </w:tc>
        <w:tc>
          <w:tcPr>
            <w:tcW w:w="4927" w:type="dxa"/>
          </w:tcPr>
          <w:p w14:paraId="5A1AB3BA" w14:textId="77777777" w:rsidR="004E5FD5" w:rsidRPr="00AD46AD" w:rsidRDefault="004E5FD5" w:rsidP="00B67663">
            <w:pPr>
              <w:rPr>
                <w:rFonts w:ascii="Arial" w:hAnsi="Arial" w:cs="Arial"/>
                <w:sz w:val="24"/>
                <w:szCs w:val="24"/>
              </w:rPr>
            </w:pPr>
            <w:r w:rsidRPr="00AD46AD">
              <w:rPr>
                <w:rFonts w:ascii="Arial" w:hAnsi="Arial" w:cs="Arial"/>
                <w:sz w:val="24"/>
                <w:szCs w:val="24"/>
              </w:rPr>
              <w:t>Collect from test reports.</w:t>
            </w:r>
          </w:p>
        </w:tc>
      </w:tr>
      <w:tr w:rsidR="004E5FD5" w:rsidRPr="00AD46AD" w14:paraId="5BFA110B" w14:textId="77777777" w:rsidTr="004E5FD5">
        <w:tc>
          <w:tcPr>
            <w:tcW w:w="4927" w:type="dxa"/>
          </w:tcPr>
          <w:p w14:paraId="08E27225" w14:textId="77777777" w:rsidR="004E5FD5" w:rsidRPr="00AD46AD" w:rsidRDefault="004E5FD5" w:rsidP="00B67663">
            <w:pPr>
              <w:rPr>
                <w:rFonts w:ascii="Arial" w:hAnsi="Arial" w:cs="Arial"/>
                <w:sz w:val="24"/>
                <w:szCs w:val="24"/>
              </w:rPr>
            </w:pPr>
            <w:r w:rsidRPr="00AD46AD">
              <w:rPr>
                <w:rFonts w:ascii="Arial" w:hAnsi="Arial" w:cs="Arial"/>
                <w:sz w:val="24"/>
                <w:szCs w:val="24"/>
              </w:rPr>
              <w:t>Time taken to fix errors.</w:t>
            </w:r>
          </w:p>
        </w:tc>
        <w:tc>
          <w:tcPr>
            <w:tcW w:w="4927" w:type="dxa"/>
          </w:tcPr>
          <w:p w14:paraId="7241A8EA" w14:textId="77777777" w:rsidR="004E5FD5" w:rsidRPr="00AD46AD" w:rsidRDefault="004E5FD5" w:rsidP="00B67663">
            <w:pPr>
              <w:rPr>
                <w:rFonts w:ascii="Arial" w:hAnsi="Arial" w:cs="Arial"/>
                <w:sz w:val="24"/>
                <w:szCs w:val="24"/>
              </w:rPr>
            </w:pPr>
            <w:r w:rsidRPr="00AD46AD">
              <w:rPr>
                <w:rFonts w:ascii="Arial" w:hAnsi="Arial" w:cs="Arial"/>
                <w:sz w:val="24"/>
                <w:szCs w:val="24"/>
              </w:rPr>
              <w:t>Collect from test reports.</w:t>
            </w:r>
          </w:p>
        </w:tc>
      </w:tr>
      <w:tr w:rsidR="004E5FD5" w:rsidRPr="00AD46AD" w14:paraId="4A529756" w14:textId="77777777" w:rsidTr="004E5FD5">
        <w:tc>
          <w:tcPr>
            <w:tcW w:w="4927" w:type="dxa"/>
          </w:tcPr>
          <w:p w14:paraId="236CAC8A" w14:textId="77777777" w:rsidR="004E5FD5" w:rsidRPr="00AD46AD" w:rsidRDefault="004E5FD5" w:rsidP="00B67663">
            <w:pPr>
              <w:rPr>
                <w:rFonts w:ascii="Arial" w:hAnsi="Arial" w:cs="Arial"/>
                <w:sz w:val="24"/>
                <w:szCs w:val="24"/>
              </w:rPr>
            </w:pPr>
            <w:r w:rsidRPr="00AD46AD">
              <w:rPr>
                <w:rFonts w:ascii="Arial" w:hAnsi="Arial" w:cs="Arial"/>
                <w:sz w:val="24"/>
                <w:szCs w:val="24"/>
              </w:rPr>
              <w:t>Testing phase running to schedule.</w:t>
            </w:r>
          </w:p>
        </w:tc>
        <w:tc>
          <w:tcPr>
            <w:tcW w:w="4927" w:type="dxa"/>
          </w:tcPr>
          <w:p w14:paraId="1B23DFEF" w14:textId="0BC764E2" w:rsidR="004E5FD5" w:rsidRPr="00AD46AD" w:rsidRDefault="004E5FD5" w:rsidP="00B67663">
            <w:pPr>
              <w:rPr>
                <w:rFonts w:ascii="Arial" w:hAnsi="Arial" w:cs="Arial"/>
                <w:sz w:val="24"/>
                <w:szCs w:val="24"/>
              </w:rPr>
            </w:pPr>
            <w:r w:rsidRPr="00AD46AD">
              <w:rPr>
                <w:rFonts w:ascii="Arial" w:hAnsi="Arial" w:cs="Arial"/>
                <w:sz w:val="24"/>
                <w:szCs w:val="24"/>
              </w:rPr>
              <w:t xml:space="preserve">Monitor progress and compare to </w:t>
            </w:r>
            <w:r w:rsidR="00B67663">
              <w:rPr>
                <w:rFonts w:ascii="Arial" w:hAnsi="Arial" w:cs="Arial"/>
                <w:sz w:val="24"/>
                <w:szCs w:val="24"/>
              </w:rPr>
              <w:t>GANTT</w:t>
            </w:r>
            <w:r w:rsidRPr="00AD46AD">
              <w:rPr>
                <w:rFonts w:ascii="Arial" w:hAnsi="Arial" w:cs="Arial"/>
                <w:sz w:val="24"/>
                <w:szCs w:val="24"/>
              </w:rPr>
              <w:t xml:space="preserve"> chart.</w:t>
            </w:r>
          </w:p>
        </w:tc>
      </w:tr>
    </w:tbl>
    <w:p w14:paraId="277052DB" w14:textId="77777777" w:rsidR="00577159" w:rsidRPr="00AD46AD" w:rsidRDefault="00577159" w:rsidP="00C96016">
      <w:pPr>
        <w:rPr>
          <w:rFonts w:ascii="Arial" w:hAnsi="Arial" w:cs="Arial"/>
          <w:b/>
          <w:sz w:val="32"/>
        </w:rPr>
      </w:pPr>
    </w:p>
    <w:p w14:paraId="1B275422" w14:textId="77777777" w:rsidR="00577159" w:rsidRPr="00AD46AD" w:rsidRDefault="00577159" w:rsidP="00C96016">
      <w:pPr>
        <w:rPr>
          <w:rFonts w:ascii="Arial" w:hAnsi="Arial" w:cs="Arial"/>
          <w:b/>
          <w:sz w:val="32"/>
        </w:rPr>
      </w:pPr>
    </w:p>
    <w:p w14:paraId="4ED35526" w14:textId="77777777" w:rsidR="00577159" w:rsidRPr="00AD46AD" w:rsidRDefault="00577159" w:rsidP="00C96016">
      <w:pPr>
        <w:rPr>
          <w:rFonts w:ascii="Arial" w:hAnsi="Arial" w:cs="Arial"/>
          <w:b/>
          <w:sz w:val="32"/>
        </w:rPr>
      </w:pPr>
    </w:p>
    <w:p w14:paraId="381B5D63" w14:textId="3290B6DD" w:rsidR="00ED6107" w:rsidRPr="00AD46AD" w:rsidRDefault="004E5FD5" w:rsidP="00C96016">
      <w:pPr>
        <w:pStyle w:val="Heading3"/>
      </w:pPr>
      <w:r w:rsidRPr="00AD46AD">
        <w:t xml:space="preserve"> </w:t>
      </w:r>
      <w:bookmarkStart w:id="15" w:name="_Toc410924046"/>
      <w:r w:rsidRPr="00AD46AD">
        <w:t xml:space="preserve">Contracts and Documentation Manager - </w:t>
      </w:r>
      <w:r w:rsidR="00ED6107" w:rsidRPr="00AD46AD">
        <w:t>Calum Armstrong</w:t>
      </w:r>
      <w:bookmarkEnd w:id="15"/>
    </w:p>
    <w:p w14:paraId="042D8B2F" w14:textId="77777777" w:rsidR="00ED6107" w:rsidRPr="00AD46AD" w:rsidRDefault="00ED6107" w:rsidP="00C96016">
      <w:pPr>
        <w:rPr>
          <w:rFonts w:ascii="Arial" w:hAnsi="Arial" w:cs="Arial"/>
          <w:b/>
          <w:sz w:val="32"/>
        </w:rPr>
      </w:pPr>
    </w:p>
    <w:p w14:paraId="36411B56" w14:textId="6F71D4A1" w:rsidR="00577159" w:rsidRPr="00AD46AD" w:rsidRDefault="004E5FD5" w:rsidP="00C96016">
      <w:pPr>
        <w:pStyle w:val="Heading4"/>
      </w:pPr>
      <w:r w:rsidRPr="00AD46AD">
        <w:t>Role Description</w:t>
      </w:r>
    </w:p>
    <w:p w14:paraId="7AC29465" w14:textId="77777777" w:rsidR="00577159" w:rsidRPr="00AD46AD" w:rsidRDefault="00577159" w:rsidP="00C96016">
      <w:pPr>
        <w:rPr>
          <w:rFonts w:ascii="Arial" w:hAnsi="Arial" w:cs="Arial"/>
          <w:b/>
          <w:sz w:val="32"/>
        </w:rPr>
      </w:pPr>
    </w:p>
    <w:p w14:paraId="0F4920CB" w14:textId="77777777" w:rsidR="004E5FD5" w:rsidRPr="00AD46AD" w:rsidRDefault="004E5FD5" w:rsidP="00CF2AA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77777777" w:rsidR="004E5FD5" w:rsidRPr="00AD46AD" w:rsidRDefault="004E5FD5" w:rsidP="00CF2AA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jc w:val="both"/>
        <w:rPr>
          <w:rFonts w:ascii="Arial" w:hAnsi="Arial"/>
        </w:rPr>
      </w:pPr>
      <w:r w:rsidRPr="00AD46AD">
        <w:rPr>
          <w:rFonts w:ascii="Arial" w:hAnsi="Arial"/>
        </w:rPr>
        <w:lastRenderedPageBreak/>
        <w:tab/>
        <w:t>Throughout software development many different documents will be produced by each employee at the company. It is important these documents are suitably filed and available to access by others. The Documents Manager should take responsibility for collating all documentation produced and ensuring that it is accessible to whoever requires it. Updates to documents should be logged, and old copies archived. Minutes should be taken for every meeting and suitably archived to monitor progress. Responsibility should also be taken for ensuring employees know what they may be expected to do as a result of any documentation produced, for example, actions to be taken after a meeting.</w:t>
      </w:r>
    </w:p>
    <w:p w14:paraId="7F5FE505"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r w:rsidRPr="00AD46AD">
        <w:rPr>
          <w:rFonts w:ascii="Arial" w:hAnsi="Arial"/>
        </w:rPr>
        <w:tab/>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4073DA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Collate 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Archive all documentation in a </w:t>
      </w:r>
      <w:proofErr w:type="spellStart"/>
      <w:r w:rsidRPr="00AD46AD">
        <w:rPr>
          <w:rFonts w:ascii="Arial" w:hAnsi="Arial"/>
        </w:rPr>
        <w:t>company wide</w:t>
      </w:r>
      <w:proofErr w:type="spellEnd"/>
      <w:r w:rsidRPr="00AD46AD">
        <w:rPr>
          <w:rFonts w:ascii="Arial" w:hAnsi="Arial"/>
        </w:rPr>
        <w:t xml:space="preserv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Request and verify time sheets from employees on a weekly basis and send summaries to finance department</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56483D2B" w14:textId="77777777" w:rsidR="000B65A9" w:rsidRPr="00AD46AD" w:rsidRDefault="000B65A9" w:rsidP="00C96016">
      <w:pPr>
        <w:rPr>
          <w:rFonts w:ascii="Arial" w:hAnsi="Arial" w:cs="Arial"/>
          <w:b/>
          <w:sz w:val="32"/>
        </w:rPr>
      </w:pPr>
    </w:p>
    <w:p w14:paraId="3740B25A" w14:textId="77777777" w:rsidR="004E5FD5" w:rsidRPr="00AD46AD" w:rsidRDefault="004E5FD5" w:rsidP="00C96016">
      <w:pPr>
        <w:rPr>
          <w:rFonts w:ascii="Arial" w:hAnsi="Arial" w:cs="Arial"/>
          <w:b/>
          <w:sz w:val="32"/>
        </w:rPr>
      </w:pPr>
    </w:p>
    <w:p w14:paraId="48070421" w14:textId="31F55003" w:rsidR="004E5FD5" w:rsidRPr="00AD46AD" w:rsidRDefault="004E5FD5" w:rsidP="00C96016">
      <w:pPr>
        <w:pStyle w:val="Heading4"/>
      </w:pPr>
      <w:r w:rsidRPr="00AD46AD">
        <w:t>Risk Management</w:t>
      </w:r>
    </w:p>
    <w:p w14:paraId="32ED24D5" w14:textId="77777777" w:rsidR="000B65A9" w:rsidRPr="00AD46AD" w:rsidRDefault="000B65A9" w:rsidP="00C96016">
      <w:pPr>
        <w:rPr>
          <w:rFonts w:ascii="Arial" w:hAnsi="Arial" w:cs="Arial"/>
          <w:b/>
          <w:sz w:val="32"/>
        </w:rPr>
      </w:pPr>
    </w:p>
    <w:tbl>
      <w:tblPr>
        <w:tblW w:w="0" w:type="auto"/>
        <w:tblInd w:w="60" w:type="dxa"/>
        <w:shd w:val="clear" w:color="auto" w:fill="FFFFFF"/>
        <w:tblLayout w:type="fixed"/>
        <w:tblLook w:val="0000" w:firstRow="0" w:lastRow="0" w:firstColumn="0" w:lastColumn="0" w:noHBand="0" w:noVBand="0"/>
      </w:tblPr>
      <w:tblGrid>
        <w:gridCol w:w="4520"/>
        <w:gridCol w:w="4520"/>
      </w:tblGrid>
      <w:tr w:rsidR="004E5FD5" w:rsidRPr="00AD46AD" w14:paraId="5582A501" w14:textId="77777777" w:rsidTr="00660D0B">
        <w:trPr>
          <w:cantSplit/>
          <w:trHeight w:val="280"/>
          <w:tblHeader/>
        </w:trPr>
        <w:tc>
          <w:tcPr>
            <w:tcW w:w="4520"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6" w:name="_Toc284341238"/>
            <w:bookmarkStart w:id="17" w:name="_Toc284341305"/>
            <w:r w:rsidRPr="002A25AC">
              <w:rPr>
                <w:rFonts w:ascii="Arial" w:hAnsi="Arial" w:cs="Arial"/>
                <w:b/>
              </w:rPr>
              <w:t>Risk</w:t>
            </w:r>
            <w:bookmarkEnd w:id="16"/>
            <w:bookmarkEnd w:id="17"/>
          </w:p>
          <w:p w14:paraId="5135B2D5" w14:textId="060FA463" w:rsidR="000A0212" w:rsidRPr="000A0212" w:rsidRDefault="000A0212" w:rsidP="00C96016">
            <w:pPr>
              <w:pStyle w:val="Body"/>
              <w:rPr>
                <w:b/>
              </w:rPr>
            </w:pPr>
          </w:p>
        </w:tc>
        <w:tc>
          <w:tcPr>
            <w:tcW w:w="452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4E5FD5">
        <w:trPr>
          <w:cantSplit/>
          <w:trHeight w:val="840"/>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4E5FD5">
        <w:trPr>
          <w:cantSplit/>
          <w:trHeight w:val="1120"/>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4E5FD5">
        <w:trPr>
          <w:cantSplit/>
          <w:trHeight w:val="560"/>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4F23F831" w14:textId="77777777" w:rsidR="004E5FD5" w:rsidRPr="00AD46AD" w:rsidRDefault="004E5FD5" w:rsidP="00C96016">
      <w:pPr>
        <w:rPr>
          <w:rFonts w:ascii="Arial" w:hAnsi="Arial" w:cs="Arial"/>
          <w:b/>
          <w:sz w:val="32"/>
        </w:rPr>
      </w:pPr>
    </w:p>
    <w:p w14:paraId="1DAB777C" w14:textId="77777777" w:rsidR="004E5FD5" w:rsidRPr="00AD46AD" w:rsidRDefault="004E5FD5" w:rsidP="00C96016">
      <w:pPr>
        <w:rPr>
          <w:rFonts w:ascii="Arial" w:hAnsi="Arial" w:cs="Arial"/>
          <w:b/>
          <w:sz w:val="32"/>
        </w:rPr>
      </w:pPr>
    </w:p>
    <w:p w14:paraId="5613979A" w14:textId="03F199C9" w:rsidR="004E5FD5" w:rsidRPr="00AD46AD" w:rsidRDefault="004E5FD5" w:rsidP="00C96016">
      <w:pPr>
        <w:pStyle w:val="Heading4"/>
      </w:pPr>
      <w:r w:rsidRPr="00AD46AD">
        <w:t>QA Metrics</w:t>
      </w:r>
    </w:p>
    <w:p w14:paraId="48ABDAB1" w14:textId="77777777" w:rsidR="004E5FD5" w:rsidRPr="00AD46AD" w:rsidRDefault="004E5FD5" w:rsidP="00C96016">
      <w:pPr>
        <w:rPr>
          <w:rFonts w:ascii="Arial" w:hAnsi="Arial" w:cs="Arial"/>
          <w:b/>
        </w:rPr>
      </w:pPr>
    </w:p>
    <w:tbl>
      <w:tblPr>
        <w:tblW w:w="0" w:type="auto"/>
        <w:tblInd w:w="40" w:type="dxa"/>
        <w:shd w:val="clear" w:color="auto" w:fill="FFFFFF"/>
        <w:tblLayout w:type="fixed"/>
        <w:tblLook w:val="0000" w:firstRow="0" w:lastRow="0" w:firstColumn="0" w:lastColumn="0" w:noHBand="0" w:noVBand="0"/>
      </w:tblPr>
      <w:tblGrid>
        <w:gridCol w:w="4522"/>
        <w:gridCol w:w="4522"/>
      </w:tblGrid>
      <w:tr w:rsidR="004E5FD5" w:rsidRPr="00AD46AD" w14:paraId="1AFEE955" w14:textId="77777777" w:rsidTr="00AD46AD">
        <w:trPr>
          <w:cantSplit/>
          <w:trHeight w:val="280"/>
          <w:tblHeader/>
        </w:trPr>
        <w:tc>
          <w:tcPr>
            <w:tcW w:w="4522" w:type="dxa"/>
            <w:tcBorders>
              <w:top w:val="single" w:sz="8" w:space="0" w:color="000000"/>
              <w:left w:val="single" w:sz="8" w:space="0" w:color="000000"/>
              <w:bottom w:val="single" w:sz="8" w:space="0" w:color="000000"/>
              <w:right w:val="single" w:sz="8" w:space="0" w:color="000000"/>
            </w:tcBorders>
            <w:shd w:val="clear" w:color="auto" w:fill="F79646" w:themeFill="accent6"/>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8" w:name="_Toc284341240"/>
            <w:bookmarkStart w:id="19" w:name="_Toc284341307"/>
            <w:r w:rsidRPr="002A25AC">
              <w:rPr>
                <w:rFonts w:ascii="Arial" w:hAnsi="Arial" w:cs="Arial"/>
                <w:b/>
              </w:rPr>
              <w:t>Metric</w:t>
            </w:r>
            <w:bookmarkEnd w:id="18"/>
            <w:bookmarkEnd w:id="19"/>
          </w:p>
          <w:p w14:paraId="20EAD349" w14:textId="77777777" w:rsidR="00660D0B" w:rsidRPr="002A25AC" w:rsidRDefault="00660D0B" w:rsidP="00C96016">
            <w:pPr>
              <w:pStyle w:val="Body"/>
              <w:rPr>
                <w:rFonts w:ascii="Arial" w:hAnsi="Arial" w:cs="Arial"/>
                <w:b/>
              </w:rPr>
            </w:pPr>
          </w:p>
        </w:tc>
        <w:tc>
          <w:tcPr>
            <w:tcW w:w="4522"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4E5FD5">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Successful contracts</w:t>
            </w:r>
          </w:p>
        </w:tc>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proposals vs number of successful contract</w:t>
            </w:r>
          </w:p>
        </w:tc>
      </w:tr>
      <w:tr w:rsidR="004E5FD5" w:rsidRPr="00AD46AD" w14:paraId="60FCF183" w14:textId="77777777" w:rsidTr="004E5FD5">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p>
        </w:tc>
      </w:tr>
      <w:tr w:rsidR="004E5FD5" w:rsidRPr="00AD46AD" w14:paraId="37BAEBB3" w14:textId="77777777" w:rsidTr="004E5FD5">
        <w:trPr>
          <w:cantSplit/>
          <w:trHeight w:val="560"/>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0CDA78F5" w14:textId="7FB523DF" w:rsidR="00ED6107" w:rsidRPr="00AD46AD" w:rsidRDefault="00BA4AF8" w:rsidP="00C96016">
      <w:pPr>
        <w:pStyle w:val="Heading3"/>
      </w:pPr>
      <w:bookmarkStart w:id="20" w:name="_Toc410924047"/>
      <w:r w:rsidRPr="00AD46AD">
        <w:t xml:space="preserve">Specialist Software Developer - </w:t>
      </w:r>
      <w:r w:rsidR="00ED6107" w:rsidRPr="00AD46AD">
        <w:t xml:space="preserve">Daniel </w:t>
      </w:r>
      <w:proofErr w:type="spellStart"/>
      <w:r w:rsidR="00ED6107" w:rsidRPr="00AD46AD">
        <w:t>Berhe</w:t>
      </w:r>
      <w:bookmarkEnd w:id="20"/>
      <w:proofErr w:type="spellEnd"/>
    </w:p>
    <w:p w14:paraId="2C5F85C5" w14:textId="77777777" w:rsidR="000B65A9" w:rsidRDefault="000B65A9" w:rsidP="00C96016">
      <w:pPr>
        <w:rPr>
          <w:rFonts w:ascii="Arial" w:hAnsi="Arial" w:cs="Arial"/>
          <w:b/>
        </w:rPr>
      </w:pPr>
    </w:p>
    <w:p w14:paraId="632E1699" w14:textId="3E8BF093" w:rsidR="00BA4AF8" w:rsidRDefault="00BA4AF8" w:rsidP="00C96016">
      <w:pPr>
        <w:pStyle w:val="Heading4"/>
      </w:pPr>
      <w:r w:rsidRPr="00AD46AD">
        <w:t>Role Description</w:t>
      </w:r>
    </w:p>
    <w:p w14:paraId="613D46A9" w14:textId="77777777" w:rsidR="00B47438" w:rsidRPr="00B47438" w:rsidRDefault="00B47438" w:rsidP="00C96016"/>
    <w:p w14:paraId="4D442E35" w14:textId="64F9D910" w:rsidR="00BA4AF8" w:rsidRPr="00AD46AD" w:rsidRDefault="0049012B" w:rsidP="00CF2AA5">
      <w:pPr>
        <w:ind w:left="720"/>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Co-monitor the coding process.</w:t>
      </w:r>
    </w:p>
    <w:p w14:paraId="0C1B2770"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 xml:space="preserve">Ensuring the development standards </w:t>
      </w:r>
      <w:proofErr w:type="gramStart"/>
      <w:r w:rsidRPr="00AD46AD">
        <w:rPr>
          <w:rFonts w:ascii="Arial" w:hAnsi="Arial"/>
        </w:rPr>
        <w:t>are</w:t>
      </w:r>
      <w:proofErr w:type="gramEnd"/>
      <w:r w:rsidRPr="00AD46AD">
        <w:rPr>
          <w:rFonts w:ascii="Arial" w:hAnsi="Arial"/>
        </w:rPr>
        <w:t xml:space="preserve"> followed.</w:t>
      </w:r>
    </w:p>
    <w:p w14:paraId="6A220461" w14:textId="77777777" w:rsidR="00BA4AF8" w:rsidRPr="00AD46AD" w:rsidRDefault="00BA4AF8" w:rsidP="0074731C">
      <w:pPr>
        <w:pStyle w:val="ListParagraph"/>
        <w:numPr>
          <w:ilvl w:val="0"/>
          <w:numId w:val="13"/>
        </w:numPr>
        <w:jc w:val="both"/>
        <w:rPr>
          <w:rFonts w:ascii="Arial" w:hAnsi="Arial"/>
        </w:rPr>
      </w:pPr>
      <w:r w:rsidRPr="00AD46AD">
        <w:rPr>
          <w:rFonts w:ascii="Arial" w:hAnsi="Arial"/>
        </w:rPr>
        <w:t>Help in ensuring high level and module designs are as detailed as possible</w:t>
      </w:r>
    </w:p>
    <w:p w14:paraId="1999143E" w14:textId="77777777" w:rsidR="00BA4AF8" w:rsidRPr="00AD46AD" w:rsidRDefault="00BA4AF8" w:rsidP="00C96016">
      <w:pPr>
        <w:rPr>
          <w:rFonts w:ascii="Arial" w:hAnsi="Arial" w:cs="Arial"/>
          <w:b/>
        </w:rPr>
      </w:pPr>
    </w:p>
    <w:p w14:paraId="72BC5814" w14:textId="77777777" w:rsidR="00BA4AF8" w:rsidRDefault="00BA4AF8" w:rsidP="00C96016">
      <w:pPr>
        <w:rPr>
          <w:rFonts w:ascii="Arial" w:hAnsi="Arial" w:cs="Arial"/>
          <w:b/>
          <w:sz w:val="32"/>
        </w:rPr>
      </w:pPr>
    </w:p>
    <w:p w14:paraId="41EDD55F" w14:textId="77777777" w:rsidR="00421FFE" w:rsidRDefault="00421FFE" w:rsidP="00C96016">
      <w:pPr>
        <w:rPr>
          <w:rFonts w:ascii="Arial" w:hAnsi="Arial" w:cs="Arial"/>
          <w:b/>
          <w:sz w:val="32"/>
        </w:rPr>
      </w:pPr>
    </w:p>
    <w:p w14:paraId="5C1F697D" w14:textId="77777777" w:rsidR="00421FFE" w:rsidRDefault="00421FFE" w:rsidP="00C96016">
      <w:pPr>
        <w:rPr>
          <w:rFonts w:ascii="Arial" w:hAnsi="Arial" w:cs="Arial"/>
          <w:b/>
          <w:sz w:val="32"/>
        </w:rPr>
      </w:pPr>
    </w:p>
    <w:p w14:paraId="3C1EC14B" w14:textId="77777777" w:rsidR="00421FFE" w:rsidRPr="00AD46AD" w:rsidRDefault="00421FFE" w:rsidP="00C96016">
      <w:pPr>
        <w:rPr>
          <w:rFonts w:ascii="Arial" w:hAnsi="Arial" w:cs="Arial"/>
          <w:b/>
          <w:sz w:val="32"/>
        </w:rPr>
      </w:pPr>
    </w:p>
    <w:p w14:paraId="2E1888DF" w14:textId="77777777" w:rsidR="00ED6107" w:rsidRPr="00AD46AD" w:rsidRDefault="00BA4AF8" w:rsidP="00C96016">
      <w:pPr>
        <w:pStyle w:val="Heading4"/>
      </w:pPr>
      <w:r w:rsidRPr="00AD46AD">
        <w:lastRenderedPageBreak/>
        <w:t>Risk Management</w:t>
      </w:r>
    </w:p>
    <w:p w14:paraId="7599C6B0" w14:textId="77777777" w:rsidR="00BA4AF8" w:rsidRPr="00AD46AD" w:rsidRDefault="00BA4AF8" w:rsidP="00C96016">
      <w:pPr>
        <w:rPr>
          <w:rFonts w:ascii="Arial" w:hAnsi="Arial" w:cs="Arial"/>
          <w:b/>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66"/>
        <w:gridCol w:w="4192"/>
      </w:tblGrid>
      <w:tr w:rsidR="00BA4AF8" w:rsidRPr="00AD46AD" w14:paraId="41DDFD66" w14:textId="77777777" w:rsidTr="00660D0B">
        <w:tc>
          <w:tcPr>
            <w:tcW w:w="4083" w:type="dxa"/>
            <w:shd w:val="clear" w:color="auto" w:fill="548DD4" w:themeFill="text2" w:themeFillTint="99"/>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4595" w:type="dxa"/>
            <w:shd w:val="clear" w:color="auto" w:fill="95B3D7" w:themeFill="accent1" w:themeFillTint="99"/>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BA4AF8">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4595"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BA4AF8">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4595"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BA4AF8">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4595"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BA4AF8">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4595"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BA4AF8">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4595"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BA4AF8">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4595"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Pr="00AD46AD" w:rsidRDefault="00BA4AF8" w:rsidP="00C96016">
      <w:pPr>
        <w:rPr>
          <w:rFonts w:ascii="Arial" w:hAnsi="Arial" w:cs="Arial"/>
          <w:b/>
        </w:rPr>
      </w:pPr>
    </w:p>
    <w:p w14:paraId="7D96D5D7" w14:textId="109E7361" w:rsidR="00BA4AF8" w:rsidRPr="00AD46AD" w:rsidRDefault="00BA4AF8" w:rsidP="00C96016">
      <w:pPr>
        <w:pStyle w:val="Heading4"/>
      </w:pPr>
      <w:r w:rsidRPr="00AD46AD">
        <w:t>QA Metrics</w:t>
      </w:r>
    </w:p>
    <w:p w14:paraId="1E968CA6" w14:textId="77777777" w:rsidR="00BA4AF8" w:rsidRPr="00AD46AD" w:rsidRDefault="00BA4AF8" w:rsidP="00C96016">
      <w:pPr>
        <w:rPr>
          <w:rFonts w:ascii="Arial" w:hAnsi="Arial" w:cs="Arial"/>
          <w:b/>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11"/>
        <w:gridCol w:w="4247"/>
      </w:tblGrid>
      <w:tr w:rsidR="00BA4AF8" w:rsidRPr="00AD46AD" w14:paraId="22F5EC43" w14:textId="77777777" w:rsidTr="00AD46AD">
        <w:tc>
          <w:tcPr>
            <w:tcW w:w="4060" w:type="dxa"/>
            <w:shd w:val="clear" w:color="auto" w:fill="F79646" w:themeFill="accent6"/>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4618" w:type="dxa"/>
            <w:shd w:val="clear" w:color="auto" w:fill="FABF8F" w:themeFill="accent6" w:themeFillTint="99"/>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BA4AF8">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4618"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BA4AF8">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4618"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BA4AF8">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4618"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BA4AF8">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4618"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30D8233E" w14:textId="77777777" w:rsidR="00577159" w:rsidRPr="00AD46AD" w:rsidRDefault="00577159" w:rsidP="00C96016">
      <w:pPr>
        <w:rPr>
          <w:rFonts w:ascii="Arial" w:hAnsi="Arial" w:cs="Arial"/>
          <w:b/>
          <w:sz w:val="32"/>
        </w:rPr>
      </w:pPr>
    </w:p>
    <w:p w14:paraId="6ECCCD20" w14:textId="77777777" w:rsidR="00577159" w:rsidRPr="00AD46AD" w:rsidRDefault="00577159" w:rsidP="00C96016">
      <w:pPr>
        <w:rPr>
          <w:rFonts w:ascii="Arial" w:hAnsi="Arial" w:cs="Arial"/>
          <w:b/>
          <w:sz w:val="32"/>
        </w:rPr>
      </w:pPr>
    </w:p>
    <w:p w14:paraId="3CCC5066" w14:textId="14002A30" w:rsidR="00ED6107" w:rsidRPr="00AD46AD" w:rsidRDefault="00BA4AF8" w:rsidP="00C96016">
      <w:pPr>
        <w:pStyle w:val="Heading3"/>
      </w:pPr>
      <w:r w:rsidRPr="00AD46AD">
        <w:t xml:space="preserve"> </w:t>
      </w:r>
      <w:bookmarkStart w:id="21" w:name="_Toc410924048"/>
      <w:r w:rsidRPr="00AD46AD">
        <w:t xml:space="preserve">Marketing Manager - </w:t>
      </w:r>
      <w:r w:rsidR="004521D1">
        <w:t>Jake Rans</w:t>
      </w:r>
      <w:r w:rsidR="00ED6107" w:rsidRPr="00AD46AD">
        <w:t>om</w:t>
      </w:r>
      <w:bookmarkEnd w:id="21"/>
    </w:p>
    <w:p w14:paraId="7301D58D" w14:textId="77777777" w:rsidR="00ED6107" w:rsidRPr="00AD46AD" w:rsidRDefault="00ED6107" w:rsidP="00C96016">
      <w:pPr>
        <w:rPr>
          <w:rFonts w:ascii="Arial" w:hAnsi="Arial" w:cs="Arial"/>
          <w:b/>
          <w:sz w:val="32"/>
        </w:rPr>
      </w:pPr>
    </w:p>
    <w:p w14:paraId="064D87A6" w14:textId="4692A3A4" w:rsidR="00577159" w:rsidRPr="00AD46AD" w:rsidRDefault="00BA4AF8" w:rsidP="00C96016">
      <w:pPr>
        <w:pStyle w:val="Heading4"/>
      </w:pPr>
      <w:r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CF2AA5">
      <w:pPr>
        <w:pStyle w:val="ListParagraph"/>
        <w:ind w:left="36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 xml:space="preserve">marketing will be to promote </w:t>
      </w:r>
      <w:r w:rsidR="00BA4AF8" w:rsidRPr="00AD46AD">
        <w:rPr>
          <w:rFonts w:ascii="Arial" w:hAnsi="Arial"/>
        </w:rPr>
        <w:lastRenderedPageBreak/>
        <w:t>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CF2AA5">
      <w:pPr>
        <w:pStyle w:val="ListParagraph"/>
        <w:numPr>
          <w:ilvl w:val="0"/>
          <w:numId w:val="15"/>
        </w:numPr>
        <w:spacing w:after="160" w:line="360" w:lineRule="auto"/>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CF2AA5">
      <w:pPr>
        <w:pStyle w:val="ListParagraph"/>
        <w:numPr>
          <w:ilvl w:val="0"/>
          <w:numId w:val="15"/>
        </w:numPr>
        <w:spacing w:after="160" w:line="360" w:lineRule="auto"/>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CF2AA5">
      <w:pPr>
        <w:pStyle w:val="ListParagraph"/>
        <w:numPr>
          <w:ilvl w:val="0"/>
          <w:numId w:val="15"/>
        </w:numPr>
        <w:spacing w:after="160" w:line="360" w:lineRule="auto"/>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CF2AA5">
      <w:pPr>
        <w:pStyle w:val="ListParagraph"/>
        <w:numPr>
          <w:ilvl w:val="0"/>
          <w:numId w:val="15"/>
        </w:numPr>
        <w:spacing w:after="160" w:line="360" w:lineRule="auto"/>
        <w:jc w:val="both"/>
        <w:rPr>
          <w:rFonts w:ascii="Arial" w:hAnsi="Arial"/>
        </w:rPr>
      </w:pPr>
      <w:r w:rsidRPr="00AD46AD">
        <w:rPr>
          <w:rFonts w:ascii="Arial" w:hAnsi="Arial"/>
        </w:rPr>
        <w:t xml:space="preserve">Launch Campaigns </w:t>
      </w:r>
    </w:p>
    <w:p w14:paraId="6D7572B9" w14:textId="77777777" w:rsidR="00BA4AF8" w:rsidRPr="00AD46AD" w:rsidRDefault="00BA4AF8" w:rsidP="00CF2AA5">
      <w:pPr>
        <w:pStyle w:val="ListParagraph"/>
        <w:numPr>
          <w:ilvl w:val="0"/>
          <w:numId w:val="15"/>
        </w:numPr>
        <w:spacing w:after="160" w:line="360" w:lineRule="auto"/>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CF2AA5">
      <w:pPr>
        <w:pStyle w:val="ListParagraph"/>
        <w:numPr>
          <w:ilvl w:val="0"/>
          <w:numId w:val="15"/>
        </w:numPr>
        <w:spacing w:after="160" w:line="360" w:lineRule="auto"/>
        <w:jc w:val="both"/>
        <w:rPr>
          <w:rFonts w:ascii="Arial" w:hAnsi="Arial"/>
        </w:rPr>
      </w:pPr>
      <w:r w:rsidRPr="00AD46AD">
        <w:rPr>
          <w:rFonts w:ascii="Arial" w:hAnsi="Arial"/>
        </w:rPr>
        <w:t>Design presentations to effectively market and sell the product</w:t>
      </w:r>
    </w:p>
    <w:p w14:paraId="38738841" w14:textId="5B0A3F1C" w:rsidR="00BA4AF8" w:rsidRPr="00AD46AD" w:rsidRDefault="00BA4AF8" w:rsidP="00CF2AA5">
      <w:pPr>
        <w:pStyle w:val="ListParagraph"/>
        <w:numPr>
          <w:ilvl w:val="0"/>
          <w:numId w:val="15"/>
        </w:numPr>
        <w:spacing w:after="160" w:line="360" w:lineRule="auto"/>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18768A48" w14:textId="77777777" w:rsidR="00BA4AF8" w:rsidRPr="00AD46AD" w:rsidRDefault="00BA4AF8" w:rsidP="00CF2AA5">
      <w:pPr>
        <w:pStyle w:val="ListParagraph"/>
        <w:ind w:left="360"/>
        <w:jc w:val="both"/>
        <w:rPr>
          <w:rFonts w:ascii="Arial" w:hAnsi="Arial"/>
        </w:rPr>
      </w:pPr>
    </w:p>
    <w:p w14:paraId="029C9762" w14:textId="77777777" w:rsidR="00BA4AF8" w:rsidRPr="00AD46AD" w:rsidRDefault="00BA4AF8" w:rsidP="00CF2AA5">
      <w:pPr>
        <w:jc w:val="both"/>
        <w:rPr>
          <w:rFonts w:ascii="Arial" w:hAnsi="Arial" w:cs="Arial"/>
          <w:b/>
        </w:rPr>
      </w:pPr>
    </w:p>
    <w:p w14:paraId="45C842C7" w14:textId="6116DEE1" w:rsidR="00BA4AF8" w:rsidRPr="00AD46AD" w:rsidRDefault="00BA4AF8" w:rsidP="00C96016">
      <w:pPr>
        <w:pStyle w:val="Heading4"/>
      </w:pPr>
      <w:r w:rsidRPr="00AD46AD">
        <w:t>Risk Management</w:t>
      </w:r>
    </w:p>
    <w:p w14:paraId="22ACFA9B" w14:textId="77777777" w:rsidR="00BA4AF8" w:rsidRPr="00AD46AD" w:rsidRDefault="00BA4AF8" w:rsidP="00C96016">
      <w:pPr>
        <w:rPr>
          <w:rFonts w:ascii="Arial" w:hAnsi="Arial" w:cs="Arial"/>
          <w:b/>
        </w:rPr>
      </w:pPr>
    </w:p>
    <w:tbl>
      <w:tblPr>
        <w:tblStyle w:val="TableGrid"/>
        <w:tblW w:w="0" w:type="auto"/>
        <w:tblInd w:w="360" w:type="dxa"/>
        <w:tblLook w:val="04A0" w:firstRow="1" w:lastRow="0" w:firstColumn="1" w:lastColumn="0" w:noHBand="0" w:noVBand="1"/>
      </w:tblPr>
      <w:tblGrid>
        <w:gridCol w:w="4064"/>
        <w:gridCol w:w="4092"/>
      </w:tblGrid>
      <w:tr w:rsidR="00BA4AF8" w:rsidRPr="00AD46AD" w14:paraId="3D2A2646" w14:textId="77777777" w:rsidTr="00660D0B">
        <w:tc>
          <w:tcPr>
            <w:tcW w:w="4508" w:type="dxa"/>
            <w:shd w:val="clear" w:color="auto" w:fill="548DD4" w:themeFill="text2" w:themeFillTint="99"/>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4508" w:type="dxa"/>
            <w:shd w:val="clear" w:color="auto" w:fill="95B3D7" w:themeFill="accent1" w:themeFillTint="99"/>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BA4AF8">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4508"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BA4AF8">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4508"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BA4AF8">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4508"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BA4AF8">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4508"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3BB12C4C" w:rsidR="00BA4AF8" w:rsidRPr="00AD46AD" w:rsidRDefault="00BA4AF8" w:rsidP="00C96016">
      <w:pPr>
        <w:pStyle w:val="Heading4"/>
      </w:pPr>
      <w:r w:rsidRPr="00AD46AD">
        <w:t>QA Metrics</w:t>
      </w:r>
    </w:p>
    <w:p w14:paraId="2922EB7F" w14:textId="77777777" w:rsidR="00BA4AF8" w:rsidRPr="00AD46AD" w:rsidRDefault="00BA4AF8" w:rsidP="00C96016">
      <w:pPr>
        <w:rPr>
          <w:rFonts w:ascii="Arial" w:hAnsi="Arial" w:cs="Arial"/>
          <w:b/>
        </w:rPr>
      </w:pPr>
    </w:p>
    <w:tbl>
      <w:tblPr>
        <w:tblStyle w:val="TableGrid1"/>
        <w:tblW w:w="0" w:type="auto"/>
        <w:tblInd w:w="360" w:type="dxa"/>
        <w:tblLook w:val="04A0" w:firstRow="1" w:lastRow="0" w:firstColumn="1" w:lastColumn="0" w:noHBand="0" w:noVBand="1"/>
      </w:tblPr>
      <w:tblGrid>
        <w:gridCol w:w="4055"/>
        <w:gridCol w:w="4101"/>
      </w:tblGrid>
      <w:tr w:rsidR="00BA4AF8" w:rsidRPr="00AD46AD" w14:paraId="6D776722" w14:textId="77777777" w:rsidTr="00AD46AD">
        <w:tc>
          <w:tcPr>
            <w:tcW w:w="4508" w:type="dxa"/>
            <w:shd w:val="clear" w:color="auto" w:fill="F79646" w:themeFill="accent6"/>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4508" w:type="dxa"/>
            <w:shd w:val="clear" w:color="auto" w:fill="FABF8F" w:themeFill="accent6" w:themeFillTint="99"/>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BA4AF8">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4508"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BA4AF8">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4508"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BA4AF8">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4508"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BA4AF8">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4508"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16FD2C30" w14:textId="77777777" w:rsidR="00BA4AF8" w:rsidRPr="00AD46AD" w:rsidRDefault="00BA4AF8" w:rsidP="00C96016">
      <w:pPr>
        <w:rPr>
          <w:rFonts w:ascii="Arial" w:hAnsi="Arial" w:cs="Arial"/>
          <w:b/>
        </w:rPr>
      </w:pPr>
    </w:p>
    <w:p w14:paraId="6759A453" w14:textId="77777777" w:rsidR="00577159" w:rsidRPr="00AD46AD" w:rsidRDefault="00577159" w:rsidP="00C96016">
      <w:pPr>
        <w:rPr>
          <w:rFonts w:ascii="Arial" w:hAnsi="Arial" w:cs="Arial"/>
          <w:b/>
          <w:sz w:val="32"/>
        </w:rPr>
      </w:pPr>
    </w:p>
    <w:p w14:paraId="7501E6C1" w14:textId="77777777" w:rsidR="00577159" w:rsidRPr="00AD46AD" w:rsidRDefault="00577159" w:rsidP="00C96016">
      <w:pPr>
        <w:rPr>
          <w:rFonts w:ascii="Arial" w:hAnsi="Arial" w:cs="Arial"/>
          <w:b/>
          <w:sz w:val="32"/>
        </w:rPr>
      </w:pPr>
    </w:p>
    <w:p w14:paraId="634D7F9D" w14:textId="41101F69" w:rsidR="00ED6107" w:rsidRPr="00AD46AD" w:rsidRDefault="00BA4AF8" w:rsidP="00C96016">
      <w:pPr>
        <w:pStyle w:val="Heading3"/>
      </w:pPr>
      <w:r w:rsidRPr="00AD46AD">
        <w:t xml:space="preserve"> </w:t>
      </w:r>
      <w:bookmarkStart w:id="22" w:name="_Toc410924049"/>
      <w:r w:rsidRPr="00AD46AD">
        <w:t xml:space="preserve">Lead User </w:t>
      </w:r>
      <w:r w:rsidRPr="00C367A1">
        <w:t>Experience</w:t>
      </w:r>
      <w:r w:rsidRPr="00AD46AD">
        <w:t xml:space="preserve"> Designer - </w:t>
      </w:r>
      <w:r w:rsidR="00ED6107" w:rsidRPr="00AD46AD">
        <w:t>Sam Hall</w:t>
      </w:r>
      <w:bookmarkEnd w:id="22"/>
    </w:p>
    <w:p w14:paraId="2291D7B6" w14:textId="77777777" w:rsidR="00BA4AF8" w:rsidRPr="00AD46AD" w:rsidRDefault="00BA4AF8" w:rsidP="00C96016">
      <w:pPr>
        <w:rPr>
          <w:rFonts w:ascii="Arial" w:hAnsi="Arial" w:cs="Arial"/>
          <w:b/>
          <w:sz w:val="32"/>
        </w:rPr>
      </w:pPr>
    </w:p>
    <w:p w14:paraId="6AE9363A" w14:textId="72693382" w:rsidR="00BA4AF8" w:rsidRPr="00AD46AD" w:rsidRDefault="00BA4AF8" w:rsidP="00C96016">
      <w:pPr>
        <w:pStyle w:val="Heading4"/>
      </w:pPr>
      <w:r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Pr="00AD46AD" w:rsidRDefault="00BA4AF8" w:rsidP="00CF2AA5">
      <w:pPr>
        <w:jc w:val="both"/>
        <w:rPr>
          <w:rFonts w:ascii="Arial" w:hAnsi="Arial" w:cs="Arial"/>
        </w:rPr>
      </w:pPr>
    </w:p>
    <w:p w14:paraId="0FD24263" w14:textId="3BE3A373" w:rsidR="00BA4AF8" w:rsidRPr="00AD46AD" w:rsidRDefault="00BA4AF8" w:rsidP="00C96016">
      <w:pPr>
        <w:pStyle w:val="Heading4"/>
      </w:pPr>
      <w:r w:rsidRPr="00AD46AD">
        <w:t>Risk Management</w:t>
      </w:r>
    </w:p>
    <w:p w14:paraId="5B9BF3A0" w14:textId="77777777" w:rsidR="00ED6107" w:rsidRPr="00AD46AD" w:rsidRDefault="00ED6107" w:rsidP="00C96016">
      <w:pPr>
        <w:rPr>
          <w:rFonts w:ascii="Arial" w:hAnsi="Arial" w:cs="Arial"/>
          <w:b/>
          <w:sz w:val="32"/>
        </w:rPr>
      </w:pPr>
    </w:p>
    <w:tbl>
      <w:tblPr>
        <w:tblStyle w:val="TableGrid"/>
        <w:tblW w:w="8576" w:type="dxa"/>
        <w:tblLook w:val="04A0" w:firstRow="1" w:lastRow="0" w:firstColumn="1" w:lastColumn="0" w:noHBand="0" w:noVBand="1"/>
      </w:tblPr>
      <w:tblGrid>
        <w:gridCol w:w="4288"/>
        <w:gridCol w:w="4288"/>
      </w:tblGrid>
      <w:tr w:rsidR="00BA4AF8" w:rsidRPr="00AD46AD" w14:paraId="5317DEF7" w14:textId="77777777" w:rsidTr="00660D0B">
        <w:trPr>
          <w:trHeight w:val="509"/>
        </w:trPr>
        <w:tc>
          <w:tcPr>
            <w:tcW w:w="4288" w:type="dxa"/>
            <w:shd w:val="clear" w:color="auto" w:fill="4F81BD" w:themeFill="accent1"/>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4288" w:type="dxa"/>
            <w:shd w:val="clear" w:color="auto" w:fill="95B3D7" w:themeFill="accent1" w:themeFillTint="99"/>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BA4AF8">
        <w:trPr>
          <w:trHeight w:val="471"/>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4288"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BA4AF8">
        <w:trPr>
          <w:trHeight w:val="509"/>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4288"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BA4AF8">
        <w:trPr>
          <w:trHeight w:val="509"/>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4288"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BA4AF8">
        <w:trPr>
          <w:trHeight w:val="509"/>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4288"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BA4AF8">
        <w:trPr>
          <w:trHeight w:val="509"/>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lastRenderedPageBreak/>
              <w:t>Poor Design</w:t>
            </w:r>
          </w:p>
        </w:tc>
        <w:tc>
          <w:tcPr>
            <w:tcW w:w="4288"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BA4AF8">
        <w:trPr>
          <w:trHeight w:val="509"/>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4288"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1EC12D5E" w:rsidR="00577159" w:rsidRPr="00AD46AD" w:rsidRDefault="00BA4AF8" w:rsidP="00C96016">
      <w:pPr>
        <w:pStyle w:val="Heading4"/>
      </w:pPr>
      <w:r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tblLook w:val="04A0" w:firstRow="1" w:lastRow="0" w:firstColumn="1" w:lastColumn="0" w:noHBand="0" w:noVBand="1"/>
      </w:tblPr>
      <w:tblGrid>
        <w:gridCol w:w="4258"/>
        <w:gridCol w:w="4258"/>
      </w:tblGrid>
      <w:tr w:rsidR="00BA4AF8" w:rsidRPr="00AD46AD" w14:paraId="21155C19" w14:textId="77777777" w:rsidTr="00AD46AD">
        <w:tc>
          <w:tcPr>
            <w:tcW w:w="4258" w:type="dxa"/>
            <w:shd w:val="clear" w:color="auto" w:fill="F79646" w:themeFill="accent6"/>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4258" w:type="dxa"/>
            <w:shd w:val="clear" w:color="auto" w:fill="FABF8F" w:themeFill="accent6" w:themeFillTint="99"/>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BA4AF8">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4258"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BA4AF8">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4258"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BA4AF8">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4258"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BA4AF8">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4258"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507FB4AC" w14:textId="733D2364" w:rsidR="00ED6107" w:rsidRPr="00AD46AD" w:rsidRDefault="0074731C" w:rsidP="00C96016">
      <w:pPr>
        <w:pStyle w:val="Heading3"/>
      </w:pPr>
      <w:bookmarkStart w:id="23" w:name="_Toc410924050"/>
      <w:r w:rsidRPr="00AD46AD">
        <w:t>Company</w:t>
      </w:r>
      <w:r w:rsidR="00E27298">
        <w:t xml:space="preserve"> &amp; </w:t>
      </w:r>
      <w:r>
        <w:t>Application</w:t>
      </w:r>
      <w:r w:rsidRPr="00AD46AD">
        <w:t xml:space="preserve"> Brand Designer </w:t>
      </w:r>
      <w:r>
        <w:t xml:space="preserve">/ </w:t>
      </w:r>
      <w:r w:rsidR="00D8054A" w:rsidRPr="00AD46AD">
        <w:t>Assistant</w:t>
      </w:r>
      <w:r w:rsidR="00AD46AD" w:rsidRPr="00AD46AD">
        <w:t xml:space="preserve"> User Experience Designer - </w:t>
      </w:r>
      <w:r w:rsidR="00ED6107" w:rsidRPr="00AD46AD">
        <w:t>Lewis Thresh</w:t>
      </w:r>
      <w:bookmarkEnd w:id="23"/>
    </w:p>
    <w:p w14:paraId="053D21C8" w14:textId="77777777" w:rsidR="00577159" w:rsidRPr="00AD46AD" w:rsidRDefault="00577159" w:rsidP="00C96016">
      <w:pPr>
        <w:rPr>
          <w:rFonts w:ascii="Arial" w:hAnsi="Arial" w:cs="Arial"/>
          <w:b/>
          <w:sz w:val="32"/>
        </w:rPr>
      </w:pPr>
    </w:p>
    <w:p w14:paraId="5C630AAD" w14:textId="77777777" w:rsidR="00AD46AD" w:rsidRPr="00AD46AD" w:rsidRDefault="00AD46AD" w:rsidP="00C96016">
      <w:pPr>
        <w:pStyle w:val="Heading4"/>
      </w:pPr>
      <w:r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77777777" w:rsidR="00AD46AD" w:rsidRPr="00AD46AD" w:rsidRDefault="00AD46AD" w:rsidP="00C96016">
      <w:pPr>
        <w:pStyle w:val="Heading4"/>
      </w:pPr>
      <w:r w:rsidRPr="00AD46AD">
        <w:t>Risk Management</w:t>
      </w:r>
    </w:p>
    <w:p w14:paraId="3990565E" w14:textId="77777777" w:rsidR="00AD46AD" w:rsidRPr="00AD46AD" w:rsidRDefault="00AD46AD" w:rsidP="00C96016">
      <w:pPr>
        <w:rPr>
          <w:rFonts w:ascii="Arial" w:hAnsi="Arial"/>
          <w:b/>
        </w:rPr>
      </w:pPr>
    </w:p>
    <w:tbl>
      <w:tblPr>
        <w:tblStyle w:val="TableGrid"/>
        <w:tblW w:w="8576" w:type="dxa"/>
        <w:tblLook w:val="04A0" w:firstRow="1" w:lastRow="0" w:firstColumn="1" w:lastColumn="0" w:noHBand="0" w:noVBand="1"/>
      </w:tblPr>
      <w:tblGrid>
        <w:gridCol w:w="4288"/>
        <w:gridCol w:w="4288"/>
      </w:tblGrid>
      <w:tr w:rsidR="00AD46AD" w:rsidRPr="00AD46AD" w14:paraId="53395FB6" w14:textId="77777777" w:rsidTr="00660D0B">
        <w:trPr>
          <w:trHeight w:val="509"/>
        </w:trPr>
        <w:tc>
          <w:tcPr>
            <w:tcW w:w="4288" w:type="dxa"/>
            <w:shd w:val="clear" w:color="auto" w:fill="548DD4" w:themeFill="text2" w:themeFillTint="99"/>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4288" w:type="dxa"/>
            <w:shd w:val="clear" w:color="auto" w:fill="95B3D7" w:themeFill="accent1" w:themeFillTint="99"/>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AD46AD">
        <w:trPr>
          <w:trHeight w:val="471"/>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lastRenderedPageBreak/>
              <w:t>Delay in design completion</w:t>
            </w:r>
          </w:p>
        </w:tc>
        <w:tc>
          <w:tcPr>
            <w:tcW w:w="4288"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AD46AD">
        <w:trPr>
          <w:trHeight w:val="509"/>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4288"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AD46AD">
        <w:trPr>
          <w:trHeight w:val="509"/>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4288"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AD46AD">
        <w:trPr>
          <w:trHeight w:val="509"/>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4288"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77777777" w:rsidR="00AD46AD" w:rsidRPr="00AD46AD" w:rsidRDefault="00AD46AD" w:rsidP="00C96016">
      <w:pPr>
        <w:pStyle w:val="Heading4"/>
      </w:pPr>
      <w:r w:rsidRPr="00AD46AD">
        <w:t>QA Metrics</w:t>
      </w:r>
    </w:p>
    <w:p w14:paraId="154C18E2" w14:textId="77777777" w:rsidR="00AD46AD" w:rsidRPr="00AD46AD" w:rsidRDefault="00AD46AD" w:rsidP="00C96016">
      <w:pPr>
        <w:rPr>
          <w:rFonts w:ascii="Arial" w:hAnsi="Arial"/>
          <w:b/>
        </w:rPr>
      </w:pPr>
    </w:p>
    <w:tbl>
      <w:tblPr>
        <w:tblStyle w:val="TableGrid"/>
        <w:tblW w:w="0" w:type="auto"/>
        <w:tblLook w:val="04A0" w:firstRow="1" w:lastRow="0" w:firstColumn="1" w:lastColumn="0" w:noHBand="0" w:noVBand="1"/>
      </w:tblPr>
      <w:tblGrid>
        <w:gridCol w:w="4258"/>
        <w:gridCol w:w="4258"/>
      </w:tblGrid>
      <w:tr w:rsidR="00AD46AD" w:rsidRPr="00AD46AD" w14:paraId="1E1953C7" w14:textId="77777777" w:rsidTr="00AD46AD">
        <w:tc>
          <w:tcPr>
            <w:tcW w:w="4258" w:type="dxa"/>
            <w:shd w:val="clear" w:color="auto" w:fill="F79646" w:themeFill="accent6"/>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4258" w:type="dxa"/>
            <w:shd w:val="clear" w:color="auto" w:fill="FABF8F" w:themeFill="accent6" w:themeFillTint="99"/>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AD46AD">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4258"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AD46AD">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4258"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AD46AD">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4258"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AD46AD">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4258"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B64183C" w14:textId="77777777" w:rsidR="00AD46AD" w:rsidRPr="00AD46AD" w:rsidRDefault="00AD46AD" w:rsidP="00C96016">
      <w:pPr>
        <w:rPr>
          <w:rFonts w:ascii="Arial" w:hAnsi="Arial"/>
        </w:rPr>
      </w:pPr>
    </w:p>
    <w:p w14:paraId="2A3768E4" w14:textId="77777777" w:rsidR="00577159" w:rsidRPr="00AD46AD" w:rsidRDefault="00577159" w:rsidP="00C96016">
      <w:pPr>
        <w:rPr>
          <w:rFonts w:ascii="Arial" w:hAnsi="Arial" w:cs="Arial"/>
          <w:b/>
          <w:sz w:val="32"/>
        </w:rPr>
      </w:pPr>
    </w:p>
    <w:p w14:paraId="376FD5C2" w14:textId="0A164EA7" w:rsidR="00ED6107" w:rsidRPr="00AD46AD" w:rsidRDefault="00AD46AD" w:rsidP="00C96016">
      <w:pPr>
        <w:pStyle w:val="Heading3"/>
      </w:pPr>
      <w:r w:rsidRPr="00AD46AD">
        <w:t xml:space="preserve"> </w:t>
      </w:r>
      <w:bookmarkStart w:id="24" w:name="_Toc410924051"/>
      <w:r w:rsidRPr="00AD46AD">
        <w:t xml:space="preserve">Finance Manager - </w:t>
      </w:r>
      <w:r w:rsidR="00ED6107" w:rsidRPr="00AD46AD">
        <w:t xml:space="preserve">Emmanuel </w:t>
      </w:r>
      <w:proofErr w:type="spellStart"/>
      <w:r w:rsidR="00ED6107" w:rsidRPr="00AD46AD">
        <w:t>Olutayo</w:t>
      </w:r>
      <w:bookmarkEnd w:id="24"/>
      <w:proofErr w:type="spellEnd"/>
    </w:p>
    <w:p w14:paraId="78D72DDE" w14:textId="77777777" w:rsidR="00ED6107" w:rsidRPr="00AD46AD" w:rsidRDefault="00ED6107" w:rsidP="00C96016">
      <w:pPr>
        <w:rPr>
          <w:rFonts w:ascii="Arial" w:hAnsi="Arial" w:cs="Arial"/>
          <w:b/>
          <w:sz w:val="32"/>
        </w:rPr>
      </w:pPr>
    </w:p>
    <w:p w14:paraId="7F069A11" w14:textId="77777777" w:rsidR="00AD46AD" w:rsidRPr="00AD46AD" w:rsidRDefault="00AD46AD" w:rsidP="00C96016">
      <w:pPr>
        <w:pStyle w:val="Heading4"/>
      </w:pPr>
      <w:bookmarkStart w:id="25" w:name="_Toc284341242"/>
      <w:bookmarkStart w:id="26" w:name="_Toc284341309"/>
      <w:r w:rsidRPr="00AD46AD">
        <w:t>Role Description:</w:t>
      </w:r>
      <w:bookmarkEnd w:id="25"/>
      <w:bookmarkEnd w:id="26"/>
    </w:p>
    <w:p w14:paraId="3B5183B3" w14:textId="30E4DF99" w:rsidR="00AD46AD" w:rsidRPr="00AD46AD" w:rsidRDefault="00AD46AD" w:rsidP="00CF2AA5">
      <w:pPr>
        <w:pStyle w:val="ListParagraph"/>
        <w:ind w:firstLine="315"/>
        <w:jc w:val="both"/>
        <w:rPr>
          <w:rFonts w:ascii="Arial" w:hAnsi="Arial" w:cs="Arial"/>
        </w:rPr>
      </w:pPr>
      <w:r w:rsidRPr="00AD46AD">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Pr>
          <w:rFonts w:ascii="Arial" w:hAnsi="Arial" w:cs="Arial"/>
        </w:rPr>
        <w:t>Project M</w:t>
      </w:r>
      <w:r w:rsidRPr="00AD46AD">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Management of the budget.</w:t>
      </w:r>
    </w:p>
    <w:p w14:paraId="262A8DAD"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lastRenderedPageBreak/>
        <w:t xml:space="preserve">Financial projections </w:t>
      </w:r>
    </w:p>
    <w:p w14:paraId="4989DE7E"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Pricing of the product</w:t>
      </w:r>
    </w:p>
    <w:p w14:paraId="49296DE7"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Pr="00AD46AD" w:rsidRDefault="00AD46AD" w:rsidP="00CF2AA5">
      <w:pPr>
        <w:pStyle w:val="ListParagraph"/>
        <w:numPr>
          <w:ilvl w:val="0"/>
          <w:numId w:val="18"/>
        </w:numPr>
        <w:spacing w:after="200" w:line="276" w:lineRule="auto"/>
        <w:jc w:val="both"/>
        <w:rPr>
          <w:rFonts w:ascii="Arial" w:hAnsi="Arial" w:cs="Arial"/>
        </w:rPr>
      </w:pPr>
      <w:r w:rsidRPr="00AD46AD">
        <w:rPr>
          <w:rFonts w:ascii="Arial" w:hAnsi="Arial" w:cs="Arial"/>
        </w:rPr>
        <w:t xml:space="preserve">Risk mitigation </w:t>
      </w:r>
      <w:r w:rsidRPr="00AD46AD">
        <w:rPr>
          <w:rFonts w:ascii="Arial" w:hAnsi="Arial" w:cs="Arial"/>
        </w:rPr>
        <w:tab/>
      </w:r>
    </w:p>
    <w:p w14:paraId="00A30EFB" w14:textId="77777777" w:rsidR="00AD46AD" w:rsidRDefault="00AD46AD" w:rsidP="00C96016">
      <w:pPr>
        <w:pStyle w:val="Heading4"/>
        <w:rPr>
          <w:rStyle w:val="Heading2Char"/>
        </w:rPr>
      </w:pPr>
      <w:bookmarkStart w:id="27" w:name="_Toc284341243"/>
      <w:bookmarkStart w:id="28" w:name="_Toc284341310"/>
      <w:r w:rsidRPr="00383A9A">
        <w:t>Risk Management</w:t>
      </w:r>
      <w:r w:rsidRPr="00AD46AD">
        <w:rPr>
          <w:rStyle w:val="Heading2Char"/>
        </w:rPr>
        <w:t>:</w:t>
      </w:r>
      <w:bookmarkEnd w:id="27"/>
      <w:bookmarkEnd w:id="28"/>
    </w:p>
    <w:p w14:paraId="7CF238B8" w14:textId="77777777" w:rsidR="00A347F4" w:rsidRPr="00A347F4" w:rsidRDefault="00A347F4" w:rsidP="00C96016"/>
    <w:p w14:paraId="0A8263E4" w14:textId="77777777" w:rsidR="00AD46AD" w:rsidRPr="00AD46AD" w:rsidRDefault="00AD46AD" w:rsidP="00C96016">
      <w:pPr>
        <w:pStyle w:val="ListParagraph"/>
        <w:ind w:left="1125"/>
        <w:rPr>
          <w:rFonts w:ascii="Arial" w:hAnsi="Arial" w:cs="Arial"/>
        </w:rPr>
      </w:pPr>
      <w:r w:rsidRPr="00AD46AD">
        <w:rPr>
          <w:rFonts w:ascii="Arial" w:hAnsi="Arial" w:cs="Arial"/>
        </w:rPr>
        <w:t>The fear of financial risk haunts every business.  This means that risk must be considered and mitigated for before they appear.</w:t>
      </w:r>
    </w:p>
    <w:tbl>
      <w:tblPr>
        <w:tblStyle w:val="TableGrid"/>
        <w:tblW w:w="8207" w:type="dxa"/>
        <w:jc w:val="center"/>
        <w:tblInd w:w="-1795" w:type="dxa"/>
        <w:tblLook w:val="04A0" w:firstRow="1" w:lastRow="0" w:firstColumn="1" w:lastColumn="0" w:noHBand="0" w:noVBand="1"/>
      </w:tblPr>
      <w:tblGrid>
        <w:gridCol w:w="5001"/>
        <w:gridCol w:w="3206"/>
      </w:tblGrid>
      <w:tr w:rsidR="00AD46AD" w:rsidRPr="00AD46AD" w14:paraId="7BE9E982" w14:textId="77777777" w:rsidTr="00A347F4">
        <w:trPr>
          <w:trHeight w:val="412"/>
          <w:jc w:val="center"/>
        </w:trPr>
        <w:tc>
          <w:tcPr>
            <w:tcW w:w="5001" w:type="dxa"/>
            <w:shd w:val="clear" w:color="auto" w:fill="548DD4" w:themeFill="text2" w:themeFillTint="99"/>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3206" w:type="dxa"/>
            <w:shd w:val="clear" w:color="auto" w:fill="95B3D7" w:themeFill="accent1" w:themeFillTint="99"/>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A347F4">
        <w:trPr>
          <w:trHeight w:val="412"/>
          <w:jc w:val="center"/>
        </w:trPr>
        <w:tc>
          <w:tcPr>
            <w:tcW w:w="500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3206"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A347F4">
        <w:trPr>
          <w:trHeight w:val="412"/>
          <w:jc w:val="center"/>
        </w:trPr>
        <w:tc>
          <w:tcPr>
            <w:tcW w:w="500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3206"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A347F4">
        <w:trPr>
          <w:trHeight w:val="438"/>
          <w:jc w:val="center"/>
        </w:trPr>
        <w:tc>
          <w:tcPr>
            <w:tcW w:w="500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3206"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A347F4">
        <w:trPr>
          <w:trHeight w:val="438"/>
          <w:jc w:val="center"/>
        </w:trPr>
        <w:tc>
          <w:tcPr>
            <w:tcW w:w="500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3206"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Ask company employees for estimates on labour </w:t>
            </w:r>
            <w:r w:rsidRPr="00AD46AD">
              <w:rPr>
                <w:rFonts w:ascii="Arial" w:hAnsi="Arial" w:cs="Arial"/>
                <w:sz w:val="24"/>
                <w:szCs w:val="24"/>
              </w:rPr>
              <w:lastRenderedPageBreak/>
              <w:t>hours and factor that in to the budget.</w:t>
            </w:r>
          </w:p>
        </w:tc>
      </w:tr>
      <w:tr w:rsidR="00AD46AD" w:rsidRPr="00AD46AD" w14:paraId="6250CFD5" w14:textId="77777777" w:rsidTr="00A347F4">
        <w:trPr>
          <w:trHeight w:val="438"/>
          <w:jc w:val="center"/>
        </w:trPr>
        <w:tc>
          <w:tcPr>
            <w:tcW w:w="500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Operational risk </w:t>
            </w:r>
          </w:p>
        </w:tc>
        <w:tc>
          <w:tcPr>
            <w:tcW w:w="3206"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77777777" w:rsidR="00AD46AD" w:rsidRPr="00AD46AD" w:rsidRDefault="00AD46AD" w:rsidP="00C96016">
      <w:pPr>
        <w:pStyle w:val="Heading4"/>
      </w:pPr>
      <w:bookmarkStart w:id="29" w:name="_Toc284341244"/>
      <w:bookmarkStart w:id="30" w:name="_Toc284341311"/>
      <w:r w:rsidRPr="00AD46AD">
        <w:t>QA Metrics:</w:t>
      </w:r>
      <w:bookmarkEnd w:id="29"/>
      <w:bookmarkEnd w:id="30"/>
    </w:p>
    <w:p w14:paraId="432F85A9" w14:textId="77777777" w:rsidR="00AD46AD" w:rsidRPr="00AD46AD" w:rsidRDefault="00AD46AD" w:rsidP="00C96016">
      <w:pPr>
        <w:rPr>
          <w:rFonts w:ascii="Arial" w:hAnsi="Arial"/>
        </w:rPr>
      </w:pPr>
    </w:p>
    <w:tbl>
      <w:tblPr>
        <w:tblStyle w:val="TableGrid"/>
        <w:tblW w:w="7356" w:type="dxa"/>
        <w:jc w:val="center"/>
        <w:tblInd w:w="-944" w:type="dxa"/>
        <w:tblLook w:val="04A0" w:firstRow="1" w:lastRow="0" w:firstColumn="1" w:lastColumn="0" w:noHBand="0" w:noVBand="1"/>
      </w:tblPr>
      <w:tblGrid>
        <w:gridCol w:w="4150"/>
        <w:gridCol w:w="3206"/>
      </w:tblGrid>
      <w:tr w:rsidR="00AD46AD" w:rsidRPr="00AD46AD" w14:paraId="1A16A6EA" w14:textId="77777777" w:rsidTr="00A347F4">
        <w:trPr>
          <w:trHeight w:val="412"/>
          <w:jc w:val="center"/>
        </w:trPr>
        <w:tc>
          <w:tcPr>
            <w:tcW w:w="4150" w:type="dxa"/>
            <w:shd w:val="clear" w:color="auto" w:fill="F79646" w:themeFill="accent6"/>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3206" w:type="dxa"/>
            <w:shd w:val="clear" w:color="auto" w:fill="FABF8F" w:themeFill="accent6" w:themeFillTint="99"/>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A347F4">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3206"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A347F4">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3206"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A347F4">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3206"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A347F4">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3206"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A347F4">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3206"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7DEE9A7E" w14:textId="77777777" w:rsidR="00AD46AD" w:rsidRPr="00AD46AD" w:rsidRDefault="00AD46AD" w:rsidP="00C96016">
      <w:pPr>
        <w:rPr>
          <w:rFonts w:ascii="Arial" w:hAnsi="Arial"/>
        </w:rPr>
      </w:pPr>
    </w:p>
    <w:p w14:paraId="4FD64680" w14:textId="77777777" w:rsidR="00577159" w:rsidRPr="00AD46AD" w:rsidRDefault="00577159" w:rsidP="00C96016">
      <w:pPr>
        <w:rPr>
          <w:rFonts w:ascii="Arial" w:hAnsi="Arial" w:cs="Arial"/>
          <w:b/>
          <w:sz w:val="32"/>
        </w:rPr>
      </w:pPr>
    </w:p>
    <w:p w14:paraId="5868558E" w14:textId="72EA20CD" w:rsidR="00ED6107" w:rsidRPr="00AD46AD" w:rsidRDefault="00AD46AD" w:rsidP="00C96016">
      <w:pPr>
        <w:pStyle w:val="Heading3"/>
      </w:pPr>
      <w:bookmarkStart w:id="31" w:name="_Toc410924052"/>
      <w:r w:rsidRPr="00AD46AD">
        <w:t xml:space="preserve">Assistant Finance Manager - </w:t>
      </w:r>
      <w:r w:rsidR="00ED6107" w:rsidRPr="00AD46AD">
        <w:t>Penn</w:t>
      </w:r>
      <w:r w:rsidR="00577159" w:rsidRPr="00AD46AD">
        <w:t>y</w:t>
      </w:r>
      <w:r w:rsidR="00ED6107" w:rsidRPr="00AD46AD">
        <w:t xml:space="preserve"> Nicole</w:t>
      </w:r>
      <w:bookmarkEnd w:id="31"/>
    </w:p>
    <w:p w14:paraId="0661D781" w14:textId="77777777" w:rsidR="00ED6107" w:rsidRPr="00AD46AD" w:rsidRDefault="00ED6107" w:rsidP="00C96016">
      <w:pPr>
        <w:rPr>
          <w:rFonts w:ascii="Arial" w:hAnsi="Arial" w:cs="Arial"/>
          <w:b/>
          <w:sz w:val="32"/>
        </w:rPr>
      </w:pPr>
    </w:p>
    <w:p w14:paraId="7A4A7EF2" w14:textId="133E0100" w:rsidR="00AD46AD" w:rsidRPr="00AD46AD" w:rsidRDefault="00AD46AD" w:rsidP="00C96016">
      <w:pPr>
        <w:pStyle w:val="Heading4"/>
      </w:pPr>
      <w:r w:rsidRPr="00AD46AD">
        <w:t xml:space="preserve">Role </w:t>
      </w:r>
      <w:r w:rsidRPr="00910715">
        <w:t>Description</w:t>
      </w:r>
    </w:p>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 xml:space="preserve">Produce up to date weekly accounts and suggest possible </w:t>
      </w:r>
      <w:r w:rsidRPr="00AD46AD">
        <w:rPr>
          <w:rFonts w:ascii="Arial" w:hAnsi="Arial" w:cs="Arial"/>
        </w:rPr>
        <w:lastRenderedPageBreak/>
        <w:t>reduction opportunities as appropriate alongside Finance Manager.</w:t>
      </w:r>
    </w:p>
    <w:p w14:paraId="4FA5178A"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Pricing of the product.</w:t>
      </w:r>
    </w:p>
    <w:p w14:paraId="076D287D"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CF2AA5">
      <w:pPr>
        <w:pStyle w:val="ListParagraph"/>
        <w:widowControl w:val="0"/>
        <w:numPr>
          <w:ilvl w:val="0"/>
          <w:numId w:val="19"/>
        </w:numPr>
        <w:spacing w:line="276" w:lineRule="auto"/>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68A168CA" w:rsidR="00AD46AD" w:rsidRPr="00AD46AD" w:rsidRDefault="00AD46AD" w:rsidP="00C96016">
      <w:pPr>
        <w:pStyle w:val="Heading4"/>
      </w:pPr>
      <w:r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58"/>
        <w:gridCol w:w="4200"/>
      </w:tblGrid>
      <w:tr w:rsidR="00AD46AD" w:rsidRPr="00AD46AD" w14:paraId="4B0CB3B1" w14:textId="77777777" w:rsidTr="00660D0B">
        <w:tc>
          <w:tcPr>
            <w:tcW w:w="4216" w:type="dxa"/>
            <w:shd w:val="clear" w:color="auto" w:fill="548DD4" w:themeFill="text2" w:themeFillTint="99"/>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4775" w:type="dxa"/>
            <w:shd w:val="clear" w:color="auto" w:fill="95B3D7" w:themeFill="accent1" w:themeFillTint="99"/>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AD46AD">
        <w:tc>
          <w:tcPr>
            <w:tcW w:w="4216"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477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AD46AD">
        <w:tc>
          <w:tcPr>
            <w:tcW w:w="4216"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477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AD46AD">
        <w:tc>
          <w:tcPr>
            <w:tcW w:w="4216"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477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AD46AD">
        <w:tc>
          <w:tcPr>
            <w:tcW w:w="4216"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477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AD46AD">
        <w:tc>
          <w:tcPr>
            <w:tcW w:w="4216"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477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0E4E1A97" w14:textId="77777777" w:rsidR="00AD46AD" w:rsidRPr="00AD46AD" w:rsidRDefault="00AD46AD" w:rsidP="00C96016">
      <w:pPr>
        <w:widowControl w:val="0"/>
        <w:rPr>
          <w:rFonts w:ascii="Arial" w:hAnsi="Arial" w:cs="Arial"/>
        </w:rPr>
      </w:pPr>
      <w:r w:rsidRPr="00AD46AD">
        <w:rPr>
          <w:rFonts w:ascii="Arial" w:hAnsi="Arial" w:cs="Arial"/>
        </w:rPr>
        <w:tab/>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19"/>
        <w:gridCol w:w="4239"/>
      </w:tblGrid>
      <w:tr w:rsidR="00AD46AD" w:rsidRPr="00AD46AD" w14:paraId="50112C96" w14:textId="77777777" w:rsidTr="00660D0B">
        <w:tc>
          <w:tcPr>
            <w:tcW w:w="4070" w:type="dxa"/>
            <w:shd w:val="clear" w:color="auto" w:fill="F79646" w:themeFill="accent6"/>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4614" w:type="dxa"/>
            <w:shd w:val="clear" w:color="auto" w:fill="FABF8F" w:themeFill="accent6" w:themeFillTint="99"/>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AD46AD">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4614" w:type="dxa"/>
          </w:tcPr>
          <w:p w14:paraId="15DFDB9C" w14:textId="77777777" w:rsidR="00AD46AD" w:rsidRPr="00AD46AD" w:rsidRDefault="00AD46AD" w:rsidP="00C96016">
            <w:pPr>
              <w:rPr>
                <w:rFonts w:ascii="Arial" w:hAnsi="Arial" w:cs="Arial"/>
              </w:rPr>
            </w:pPr>
            <w:r w:rsidRPr="00AD46AD">
              <w:rPr>
                <w:rFonts w:ascii="Arial" w:hAnsi="Arial" w:cs="Arial"/>
              </w:rPr>
              <w:t xml:space="preserve">Check with other members of the </w:t>
            </w:r>
            <w:r w:rsidRPr="00AD46AD">
              <w:rPr>
                <w:rFonts w:ascii="Arial" w:hAnsi="Arial" w:cs="Arial"/>
              </w:rPr>
              <w:lastRenderedPageBreak/>
              <w:t>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AD46AD">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lastRenderedPageBreak/>
              <w:t>Accurate financial predictions</w:t>
            </w:r>
          </w:p>
        </w:tc>
        <w:tc>
          <w:tcPr>
            <w:tcW w:w="4614"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AD46AD">
        <w:trPr>
          <w:trHeight w:val="1080"/>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4614"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319F7296" w14:textId="77777777" w:rsidR="00657464" w:rsidRDefault="00657464" w:rsidP="00C96016">
      <w:pPr>
        <w:rPr>
          <w:rFonts w:ascii="Arial" w:hAnsi="Arial" w:cs="Arial"/>
        </w:rPr>
      </w:pPr>
    </w:p>
    <w:p w14:paraId="2F1087DD" w14:textId="77777777" w:rsidR="00A347F4" w:rsidRDefault="00A347F4" w:rsidP="00C96016">
      <w:pPr>
        <w:rPr>
          <w:rFonts w:ascii="Arial" w:hAnsi="Arial" w:cs="Arial"/>
        </w:rPr>
      </w:pPr>
    </w:p>
    <w:p w14:paraId="2839060C" w14:textId="77777777" w:rsidR="00A347F4" w:rsidRDefault="00A347F4" w:rsidP="00C96016">
      <w:pPr>
        <w:rPr>
          <w:rFonts w:ascii="Arial" w:hAnsi="Arial" w:cs="Arial"/>
        </w:rPr>
      </w:pPr>
    </w:p>
    <w:p w14:paraId="2EA9CF41" w14:textId="77777777" w:rsidR="00A347F4" w:rsidRPr="00AD46AD" w:rsidRDefault="00A347F4" w:rsidP="00C96016">
      <w:pPr>
        <w:rPr>
          <w:rFonts w:ascii="Arial" w:hAnsi="Arial" w:cs="Arial"/>
        </w:rPr>
      </w:pPr>
    </w:p>
    <w:p w14:paraId="01E8EA08" w14:textId="77777777" w:rsidR="006C05D9" w:rsidRPr="00F44B7E" w:rsidRDefault="006C05D9" w:rsidP="00C96016">
      <w:pPr>
        <w:pStyle w:val="Heading1"/>
      </w:pPr>
      <w:bookmarkStart w:id="32" w:name="_Toc410924053"/>
      <w:r w:rsidRPr="00F44B7E">
        <w:t>Deliverables</w:t>
      </w:r>
      <w:bookmarkEnd w:id="32"/>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lastRenderedPageBreak/>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3572A3E4" w14:textId="77777777" w:rsidTr="000F2F22">
        <w:trPr>
          <w:trHeight w:val="438"/>
          <w:jc w:val="center"/>
        </w:trPr>
        <w:tc>
          <w:tcPr>
            <w:tcW w:w="2268" w:type="dxa"/>
            <w:vAlign w:val="bottom"/>
          </w:tcPr>
          <w:p w14:paraId="08A0F001" w14:textId="77777777" w:rsidR="000F2F22" w:rsidRPr="003E6010" w:rsidRDefault="000F2F22" w:rsidP="00C96016">
            <w:pPr>
              <w:rPr>
                <w:rFonts w:ascii="Arial" w:hAnsi="Arial" w:cs="Arial"/>
                <w:sz w:val="24"/>
                <w:szCs w:val="24"/>
              </w:rPr>
            </w:pPr>
            <w:proofErr w:type="spellStart"/>
            <w:r>
              <w:rPr>
                <w:rFonts w:ascii="Arial" w:hAnsi="Arial" w:cs="Arial"/>
                <w:sz w:val="24"/>
                <w:szCs w:val="24"/>
              </w:rPr>
              <w:t>KanBan</w:t>
            </w:r>
            <w:proofErr w:type="spellEnd"/>
            <w:r>
              <w:rPr>
                <w:rFonts w:ascii="Arial" w:hAnsi="Arial" w:cs="Arial"/>
                <w:sz w:val="24"/>
                <w:szCs w:val="24"/>
              </w:rPr>
              <w:t xml:space="preserve"> Board</w:t>
            </w:r>
          </w:p>
        </w:tc>
        <w:tc>
          <w:tcPr>
            <w:tcW w:w="2551" w:type="dxa"/>
            <w:vAlign w:val="bottom"/>
          </w:tcPr>
          <w:p w14:paraId="2123F982"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7C27C1F6"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1C48F1D8" w14:textId="77777777" w:rsidR="000F2F22" w:rsidRPr="003E6010" w:rsidRDefault="000F2F22" w:rsidP="00C96016">
            <w:pPr>
              <w:rPr>
                <w:rFonts w:ascii="Arial" w:hAnsi="Arial" w:cs="Arial"/>
                <w:sz w:val="24"/>
                <w:szCs w:val="24"/>
              </w:rPr>
            </w:pPr>
            <w:r>
              <w:rPr>
                <w:rFonts w:ascii="Arial" w:hAnsi="Arial" w:cs="Arial"/>
                <w:sz w:val="24"/>
                <w:szCs w:val="24"/>
              </w:rPr>
              <w:t>Updated throughout Project</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lastRenderedPageBreak/>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Pr="000F2F22" w:rsidRDefault="000F2F22" w:rsidP="00C96016">
      <w:pPr>
        <w:rPr>
          <w:rFonts w:ascii="Arial" w:hAnsi="Arial" w:cs="Arial"/>
        </w:rPr>
      </w:pPr>
    </w:p>
    <w:p w14:paraId="5C8C1B06" w14:textId="6E36264F" w:rsidR="006C05D9" w:rsidRPr="00F44B7E" w:rsidRDefault="00F44B7E" w:rsidP="00C96016">
      <w:pPr>
        <w:pStyle w:val="Heading1"/>
      </w:pPr>
      <w:bookmarkStart w:id="33" w:name="_Toc410924054"/>
      <w:r w:rsidRPr="00F44B7E">
        <w:t>Project Management Methodology</w:t>
      </w:r>
      <w:bookmarkEnd w:id="33"/>
    </w:p>
    <w:p w14:paraId="56B211FD" w14:textId="77777777" w:rsidR="00FE762D" w:rsidRDefault="00FE762D" w:rsidP="00CF2AA5">
      <w:pPr>
        <w:jc w:val="both"/>
        <w:rPr>
          <w:rFonts w:ascii="Arial" w:hAnsi="Arial" w:cs="Arial"/>
        </w:rPr>
      </w:pPr>
      <w:bookmarkStart w:id="34" w:name="_MON_1484242850"/>
      <w:bookmarkEnd w:id="34"/>
    </w:p>
    <w:p w14:paraId="6CFFE051" w14:textId="54BA2DBF" w:rsidR="00FE762D" w:rsidRDefault="00FE762D" w:rsidP="00CF2AA5">
      <w:pPr>
        <w:jc w:val="both"/>
        <w:rPr>
          <w:rFonts w:ascii="Arial" w:hAnsi="Arial" w:cs="Arial"/>
        </w:rPr>
      </w:pPr>
      <w:r w:rsidRPr="00914B9A">
        <w:rPr>
          <w:noProof/>
          <w:lang w:eastAsia="en-GB"/>
        </w:rPr>
        <w:drawing>
          <wp:anchor distT="0" distB="0" distL="114300" distR="114300" simplePos="0" relativeHeight="251668480" behindDoc="0" locked="0" layoutInCell="1" allowOverlap="1" wp14:anchorId="2F4D8128" wp14:editId="1B7AF267">
            <wp:simplePos x="0" y="0"/>
            <wp:positionH relativeFrom="column">
              <wp:posOffset>-914400</wp:posOffset>
            </wp:positionH>
            <wp:positionV relativeFrom="paragraph">
              <wp:posOffset>590550</wp:posOffset>
            </wp:positionV>
            <wp:extent cx="6710045" cy="3657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9229" t="5858" r="10352" b="60270"/>
                    <a:stretch/>
                  </pic:blipFill>
                  <pic:spPr bwMode="auto">
                    <a:xfrm>
                      <a:off x="0" y="0"/>
                      <a:ext cx="6710045"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77777777" w:rsidR="00FE762D" w:rsidRDefault="00FE762D" w:rsidP="00C96016">
      <w:pPr>
        <w:rPr>
          <w:rFonts w:ascii="Arial" w:hAnsi="Arial" w:cs="Arial"/>
        </w:rPr>
      </w:pPr>
    </w:p>
    <w:p w14:paraId="0991BE55" w14:textId="77777777" w:rsidR="00FE762D" w:rsidRPr="00914B9A" w:rsidRDefault="00FE762D" w:rsidP="00C96016">
      <w:pPr>
        <w:rPr>
          <w:rFonts w:ascii="Arial" w:hAnsi="Arial" w:cs="Arial"/>
        </w:rPr>
      </w:pPr>
    </w:p>
    <w:p w14:paraId="488DE471" w14:textId="3DBBE9A9" w:rsidR="0060541E" w:rsidRDefault="0060541E" w:rsidP="00C96016">
      <w:pPr>
        <w:rPr>
          <w:rFonts w:ascii="Arial" w:hAnsi="Arial" w:cs="Arial"/>
        </w:rPr>
      </w:pPr>
    </w:p>
    <w:p w14:paraId="06819B05" w14:textId="77777777" w:rsidR="0060541E" w:rsidRPr="00E3009E" w:rsidRDefault="0060541E" w:rsidP="00C96016">
      <w:pPr>
        <w:rPr>
          <w:rFonts w:ascii="Arial" w:hAnsi="Arial" w:cs="Arial"/>
        </w:rPr>
      </w:pPr>
    </w:p>
    <w:p w14:paraId="3A8D6CB1" w14:textId="38FF88AB" w:rsidR="006C05D9" w:rsidRDefault="006C05D9" w:rsidP="00C96016">
      <w:pPr>
        <w:pStyle w:val="Heading21"/>
      </w:pPr>
      <w:bookmarkStart w:id="35" w:name="_Toc410924055"/>
      <w:r w:rsidRPr="00F44B7E">
        <w:lastRenderedPageBreak/>
        <w:t>Initial Requirements</w:t>
      </w:r>
      <w:r w:rsidR="00EA0B0A">
        <w:t xml:space="preserve"> </w:t>
      </w:r>
      <w:r w:rsidR="00EA0B0A" w:rsidRPr="00F44B7E">
        <w:t>Capture</w:t>
      </w:r>
      <w:r w:rsidR="00F44B7E" w:rsidRPr="00F44B7E">
        <w:t xml:space="preserve"> and Specification</w:t>
      </w:r>
      <w:bookmarkEnd w:id="35"/>
      <w:r w:rsidRPr="00F44B7E">
        <w:t xml:space="preserve"> </w:t>
      </w: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1B6D418A" w14:textId="77777777" w:rsidR="00C93722" w:rsidRDefault="00C93722" w:rsidP="00C96016">
      <w:pPr>
        <w:rPr>
          <w:rFonts w:ascii="Arial" w:hAnsi="Arial" w:cs="Arial"/>
        </w:rPr>
      </w:pPr>
    </w:p>
    <w:p w14:paraId="5B2B3AB7" w14:textId="77777777" w:rsidR="00C93722" w:rsidRDefault="00C93722" w:rsidP="00C96016">
      <w:pPr>
        <w:rPr>
          <w:rFonts w:ascii="Arial" w:hAnsi="Arial" w:cs="Arial"/>
          <w:b/>
        </w:rPr>
      </w:pPr>
    </w:p>
    <w:p w14:paraId="5F10189D" w14:textId="77777777" w:rsidR="0060541E" w:rsidRDefault="0060541E" w:rsidP="00C96016">
      <w:pPr>
        <w:pStyle w:val="Heading21"/>
      </w:pPr>
      <w:bookmarkStart w:id="36" w:name="_Toc410924056"/>
      <w:r w:rsidRPr="0010556F">
        <w:t>Project Plan</w:t>
      </w:r>
      <w:bookmarkEnd w:id="36"/>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 xml:space="preserve">Using client requirements some preliminary market research should be done to assess similar products to determine extra functionality that would benefit the user. It will give an indication to the size of the target audience and </w:t>
      </w:r>
      <w:r w:rsidRPr="008B7506">
        <w:rPr>
          <w:rFonts w:ascii="Arial" w:hAnsi="Arial"/>
        </w:rPr>
        <w:lastRenderedPageBreak/>
        <w:t>establish key performance indicators; allowing the product to be benchmarked against the current marketplace.</w:t>
      </w:r>
    </w:p>
    <w:p w14:paraId="228AF8D7" w14:textId="78C1CB97" w:rsidR="008B7506" w:rsidRPr="008B7506" w:rsidRDefault="008B7506" w:rsidP="00CF2AA5">
      <w:pPr>
        <w:jc w:val="both"/>
        <w:rPr>
          <w:rFonts w:ascii="Arial" w:hAnsi="Arial"/>
        </w:rPr>
      </w:pPr>
      <w:r w:rsidRPr="008B7506">
        <w:rPr>
          <w:rFonts w:ascii="Arial" w:hAnsi="Arial"/>
        </w:rPr>
        <w:t>The project will use agile methodology to build a basic timeline structure, where only major key stages will affect how long a set of tasks and processes should take. The deliverables will be pla</w:t>
      </w:r>
      <w:r>
        <w:rPr>
          <w:rFonts w:ascii="Arial" w:hAnsi="Arial"/>
        </w:rPr>
        <w:t xml:space="preserve">nned out with the use of a </w:t>
      </w:r>
      <w:proofErr w:type="gramStart"/>
      <w:r>
        <w:rPr>
          <w:rFonts w:ascii="Arial" w:hAnsi="Arial"/>
        </w:rPr>
        <w:t>GANTT</w:t>
      </w:r>
      <w:proofErr w:type="gramEnd"/>
      <w:r w:rsidRPr="008B7506">
        <w:rPr>
          <w:rFonts w:ascii="Arial" w:hAnsi="Arial"/>
        </w:rPr>
        <w:t xml:space="preserve"> chart and appropriate iterations will be scheduled below.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8655BF3" w14:textId="77777777" w:rsidR="008B7506" w:rsidRPr="008B7506" w:rsidRDefault="008B7506" w:rsidP="00C96016">
      <w:pPr>
        <w:rPr>
          <w:rFonts w:ascii="Arial" w:hAnsi="Arial"/>
        </w:rPr>
      </w:pPr>
    </w:p>
    <w:p w14:paraId="66BF96FB" w14:textId="77777777" w:rsidR="0060541E" w:rsidRPr="00C93722" w:rsidRDefault="0060541E" w:rsidP="00C96016">
      <w:pPr>
        <w:rPr>
          <w:rFonts w:ascii="Arial" w:hAnsi="Arial" w:cs="Arial"/>
          <w:b/>
        </w:rPr>
      </w:pPr>
    </w:p>
    <w:p w14:paraId="4CE7CEA4" w14:textId="2B486134" w:rsidR="00C93722" w:rsidRDefault="00C93722" w:rsidP="00C96016">
      <w:pPr>
        <w:pStyle w:val="Heading21"/>
      </w:pPr>
      <w:bookmarkStart w:id="37" w:name="_Toc410924057"/>
      <w:r>
        <w:t>Iterative Process</w:t>
      </w:r>
      <w:bookmarkEnd w:id="37"/>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2BF58EF8" w:rsidR="00C93722" w:rsidRPr="00EA253D" w:rsidRDefault="00C93722" w:rsidP="00CF2AA5">
      <w:pPr>
        <w:pStyle w:val="Heading3"/>
        <w:jc w:val="both"/>
      </w:pPr>
      <w:bookmarkStart w:id="38" w:name="_Toc410924058"/>
      <w:r>
        <w:t>Select User Stories</w:t>
      </w:r>
      <w:bookmarkEnd w:id="38"/>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478F4C4C" w:rsidR="00EA253D" w:rsidRPr="00EA253D" w:rsidRDefault="00C93722" w:rsidP="00CF2AA5">
      <w:pPr>
        <w:pStyle w:val="Heading3"/>
        <w:jc w:val="both"/>
      </w:pPr>
      <w:bookmarkStart w:id="39" w:name="_Toc410924059"/>
      <w:r>
        <w:t>Design and Planning Stage</w:t>
      </w:r>
      <w:bookmarkEnd w:id="39"/>
    </w:p>
    <w:p w14:paraId="1997940E" w14:textId="096F508B"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work breakdown structure will be created. This can then be used to create a </w:t>
      </w:r>
      <w:proofErr w:type="gramStart"/>
      <w:r w:rsidR="00E27298">
        <w:rPr>
          <w:rFonts w:ascii="Arial" w:hAnsi="Arial" w:cs="Arial"/>
        </w:rPr>
        <w:t>GANTT</w:t>
      </w:r>
      <w:proofErr w:type="gramEnd"/>
      <w:r>
        <w:rPr>
          <w:rFonts w:ascii="Arial" w:hAnsi="Arial" w:cs="Arial"/>
        </w:rPr>
        <w:t xml:space="preserve"> chart, an exampl</w:t>
      </w:r>
      <w:r w:rsidR="002418CC">
        <w:rPr>
          <w:rFonts w:ascii="Arial" w:hAnsi="Arial" w:cs="Arial"/>
        </w:rPr>
        <w:t xml:space="preserve">e of a </w:t>
      </w:r>
      <w:r w:rsidR="00E27298">
        <w:rPr>
          <w:rFonts w:ascii="Arial" w:hAnsi="Arial" w:cs="Arial"/>
        </w:rPr>
        <w:t>GANTT</w:t>
      </w:r>
      <w:r w:rsidR="002418CC">
        <w:rPr>
          <w:rFonts w:ascii="Arial" w:hAnsi="Arial" w:cs="Arial"/>
        </w:rPr>
        <w:t xml:space="preserve"> chart is shown in A</w:t>
      </w:r>
      <w:r>
        <w:rPr>
          <w:rFonts w:ascii="Arial" w:hAnsi="Arial" w:cs="Arial"/>
        </w:rPr>
        <w:t xml:space="preserve">ppendix </w:t>
      </w:r>
      <w:r w:rsidR="002418CC" w:rsidRPr="002418CC">
        <w:rPr>
          <w:rFonts w:ascii="Arial" w:hAnsi="Arial" w:cs="Arial"/>
        </w:rPr>
        <w:t>A</w:t>
      </w:r>
      <w:r w:rsidRPr="002418CC">
        <w:rPr>
          <w:rFonts w:ascii="Arial" w:hAnsi="Arial" w:cs="Arial"/>
        </w:rPr>
        <w:t>.</w:t>
      </w:r>
      <w:r w:rsidRPr="00D47C25">
        <w:rPr>
          <w:rFonts w:ascii="Arial" w:hAnsi="Arial" w:cs="Arial"/>
          <w:color w:val="FF0000"/>
        </w:rPr>
        <w:t xml:space="preserve"> </w:t>
      </w:r>
      <w:r>
        <w:rPr>
          <w:rFonts w:ascii="Arial" w:hAnsi="Arial" w:cs="Arial"/>
        </w:rPr>
        <w:t>The tasks will then be placed as ‘cards’ on a Kanban board, which will be assigned to the relevant team members, providing a succinct way of keeping track of the tasks needed for this iteration, their respective ‘owners’ and their status. An example of a Kanba</w:t>
      </w:r>
      <w:r w:rsidR="00A347F4">
        <w:rPr>
          <w:rFonts w:ascii="Arial" w:hAnsi="Arial" w:cs="Arial"/>
        </w:rPr>
        <w:t>n board can be seen in Appendix A</w:t>
      </w:r>
      <w:r w:rsidR="00BB442F">
        <w:rPr>
          <w:rFonts w:ascii="Arial" w:hAnsi="Arial" w:cs="Arial"/>
        </w:rPr>
        <w:t>.</w:t>
      </w:r>
      <w:r>
        <w:rPr>
          <w:rFonts w:ascii="Arial" w:hAnsi="Arial" w:cs="Arial"/>
        </w:rPr>
        <w:t xml:space="preserve"> Where necessary during this stage the Lead Software Developer will produce pseudo code </w:t>
      </w:r>
      <w:r>
        <w:rPr>
          <w:rFonts w:ascii="Arial" w:hAnsi="Arial" w:cs="Arial"/>
        </w:rPr>
        <w:lastRenderedPageBreak/>
        <w:t>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7DD96DA1" w14:textId="498D247E" w:rsidR="00C054A2" w:rsidRDefault="008B7506" w:rsidP="00CF2AA5">
      <w:pPr>
        <w:pStyle w:val="ListParagraph"/>
        <w:numPr>
          <w:ilvl w:val="0"/>
          <w:numId w:val="4"/>
        </w:numPr>
        <w:jc w:val="both"/>
        <w:rPr>
          <w:rFonts w:ascii="Arial" w:hAnsi="Arial" w:cs="Arial"/>
        </w:rPr>
      </w:pPr>
      <w:r>
        <w:rPr>
          <w:rFonts w:ascii="Arial" w:hAnsi="Arial" w:cs="Arial"/>
        </w:rPr>
        <w:t xml:space="preserve">The </w:t>
      </w:r>
      <w:proofErr w:type="spellStart"/>
      <w:r>
        <w:rPr>
          <w:rFonts w:ascii="Arial" w:hAnsi="Arial" w:cs="Arial"/>
        </w:rPr>
        <w:t>Kanbaniz</w:t>
      </w:r>
      <w:r w:rsidR="00C054A2">
        <w:rPr>
          <w:rFonts w:ascii="Arial" w:hAnsi="Arial" w:cs="Arial"/>
        </w:rPr>
        <w:t>e</w:t>
      </w:r>
      <w:proofErr w:type="spellEnd"/>
      <w:r w:rsidR="00C054A2">
        <w:rPr>
          <w:rFonts w:ascii="Arial" w:hAnsi="Arial" w:cs="Arial"/>
        </w:rPr>
        <w:t xml:space="preserve"> online platform for the creation and maintenance of a Kanban board.</w:t>
      </w:r>
    </w:p>
    <w:p w14:paraId="194FACBB" w14:textId="39A31D51" w:rsidR="00C054A2" w:rsidRPr="0095016D"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35FFE25E" w14:textId="77777777" w:rsidR="00C93722" w:rsidRPr="00C93722" w:rsidRDefault="00C93722" w:rsidP="00CF2AA5">
      <w:pPr>
        <w:jc w:val="both"/>
        <w:rPr>
          <w:rFonts w:ascii="Arial" w:hAnsi="Arial" w:cs="Arial"/>
          <w:b/>
        </w:rPr>
      </w:pPr>
    </w:p>
    <w:p w14:paraId="785BACA7" w14:textId="1C6B92B2" w:rsidR="00C93722" w:rsidRDefault="00C93722" w:rsidP="00CF2AA5">
      <w:pPr>
        <w:pStyle w:val="Heading3"/>
        <w:jc w:val="both"/>
      </w:pPr>
      <w:bookmarkStart w:id="40" w:name="_Toc410924060"/>
      <w:r>
        <w:t>Implementation and Testing Stage</w:t>
      </w:r>
      <w:bookmarkEnd w:id="40"/>
    </w:p>
    <w:p w14:paraId="0C043682" w14:textId="77777777" w:rsidR="00C054A2" w:rsidRDefault="00C054A2" w:rsidP="00CF2AA5">
      <w:pPr>
        <w:jc w:val="both"/>
        <w:rPr>
          <w:rFonts w:ascii="Arial" w:hAnsi="Arial" w:cs="Arial"/>
          <w:b/>
        </w:rPr>
      </w:pPr>
    </w:p>
    <w:p w14:paraId="54057B1D" w14:textId="3EA2CD95"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Pr>
          <w:rFonts w:ascii="Arial" w:hAnsi="Arial" w:cs="Arial"/>
          <w:color w:val="FF0000"/>
        </w:rPr>
        <w:t xml:space="preserve"> </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77777777"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 In this way the implementation and testing can be done in parallel, allowing a much faster and more flexible response to issues. Both automatic and manual testing methods will be used. A test early and test often ideology will be used as opposed to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lastRenderedPageBreak/>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77777777"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either testing or implementation during this stage should update the relevant card on the Kanban board to reflect any progress made on a task.</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3390A8AF" w:rsidR="00F44B7E" w:rsidRPr="00421FFE" w:rsidRDefault="00C93722" w:rsidP="00CF2AA5">
      <w:pPr>
        <w:pStyle w:val="Heading3"/>
        <w:jc w:val="both"/>
      </w:pPr>
      <w:bookmarkStart w:id="41" w:name="_Toc410924061"/>
      <w:r>
        <w:t>Verification Stage</w:t>
      </w:r>
      <w:bookmarkEnd w:id="41"/>
    </w:p>
    <w:p w14:paraId="27053306" w14:textId="77777777" w:rsidR="00F44B7E" w:rsidRDefault="00F44B7E" w:rsidP="00CF2AA5">
      <w:pPr>
        <w:jc w:val="both"/>
        <w:rPr>
          <w:rFonts w:ascii="Arial" w:hAnsi="Arial" w:cs="Arial"/>
        </w:rPr>
      </w:pPr>
    </w:p>
    <w:p w14:paraId="00943B57" w14:textId="77777777" w:rsidR="00C054A2" w:rsidRDefault="00C054A2" w:rsidP="00CF2AA5">
      <w:pPr>
        <w:jc w:val="both"/>
        <w:rPr>
          <w:rFonts w:ascii="Arial" w:hAnsi="Arial" w:cs="Arial"/>
        </w:rPr>
      </w:pPr>
      <w:r>
        <w:rPr>
          <w:rFonts w:ascii="Arial" w:hAnsi="Arial" w:cs="Arial"/>
        </w:rPr>
        <w:t>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reports and updating Kanban board cards.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77777777" w:rsidR="006C05D9" w:rsidRDefault="006C05D9" w:rsidP="00CF2AA5">
      <w:pPr>
        <w:pStyle w:val="Heading21"/>
        <w:jc w:val="both"/>
      </w:pPr>
      <w:bookmarkStart w:id="42" w:name="_Toc410924062"/>
      <w:r w:rsidRPr="0010556F">
        <w:t>Final product check</w:t>
      </w:r>
      <w:bookmarkEnd w:id="42"/>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77777777" w:rsidR="006C05D9" w:rsidRDefault="006C05D9" w:rsidP="00CF2AA5">
      <w:pPr>
        <w:pStyle w:val="Heading21"/>
        <w:jc w:val="both"/>
      </w:pPr>
      <w:bookmarkStart w:id="43" w:name="_Toc410924063"/>
      <w:r w:rsidRPr="0010556F">
        <w:t>Quality Assurance Reviews</w:t>
      </w:r>
      <w:bookmarkEnd w:id="43"/>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77777777" w:rsidR="002418CC" w:rsidRDefault="002418CC" w:rsidP="00C96016">
      <w:pPr>
        <w:pStyle w:val="Heading1"/>
      </w:pPr>
      <w:bookmarkStart w:id="44" w:name="_Toc410924064"/>
      <w:r>
        <w:lastRenderedPageBreak/>
        <w:t>References</w:t>
      </w:r>
      <w:bookmarkEnd w:id="44"/>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7BEF1F0A" w14:textId="77777777" w:rsidR="00EC5054" w:rsidRDefault="00EC5054" w:rsidP="00C96016">
      <w:pPr>
        <w:rPr>
          <w:rFonts w:ascii="Arial" w:hAnsi="Arial" w:cs="Arial"/>
          <w:szCs w:val="20"/>
        </w:rPr>
      </w:pPr>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46691B16" w14:textId="3F61EBAA" w:rsidR="00EC5054" w:rsidRPr="00EC5054" w:rsidRDefault="00EC5054" w:rsidP="00C96016">
      <w:pPr>
        <w:rPr>
          <w:rFonts w:ascii="Arial" w:hAnsi="Arial" w:cs="Arial"/>
          <w:sz w:val="32"/>
          <w:szCs w:val="20"/>
        </w:rPr>
      </w:pPr>
    </w:p>
    <w:p w14:paraId="143C888F" w14:textId="4E8AA1D7" w:rsidR="00EC5054" w:rsidRDefault="00830C8F" w:rsidP="00C96016">
      <w:r>
        <w:t>[4</w:t>
      </w:r>
      <w:r w:rsidR="00BA1A6A">
        <w:t xml:space="preserve">] </w:t>
      </w:r>
      <w:r w:rsidR="00BA1A6A" w:rsidRPr="00BA1A6A">
        <w:t>http://kfaday.blogspot.co.uk/2013/07/kanbanize-herramienta-para-trabajar-con.html</w:t>
      </w:r>
    </w:p>
    <w:p w14:paraId="1E3297D1" w14:textId="412D0278" w:rsidR="002418CC" w:rsidRDefault="002418CC" w:rsidP="004B0E70">
      <w:pPr>
        <w:pStyle w:val="NoSpacing"/>
      </w:pPr>
      <w:r>
        <w:br w:type="page"/>
      </w:r>
    </w:p>
    <w:p w14:paraId="067B44CC" w14:textId="77777777" w:rsidR="00DA43FE" w:rsidRPr="0010556F" w:rsidRDefault="00DA43FE" w:rsidP="00C96016">
      <w:pPr>
        <w:pStyle w:val="ListParagraph"/>
        <w:rPr>
          <w:rFonts w:ascii="Arial" w:hAnsi="Arial" w:cs="Arial"/>
        </w:rPr>
      </w:pPr>
    </w:p>
    <w:p w14:paraId="34A8195F" w14:textId="64099A03" w:rsidR="006C05D9" w:rsidRDefault="008061C2" w:rsidP="00C96016">
      <w:pPr>
        <w:pStyle w:val="Heading1"/>
      </w:pPr>
      <w:bookmarkStart w:id="45" w:name="_Toc410924065"/>
      <w:r w:rsidRPr="008061C2">
        <w:t xml:space="preserve">Appendix A - </w:t>
      </w:r>
      <w:r w:rsidR="006C05D9" w:rsidRPr="008061C2">
        <w:t>Documentation Templates</w:t>
      </w:r>
      <w:bookmarkEnd w:id="45"/>
    </w:p>
    <w:p w14:paraId="3857DFD4" w14:textId="77777777" w:rsidR="00DA43FE" w:rsidRPr="00DA43FE" w:rsidRDefault="00DA43FE" w:rsidP="00C96016"/>
    <w:p w14:paraId="2FE21998" w14:textId="77777777" w:rsidR="006C05D9" w:rsidRDefault="006C05D9" w:rsidP="00C96016">
      <w:pPr>
        <w:pStyle w:val="Heading21"/>
      </w:pPr>
      <w:bookmarkStart w:id="46" w:name="_Toc410924066"/>
      <w:r w:rsidRPr="0010556F">
        <w:t>General Document</w:t>
      </w:r>
      <w:bookmarkEnd w:id="46"/>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lastRenderedPageBreak/>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56ABCE33" w14:textId="4D25DA16" w:rsidR="00902BB1" w:rsidRDefault="00902BB1" w:rsidP="00CF2AA5">
      <w:pPr>
        <w:jc w:val="both"/>
        <w:rPr>
          <w:rFonts w:ascii="Arial" w:eastAsia="ヒラギノ角ゴ Pro W3" w:hAnsi="Arial" w:cs="Times New Roman"/>
          <w:b/>
          <w:szCs w:val="20"/>
          <w:lang w:val="en-US"/>
        </w:rPr>
      </w:pPr>
      <w:r>
        <w:br w:type="page"/>
      </w:r>
    </w:p>
    <w:p w14:paraId="402C65FE" w14:textId="77777777" w:rsidR="00514DA8" w:rsidRDefault="00514DA8" w:rsidP="00C96016">
      <w:pPr>
        <w:pStyle w:val="Heading21"/>
        <w:numPr>
          <w:ilvl w:val="0"/>
          <w:numId w:val="0"/>
        </w:numPr>
        <w:ind w:left="576"/>
      </w:pPr>
    </w:p>
    <w:p w14:paraId="74B240A2" w14:textId="77777777" w:rsidR="00687401" w:rsidRPr="00687401" w:rsidRDefault="00687401" w:rsidP="00C96016">
      <w:pPr>
        <w:pStyle w:val="Body"/>
      </w:pPr>
    </w:p>
    <w:p w14:paraId="18125891" w14:textId="0DFE6D42" w:rsidR="00514DA8" w:rsidRDefault="00687401" w:rsidP="00C96016">
      <w:pPr>
        <w:pStyle w:val="Heading21"/>
      </w:pPr>
      <w:bookmarkStart w:id="47" w:name="_Toc410924067"/>
      <w:r>
        <w:t>Standard Document Template</w:t>
      </w:r>
      <w:bookmarkEnd w:id="47"/>
    </w:p>
    <w:p w14:paraId="144A57B2" w14:textId="77777777" w:rsidR="00687401" w:rsidRDefault="00687401" w:rsidP="00C96016">
      <w:pPr>
        <w:ind w:left="360"/>
        <w:rPr>
          <w:rFonts w:ascii="Arial" w:hAnsi="Arial" w:cs="Arial"/>
        </w:rPr>
      </w:pPr>
    </w:p>
    <w:p w14:paraId="0312F97F" w14:textId="77777777" w:rsidR="00687401" w:rsidRDefault="00687401" w:rsidP="00C96016">
      <w:pPr>
        <w:ind w:left="360"/>
        <w:rPr>
          <w:rFonts w:ascii="Arial" w:hAnsi="Arial" w:cs="Arial"/>
        </w:rPr>
      </w:pPr>
    </w:p>
    <w:p w14:paraId="02519F9D" w14:textId="77777777" w:rsidR="00902BB1" w:rsidRDefault="00902BB1" w:rsidP="00C96016">
      <w:pPr>
        <w:ind w:left="360"/>
        <w:rPr>
          <w:rFonts w:ascii="Arial" w:hAnsi="Arial" w:cs="Arial"/>
        </w:rPr>
      </w:pPr>
    </w:p>
    <w:p w14:paraId="1064F173" w14:textId="77777777" w:rsidR="00902BB1" w:rsidRDefault="00902BB1" w:rsidP="00C96016">
      <w:pPr>
        <w:ind w:left="360"/>
        <w:rPr>
          <w:rFonts w:ascii="Arial" w:hAnsi="Arial" w:cs="Arial"/>
        </w:rPr>
      </w:pPr>
    </w:p>
    <w:p w14:paraId="0B8F9117" w14:textId="77777777" w:rsidR="00902BB1" w:rsidRDefault="00902BB1" w:rsidP="00C96016">
      <w:pPr>
        <w:ind w:left="360"/>
        <w:rPr>
          <w:rFonts w:ascii="Arial" w:hAnsi="Arial" w:cs="Arial"/>
        </w:rPr>
      </w:pPr>
    </w:p>
    <w:p w14:paraId="1DBDCE57" w14:textId="77777777" w:rsidR="00902BB1" w:rsidRDefault="00902BB1" w:rsidP="00C96016">
      <w:pPr>
        <w:ind w:left="360"/>
        <w:rPr>
          <w:rFonts w:ascii="Arial" w:hAnsi="Arial" w:cs="Arial"/>
        </w:rPr>
      </w:pPr>
    </w:p>
    <w:p w14:paraId="15A18ED0" w14:textId="77777777" w:rsidR="00902BB1" w:rsidRDefault="00902BB1" w:rsidP="00C96016">
      <w:pPr>
        <w:ind w:left="360"/>
        <w:rPr>
          <w:rFonts w:ascii="Arial" w:hAnsi="Arial" w:cs="Arial"/>
        </w:rPr>
      </w:pPr>
    </w:p>
    <w:p w14:paraId="321E7872" w14:textId="77777777" w:rsidR="00514DA8" w:rsidRDefault="00514DA8" w:rsidP="00C96016">
      <w:pPr>
        <w:ind w:left="360"/>
        <w:rPr>
          <w:rFonts w:ascii="Arial" w:hAnsi="Arial" w:cs="Arial"/>
        </w:rPr>
      </w:pPr>
    </w:p>
    <w:p w14:paraId="468FFED0" w14:textId="77777777" w:rsidR="00514DA8" w:rsidRDefault="00514DA8" w:rsidP="00421FFE">
      <w:pPr>
        <w:ind w:left="2160" w:firstLine="720"/>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421FFE">
      <w:pPr>
        <w:ind w:left="720" w:firstLine="720"/>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421FFE">
      <w:pPr>
        <w:ind w:left="720" w:firstLine="720"/>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50DC58A6" w14:textId="5FC59DB5" w:rsidR="006963DC" w:rsidRDefault="006963DC">
      <w:pPr>
        <w:rPr>
          <w:rFonts w:ascii="Arial" w:hAnsi="Arial" w:cs="Arial"/>
        </w:rPr>
      </w:pPr>
      <w:r>
        <w:rPr>
          <w:rFonts w:ascii="Arial" w:hAnsi="Arial" w:cs="Arial"/>
        </w:rPr>
        <w:br w:type="page"/>
      </w:r>
    </w:p>
    <w:p w14:paraId="3B40091D" w14:textId="77777777" w:rsidR="00514DA8" w:rsidRDefault="00514DA8" w:rsidP="00C96016">
      <w:pPr>
        <w:ind w:left="360"/>
        <w:rPr>
          <w:rFonts w:ascii="Arial" w:hAnsi="Arial" w:cs="Arial"/>
        </w:rPr>
      </w:pPr>
    </w:p>
    <w:p w14:paraId="3041B5BE" w14:textId="77777777" w:rsidR="00514DA8" w:rsidRDefault="00514DA8" w:rsidP="00C96016">
      <w:pPr>
        <w:ind w:left="360"/>
        <w:rPr>
          <w:rFonts w:ascii="Arial" w:hAnsi="Arial" w:cs="Arial"/>
        </w:rPr>
      </w:pP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t>Table of Contents</w:t>
      </w:r>
    </w:p>
    <w:p w14:paraId="47F662D9" w14:textId="77777777" w:rsidR="00514DA8" w:rsidRPr="00DB3CC4" w:rsidRDefault="00514DA8" w:rsidP="00C96016">
      <w:pPr>
        <w:rPr>
          <w:rFonts w:ascii="Arial" w:hAnsi="Arial" w:cs="Arial"/>
          <w:b/>
          <w:sz w:val="40"/>
          <w:szCs w:val="40"/>
          <w:u w:val="single"/>
        </w:rPr>
      </w:pPr>
    </w:p>
    <w:p w14:paraId="523AEF61" w14:textId="025E6C5E" w:rsidR="00514DA8" w:rsidRPr="00514DA8" w:rsidRDefault="00514DA8" w:rsidP="00C96016">
      <w:pPr>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Pr="00514DA8">
          <w:rPr>
            <w:rStyle w:val="Hyperlink"/>
            <w:rFonts w:ascii="Arial" w:hAnsi="Arial" w:cs="Arial"/>
            <w:b/>
            <w:noProof/>
            <w:sz w:val="28"/>
          </w:rPr>
          <w:t>1.0 First Heading</w:t>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4B7AADBA" w:rsidR="00514DA8" w:rsidRPr="00514DA8" w:rsidRDefault="002C0A76" w:rsidP="00C96016">
      <w:pPr>
        <w:pStyle w:val="TOC2"/>
        <w:ind w:firstLine="720"/>
        <w:rPr>
          <w:rFonts w:ascii="Arial" w:hAnsi="Arial" w:cs="Arial"/>
          <w:b/>
          <w:i/>
          <w:noProof/>
          <w:sz w:val="24"/>
          <w:lang w:eastAsia="en-GB"/>
        </w:rPr>
      </w:pPr>
      <w:hyperlink w:anchor="_Toc410313587" w:history="1">
        <w:r w:rsidR="00514DA8" w:rsidRPr="00514DA8">
          <w:rPr>
            <w:rStyle w:val="Hyperlink"/>
            <w:rFonts w:ascii="Arial" w:hAnsi="Arial" w:cs="Arial"/>
            <w:b/>
            <w:noProof/>
            <w:sz w:val="24"/>
          </w:rPr>
          <w:t>1.1 Sub Heading:</w:t>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tab/>
        </w:r>
        <w:r w:rsidR="00514DA8" w:rsidRPr="00514DA8">
          <w:rPr>
            <w:rFonts w:ascii="Arial" w:hAnsi="Arial" w:cs="Arial"/>
            <w:b/>
            <w:noProof/>
            <w:webHidden/>
            <w:sz w:val="24"/>
          </w:rPr>
          <w:fldChar w:fldCharType="begin"/>
        </w:r>
        <w:r w:rsidR="00514DA8" w:rsidRPr="00514DA8">
          <w:rPr>
            <w:rFonts w:ascii="Arial" w:hAnsi="Arial" w:cs="Arial"/>
            <w:b/>
            <w:noProof/>
            <w:webHidden/>
            <w:sz w:val="24"/>
          </w:rPr>
          <w:instrText xml:space="preserve"> PAGEREF _Toc410313587 \h </w:instrText>
        </w:r>
        <w:r w:rsidR="00514DA8" w:rsidRPr="00514DA8">
          <w:rPr>
            <w:rFonts w:ascii="Arial" w:hAnsi="Arial" w:cs="Arial"/>
            <w:b/>
            <w:noProof/>
            <w:webHidden/>
            <w:sz w:val="24"/>
          </w:rPr>
        </w:r>
        <w:r w:rsidR="00514DA8" w:rsidRPr="00514DA8">
          <w:rPr>
            <w:rFonts w:ascii="Arial" w:hAnsi="Arial" w:cs="Arial"/>
            <w:b/>
            <w:noProof/>
            <w:webHidden/>
            <w:sz w:val="24"/>
          </w:rPr>
          <w:fldChar w:fldCharType="separate"/>
        </w:r>
        <w:r w:rsidR="00514DA8" w:rsidRPr="00514DA8">
          <w:rPr>
            <w:rFonts w:ascii="Arial" w:hAnsi="Arial" w:cs="Arial"/>
            <w:b/>
            <w:noProof/>
            <w:webHidden/>
            <w:sz w:val="24"/>
          </w:rPr>
          <w:t>4</w:t>
        </w:r>
        <w:r w:rsidR="00514DA8" w:rsidRPr="00514DA8">
          <w:rPr>
            <w:rFonts w:ascii="Arial" w:hAnsi="Arial" w:cs="Arial"/>
            <w:b/>
            <w:noProof/>
            <w:webHidden/>
            <w:sz w:val="24"/>
          </w:rPr>
          <w:fldChar w:fldCharType="end"/>
        </w:r>
      </w:hyperlink>
    </w:p>
    <w:p w14:paraId="63E600E7" w14:textId="69F17D7A" w:rsidR="00514DA8" w:rsidRPr="00514DA8" w:rsidRDefault="00514DA8" w:rsidP="00C96016">
      <w:pPr>
        <w:ind w:left="360"/>
        <w:rPr>
          <w:rFonts w:ascii="Arial" w:hAnsi="Arial" w:cs="Arial"/>
          <w:b/>
          <w:sz w:val="28"/>
        </w:rPr>
      </w:pPr>
      <w:r w:rsidRPr="00514DA8">
        <w:rPr>
          <w:rFonts w:ascii="Arial" w:hAnsi="Arial" w:cs="Arial"/>
          <w:b/>
          <w:sz w:val="52"/>
          <w:szCs w:val="48"/>
          <w:u w:val="single"/>
        </w:rPr>
        <w:fldChar w:fldCharType="end"/>
      </w:r>
    </w:p>
    <w:p w14:paraId="09BD97AE" w14:textId="77777777" w:rsidR="00514DA8" w:rsidRDefault="00514DA8" w:rsidP="00C96016">
      <w:pPr>
        <w:ind w:left="360"/>
        <w:rPr>
          <w:rFonts w:ascii="Arial" w:hAnsi="Arial" w:cs="Arial"/>
        </w:rPr>
      </w:pPr>
    </w:p>
    <w:p w14:paraId="4970A80E" w14:textId="77777777" w:rsidR="00514DA8" w:rsidRDefault="00514DA8" w:rsidP="00C96016">
      <w:pPr>
        <w:ind w:left="360"/>
        <w:rPr>
          <w:rFonts w:ascii="Arial" w:hAnsi="Arial" w:cs="Arial"/>
        </w:rPr>
      </w:pPr>
    </w:p>
    <w:p w14:paraId="01EC039F" w14:textId="22AA67A4" w:rsidR="006963DC" w:rsidRDefault="006963DC">
      <w:pPr>
        <w:rPr>
          <w:rFonts w:ascii="Arial" w:hAnsi="Arial" w:cs="Arial"/>
        </w:rPr>
      </w:pPr>
      <w:r>
        <w:rPr>
          <w:rFonts w:ascii="Arial" w:hAnsi="Arial" w:cs="Arial"/>
        </w:rPr>
        <w:br w:type="page"/>
      </w:r>
    </w:p>
    <w:p w14:paraId="7E56CAB4" w14:textId="77777777" w:rsidR="00514DA8" w:rsidRDefault="00514DA8" w:rsidP="00C96016">
      <w:pPr>
        <w:ind w:left="360"/>
        <w:rPr>
          <w:rFonts w:ascii="Arial" w:hAnsi="Arial" w:cs="Arial"/>
        </w:rPr>
      </w:pPr>
    </w:p>
    <w:p w14:paraId="41B4D1AB" w14:textId="77777777" w:rsidR="00514DA8" w:rsidRDefault="00514DA8" w:rsidP="00C96016">
      <w:pPr>
        <w:ind w:left="360"/>
        <w:rPr>
          <w:rFonts w:ascii="Arial" w:hAnsi="Arial" w:cs="Arial"/>
        </w:rPr>
      </w:pPr>
    </w:p>
    <w:p w14:paraId="01937351" w14:textId="49970558" w:rsidR="00514DA8" w:rsidRPr="00514DA8" w:rsidRDefault="00514DA8" w:rsidP="00C96016">
      <w:pPr>
        <w:ind w:firstLine="720"/>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552C3C" w:rsidRDefault="00514DA8" w:rsidP="00C96016">
      <w:pPr>
        <w:ind w:firstLine="720"/>
        <w:rPr>
          <w:b/>
        </w:rPr>
      </w:pPr>
      <w:bookmarkStart w:id="48" w:name="_Toc410299879"/>
      <w:bookmarkStart w:id="49" w:name="_Toc410313587"/>
      <w:r w:rsidRPr="00552C3C">
        <w:rPr>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6B714E90" w14:textId="77777777" w:rsidR="00514DA8" w:rsidRPr="00DB3CC4" w:rsidRDefault="00514DA8" w:rsidP="00C96016"/>
    <w:p w14:paraId="4F4ABF23" w14:textId="77777777" w:rsidR="00514DA8" w:rsidRDefault="00514DA8" w:rsidP="00C96016"/>
    <w:p w14:paraId="227BDADE" w14:textId="2B970CE8" w:rsidR="00DA43FE" w:rsidRDefault="00DA43FE" w:rsidP="00C96016">
      <w:pPr>
        <w:rPr>
          <w:rFonts w:ascii="Arial" w:hAnsi="Arial" w:cs="Arial"/>
        </w:rPr>
      </w:pPr>
    </w:p>
    <w:p w14:paraId="5CD6DA33" w14:textId="2B970CE8" w:rsidR="00C367A1" w:rsidRDefault="00C367A1" w:rsidP="00C96016">
      <w:pPr>
        <w:rPr>
          <w:rFonts w:ascii="Arial" w:hAnsi="Arial" w:cs="Arial"/>
        </w:rPr>
      </w:pPr>
    </w:p>
    <w:p w14:paraId="0599FE74" w14:textId="77777777" w:rsidR="00C367A1" w:rsidRDefault="00C367A1" w:rsidP="00C96016">
      <w:pPr>
        <w:rPr>
          <w:rFonts w:ascii="Arial" w:hAnsi="Arial" w:cs="Arial"/>
        </w:rPr>
      </w:pPr>
    </w:p>
    <w:p w14:paraId="53BA5B7A" w14:textId="227700DE" w:rsidR="00687401" w:rsidRDefault="00687401" w:rsidP="00C96016">
      <w:pPr>
        <w:rPr>
          <w:rFonts w:ascii="Arial" w:hAnsi="Arial" w:cs="Arial"/>
        </w:rPr>
      </w:pPr>
      <w:r>
        <w:rPr>
          <w:rFonts w:ascii="Arial" w:hAnsi="Arial" w:cs="Arial"/>
        </w:rPr>
        <w:br w:type="page"/>
      </w:r>
    </w:p>
    <w:p w14:paraId="4A691C64" w14:textId="77777777" w:rsidR="00687401" w:rsidRPr="00C367A1" w:rsidRDefault="00687401" w:rsidP="00C96016">
      <w:pPr>
        <w:rPr>
          <w:rFonts w:ascii="Arial" w:hAnsi="Arial" w:cs="Arial"/>
        </w:rPr>
      </w:pPr>
    </w:p>
    <w:p w14:paraId="37D8A014" w14:textId="72C156E3" w:rsidR="00687401" w:rsidRPr="00687401" w:rsidRDefault="00687401" w:rsidP="00C96016">
      <w:pPr>
        <w:pStyle w:val="Heading21"/>
      </w:pPr>
      <w:bookmarkStart w:id="50" w:name="_Toc410924068"/>
      <w:r>
        <w:t xml:space="preserve">Meeting </w:t>
      </w:r>
      <w:r w:rsidR="006C05D9" w:rsidRPr="0010556F">
        <w:t>Minutes</w:t>
      </w:r>
      <w:r>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77777777" w:rsidR="000A0212" w:rsidRDefault="000A0212" w:rsidP="00C96016">
      <w:r>
        <w:tab/>
        <w:t>Name</w:t>
      </w:r>
      <w:r>
        <w:tab/>
      </w:r>
      <w:r>
        <w:tab/>
      </w:r>
      <w:r>
        <w:tab/>
      </w:r>
      <w:r>
        <w:tab/>
        <w:t>(Email)</w:t>
      </w:r>
      <w:r>
        <w:tab/>
      </w:r>
      <w:r>
        <w:tab/>
      </w:r>
      <w:r>
        <w:tab/>
        <w:t>Job Title</w:t>
      </w:r>
      <w:r>
        <w:tab/>
      </w:r>
      <w:r>
        <w:tab/>
      </w:r>
      <w:r>
        <w:tab/>
        <w:t>Yes/No</w:t>
      </w:r>
    </w:p>
    <w:p w14:paraId="562E7FBF" w14:textId="3CB064E2" w:rsidR="000A0212" w:rsidRPr="005913A5" w:rsidRDefault="000A0212" w:rsidP="00C96016">
      <w:pPr>
        <w:rPr>
          <w:rFonts w:ascii="Arial" w:hAnsi="Arial" w:cs="Arial"/>
          <w:b/>
          <w:sz w:val="28"/>
        </w:rPr>
      </w:pPr>
      <w:bookmarkStart w:id="52" w:name="_Toc410315686"/>
      <w:r w:rsidRPr="005913A5">
        <w:rPr>
          <w:rFonts w:ascii="Arial" w:hAnsi="Arial" w:cs="Arial"/>
          <w:b/>
          <w:sz w:val="28"/>
        </w:rPr>
        <w:t>2.0 Update from previous meeting</w:t>
      </w:r>
      <w:bookmarkEnd w:id="52"/>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20797728" w14:textId="77777777" w:rsidR="000A0212" w:rsidRPr="004A4D45"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6EDD0462" w14:textId="77777777" w:rsidR="000A0212" w:rsidRDefault="000A0212" w:rsidP="00C96016"/>
    <w:p w14:paraId="40942B55" w14:textId="7AE56245" w:rsidR="000A0212" w:rsidRPr="004A4D45"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Pr="004A4D45"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Pr="009C7B5B" w:rsidRDefault="000A0212" w:rsidP="00C96016">
      <w:pPr>
        <w:rPr>
          <w:rFonts w:ascii="Arial" w:hAnsi="Arial" w:cs="Arial"/>
          <w:i/>
        </w:rPr>
      </w:pPr>
      <w:r>
        <w:rPr>
          <w:rFonts w:ascii="Arial" w:hAnsi="Arial" w:cs="Arial"/>
          <w:i/>
        </w:rPr>
        <w:t>Figure 4 – Topics discussed during meeting</w:t>
      </w: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283C9CCB" w14:textId="77777777" w:rsidR="00C367A1" w:rsidRDefault="00C367A1" w:rsidP="00C96016">
      <w:pPr>
        <w:rPr>
          <w:rFonts w:ascii="Arial" w:hAnsi="Arial" w:cs="Arial"/>
        </w:rPr>
      </w:pPr>
    </w:p>
    <w:p w14:paraId="4A9DDCCA" w14:textId="77777777" w:rsidR="00514DA8" w:rsidRDefault="00514DA8" w:rsidP="00C96016">
      <w:pPr>
        <w:rPr>
          <w:rFonts w:ascii="Arial" w:hAnsi="Arial" w:cs="Arial"/>
        </w:rPr>
      </w:pPr>
    </w:p>
    <w:p w14:paraId="7E645114" w14:textId="77777777" w:rsidR="004A4D45" w:rsidRDefault="004A4D45" w:rsidP="00C96016">
      <w:pPr>
        <w:rPr>
          <w:rFonts w:ascii="Arial" w:hAnsi="Arial" w:cs="Arial"/>
        </w:rPr>
      </w:pPr>
    </w:p>
    <w:p w14:paraId="4B061B53" w14:textId="601AB1B5" w:rsidR="00657976" w:rsidRDefault="00687401" w:rsidP="00C96016">
      <w:pPr>
        <w:pStyle w:val="Heading21"/>
      </w:pPr>
      <w:bookmarkStart w:id="59" w:name="_Toc410924069"/>
      <w:r w:rsidRPr="0010556F">
        <w:t>Ti</w:t>
      </w:r>
      <w:r>
        <w:t>m</w:t>
      </w:r>
      <w:r w:rsidRPr="0010556F">
        <w:t>e sheets</w:t>
      </w:r>
      <w:r w:rsidR="00657976">
        <w:t xml:space="preserve"> Template</w:t>
      </w:r>
      <w:bookmarkEnd w:id="59"/>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lastRenderedPageBreak/>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Pr="00F2100B"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7ECE20C7" w14:textId="77777777" w:rsidR="00687401" w:rsidRPr="00F2100B" w:rsidRDefault="00687401" w:rsidP="00C96016">
      <w:pPr>
        <w:rPr>
          <w:rFonts w:ascii="Arial" w:hAnsi="Arial" w:cs="Arial"/>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tbl>
      <w:tblPr>
        <w:tblpPr w:leftFromText="180" w:rightFromText="180" w:vertAnchor="page" w:horzAnchor="margin" w:tblpY="6106"/>
        <w:tblW w:w="9854" w:type="dxa"/>
        <w:tblLook w:val="04A0" w:firstRow="1" w:lastRow="0" w:firstColumn="1" w:lastColumn="0" w:noHBand="0" w:noVBand="1"/>
      </w:tblPr>
      <w:tblGrid>
        <w:gridCol w:w="2216"/>
        <w:gridCol w:w="1720"/>
        <w:gridCol w:w="2099"/>
        <w:gridCol w:w="2153"/>
        <w:gridCol w:w="1666"/>
      </w:tblGrid>
      <w:tr w:rsidR="00687401" w:rsidRPr="00F2100B" w14:paraId="5CA39531" w14:textId="77777777" w:rsidTr="00657976">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710C726B" w14:textId="77777777" w:rsidR="00687401" w:rsidRPr="00F2100B" w:rsidRDefault="00687401" w:rsidP="00C96016">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058E77F3" w14:textId="77777777" w:rsidR="00687401" w:rsidRPr="00F2100B" w:rsidRDefault="00687401" w:rsidP="00C96016">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59C492B" w14:textId="77777777" w:rsidR="00687401" w:rsidRPr="00F2100B" w:rsidRDefault="00687401" w:rsidP="00C96016">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17AFD0B0" w14:textId="77777777" w:rsidR="00687401" w:rsidRPr="00F2100B" w:rsidRDefault="00687401" w:rsidP="00C96016">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4EE5B027" w14:textId="77777777" w:rsidR="00687401" w:rsidRPr="00F2100B" w:rsidRDefault="00687401" w:rsidP="00C96016">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687401" w:rsidRPr="00F2100B" w14:paraId="379D2008" w14:textId="77777777" w:rsidTr="00657976">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0A9F6E84"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215F7F25"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79D62F7"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BEA843C"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EDFB7DC"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2678DB14" w14:textId="77777777" w:rsidTr="00657976">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21E293B9"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0C49D842"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7FA0A5C"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E6C2F9C"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76B3263"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1AFE6FFE" w14:textId="77777777" w:rsidTr="00657976">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05796350"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1CE3ADC2"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58DC012"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A0E4F27"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1FF5220"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23A0DBF3" w14:textId="77777777" w:rsidTr="00657976">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2E1B1900"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609AD18A"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2E659258"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AC1370"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9725E85"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2E20649F" w14:textId="77777777" w:rsidTr="00657976">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D22C5A0"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6A048ED9"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4BE9011C"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44DC66B0"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65C4DC5"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210E8395" w14:textId="77777777" w:rsidTr="00657976">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2BC0EA60"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EC2AB6"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2F46AE"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5B774C1"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06C709"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1A2AE442" w14:textId="77777777" w:rsidTr="00657976">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44DAA067"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12486EE1"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FD270F2"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4743F17E"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1494591A"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687401" w:rsidRPr="00F2100B" w14:paraId="417B305E" w14:textId="77777777" w:rsidTr="00657976">
        <w:trPr>
          <w:trHeight w:val="418"/>
        </w:trPr>
        <w:tc>
          <w:tcPr>
            <w:tcW w:w="2216" w:type="dxa"/>
            <w:tcBorders>
              <w:top w:val="nil"/>
              <w:left w:val="nil"/>
              <w:bottom w:val="nil"/>
              <w:right w:val="nil"/>
            </w:tcBorders>
            <w:shd w:val="clear" w:color="auto" w:fill="auto"/>
            <w:noWrap/>
            <w:vAlign w:val="bottom"/>
            <w:hideMark/>
          </w:tcPr>
          <w:p w14:paraId="7A837916" w14:textId="77777777" w:rsidR="00687401" w:rsidRPr="00F2100B" w:rsidRDefault="00687401" w:rsidP="00C96016">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0C93B47" w14:textId="77777777" w:rsidR="00687401" w:rsidRPr="00F2100B" w:rsidRDefault="00687401" w:rsidP="00C96016">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62F3D70D" w14:textId="77777777" w:rsidR="00687401" w:rsidRPr="00F2100B" w:rsidRDefault="00687401" w:rsidP="00C96016">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3F8DF9C5" w14:textId="77777777" w:rsidR="00687401" w:rsidRPr="00F2100B" w:rsidRDefault="00687401" w:rsidP="00C96016">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4B3D18F" w14:textId="77777777" w:rsidR="00687401" w:rsidRPr="00F2100B" w:rsidRDefault="00687401" w:rsidP="00C96016">
            <w:pPr>
              <w:rPr>
                <w:rFonts w:ascii="Arial" w:eastAsia="Times New Roman" w:hAnsi="Arial" w:cs="Arial"/>
                <w:color w:val="000000"/>
                <w:lang w:eastAsia="en-GB"/>
              </w:rPr>
            </w:pPr>
          </w:p>
        </w:tc>
      </w:tr>
      <w:tr w:rsidR="00687401" w:rsidRPr="00F2100B" w14:paraId="32E906DC" w14:textId="77777777" w:rsidTr="00657976">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2DFB62B0" w14:textId="77777777" w:rsidR="00687401" w:rsidRPr="00F2100B" w:rsidRDefault="00687401" w:rsidP="00C96016">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2005B9EE" w14:textId="77777777" w:rsidR="00687401" w:rsidRPr="00F2100B" w:rsidRDefault="00687401" w:rsidP="00C96016">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6BA9796" w14:textId="77777777" w:rsidR="00687401" w:rsidRPr="00F2100B" w:rsidRDefault="00687401" w:rsidP="00C96016">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0F560AD8" w14:textId="77777777" w:rsidR="00687401" w:rsidRPr="00F2100B" w:rsidRDefault="00687401" w:rsidP="00C96016">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EAC088" w14:textId="77777777" w:rsidR="00687401" w:rsidRPr="00F2100B" w:rsidRDefault="00687401" w:rsidP="00C96016">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30B8FD84" w14:textId="77777777" w:rsidR="00687401" w:rsidRPr="00F2100B" w:rsidRDefault="00687401" w:rsidP="00C96016">
      <w:pPr>
        <w:rPr>
          <w:rFonts w:ascii="Arial" w:hAnsi="Arial" w:cs="Arial"/>
        </w:rPr>
      </w:pPr>
    </w:p>
    <w:p w14:paraId="43E27164" w14:textId="77777777" w:rsidR="00687401" w:rsidRPr="00F2100B" w:rsidRDefault="00687401" w:rsidP="00C96016">
      <w:pPr>
        <w:rPr>
          <w:rFonts w:ascii="Arial" w:hAnsi="Arial" w:cs="Arial"/>
        </w:rPr>
      </w:pPr>
    </w:p>
    <w:p w14:paraId="6124EB42" w14:textId="77777777" w:rsidR="00687401" w:rsidRPr="00F2100B" w:rsidRDefault="00687401" w:rsidP="00C96016">
      <w:pPr>
        <w:rPr>
          <w:rFonts w:ascii="Arial" w:hAnsi="Arial" w:cs="Arial"/>
        </w:rPr>
      </w:pPr>
    </w:p>
    <w:p w14:paraId="60622C53" w14:textId="77777777" w:rsidR="00687401" w:rsidRPr="00F2100B" w:rsidRDefault="00687401" w:rsidP="00C96016">
      <w:pPr>
        <w:rPr>
          <w:rFonts w:ascii="Arial" w:hAnsi="Arial" w:cs="Arial"/>
        </w:rPr>
      </w:pPr>
    </w:p>
    <w:p w14:paraId="314B54D4" w14:textId="77777777" w:rsidR="00687401" w:rsidRPr="00F2100B"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52C1E1B" w14:textId="2BAD1F71" w:rsidR="00687401" w:rsidRDefault="00687401" w:rsidP="00C96016">
      <w:pPr>
        <w:rPr>
          <w:rFonts w:ascii="Arial" w:hAnsi="Arial" w:cs="Arial"/>
        </w:rPr>
      </w:pPr>
    </w:p>
    <w:p w14:paraId="4DC44F7E" w14:textId="77777777" w:rsidR="00687401" w:rsidRDefault="00687401" w:rsidP="00C96016">
      <w:pPr>
        <w:rPr>
          <w:rFonts w:ascii="Arial" w:hAnsi="Arial" w:cs="Arial"/>
        </w:rPr>
      </w:pPr>
    </w:p>
    <w:p w14:paraId="38335C0C" w14:textId="77777777" w:rsidR="00687401" w:rsidRDefault="00687401" w:rsidP="00C96016">
      <w:pPr>
        <w:rPr>
          <w:rFonts w:ascii="Arial" w:hAnsi="Arial" w:cs="Arial"/>
        </w:rPr>
      </w:pPr>
    </w:p>
    <w:p w14:paraId="255F0E9B" w14:textId="77777777" w:rsidR="00687401" w:rsidRDefault="00687401" w:rsidP="00C96016">
      <w:pPr>
        <w:rPr>
          <w:rFonts w:ascii="Arial" w:hAnsi="Arial" w:cs="Arial"/>
        </w:rPr>
      </w:pP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77777777" w:rsidR="006C05D9" w:rsidRDefault="006C05D9" w:rsidP="00C96016">
      <w:pPr>
        <w:pStyle w:val="Heading21"/>
      </w:pPr>
      <w:bookmarkStart w:id="60" w:name="_Toc410924070"/>
      <w:r w:rsidRPr="0010556F">
        <w:lastRenderedPageBreak/>
        <w:t>GANTT chart</w:t>
      </w:r>
      <w:bookmarkEnd w:id="60"/>
    </w:p>
    <w:p w14:paraId="0805E5C0" w14:textId="7A6598D3" w:rsidR="004F7B0C" w:rsidRPr="008F442C" w:rsidRDefault="004F7B0C" w:rsidP="00C96016">
      <w:pPr>
        <w:rPr>
          <w:rFonts w:ascii="Arial" w:hAnsi="Arial"/>
          <w:b/>
          <w:sz w:val="28"/>
          <w:szCs w:val="28"/>
        </w:rPr>
      </w:pPr>
      <w:r w:rsidRPr="008F442C">
        <w:rPr>
          <w:rFonts w:ascii="Arial" w:hAnsi="Arial"/>
          <w:b/>
          <w:sz w:val="28"/>
          <w:szCs w:val="28"/>
        </w:rPr>
        <w:t xml:space="preserve">Gantt chart &amp; Network Diagram Template </w:t>
      </w: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2DD86424" w14:textId="4E5AC574" w:rsidR="0064390F" w:rsidRDefault="0064390F" w:rsidP="00C96016">
      <w:pPr>
        <w:rPr>
          <w:rFonts w:ascii="Arial" w:hAnsi="Arial" w:cs="Arial"/>
        </w:rPr>
      </w:pPr>
      <w:r>
        <w:rPr>
          <w:rFonts w:ascii="Arial" w:hAnsi="Arial" w:cs="Arial"/>
        </w:rPr>
        <w:br w:type="page"/>
      </w:r>
    </w:p>
    <w:p w14:paraId="0B55E14A" w14:textId="77777777" w:rsidR="004F7B0C" w:rsidRDefault="004F7B0C" w:rsidP="00C96016">
      <w:pPr>
        <w:rPr>
          <w:rFonts w:ascii="Arial" w:hAnsi="Arial" w:cs="Arial"/>
        </w:rPr>
      </w:pPr>
    </w:p>
    <w:p w14:paraId="18AE4248" w14:textId="77777777" w:rsidR="00C367A1" w:rsidRDefault="00C367A1" w:rsidP="00C96016">
      <w:pPr>
        <w:rPr>
          <w:rFonts w:ascii="Arial" w:hAnsi="Arial" w:cs="Arial"/>
        </w:rPr>
      </w:pPr>
    </w:p>
    <w:p w14:paraId="2EA4621A" w14:textId="77777777" w:rsidR="00C367A1" w:rsidRPr="00C367A1" w:rsidRDefault="00C367A1" w:rsidP="00C96016">
      <w:pPr>
        <w:rPr>
          <w:rFonts w:ascii="Arial" w:hAnsi="Arial" w:cs="Arial"/>
        </w:rPr>
      </w:pPr>
    </w:p>
    <w:p w14:paraId="1CC386CD" w14:textId="0870D05C" w:rsidR="006C05D9" w:rsidRDefault="0064390F" w:rsidP="00C96016">
      <w:pPr>
        <w:pStyle w:val="Heading21"/>
      </w:pPr>
      <w:bookmarkStart w:id="61" w:name="_Toc410924071"/>
      <w:r w:rsidRPr="0010556F">
        <w:t>Kanban</w:t>
      </w:r>
      <w:r w:rsidR="006C05D9" w:rsidRPr="0010556F">
        <w:t xml:space="preserve"> board</w:t>
      </w:r>
      <w:bookmarkEnd w:id="61"/>
    </w:p>
    <w:p w14:paraId="735444FA" w14:textId="77777777" w:rsidR="00C367A1" w:rsidRDefault="00C367A1" w:rsidP="00C96016">
      <w:pPr>
        <w:rPr>
          <w:rFonts w:ascii="Arial" w:hAnsi="Arial" w:cs="Arial"/>
        </w:rPr>
      </w:pPr>
    </w:p>
    <w:p w14:paraId="500BDA98" w14:textId="72658EF2" w:rsidR="0064390F" w:rsidRPr="008F442C" w:rsidRDefault="0064390F" w:rsidP="00C96016">
      <w:pPr>
        <w:rPr>
          <w:rFonts w:ascii="Arial" w:hAnsi="Arial"/>
          <w:b/>
          <w:sz w:val="28"/>
          <w:szCs w:val="28"/>
        </w:rPr>
      </w:pPr>
      <w:r w:rsidRPr="008F442C">
        <w:rPr>
          <w:rFonts w:ascii="Arial" w:hAnsi="Arial"/>
          <w:b/>
          <w:sz w:val="28"/>
          <w:szCs w:val="28"/>
        </w:rPr>
        <w:t xml:space="preserve">Kanban Template </w:t>
      </w:r>
    </w:p>
    <w:p w14:paraId="71CDD23B" w14:textId="77777777" w:rsidR="0064390F" w:rsidRPr="008F442C" w:rsidRDefault="0064390F" w:rsidP="00C96016">
      <w:pPr>
        <w:rPr>
          <w:rFonts w:ascii="Arial" w:hAnsi="Arial"/>
          <w:i/>
        </w:rPr>
      </w:pPr>
      <w:r w:rsidRPr="008F442C">
        <w:rPr>
          <w:rFonts w:ascii="Arial" w:hAnsi="Arial"/>
          <w:i/>
        </w:rPr>
        <w:t xml:space="preserve">Project: </w:t>
      </w:r>
    </w:p>
    <w:p w14:paraId="0007198C" w14:textId="77777777" w:rsidR="0064390F" w:rsidRPr="008F442C" w:rsidRDefault="0064390F"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2B6BC9EE" w14:textId="77777777" w:rsidR="0064390F" w:rsidRPr="008F442C" w:rsidRDefault="0064390F" w:rsidP="00C96016">
      <w:pPr>
        <w:rPr>
          <w:rFonts w:ascii="Arial" w:hAnsi="Arial"/>
          <w:i/>
        </w:rPr>
      </w:pPr>
    </w:p>
    <w:p w14:paraId="612E8088" w14:textId="77777777" w:rsidR="0064390F" w:rsidRPr="008F442C" w:rsidRDefault="0064390F" w:rsidP="00C96016">
      <w:pPr>
        <w:rPr>
          <w:rFonts w:ascii="Arial" w:hAnsi="Arial"/>
          <w:i/>
        </w:rPr>
      </w:pPr>
      <w:r w:rsidRPr="008F442C">
        <w:rPr>
          <w:rFonts w:ascii="Arial" w:hAnsi="Arial"/>
          <w:i/>
        </w:rPr>
        <w:t>Author:</w:t>
      </w:r>
    </w:p>
    <w:p w14:paraId="5005DD69" w14:textId="77777777" w:rsidR="0064390F" w:rsidRPr="008F442C" w:rsidRDefault="0064390F" w:rsidP="00C96016">
      <w:pPr>
        <w:rPr>
          <w:rFonts w:ascii="Arial" w:hAnsi="Arial"/>
          <w:i/>
        </w:rPr>
      </w:pPr>
      <w:r w:rsidRPr="008F442C">
        <w:rPr>
          <w:rFonts w:ascii="Arial" w:hAnsi="Arial"/>
          <w:i/>
        </w:rPr>
        <w:t>Date:</w:t>
      </w:r>
    </w:p>
    <w:p w14:paraId="0C0BF697" w14:textId="543E7359" w:rsidR="0064390F" w:rsidRDefault="00AF2799" w:rsidP="00C96016">
      <w:pPr>
        <w:rPr>
          <w:b/>
          <w:sz w:val="28"/>
          <w:szCs w:val="28"/>
        </w:rPr>
      </w:pPr>
      <w:r>
        <w:rPr>
          <w:b/>
          <w:noProof/>
          <w:sz w:val="28"/>
          <w:szCs w:val="28"/>
          <w:lang w:eastAsia="en-GB"/>
        </w:rPr>
        <w:drawing>
          <wp:anchor distT="0" distB="0" distL="114300" distR="114300" simplePos="0" relativeHeight="251666432" behindDoc="0" locked="0" layoutInCell="1" allowOverlap="1" wp14:anchorId="0B0D852D" wp14:editId="1B3D8457">
            <wp:simplePos x="0" y="0"/>
            <wp:positionH relativeFrom="column">
              <wp:posOffset>-612775</wp:posOffset>
            </wp:positionH>
            <wp:positionV relativeFrom="paragraph">
              <wp:posOffset>320675</wp:posOffset>
            </wp:positionV>
            <wp:extent cx="6483350" cy="35083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_template.jpg"/>
                    <pic:cNvPicPr/>
                  </pic:nvPicPr>
                  <pic:blipFill>
                    <a:blip r:embed="rId20">
                      <a:extLst>
                        <a:ext uri="{28A0092B-C50C-407E-A947-70E740481C1C}">
                          <a14:useLocalDpi xmlns:a14="http://schemas.microsoft.com/office/drawing/2010/main" val="0"/>
                        </a:ext>
                      </a:extLst>
                    </a:blip>
                    <a:stretch>
                      <a:fillRect/>
                    </a:stretch>
                  </pic:blipFill>
                  <pic:spPr>
                    <a:xfrm>
                      <a:off x="0" y="0"/>
                      <a:ext cx="6483350" cy="3508375"/>
                    </a:xfrm>
                    <a:prstGeom prst="rect">
                      <a:avLst/>
                    </a:prstGeom>
                  </pic:spPr>
                </pic:pic>
              </a:graphicData>
            </a:graphic>
            <wp14:sizeRelH relativeFrom="page">
              <wp14:pctWidth>0</wp14:pctWidth>
            </wp14:sizeRelH>
            <wp14:sizeRelV relativeFrom="page">
              <wp14:pctHeight>0</wp14:pctHeight>
            </wp14:sizeRelV>
          </wp:anchor>
        </w:drawing>
      </w:r>
    </w:p>
    <w:p w14:paraId="41FFB27B" w14:textId="77777777" w:rsidR="0064390F" w:rsidRDefault="0064390F" w:rsidP="00C96016">
      <w:pPr>
        <w:rPr>
          <w:b/>
          <w:sz w:val="28"/>
          <w:szCs w:val="28"/>
        </w:rPr>
      </w:pPr>
    </w:p>
    <w:p w14:paraId="096EF84C" w14:textId="2634D790" w:rsidR="0064390F" w:rsidRDefault="0064390F" w:rsidP="00C96016">
      <w:pPr>
        <w:rPr>
          <w:b/>
          <w:sz w:val="28"/>
          <w:szCs w:val="28"/>
        </w:rPr>
      </w:pPr>
    </w:p>
    <w:p w14:paraId="01382666" w14:textId="1A6959BE" w:rsidR="0064390F" w:rsidRPr="008F442C" w:rsidRDefault="0064390F" w:rsidP="00C96016">
      <w:pPr>
        <w:tabs>
          <w:tab w:val="left" w:pos="2418"/>
        </w:tabs>
        <w:rPr>
          <w:rFonts w:ascii="Arial" w:hAnsi="Arial"/>
          <w:color w:val="FF0000"/>
          <w:sz w:val="18"/>
          <w:szCs w:val="18"/>
        </w:rPr>
      </w:pPr>
      <w:r w:rsidRPr="008F442C">
        <w:rPr>
          <w:rFonts w:ascii="Arial" w:hAnsi="Arial"/>
          <w:sz w:val="18"/>
          <w:szCs w:val="18"/>
        </w:rPr>
        <w:t>Generic Kanban   [</w:t>
      </w:r>
      <w:r w:rsidR="00830C8F" w:rsidRPr="008F442C">
        <w:rPr>
          <w:rFonts w:ascii="Arial" w:hAnsi="Arial"/>
          <w:sz w:val="18"/>
          <w:szCs w:val="18"/>
        </w:rPr>
        <w:t>4</w:t>
      </w:r>
      <w:r w:rsidRPr="008F442C">
        <w:rPr>
          <w:rFonts w:ascii="Arial" w:hAnsi="Arial"/>
          <w:sz w:val="18"/>
          <w:szCs w:val="18"/>
        </w:rPr>
        <w:t>]</w:t>
      </w:r>
    </w:p>
    <w:p w14:paraId="6225BFAA" w14:textId="77777777" w:rsidR="0064390F" w:rsidRPr="008F442C" w:rsidRDefault="0064390F" w:rsidP="00C96016">
      <w:pPr>
        <w:tabs>
          <w:tab w:val="left" w:pos="2418"/>
        </w:tabs>
        <w:rPr>
          <w:rFonts w:ascii="Arial" w:hAnsi="Arial"/>
          <w:color w:val="FF0000"/>
          <w:sz w:val="18"/>
          <w:szCs w:val="18"/>
        </w:rPr>
      </w:pPr>
    </w:p>
    <w:p w14:paraId="5D36C7D4" w14:textId="77777777" w:rsidR="0064390F" w:rsidRPr="008F442C" w:rsidRDefault="0064390F" w:rsidP="00C96016">
      <w:pPr>
        <w:tabs>
          <w:tab w:val="left" w:pos="2418"/>
        </w:tabs>
        <w:rPr>
          <w:rFonts w:ascii="Arial" w:hAnsi="Arial"/>
        </w:rPr>
      </w:pPr>
    </w:p>
    <w:p w14:paraId="199D0AFA" w14:textId="77777777" w:rsidR="0064390F" w:rsidRPr="008F442C" w:rsidRDefault="0064390F" w:rsidP="00C96016">
      <w:pPr>
        <w:tabs>
          <w:tab w:val="left" w:pos="2418"/>
        </w:tabs>
        <w:rPr>
          <w:rFonts w:ascii="Arial" w:hAnsi="Arial"/>
        </w:rPr>
      </w:pPr>
      <w:r w:rsidRPr="008F442C">
        <w:rPr>
          <w:rFonts w:ascii="Arial" w:hAnsi="Arial"/>
        </w:rPr>
        <w:t>This is an example template for how the company should set out Kanban Boards. Similar styling and separate process windows for tasks should be used.</w:t>
      </w:r>
    </w:p>
    <w:p w14:paraId="38BACF12" w14:textId="77777777" w:rsidR="0064390F" w:rsidRPr="008F442C" w:rsidRDefault="0064390F" w:rsidP="00C96016">
      <w:pPr>
        <w:tabs>
          <w:tab w:val="left" w:pos="2418"/>
        </w:tabs>
        <w:rPr>
          <w:rFonts w:ascii="Arial" w:hAnsi="Arial"/>
        </w:rPr>
      </w:pPr>
    </w:p>
    <w:p w14:paraId="71A6AC7E" w14:textId="546F929C" w:rsidR="0064390F" w:rsidRPr="008F442C" w:rsidRDefault="0064390F" w:rsidP="00C96016">
      <w:pPr>
        <w:tabs>
          <w:tab w:val="left" w:pos="2418"/>
        </w:tabs>
        <w:rPr>
          <w:rFonts w:ascii="Arial" w:hAnsi="Arial"/>
          <w:i/>
        </w:rPr>
      </w:pPr>
      <w:r w:rsidRPr="008F442C">
        <w:rPr>
          <w:rFonts w:ascii="Arial" w:hAnsi="Arial"/>
          <w:i/>
        </w:rPr>
        <w:t>Comments/discussion points/recommendations:</w:t>
      </w:r>
    </w:p>
    <w:p w14:paraId="53BEA8F7" w14:textId="5DC6CD65" w:rsidR="0064390F" w:rsidRDefault="0064390F" w:rsidP="00C96016">
      <w:pPr>
        <w:rPr>
          <w:rFonts w:ascii="Arial" w:hAnsi="Arial" w:cs="Arial"/>
        </w:rPr>
      </w:pPr>
      <w:r>
        <w:rPr>
          <w:rFonts w:ascii="Arial" w:hAnsi="Arial" w:cs="Arial"/>
        </w:rPr>
        <w:br w:type="page"/>
      </w:r>
    </w:p>
    <w:p w14:paraId="2EC292E7" w14:textId="77777777" w:rsidR="00514DA8" w:rsidRDefault="00514DA8" w:rsidP="00C96016">
      <w:pPr>
        <w:rPr>
          <w:rFonts w:ascii="Arial" w:hAnsi="Arial" w:cs="Arial"/>
        </w:rPr>
      </w:pPr>
    </w:p>
    <w:p w14:paraId="18417537" w14:textId="77777777" w:rsidR="00514DA8" w:rsidRPr="00514DA8" w:rsidRDefault="00514DA8" w:rsidP="00C96016">
      <w:pPr>
        <w:rPr>
          <w:rFonts w:ascii="Arial" w:hAnsi="Arial" w:cs="Arial"/>
        </w:rPr>
      </w:pPr>
    </w:p>
    <w:p w14:paraId="3344F598" w14:textId="07CF0AEC" w:rsidR="00902BB1" w:rsidRPr="006963DC" w:rsidRDefault="00514DA8" w:rsidP="00C96016">
      <w:pPr>
        <w:pStyle w:val="Heading21"/>
      </w:pPr>
      <w:r>
        <w:t xml:space="preserve"> </w:t>
      </w:r>
      <w:bookmarkStart w:id="62" w:name="_Toc410924072"/>
      <w:r>
        <w:t>Weekly Payroll</w:t>
      </w:r>
      <w:r w:rsidR="00657976">
        <w:t xml:space="preserve"> Template</w:t>
      </w:r>
      <w:bookmarkEnd w:id="62"/>
    </w:p>
    <w:p w14:paraId="778EA773" w14:textId="77777777" w:rsidR="00902BB1" w:rsidRDefault="00902BB1" w:rsidP="00C96016">
      <w:pPr>
        <w:rPr>
          <w:rFonts w:ascii="Arial" w:hAnsi="Arial" w:cs="Arial"/>
          <w:b/>
          <w:sz w:val="48"/>
          <w:szCs w:val="48"/>
          <w:u w:val="single"/>
        </w:rPr>
      </w:pPr>
    </w:p>
    <w:p w14:paraId="7CF0FAB2" w14:textId="77777777" w:rsidR="00514DA8" w:rsidRDefault="00514DA8" w:rsidP="00C96016">
      <w:pPr>
        <w:rPr>
          <w:rFonts w:ascii="Arial" w:hAnsi="Arial" w:cs="Arial"/>
          <w:b/>
          <w:sz w:val="48"/>
          <w:szCs w:val="48"/>
          <w:u w:val="single"/>
        </w:rPr>
      </w:pPr>
      <w:r>
        <w:rPr>
          <w:rFonts w:ascii="Arial" w:hAnsi="Arial" w:cs="Arial"/>
          <w:b/>
          <w:sz w:val="48"/>
          <w:szCs w:val="48"/>
          <w:u w:val="single"/>
        </w:rPr>
        <w:t>Weekly Payroll</w:t>
      </w:r>
    </w:p>
    <w:p w14:paraId="43CE859C" w14:textId="77777777" w:rsidR="00514DA8" w:rsidRPr="00BD6AFE" w:rsidRDefault="00514DA8" w:rsidP="00C96016">
      <w:pPr>
        <w:rPr>
          <w:rFonts w:ascii="Arial" w:hAnsi="Arial" w:cs="Arial"/>
          <w:b/>
          <w:sz w:val="26"/>
          <w:szCs w:val="26"/>
          <w:u w:val="single"/>
        </w:rPr>
      </w:pPr>
    </w:p>
    <w:p w14:paraId="64E890C1" w14:textId="77777777" w:rsidR="00514DA8" w:rsidRPr="005913A5" w:rsidRDefault="00514DA8" w:rsidP="00C96016">
      <w:pPr>
        <w:rPr>
          <w:rFonts w:ascii="Arial" w:hAnsi="Arial" w:cs="Arial"/>
          <w:b/>
          <w:sz w:val="28"/>
        </w:rPr>
      </w:pPr>
      <w:bookmarkStart w:id="63" w:name="_Toc410317064"/>
      <w:r w:rsidRPr="005913A5">
        <w:rPr>
          <w:rFonts w:ascii="Arial" w:hAnsi="Arial" w:cs="Arial"/>
          <w:b/>
          <w:sz w:val="28"/>
        </w:rPr>
        <w:t>1.0 (Date)</w:t>
      </w:r>
      <w:bookmarkEnd w:id="63"/>
    </w:p>
    <w:p w14:paraId="49062935" w14:textId="77777777" w:rsidR="00514DA8" w:rsidRDefault="00514DA8" w:rsidP="00C96016">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514DA8" w14:paraId="7E9EA2D9" w14:textId="77777777" w:rsidTr="00514DA8">
        <w:trPr>
          <w:trHeight w:val="416"/>
          <w:jc w:val="center"/>
        </w:trPr>
        <w:tc>
          <w:tcPr>
            <w:tcW w:w="2549" w:type="dxa"/>
            <w:shd w:val="clear" w:color="auto" w:fill="A6A6A6" w:themeFill="background1" w:themeFillShade="A6"/>
            <w:vAlign w:val="bottom"/>
          </w:tcPr>
          <w:p w14:paraId="0C67C214" w14:textId="77777777" w:rsidR="00514DA8" w:rsidRDefault="00514DA8" w:rsidP="00C96016">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038D3B5B" w14:textId="77777777" w:rsidR="00514DA8" w:rsidRDefault="00514DA8" w:rsidP="00C96016">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C2ACD7A" w14:textId="77777777" w:rsidR="00514DA8" w:rsidRDefault="00514DA8" w:rsidP="00C96016">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71199CBB" w14:textId="77777777" w:rsidR="00514DA8" w:rsidRDefault="00514DA8" w:rsidP="00C96016">
            <w:pPr>
              <w:rPr>
                <w:rFonts w:ascii="Arial" w:hAnsi="Arial" w:cs="Arial"/>
                <w:b/>
                <w:sz w:val="24"/>
                <w:szCs w:val="24"/>
              </w:rPr>
            </w:pPr>
            <w:r>
              <w:rPr>
                <w:rFonts w:ascii="Arial" w:hAnsi="Arial" w:cs="Arial"/>
                <w:b/>
                <w:sz w:val="24"/>
                <w:szCs w:val="24"/>
              </w:rPr>
              <w:t>Pay</w:t>
            </w:r>
          </w:p>
        </w:tc>
      </w:tr>
      <w:tr w:rsidR="00514DA8" w14:paraId="70526A10" w14:textId="77777777" w:rsidTr="00514DA8">
        <w:trPr>
          <w:trHeight w:val="416"/>
          <w:jc w:val="center"/>
        </w:trPr>
        <w:tc>
          <w:tcPr>
            <w:tcW w:w="2549" w:type="dxa"/>
            <w:vAlign w:val="bottom"/>
          </w:tcPr>
          <w:p w14:paraId="26DA54D9" w14:textId="77777777" w:rsidR="00514DA8" w:rsidRDefault="00514DA8" w:rsidP="00C96016">
            <w:pPr>
              <w:rPr>
                <w:rFonts w:ascii="Arial" w:hAnsi="Arial" w:cs="Arial"/>
                <w:b/>
                <w:sz w:val="24"/>
                <w:szCs w:val="24"/>
              </w:rPr>
            </w:pPr>
          </w:p>
        </w:tc>
        <w:tc>
          <w:tcPr>
            <w:tcW w:w="2362" w:type="dxa"/>
            <w:vAlign w:val="bottom"/>
          </w:tcPr>
          <w:p w14:paraId="20F5BF9B" w14:textId="77777777" w:rsidR="00514DA8" w:rsidRDefault="00514DA8" w:rsidP="00C96016">
            <w:pPr>
              <w:rPr>
                <w:rFonts w:ascii="Arial" w:hAnsi="Arial" w:cs="Arial"/>
                <w:b/>
                <w:sz w:val="24"/>
                <w:szCs w:val="24"/>
              </w:rPr>
            </w:pPr>
          </w:p>
        </w:tc>
        <w:tc>
          <w:tcPr>
            <w:tcW w:w="2472" w:type="dxa"/>
            <w:vAlign w:val="bottom"/>
          </w:tcPr>
          <w:p w14:paraId="0EC46EAF" w14:textId="77777777" w:rsidR="00514DA8" w:rsidRDefault="00514DA8" w:rsidP="00C96016">
            <w:pPr>
              <w:rPr>
                <w:rFonts w:ascii="Arial" w:hAnsi="Arial" w:cs="Arial"/>
                <w:b/>
                <w:sz w:val="24"/>
                <w:szCs w:val="24"/>
              </w:rPr>
            </w:pPr>
          </w:p>
        </w:tc>
        <w:tc>
          <w:tcPr>
            <w:tcW w:w="2203" w:type="dxa"/>
            <w:vAlign w:val="bottom"/>
          </w:tcPr>
          <w:p w14:paraId="20D6ED18" w14:textId="77777777" w:rsidR="00514DA8" w:rsidRDefault="00514DA8" w:rsidP="00C96016">
            <w:pPr>
              <w:rPr>
                <w:rFonts w:ascii="Arial" w:hAnsi="Arial" w:cs="Arial"/>
                <w:b/>
                <w:sz w:val="24"/>
                <w:szCs w:val="24"/>
              </w:rPr>
            </w:pPr>
          </w:p>
        </w:tc>
      </w:tr>
      <w:tr w:rsidR="00514DA8" w14:paraId="3B33A97E" w14:textId="77777777" w:rsidTr="00514DA8">
        <w:trPr>
          <w:trHeight w:val="416"/>
          <w:jc w:val="center"/>
        </w:trPr>
        <w:tc>
          <w:tcPr>
            <w:tcW w:w="2549" w:type="dxa"/>
            <w:vAlign w:val="bottom"/>
          </w:tcPr>
          <w:p w14:paraId="24BBD86F" w14:textId="77777777" w:rsidR="00514DA8" w:rsidRDefault="00514DA8" w:rsidP="00C96016">
            <w:pPr>
              <w:rPr>
                <w:rFonts w:ascii="Arial" w:hAnsi="Arial" w:cs="Arial"/>
                <w:b/>
                <w:sz w:val="24"/>
                <w:szCs w:val="24"/>
              </w:rPr>
            </w:pPr>
          </w:p>
        </w:tc>
        <w:tc>
          <w:tcPr>
            <w:tcW w:w="2362" w:type="dxa"/>
            <w:vAlign w:val="bottom"/>
          </w:tcPr>
          <w:p w14:paraId="556ACE19" w14:textId="77777777" w:rsidR="00514DA8" w:rsidRDefault="00514DA8" w:rsidP="00C96016">
            <w:pPr>
              <w:rPr>
                <w:rFonts w:ascii="Arial" w:hAnsi="Arial" w:cs="Arial"/>
                <w:b/>
                <w:sz w:val="24"/>
                <w:szCs w:val="24"/>
              </w:rPr>
            </w:pPr>
          </w:p>
        </w:tc>
        <w:tc>
          <w:tcPr>
            <w:tcW w:w="2472" w:type="dxa"/>
            <w:vAlign w:val="bottom"/>
          </w:tcPr>
          <w:p w14:paraId="7D7182A0" w14:textId="77777777" w:rsidR="00514DA8" w:rsidRDefault="00514DA8" w:rsidP="00C96016">
            <w:pPr>
              <w:rPr>
                <w:rFonts w:ascii="Arial" w:hAnsi="Arial" w:cs="Arial"/>
                <w:b/>
                <w:sz w:val="24"/>
                <w:szCs w:val="24"/>
              </w:rPr>
            </w:pPr>
          </w:p>
        </w:tc>
        <w:tc>
          <w:tcPr>
            <w:tcW w:w="2203" w:type="dxa"/>
            <w:vAlign w:val="bottom"/>
          </w:tcPr>
          <w:p w14:paraId="06AD2366" w14:textId="77777777" w:rsidR="00514DA8" w:rsidRDefault="00514DA8" w:rsidP="00C96016">
            <w:pPr>
              <w:rPr>
                <w:rFonts w:ascii="Arial" w:hAnsi="Arial" w:cs="Arial"/>
                <w:b/>
                <w:sz w:val="24"/>
                <w:szCs w:val="24"/>
              </w:rPr>
            </w:pPr>
          </w:p>
        </w:tc>
      </w:tr>
      <w:tr w:rsidR="00514DA8" w14:paraId="4CFA0473" w14:textId="77777777" w:rsidTr="00514DA8">
        <w:trPr>
          <w:trHeight w:val="443"/>
          <w:jc w:val="center"/>
        </w:trPr>
        <w:tc>
          <w:tcPr>
            <w:tcW w:w="2549" w:type="dxa"/>
            <w:vAlign w:val="bottom"/>
          </w:tcPr>
          <w:p w14:paraId="47FA0B68" w14:textId="77777777" w:rsidR="00514DA8" w:rsidRDefault="00514DA8" w:rsidP="00C96016">
            <w:pPr>
              <w:rPr>
                <w:rFonts w:ascii="Arial" w:hAnsi="Arial" w:cs="Arial"/>
                <w:b/>
                <w:sz w:val="24"/>
                <w:szCs w:val="24"/>
              </w:rPr>
            </w:pPr>
            <w:r>
              <w:rPr>
                <w:rFonts w:ascii="Arial" w:hAnsi="Arial" w:cs="Arial"/>
                <w:b/>
                <w:sz w:val="24"/>
                <w:szCs w:val="24"/>
              </w:rPr>
              <w:t>TOTAL</w:t>
            </w:r>
          </w:p>
        </w:tc>
        <w:tc>
          <w:tcPr>
            <w:tcW w:w="2362" w:type="dxa"/>
            <w:vAlign w:val="bottom"/>
          </w:tcPr>
          <w:p w14:paraId="5E947D4E" w14:textId="77777777" w:rsidR="00514DA8" w:rsidRDefault="00514DA8" w:rsidP="00C96016">
            <w:pPr>
              <w:rPr>
                <w:rFonts w:ascii="Arial" w:hAnsi="Arial" w:cs="Arial"/>
                <w:b/>
                <w:sz w:val="24"/>
                <w:szCs w:val="24"/>
              </w:rPr>
            </w:pPr>
          </w:p>
        </w:tc>
        <w:tc>
          <w:tcPr>
            <w:tcW w:w="2472" w:type="dxa"/>
            <w:vAlign w:val="bottom"/>
          </w:tcPr>
          <w:p w14:paraId="01980217" w14:textId="77777777" w:rsidR="00514DA8" w:rsidRDefault="00514DA8" w:rsidP="00C96016">
            <w:pPr>
              <w:rPr>
                <w:rFonts w:ascii="Arial" w:hAnsi="Arial" w:cs="Arial"/>
                <w:b/>
                <w:sz w:val="24"/>
                <w:szCs w:val="24"/>
              </w:rPr>
            </w:pPr>
          </w:p>
        </w:tc>
        <w:tc>
          <w:tcPr>
            <w:tcW w:w="2203" w:type="dxa"/>
            <w:vAlign w:val="bottom"/>
          </w:tcPr>
          <w:p w14:paraId="3F94DD49" w14:textId="77777777" w:rsidR="00514DA8" w:rsidRDefault="00514DA8" w:rsidP="00C96016">
            <w:pPr>
              <w:rPr>
                <w:rFonts w:ascii="Arial" w:hAnsi="Arial" w:cs="Arial"/>
                <w:b/>
                <w:sz w:val="24"/>
                <w:szCs w:val="24"/>
              </w:rPr>
            </w:pPr>
          </w:p>
        </w:tc>
      </w:tr>
    </w:tbl>
    <w:p w14:paraId="2E89874C" w14:textId="77777777" w:rsidR="00514DA8" w:rsidRPr="009C7B5B" w:rsidRDefault="00514DA8" w:rsidP="00C96016">
      <w:pPr>
        <w:rPr>
          <w:rFonts w:ascii="Arial" w:hAnsi="Arial" w:cs="Arial"/>
          <w:i/>
        </w:rPr>
      </w:pPr>
      <w:r>
        <w:rPr>
          <w:rFonts w:ascii="Arial" w:hAnsi="Arial" w:cs="Arial"/>
          <w:i/>
        </w:rPr>
        <w:t>Figure 1 – Payroll for week commencing (Date)</w:t>
      </w:r>
    </w:p>
    <w:p w14:paraId="6D182814" w14:textId="77777777" w:rsidR="00514DA8" w:rsidRDefault="00514DA8" w:rsidP="00C96016">
      <w:pPr>
        <w:rPr>
          <w:rFonts w:ascii="Arial" w:hAnsi="Arial" w:cs="Arial"/>
          <w:b/>
          <w:sz w:val="48"/>
          <w:szCs w:val="48"/>
          <w:u w:val="single"/>
        </w:rPr>
      </w:pPr>
      <w:r>
        <w:rPr>
          <w:rFonts w:ascii="Arial" w:hAnsi="Arial" w:cs="Arial"/>
          <w:b/>
          <w:sz w:val="48"/>
          <w:szCs w:val="48"/>
          <w:u w:val="single"/>
        </w:rPr>
        <w:br w:type="page"/>
      </w:r>
    </w:p>
    <w:p w14:paraId="565398C4" w14:textId="77777777" w:rsidR="00514DA8" w:rsidRPr="00514DA8" w:rsidRDefault="00514DA8" w:rsidP="00C96016">
      <w:pPr>
        <w:rPr>
          <w:rFonts w:ascii="Arial" w:hAnsi="Arial" w:cs="Arial"/>
        </w:rPr>
      </w:pPr>
    </w:p>
    <w:p w14:paraId="7FA150B7" w14:textId="303D2834" w:rsidR="00C367A1" w:rsidRPr="00C367A1" w:rsidRDefault="00C367A1" w:rsidP="00C96016">
      <w:pPr>
        <w:rPr>
          <w:rFonts w:ascii="Arial" w:hAnsi="Arial" w:cs="Arial"/>
        </w:rPr>
      </w:pPr>
    </w:p>
    <w:p w14:paraId="55F4E951" w14:textId="77BF88A5" w:rsidR="006C05D9" w:rsidRDefault="00340281" w:rsidP="00C96016">
      <w:pPr>
        <w:pStyle w:val="Heading21"/>
      </w:pPr>
      <w:bookmarkStart w:id="64" w:name="_Toc410924073"/>
      <w:r>
        <w:t>Review Document Template</w:t>
      </w:r>
      <w:bookmarkEnd w:id="64"/>
    </w:p>
    <w:p w14:paraId="6AA26B13" w14:textId="77777777" w:rsidR="00C367A1" w:rsidRDefault="00C367A1" w:rsidP="00C96016">
      <w:pPr>
        <w:rPr>
          <w:rFonts w:ascii="Arial" w:hAnsi="Arial" w:cs="Arial"/>
        </w:rPr>
      </w:pPr>
    </w:p>
    <w:p w14:paraId="148969DE" w14:textId="77777777" w:rsidR="00340281" w:rsidRDefault="00340281" w:rsidP="00C96016">
      <w:pPr>
        <w:rPr>
          <w:rFonts w:ascii="Arial" w:hAnsi="Arial" w:cs="Arial"/>
        </w:rPr>
      </w:pPr>
    </w:p>
    <w:p w14:paraId="36BAE1CF" w14:textId="77777777" w:rsidR="00902BB1" w:rsidRDefault="00902BB1" w:rsidP="00C96016">
      <w:pPr>
        <w:rPr>
          <w:rFonts w:ascii="Arial" w:hAnsi="Arial" w:cs="Arial"/>
        </w:rPr>
      </w:pPr>
    </w:p>
    <w:p w14:paraId="3A75A5C8" w14:textId="77777777" w:rsidR="00902BB1" w:rsidRDefault="00902BB1" w:rsidP="00C96016">
      <w:pPr>
        <w:rPr>
          <w:rFonts w:ascii="Arial" w:hAnsi="Arial" w:cs="Arial"/>
        </w:rPr>
      </w:pPr>
    </w:p>
    <w:p w14:paraId="4E65AC7E" w14:textId="77777777" w:rsidR="00902BB1" w:rsidRDefault="00902BB1" w:rsidP="00C96016">
      <w:pPr>
        <w:rPr>
          <w:rFonts w:ascii="Arial" w:hAnsi="Arial" w:cs="Arial"/>
        </w:rPr>
      </w:pPr>
    </w:p>
    <w:p w14:paraId="2D973883" w14:textId="77777777" w:rsidR="00902BB1" w:rsidRDefault="00902BB1" w:rsidP="00C96016">
      <w:pPr>
        <w:rPr>
          <w:rFonts w:ascii="Arial" w:hAnsi="Arial" w:cs="Arial"/>
        </w:rPr>
      </w:pPr>
    </w:p>
    <w:p w14:paraId="1D5FD228" w14:textId="77777777" w:rsidR="00902BB1" w:rsidRDefault="00902BB1" w:rsidP="00C96016">
      <w:pPr>
        <w:rPr>
          <w:rFonts w:ascii="Arial" w:hAnsi="Arial" w:cs="Arial"/>
        </w:rPr>
      </w:pPr>
    </w:p>
    <w:p w14:paraId="06E6983D" w14:textId="77777777" w:rsidR="00340281" w:rsidRPr="00143F5B" w:rsidRDefault="00340281" w:rsidP="00C96016">
      <w:pPr>
        <w:rPr>
          <w:rFonts w:ascii="Arial" w:hAnsi="Arial" w:cs="Arial"/>
          <w:sz w:val="28"/>
          <w:u w:val="single"/>
        </w:rPr>
      </w:pPr>
      <w:r w:rsidRPr="00143F5B">
        <w:rPr>
          <w:rFonts w:ascii="Arial" w:hAnsi="Arial" w:cs="Arial"/>
          <w:sz w:val="28"/>
          <w:u w:val="single"/>
        </w:rPr>
        <w:t>Review document</w:t>
      </w:r>
    </w:p>
    <w:p w14:paraId="576AFFC0" w14:textId="77777777" w:rsidR="00340281" w:rsidRPr="00143F5B" w:rsidRDefault="00340281" w:rsidP="00C96016">
      <w:pPr>
        <w:rPr>
          <w:rFonts w:ascii="Arial" w:hAnsi="Arial" w:cs="Arial"/>
          <w:sz w:val="48"/>
        </w:rPr>
      </w:pPr>
    </w:p>
    <w:p w14:paraId="3EE24D4E" w14:textId="77777777" w:rsidR="00340281" w:rsidRPr="00143F5B" w:rsidRDefault="00340281" w:rsidP="00C96016">
      <w:pPr>
        <w:rPr>
          <w:rFonts w:ascii="Arial" w:hAnsi="Arial" w:cs="Arial"/>
        </w:rPr>
      </w:pPr>
      <w:r w:rsidRPr="00143F5B">
        <w:rPr>
          <w:rFonts w:ascii="Arial" w:hAnsi="Arial" w:cs="Arial"/>
        </w:rPr>
        <w:t xml:space="preserve">Project: </w:t>
      </w:r>
    </w:p>
    <w:p w14:paraId="0ABC7A0A" w14:textId="77777777" w:rsidR="00340281" w:rsidRPr="00143F5B" w:rsidRDefault="00340281" w:rsidP="00C96016">
      <w:pPr>
        <w:rPr>
          <w:rFonts w:ascii="Arial" w:hAnsi="Arial" w:cs="Arial"/>
        </w:rPr>
      </w:pPr>
      <w:r w:rsidRPr="00143F5B">
        <w:rPr>
          <w:rFonts w:ascii="Arial" w:hAnsi="Arial" w:cs="Arial"/>
        </w:rPr>
        <w:t xml:space="preserve">Report title: </w:t>
      </w:r>
    </w:p>
    <w:p w14:paraId="7BA276CB" w14:textId="77777777" w:rsidR="00340281" w:rsidRPr="00143F5B" w:rsidRDefault="00340281" w:rsidP="00C96016">
      <w:pPr>
        <w:rPr>
          <w:rFonts w:ascii="Arial" w:hAnsi="Arial" w:cs="Arial"/>
        </w:rPr>
      </w:pPr>
      <w:r w:rsidRPr="00143F5B">
        <w:rPr>
          <w:rFonts w:ascii="Arial" w:hAnsi="Arial" w:cs="Arial"/>
        </w:rPr>
        <w:t xml:space="preserve">Author: </w:t>
      </w:r>
    </w:p>
    <w:p w14:paraId="22B44D8C" w14:textId="77777777" w:rsidR="00340281" w:rsidRPr="00143F5B" w:rsidRDefault="00340281" w:rsidP="00C96016">
      <w:pPr>
        <w:rPr>
          <w:rFonts w:ascii="Arial" w:hAnsi="Arial" w:cs="Arial"/>
        </w:rPr>
      </w:pPr>
    </w:p>
    <w:p w14:paraId="7A0FBAD0" w14:textId="77777777" w:rsidR="00340281" w:rsidRPr="00143F5B" w:rsidRDefault="00340281" w:rsidP="00C96016">
      <w:pPr>
        <w:rPr>
          <w:rFonts w:ascii="Arial" w:hAnsi="Arial" w:cs="Arial"/>
        </w:rPr>
      </w:pPr>
      <w:r w:rsidRPr="00143F5B">
        <w:rPr>
          <w:rFonts w:ascii="Arial" w:hAnsi="Arial" w:cs="Arial"/>
        </w:rPr>
        <w:t xml:space="preserve">Reviewed by: </w:t>
      </w:r>
    </w:p>
    <w:p w14:paraId="487EBE4A" w14:textId="77777777" w:rsidR="00340281" w:rsidRPr="00143F5B" w:rsidRDefault="00340281" w:rsidP="00C96016">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156F8F8" w14:textId="77777777" w:rsidR="00340281" w:rsidRPr="00143F5B" w:rsidRDefault="00340281" w:rsidP="00C96016">
      <w:pPr>
        <w:rPr>
          <w:rFonts w:ascii="Arial" w:hAnsi="Arial" w:cs="Arial"/>
          <w:i/>
        </w:rPr>
      </w:pPr>
    </w:p>
    <w:p w14:paraId="409A2500" w14:textId="77777777" w:rsidR="00340281" w:rsidRPr="00143F5B" w:rsidRDefault="00340281" w:rsidP="00C96016">
      <w:pPr>
        <w:rPr>
          <w:rFonts w:ascii="Arial" w:hAnsi="Arial" w:cs="Arial"/>
          <w:i/>
        </w:rPr>
      </w:pPr>
    </w:p>
    <w:p w14:paraId="748A41D8" w14:textId="77777777" w:rsidR="00340281" w:rsidRPr="00143F5B" w:rsidRDefault="00340281" w:rsidP="00C96016">
      <w:pPr>
        <w:rPr>
          <w:rFonts w:ascii="Arial" w:hAnsi="Arial" w:cs="Arial"/>
          <w:i/>
        </w:rPr>
      </w:pP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1704"/>
      </w:tblGrid>
      <w:tr w:rsidR="00340281" w:rsidRPr="00143F5B" w14:paraId="716844E8" w14:textId="77777777" w:rsidTr="00340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70CFB4B" w14:textId="77777777" w:rsidR="00340281" w:rsidRPr="00143F5B" w:rsidRDefault="00340281" w:rsidP="00C96016">
            <w:pPr>
              <w:rPr>
                <w:rFonts w:ascii="Arial" w:hAnsi="Arial" w:cs="Arial"/>
              </w:rPr>
            </w:pPr>
            <w:r w:rsidRPr="00143F5B">
              <w:rPr>
                <w:rFonts w:ascii="Arial" w:hAnsi="Arial" w:cs="Arial"/>
              </w:rPr>
              <w:t>Metric</w:t>
            </w:r>
          </w:p>
        </w:tc>
        <w:tc>
          <w:tcPr>
            <w:tcW w:w="1703" w:type="dxa"/>
          </w:tcPr>
          <w:p w14:paraId="481167CD" w14:textId="77777777" w:rsidR="00340281" w:rsidRPr="00143F5B" w:rsidRDefault="00340281" w:rsidP="00C9601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43F5B">
              <w:rPr>
                <w:rFonts w:ascii="Arial" w:hAnsi="Arial" w:cs="Arial"/>
              </w:rPr>
              <w:t>How measured</w:t>
            </w:r>
          </w:p>
        </w:tc>
        <w:tc>
          <w:tcPr>
            <w:tcW w:w="1703" w:type="dxa"/>
          </w:tcPr>
          <w:p w14:paraId="5EC8118A" w14:textId="77777777" w:rsidR="00340281" w:rsidRPr="00143F5B" w:rsidRDefault="00340281" w:rsidP="00C9601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43F5B">
              <w:rPr>
                <w:rFonts w:ascii="Arial" w:hAnsi="Arial" w:cs="Arial"/>
              </w:rPr>
              <w:t>Produced by</w:t>
            </w:r>
          </w:p>
        </w:tc>
        <w:tc>
          <w:tcPr>
            <w:tcW w:w="1703" w:type="dxa"/>
          </w:tcPr>
          <w:p w14:paraId="3C55D4D1" w14:textId="77777777" w:rsidR="00340281" w:rsidRPr="00143F5B" w:rsidRDefault="00340281" w:rsidP="00C9601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43F5B">
              <w:rPr>
                <w:rFonts w:ascii="Arial" w:hAnsi="Arial" w:cs="Arial"/>
              </w:rPr>
              <w:t>Date</w:t>
            </w:r>
          </w:p>
        </w:tc>
        <w:tc>
          <w:tcPr>
            <w:tcW w:w="1704" w:type="dxa"/>
          </w:tcPr>
          <w:p w14:paraId="43D22F2A" w14:textId="77777777" w:rsidR="00340281" w:rsidRPr="00143F5B" w:rsidRDefault="00340281" w:rsidP="00C9601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43F5B">
              <w:rPr>
                <w:rFonts w:ascii="Arial" w:hAnsi="Arial" w:cs="Arial"/>
              </w:rPr>
              <w:t>Results &amp; Remarks</w:t>
            </w:r>
          </w:p>
        </w:tc>
      </w:tr>
      <w:tr w:rsidR="00340281" w:rsidRPr="00143F5B" w14:paraId="3B0F0478" w14:textId="77777777" w:rsidTr="00340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482872A4" w14:textId="77777777" w:rsidR="00340281" w:rsidRPr="00143F5B" w:rsidRDefault="00340281" w:rsidP="00C96016">
            <w:pPr>
              <w:rPr>
                <w:rFonts w:ascii="Arial" w:hAnsi="Arial" w:cs="Arial"/>
              </w:rPr>
            </w:pPr>
          </w:p>
        </w:tc>
        <w:tc>
          <w:tcPr>
            <w:tcW w:w="1703" w:type="dxa"/>
            <w:tcBorders>
              <w:top w:val="none" w:sz="0" w:space="0" w:color="auto"/>
              <w:bottom w:val="none" w:sz="0" w:space="0" w:color="auto"/>
            </w:tcBorders>
          </w:tcPr>
          <w:p w14:paraId="52C2C8E1" w14:textId="77777777" w:rsidR="00340281" w:rsidRPr="00143F5B" w:rsidRDefault="00340281" w:rsidP="00C9601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15A14EA3" w14:textId="77777777" w:rsidR="00340281" w:rsidRPr="00143F5B" w:rsidRDefault="00340281" w:rsidP="00C9601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68527018" w14:textId="77777777" w:rsidR="00340281" w:rsidRPr="00143F5B" w:rsidRDefault="00340281" w:rsidP="00C9601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4" w:type="dxa"/>
            <w:tcBorders>
              <w:top w:val="none" w:sz="0" w:space="0" w:color="auto"/>
              <w:bottom w:val="none" w:sz="0" w:space="0" w:color="auto"/>
              <w:right w:val="none" w:sz="0" w:space="0" w:color="auto"/>
            </w:tcBorders>
          </w:tcPr>
          <w:p w14:paraId="3DA3415B" w14:textId="77777777" w:rsidR="00340281" w:rsidRPr="00143F5B" w:rsidRDefault="00340281" w:rsidP="00C9601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40281" w:rsidRPr="00143F5B" w14:paraId="70A6C387" w14:textId="77777777" w:rsidTr="00340281">
        <w:tc>
          <w:tcPr>
            <w:cnfStyle w:val="001000000000" w:firstRow="0" w:lastRow="0" w:firstColumn="1" w:lastColumn="0" w:oddVBand="0" w:evenVBand="0" w:oddHBand="0" w:evenHBand="0" w:firstRowFirstColumn="0" w:firstRowLastColumn="0" w:lastRowFirstColumn="0" w:lastRowLastColumn="0"/>
            <w:tcW w:w="1703" w:type="dxa"/>
          </w:tcPr>
          <w:p w14:paraId="4A2B4337" w14:textId="77777777" w:rsidR="00340281" w:rsidRPr="00143F5B" w:rsidRDefault="00340281" w:rsidP="00C96016">
            <w:pPr>
              <w:rPr>
                <w:rFonts w:ascii="Arial" w:hAnsi="Arial" w:cs="Arial"/>
              </w:rPr>
            </w:pPr>
          </w:p>
        </w:tc>
        <w:tc>
          <w:tcPr>
            <w:tcW w:w="1703" w:type="dxa"/>
          </w:tcPr>
          <w:p w14:paraId="78BE63BA" w14:textId="77777777" w:rsidR="00340281" w:rsidRPr="00143F5B" w:rsidRDefault="00340281" w:rsidP="00C9601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3B04D31A" w14:textId="77777777" w:rsidR="00340281" w:rsidRPr="00143F5B" w:rsidRDefault="00340281" w:rsidP="00C9601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432361F0" w14:textId="77777777" w:rsidR="00340281" w:rsidRPr="00143F5B" w:rsidRDefault="00340281" w:rsidP="00C9601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4" w:type="dxa"/>
          </w:tcPr>
          <w:p w14:paraId="3F7117B1" w14:textId="77777777" w:rsidR="00340281" w:rsidRPr="00143F5B" w:rsidRDefault="00340281" w:rsidP="00C9601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8A81744" w14:textId="77777777" w:rsidR="00340281" w:rsidRPr="00143F5B" w:rsidRDefault="00340281" w:rsidP="00C96016">
      <w:pPr>
        <w:rPr>
          <w:rFonts w:ascii="Arial" w:hAnsi="Arial" w:cs="Arial"/>
        </w:rPr>
      </w:pPr>
    </w:p>
    <w:p w14:paraId="603BFF9D" w14:textId="77777777" w:rsidR="00340281" w:rsidRDefault="00340281" w:rsidP="00C96016">
      <w:pPr>
        <w:rPr>
          <w:rFonts w:ascii="Arial" w:hAnsi="Arial" w:cs="Arial"/>
        </w:rPr>
        <w:sectPr w:rsidR="00340281" w:rsidSect="00430FA5">
          <w:headerReference w:type="default" r:id="rId21"/>
          <w:footerReference w:type="default" r:id="rId22"/>
          <w:pgSz w:w="11900" w:h="16840"/>
          <w:pgMar w:top="1440" w:right="1800" w:bottom="568" w:left="1800" w:header="708" w:footer="708" w:gutter="0"/>
          <w:cols w:space="708"/>
          <w:titlePg/>
          <w:docGrid w:linePitch="360"/>
        </w:sectPr>
      </w:pPr>
    </w:p>
    <w:p w14:paraId="0BFB8D8F" w14:textId="3DE19D4E" w:rsidR="00340281" w:rsidRDefault="00340281" w:rsidP="00C96016">
      <w:pPr>
        <w:rPr>
          <w:rFonts w:ascii="Arial" w:hAnsi="Arial" w:cs="Arial"/>
        </w:rPr>
      </w:pPr>
    </w:p>
    <w:tbl>
      <w:tblPr>
        <w:tblW w:w="14081" w:type="dxa"/>
        <w:tblInd w:w="93" w:type="dxa"/>
        <w:tblLook w:val="04A0" w:firstRow="1" w:lastRow="0" w:firstColumn="1" w:lastColumn="0" w:noHBand="0" w:noVBand="1"/>
      </w:tblPr>
      <w:tblGrid>
        <w:gridCol w:w="5266"/>
        <w:gridCol w:w="1382"/>
        <w:gridCol w:w="1362"/>
        <w:gridCol w:w="1237"/>
        <w:gridCol w:w="124"/>
        <w:gridCol w:w="1242"/>
        <w:gridCol w:w="1273"/>
        <w:gridCol w:w="1088"/>
        <w:gridCol w:w="1107"/>
      </w:tblGrid>
      <w:tr w:rsidR="00340281" w:rsidRPr="00905F36" w14:paraId="4F442663" w14:textId="77777777" w:rsidTr="00340281">
        <w:trPr>
          <w:trHeight w:val="360"/>
        </w:trPr>
        <w:tc>
          <w:tcPr>
            <w:tcW w:w="5266" w:type="dxa"/>
            <w:tcBorders>
              <w:top w:val="nil"/>
              <w:left w:val="nil"/>
              <w:bottom w:val="nil"/>
              <w:right w:val="nil"/>
            </w:tcBorders>
            <w:shd w:val="clear" w:color="auto" w:fill="auto"/>
            <w:noWrap/>
            <w:vAlign w:val="bottom"/>
            <w:hideMark/>
          </w:tcPr>
          <w:p w14:paraId="4C7270E7" w14:textId="77777777" w:rsidR="00340281" w:rsidRDefault="00340281" w:rsidP="00C96016">
            <w:pPr>
              <w:pStyle w:val="Heading21"/>
              <w:rPr>
                <w:lang w:eastAsia="en-GB"/>
              </w:rPr>
            </w:pPr>
            <w:bookmarkStart w:id="65" w:name="_Toc410924074"/>
            <w:r>
              <w:rPr>
                <w:lang w:eastAsia="en-GB"/>
              </w:rPr>
              <w:t>Weekly Financial Review Template</w:t>
            </w:r>
            <w:bookmarkEnd w:id="65"/>
          </w:p>
          <w:p w14:paraId="5D623278" w14:textId="77777777" w:rsidR="00340281" w:rsidRPr="00340281" w:rsidRDefault="00340281" w:rsidP="00C96016">
            <w:pPr>
              <w:pStyle w:val="Body"/>
              <w:rPr>
                <w:lang w:eastAsia="en-GB"/>
              </w:rPr>
            </w:pPr>
          </w:p>
          <w:p w14:paraId="1B371CA8" w14:textId="77777777" w:rsidR="00340281" w:rsidRPr="00905F36" w:rsidRDefault="00340281" w:rsidP="00C96016">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382" w:type="dxa"/>
            <w:tcBorders>
              <w:top w:val="nil"/>
              <w:left w:val="nil"/>
              <w:bottom w:val="nil"/>
              <w:right w:val="nil"/>
            </w:tcBorders>
            <w:shd w:val="clear" w:color="auto" w:fill="auto"/>
            <w:noWrap/>
            <w:vAlign w:val="bottom"/>
            <w:hideMark/>
          </w:tcPr>
          <w:p w14:paraId="2C53248F" w14:textId="77777777" w:rsidR="00340281" w:rsidRPr="00905F36" w:rsidRDefault="00340281" w:rsidP="00C96016">
            <w:pPr>
              <w:rPr>
                <w:rFonts w:ascii="Arial" w:eastAsia="Times New Roman" w:hAnsi="Arial" w:cs="Arial"/>
                <w:color w:val="000000"/>
                <w:lang w:eastAsia="en-GB"/>
              </w:rPr>
            </w:pPr>
          </w:p>
        </w:tc>
        <w:tc>
          <w:tcPr>
            <w:tcW w:w="1362" w:type="dxa"/>
            <w:tcBorders>
              <w:top w:val="nil"/>
              <w:left w:val="nil"/>
              <w:bottom w:val="nil"/>
              <w:right w:val="nil"/>
            </w:tcBorders>
            <w:shd w:val="clear" w:color="auto" w:fill="auto"/>
            <w:noWrap/>
            <w:vAlign w:val="bottom"/>
            <w:hideMark/>
          </w:tcPr>
          <w:p w14:paraId="0CAE5F63" w14:textId="77777777" w:rsidR="00340281" w:rsidRPr="00905F36" w:rsidRDefault="00340281" w:rsidP="00C96016">
            <w:pPr>
              <w:rPr>
                <w:rFonts w:ascii="Arial" w:eastAsia="Times New Roman" w:hAnsi="Arial" w:cs="Arial"/>
                <w:color w:val="000000"/>
                <w:lang w:eastAsia="en-GB"/>
              </w:rPr>
            </w:pPr>
          </w:p>
        </w:tc>
        <w:tc>
          <w:tcPr>
            <w:tcW w:w="1237" w:type="dxa"/>
            <w:tcBorders>
              <w:top w:val="nil"/>
              <w:left w:val="nil"/>
              <w:bottom w:val="nil"/>
              <w:right w:val="nil"/>
            </w:tcBorders>
            <w:shd w:val="clear" w:color="auto" w:fill="auto"/>
            <w:noWrap/>
            <w:vAlign w:val="bottom"/>
            <w:hideMark/>
          </w:tcPr>
          <w:p w14:paraId="188E1FDA" w14:textId="77777777" w:rsidR="00340281" w:rsidRPr="00905F36" w:rsidRDefault="00340281" w:rsidP="00C96016">
            <w:pPr>
              <w:rPr>
                <w:rFonts w:ascii="Arial" w:eastAsia="Times New Roman" w:hAnsi="Arial" w:cs="Arial"/>
                <w:color w:val="000000"/>
                <w:lang w:eastAsia="en-GB"/>
              </w:rPr>
            </w:pPr>
          </w:p>
        </w:tc>
        <w:tc>
          <w:tcPr>
            <w:tcW w:w="1366" w:type="dxa"/>
            <w:gridSpan w:val="2"/>
            <w:tcBorders>
              <w:top w:val="nil"/>
              <w:left w:val="nil"/>
              <w:bottom w:val="nil"/>
              <w:right w:val="nil"/>
            </w:tcBorders>
            <w:shd w:val="clear" w:color="auto" w:fill="auto"/>
            <w:noWrap/>
            <w:vAlign w:val="bottom"/>
            <w:hideMark/>
          </w:tcPr>
          <w:p w14:paraId="1F689B3B" w14:textId="77777777" w:rsidR="00340281" w:rsidRPr="00905F36" w:rsidRDefault="00340281" w:rsidP="00C96016">
            <w:pPr>
              <w:rPr>
                <w:rFonts w:ascii="Arial" w:eastAsia="Times New Roman" w:hAnsi="Arial" w:cs="Arial"/>
                <w:color w:val="000000"/>
                <w:lang w:eastAsia="en-GB"/>
              </w:rPr>
            </w:pPr>
          </w:p>
        </w:tc>
        <w:tc>
          <w:tcPr>
            <w:tcW w:w="1273" w:type="dxa"/>
            <w:tcBorders>
              <w:top w:val="nil"/>
              <w:left w:val="nil"/>
              <w:bottom w:val="nil"/>
              <w:right w:val="nil"/>
            </w:tcBorders>
            <w:shd w:val="clear" w:color="auto" w:fill="auto"/>
            <w:noWrap/>
            <w:vAlign w:val="bottom"/>
            <w:hideMark/>
          </w:tcPr>
          <w:p w14:paraId="0B17E048" w14:textId="77777777" w:rsidR="00340281" w:rsidRPr="00905F36" w:rsidRDefault="00340281" w:rsidP="00C96016">
            <w:pPr>
              <w:rPr>
                <w:rFonts w:ascii="Arial" w:eastAsia="Times New Roman" w:hAnsi="Arial" w:cs="Arial"/>
                <w:color w:val="000000"/>
                <w:lang w:eastAsia="en-GB"/>
              </w:rPr>
            </w:pPr>
          </w:p>
        </w:tc>
        <w:tc>
          <w:tcPr>
            <w:tcW w:w="1088" w:type="dxa"/>
            <w:tcBorders>
              <w:top w:val="nil"/>
              <w:left w:val="nil"/>
              <w:bottom w:val="nil"/>
              <w:right w:val="nil"/>
            </w:tcBorders>
            <w:shd w:val="clear" w:color="auto" w:fill="auto"/>
            <w:noWrap/>
            <w:vAlign w:val="bottom"/>
            <w:hideMark/>
          </w:tcPr>
          <w:p w14:paraId="2E03E653"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66A7D285"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6CAC9A91" w14:textId="77777777" w:rsidTr="00340281">
        <w:trPr>
          <w:trHeight w:val="300"/>
        </w:trPr>
        <w:tc>
          <w:tcPr>
            <w:tcW w:w="5266" w:type="dxa"/>
            <w:tcBorders>
              <w:top w:val="nil"/>
              <w:left w:val="nil"/>
              <w:bottom w:val="nil"/>
              <w:right w:val="nil"/>
            </w:tcBorders>
            <w:shd w:val="clear" w:color="auto" w:fill="auto"/>
            <w:noWrap/>
            <w:vAlign w:val="bottom"/>
            <w:hideMark/>
          </w:tcPr>
          <w:p w14:paraId="0481774A" w14:textId="77777777" w:rsidR="00340281" w:rsidRPr="00905F36" w:rsidRDefault="00340281" w:rsidP="00C96016">
            <w:pPr>
              <w:rPr>
                <w:rFonts w:ascii="Arial" w:eastAsia="Times New Roman" w:hAnsi="Arial" w:cs="Arial"/>
                <w:color w:val="000000"/>
                <w:lang w:eastAsia="en-GB"/>
              </w:rPr>
            </w:pPr>
          </w:p>
        </w:tc>
        <w:tc>
          <w:tcPr>
            <w:tcW w:w="1382" w:type="dxa"/>
            <w:tcBorders>
              <w:top w:val="nil"/>
              <w:left w:val="nil"/>
              <w:bottom w:val="nil"/>
              <w:right w:val="nil"/>
            </w:tcBorders>
            <w:shd w:val="clear" w:color="auto" w:fill="auto"/>
            <w:noWrap/>
            <w:vAlign w:val="bottom"/>
            <w:hideMark/>
          </w:tcPr>
          <w:p w14:paraId="75CA04C2" w14:textId="77777777" w:rsidR="00340281" w:rsidRPr="00905F36" w:rsidRDefault="00340281" w:rsidP="00C96016">
            <w:pPr>
              <w:rPr>
                <w:rFonts w:ascii="Arial" w:eastAsia="Times New Roman" w:hAnsi="Arial" w:cs="Arial"/>
                <w:color w:val="000000"/>
                <w:lang w:eastAsia="en-GB"/>
              </w:rPr>
            </w:pPr>
          </w:p>
        </w:tc>
        <w:tc>
          <w:tcPr>
            <w:tcW w:w="1362" w:type="dxa"/>
            <w:tcBorders>
              <w:top w:val="nil"/>
              <w:left w:val="nil"/>
              <w:bottom w:val="nil"/>
              <w:right w:val="nil"/>
            </w:tcBorders>
            <w:shd w:val="clear" w:color="auto" w:fill="auto"/>
            <w:noWrap/>
            <w:vAlign w:val="bottom"/>
            <w:hideMark/>
          </w:tcPr>
          <w:p w14:paraId="62256D20" w14:textId="77777777" w:rsidR="00340281" w:rsidRPr="00905F36" w:rsidRDefault="00340281" w:rsidP="00C96016">
            <w:pPr>
              <w:rPr>
                <w:rFonts w:ascii="Arial" w:eastAsia="Times New Roman" w:hAnsi="Arial" w:cs="Arial"/>
                <w:color w:val="000000"/>
                <w:lang w:eastAsia="en-GB"/>
              </w:rPr>
            </w:pPr>
          </w:p>
        </w:tc>
        <w:tc>
          <w:tcPr>
            <w:tcW w:w="1237" w:type="dxa"/>
            <w:tcBorders>
              <w:top w:val="nil"/>
              <w:left w:val="nil"/>
              <w:bottom w:val="nil"/>
              <w:right w:val="nil"/>
            </w:tcBorders>
            <w:shd w:val="clear" w:color="auto" w:fill="auto"/>
            <w:noWrap/>
            <w:vAlign w:val="bottom"/>
            <w:hideMark/>
          </w:tcPr>
          <w:p w14:paraId="50D85EFB" w14:textId="77777777" w:rsidR="00340281" w:rsidRPr="00905F36" w:rsidRDefault="00340281" w:rsidP="00C96016">
            <w:pPr>
              <w:rPr>
                <w:rFonts w:ascii="Arial" w:eastAsia="Times New Roman" w:hAnsi="Arial" w:cs="Arial"/>
                <w:color w:val="000000"/>
                <w:lang w:eastAsia="en-GB"/>
              </w:rPr>
            </w:pPr>
          </w:p>
        </w:tc>
        <w:tc>
          <w:tcPr>
            <w:tcW w:w="1366" w:type="dxa"/>
            <w:gridSpan w:val="2"/>
            <w:tcBorders>
              <w:top w:val="nil"/>
              <w:left w:val="nil"/>
              <w:bottom w:val="nil"/>
              <w:right w:val="nil"/>
            </w:tcBorders>
            <w:shd w:val="clear" w:color="auto" w:fill="auto"/>
            <w:noWrap/>
            <w:vAlign w:val="bottom"/>
            <w:hideMark/>
          </w:tcPr>
          <w:p w14:paraId="17C0B4C7" w14:textId="77777777" w:rsidR="00340281" w:rsidRPr="00905F36" w:rsidRDefault="00340281" w:rsidP="00C96016">
            <w:pPr>
              <w:rPr>
                <w:rFonts w:ascii="Arial" w:eastAsia="Times New Roman" w:hAnsi="Arial" w:cs="Arial"/>
                <w:color w:val="000000"/>
                <w:lang w:eastAsia="en-GB"/>
              </w:rPr>
            </w:pPr>
          </w:p>
        </w:tc>
        <w:tc>
          <w:tcPr>
            <w:tcW w:w="1273" w:type="dxa"/>
            <w:tcBorders>
              <w:top w:val="nil"/>
              <w:left w:val="nil"/>
              <w:bottom w:val="nil"/>
              <w:right w:val="nil"/>
            </w:tcBorders>
            <w:shd w:val="clear" w:color="auto" w:fill="auto"/>
            <w:noWrap/>
            <w:vAlign w:val="bottom"/>
            <w:hideMark/>
          </w:tcPr>
          <w:p w14:paraId="56E3F7DB" w14:textId="77777777" w:rsidR="00340281" w:rsidRPr="00905F36" w:rsidRDefault="00340281" w:rsidP="00C96016">
            <w:pPr>
              <w:rPr>
                <w:rFonts w:ascii="Arial" w:eastAsia="Times New Roman" w:hAnsi="Arial" w:cs="Arial"/>
                <w:color w:val="000000"/>
                <w:lang w:eastAsia="en-GB"/>
              </w:rPr>
            </w:pPr>
          </w:p>
        </w:tc>
        <w:tc>
          <w:tcPr>
            <w:tcW w:w="1088" w:type="dxa"/>
            <w:tcBorders>
              <w:top w:val="nil"/>
              <w:left w:val="nil"/>
              <w:bottom w:val="nil"/>
              <w:right w:val="nil"/>
            </w:tcBorders>
            <w:shd w:val="clear" w:color="auto" w:fill="auto"/>
            <w:noWrap/>
            <w:vAlign w:val="bottom"/>
            <w:hideMark/>
          </w:tcPr>
          <w:p w14:paraId="02A863EE"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110E4CFF"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79A602DC" w14:textId="77777777" w:rsidTr="00340281">
        <w:trPr>
          <w:trHeight w:val="300"/>
        </w:trPr>
        <w:tc>
          <w:tcPr>
            <w:tcW w:w="5266" w:type="dxa"/>
            <w:tcBorders>
              <w:top w:val="nil"/>
              <w:left w:val="nil"/>
              <w:bottom w:val="nil"/>
              <w:right w:val="nil"/>
            </w:tcBorders>
            <w:shd w:val="clear" w:color="auto" w:fill="auto"/>
            <w:noWrap/>
            <w:vAlign w:val="bottom"/>
            <w:hideMark/>
          </w:tcPr>
          <w:p w14:paraId="34B2ABE8" w14:textId="77777777" w:rsidR="00340281" w:rsidRPr="00905F36" w:rsidRDefault="00340281" w:rsidP="00C96016">
            <w:pPr>
              <w:rPr>
                <w:rFonts w:ascii="Arial" w:eastAsia="Times New Roman" w:hAnsi="Arial" w:cs="Arial"/>
                <w:color w:val="000000"/>
                <w:lang w:eastAsia="en-GB"/>
              </w:rPr>
            </w:pPr>
            <w:r w:rsidRPr="00905F36">
              <w:rPr>
                <w:rFonts w:ascii="Arial" w:eastAsia="Times New Roman" w:hAnsi="Arial" w:cs="Arial"/>
                <w:color w:val="000000"/>
                <w:lang w:eastAsia="en-GB"/>
              </w:rPr>
              <w:t xml:space="preserve">Week Starting : </w:t>
            </w:r>
          </w:p>
        </w:tc>
        <w:tc>
          <w:tcPr>
            <w:tcW w:w="1382" w:type="dxa"/>
            <w:tcBorders>
              <w:top w:val="nil"/>
              <w:left w:val="nil"/>
              <w:bottom w:val="nil"/>
              <w:right w:val="nil"/>
            </w:tcBorders>
            <w:shd w:val="clear" w:color="auto" w:fill="auto"/>
            <w:noWrap/>
            <w:vAlign w:val="bottom"/>
            <w:hideMark/>
          </w:tcPr>
          <w:p w14:paraId="4579A717" w14:textId="77777777" w:rsidR="00340281" w:rsidRPr="00905F36" w:rsidRDefault="00340281" w:rsidP="00C96016">
            <w:pPr>
              <w:rPr>
                <w:rFonts w:ascii="Arial" w:eastAsia="Times New Roman" w:hAnsi="Arial" w:cs="Arial"/>
                <w:color w:val="000000"/>
                <w:lang w:eastAsia="en-GB"/>
              </w:rPr>
            </w:pPr>
          </w:p>
        </w:tc>
        <w:tc>
          <w:tcPr>
            <w:tcW w:w="1362" w:type="dxa"/>
            <w:tcBorders>
              <w:top w:val="nil"/>
              <w:left w:val="nil"/>
              <w:bottom w:val="nil"/>
              <w:right w:val="nil"/>
            </w:tcBorders>
            <w:shd w:val="clear" w:color="auto" w:fill="auto"/>
            <w:noWrap/>
            <w:vAlign w:val="bottom"/>
            <w:hideMark/>
          </w:tcPr>
          <w:p w14:paraId="670C05F4" w14:textId="77777777" w:rsidR="00340281" w:rsidRPr="00905F36" w:rsidRDefault="00340281" w:rsidP="00C96016">
            <w:pPr>
              <w:rPr>
                <w:rFonts w:ascii="Arial" w:eastAsia="Times New Roman" w:hAnsi="Arial" w:cs="Arial"/>
                <w:color w:val="000000"/>
                <w:lang w:eastAsia="en-GB"/>
              </w:rPr>
            </w:pPr>
          </w:p>
        </w:tc>
        <w:tc>
          <w:tcPr>
            <w:tcW w:w="1237" w:type="dxa"/>
            <w:tcBorders>
              <w:top w:val="nil"/>
              <w:left w:val="nil"/>
              <w:bottom w:val="nil"/>
              <w:right w:val="nil"/>
            </w:tcBorders>
            <w:shd w:val="clear" w:color="auto" w:fill="auto"/>
            <w:noWrap/>
            <w:vAlign w:val="bottom"/>
            <w:hideMark/>
          </w:tcPr>
          <w:p w14:paraId="534D515C" w14:textId="77777777" w:rsidR="00340281" w:rsidRPr="00905F36" w:rsidRDefault="00340281" w:rsidP="00C96016">
            <w:pPr>
              <w:rPr>
                <w:rFonts w:ascii="Arial" w:eastAsia="Times New Roman" w:hAnsi="Arial" w:cs="Arial"/>
                <w:color w:val="000000"/>
                <w:lang w:eastAsia="en-GB"/>
              </w:rPr>
            </w:pPr>
          </w:p>
        </w:tc>
        <w:tc>
          <w:tcPr>
            <w:tcW w:w="2639" w:type="dxa"/>
            <w:gridSpan w:val="3"/>
            <w:tcBorders>
              <w:top w:val="nil"/>
              <w:left w:val="nil"/>
              <w:bottom w:val="nil"/>
              <w:right w:val="nil"/>
            </w:tcBorders>
            <w:shd w:val="clear" w:color="auto" w:fill="auto"/>
            <w:noWrap/>
            <w:vAlign w:val="bottom"/>
            <w:hideMark/>
          </w:tcPr>
          <w:p w14:paraId="58370997" w14:textId="77777777" w:rsidR="00340281" w:rsidRPr="00905F36" w:rsidRDefault="00340281" w:rsidP="00C96016">
            <w:pPr>
              <w:rPr>
                <w:rFonts w:ascii="Arial" w:eastAsia="Times New Roman" w:hAnsi="Arial" w:cs="Arial"/>
                <w:color w:val="000000"/>
                <w:lang w:eastAsia="en-GB"/>
              </w:rPr>
            </w:pPr>
            <w:r w:rsidRPr="00905F36">
              <w:rPr>
                <w:rFonts w:ascii="Arial" w:eastAsia="Times New Roman" w:hAnsi="Arial" w:cs="Arial"/>
                <w:color w:val="000000"/>
                <w:lang w:eastAsia="en-GB"/>
              </w:rPr>
              <w:t xml:space="preserve">Reviewed by : </w:t>
            </w:r>
          </w:p>
        </w:tc>
        <w:tc>
          <w:tcPr>
            <w:tcW w:w="1088" w:type="dxa"/>
            <w:tcBorders>
              <w:top w:val="nil"/>
              <w:left w:val="nil"/>
              <w:bottom w:val="nil"/>
              <w:right w:val="nil"/>
            </w:tcBorders>
            <w:shd w:val="clear" w:color="auto" w:fill="auto"/>
            <w:noWrap/>
            <w:vAlign w:val="bottom"/>
            <w:hideMark/>
          </w:tcPr>
          <w:p w14:paraId="5277D785"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5A93F835"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5E1BE11F" w14:textId="77777777" w:rsidTr="00340281">
        <w:trPr>
          <w:trHeight w:val="300"/>
        </w:trPr>
        <w:tc>
          <w:tcPr>
            <w:tcW w:w="5266" w:type="dxa"/>
            <w:tcBorders>
              <w:top w:val="nil"/>
              <w:left w:val="nil"/>
              <w:bottom w:val="nil"/>
              <w:right w:val="nil"/>
            </w:tcBorders>
            <w:shd w:val="clear" w:color="auto" w:fill="auto"/>
            <w:noWrap/>
            <w:vAlign w:val="bottom"/>
            <w:hideMark/>
          </w:tcPr>
          <w:p w14:paraId="70C8AA8E"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5D43F45B"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1302411F"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5888F19D"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18AA0C73"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4EAC4748"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42377524"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6495B3B4"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3C727794" w14:textId="77777777" w:rsidTr="00340281">
        <w:trPr>
          <w:trHeight w:val="300"/>
        </w:trPr>
        <w:tc>
          <w:tcPr>
            <w:tcW w:w="5266" w:type="dxa"/>
            <w:tcBorders>
              <w:top w:val="nil"/>
              <w:left w:val="nil"/>
              <w:bottom w:val="nil"/>
              <w:right w:val="nil"/>
            </w:tcBorders>
            <w:shd w:val="clear" w:color="auto" w:fill="auto"/>
            <w:noWrap/>
            <w:vAlign w:val="bottom"/>
            <w:hideMark/>
          </w:tcPr>
          <w:p w14:paraId="6E984F34"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64238223"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4144697B"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788F7BAE"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3388C6E9"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2143A67F"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3B572569"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19430DBB"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32D5E9A8" w14:textId="77777777" w:rsidTr="00340281">
        <w:trPr>
          <w:trHeight w:val="300"/>
        </w:trPr>
        <w:tc>
          <w:tcPr>
            <w:tcW w:w="5266" w:type="dxa"/>
            <w:tcBorders>
              <w:top w:val="nil"/>
              <w:left w:val="nil"/>
              <w:bottom w:val="nil"/>
              <w:right w:val="nil"/>
            </w:tcBorders>
            <w:shd w:val="clear" w:color="auto" w:fill="auto"/>
            <w:noWrap/>
            <w:vAlign w:val="bottom"/>
            <w:hideMark/>
          </w:tcPr>
          <w:p w14:paraId="0E624EE5"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6C7970C5"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09E81DA5"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28C601F5"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4F45E4A0"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4760B90C"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64A7E2EA"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17B917E2"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1F36E29B" w14:textId="77777777" w:rsidTr="00340281">
        <w:trPr>
          <w:trHeight w:val="315"/>
        </w:trPr>
        <w:tc>
          <w:tcPr>
            <w:tcW w:w="5266" w:type="dxa"/>
            <w:tcBorders>
              <w:top w:val="nil"/>
              <w:left w:val="nil"/>
              <w:bottom w:val="single" w:sz="12" w:space="0" w:color="A7BFDE"/>
              <w:right w:val="nil"/>
            </w:tcBorders>
            <w:shd w:val="clear" w:color="000000" w:fill="95B3D7"/>
            <w:noWrap/>
            <w:vAlign w:val="bottom"/>
            <w:hideMark/>
          </w:tcPr>
          <w:p w14:paraId="5371A07B"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w:t>
            </w:r>
          </w:p>
        </w:tc>
        <w:tc>
          <w:tcPr>
            <w:tcW w:w="1382" w:type="dxa"/>
            <w:tcBorders>
              <w:top w:val="nil"/>
              <w:left w:val="nil"/>
              <w:bottom w:val="single" w:sz="12" w:space="0" w:color="A7BFDE"/>
              <w:right w:val="nil"/>
            </w:tcBorders>
            <w:shd w:val="clear" w:color="000000" w:fill="95B3D7"/>
            <w:noWrap/>
            <w:vAlign w:val="bottom"/>
            <w:hideMark/>
          </w:tcPr>
          <w:p w14:paraId="49266F57"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Monday </w:t>
            </w:r>
          </w:p>
        </w:tc>
        <w:tc>
          <w:tcPr>
            <w:tcW w:w="1362" w:type="dxa"/>
            <w:tcBorders>
              <w:top w:val="nil"/>
              <w:left w:val="nil"/>
              <w:bottom w:val="single" w:sz="12" w:space="0" w:color="A7BFDE"/>
              <w:right w:val="nil"/>
            </w:tcBorders>
            <w:shd w:val="clear" w:color="000000" w:fill="95B3D7"/>
            <w:noWrap/>
            <w:vAlign w:val="bottom"/>
            <w:hideMark/>
          </w:tcPr>
          <w:p w14:paraId="628A4295"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Tuesday </w:t>
            </w:r>
          </w:p>
        </w:tc>
        <w:tc>
          <w:tcPr>
            <w:tcW w:w="1361" w:type="dxa"/>
            <w:gridSpan w:val="2"/>
            <w:tcBorders>
              <w:top w:val="nil"/>
              <w:left w:val="nil"/>
              <w:bottom w:val="single" w:sz="12" w:space="0" w:color="A7BFDE"/>
              <w:right w:val="nil"/>
            </w:tcBorders>
            <w:shd w:val="clear" w:color="000000" w:fill="95B3D7"/>
            <w:noWrap/>
            <w:vAlign w:val="bottom"/>
            <w:hideMark/>
          </w:tcPr>
          <w:p w14:paraId="6D293022"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Wednesday </w:t>
            </w:r>
          </w:p>
        </w:tc>
        <w:tc>
          <w:tcPr>
            <w:tcW w:w="1242" w:type="dxa"/>
            <w:tcBorders>
              <w:top w:val="nil"/>
              <w:left w:val="nil"/>
              <w:bottom w:val="single" w:sz="12" w:space="0" w:color="A7BFDE"/>
              <w:right w:val="nil"/>
            </w:tcBorders>
            <w:shd w:val="clear" w:color="000000" w:fill="95B3D7"/>
            <w:noWrap/>
            <w:vAlign w:val="bottom"/>
            <w:hideMark/>
          </w:tcPr>
          <w:p w14:paraId="602878AB"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Thursday </w:t>
            </w:r>
          </w:p>
        </w:tc>
        <w:tc>
          <w:tcPr>
            <w:tcW w:w="1273" w:type="dxa"/>
            <w:tcBorders>
              <w:top w:val="nil"/>
              <w:left w:val="nil"/>
              <w:bottom w:val="single" w:sz="12" w:space="0" w:color="A7BFDE"/>
              <w:right w:val="nil"/>
            </w:tcBorders>
            <w:shd w:val="clear" w:color="000000" w:fill="95B3D7"/>
            <w:noWrap/>
            <w:vAlign w:val="bottom"/>
            <w:hideMark/>
          </w:tcPr>
          <w:p w14:paraId="0BAA1CC1"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Friday</w:t>
            </w:r>
          </w:p>
        </w:tc>
        <w:tc>
          <w:tcPr>
            <w:tcW w:w="1088" w:type="dxa"/>
            <w:tcBorders>
              <w:top w:val="nil"/>
              <w:left w:val="nil"/>
              <w:bottom w:val="single" w:sz="12" w:space="0" w:color="A7BFDE"/>
              <w:right w:val="nil"/>
            </w:tcBorders>
            <w:shd w:val="clear" w:color="000000" w:fill="95B3D7"/>
            <w:noWrap/>
            <w:vAlign w:val="bottom"/>
            <w:hideMark/>
          </w:tcPr>
          <w:p w14:paraId="181DC96B"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Saturday </w:t>
            </w:r>
          </w:p>
        </w:tc>
        <w:tc>
          <w:tcPr>
            <w:tcW w:w="1107" w:type="dxa"/>
            <w:tcBorders>
              <w:top w:val="nil"/>
              <w:left w:val="nil"/>
              <w:bottom w:val="single" w:sz="12" w:space="0" w:color="A7BFDE"/>
              <w:right w:val="nil"/>
            </w:tcBorders>
            <w:shd w:val="clear" w:color="000000" w:fill="95B3D7"/>
            <w:noWrap/>
            <w:vAlign w:val="bottom"/>
            <w:hideMark/>
          </w:tcPr>
          <w:p w14:paraId="49C4D547" w14:textId="77777777" w:rsidR="00340281" w:rsidRPr="00905F36" w:rsidRDefault="00340281" w:rsidP="00C96016">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Sunday </w:t>
            </w:r>
          </w:p>
        </w:tc>
      </w:tr>
      <w:tr w:rsidR="00340281" w:rsidRPr="00905F36" w14:paraId="3FC01BA4" w14:textId="77777777" w:rsidTr="00340281">
        <w:trPr>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7A017AC"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Bank Balance </w:t>
            </w:r>
          </w:p>
        </w:tc>
        <w:tc>
          <w:tcPr>
            <w:tcW w:w="138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3B8E045"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single" w:sz="4" w:space="0" w:color="3F3F3F"/>
              <w:left w:val="nil"/>
              <w:bottom w:val="single" w:sz="4" w:space="0" w:color="3F3F3F"/>
              <w:right w:val="single" w:sz="4" w:space="0" w:color="3F3F3F"/>
            </w:tcBorders>
            <w:shd w:val="clear" w:color="000000" w:fill="F2F2F2"/>
            <w:noWrap/>
            <w:vAlign w:val="bottom"/>
            <w:hideMark/>
          </w:tcPr>
          <w:p w14:paraId="1680BF84"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single" w:sz="4" w:space="0" w:color="3F3F3F"/>
              <w:left w:val="nil"/>
              <w:bottom w:val="single" w:sz="4" w:space="0" w:color="3F3F3F"/>
              <w:right w:val="single" w:sz="4" w:space="0" w:color="3F3F3F"/>
            </w:tcBorders>
            <w:shd w:val="clear" w:color="000000" w:fill="F2F2F2"/>
            <w:noWrap/>
            <w:vAlign w:val="bottom"/>
            <w:hideMark/>
          </w:tcPr>
          <w:p w14:paraId="643FD596"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FF1C2E4"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single" w:sz="4" w:space="0" w:color="3F3F3F"/>
              <w:left w:val="nil"/>
              <w:bottom w:val="single" w:sz="4" w:space="0" w:color="3F3F3F"/>
              <w:right w:val="single" w:sz="4" w:space="0" w:color="3F3F3F"/>
            </w:tcBorders>
            <w:shd w:val="clear" w:color="000000" w:fill="F2F2F2"/>
            <w:noWrap/>
            <w:vAlign w:val="bottom"/>
            <w:hideMark/>
          </w:tcPr>
          <w:p w14:paraId="78CE9824"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single" w:sz="4" w:space="0" w:color="3F3F3F"/>
              <w:left w:val="nil"/>
              <w:bottom w:val="single" w:sz="4" w:space="0" w:color="3F3F3F"/>
              <w:right w:val="single" w:sz="4" w:space="0" w:color="3F3F3F"/>
            </w:tcBorders>
            <w:shd w:val="clear" w:color="000000" w:fill="F2F2F2"/>
            <w:noWrap/>
            <w:vAlign w:val="bottom"/>
            <w:hideMark/>
          </w:tcPr>
          <w:p w14:paraId="28AF8BE6"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single" w:sz="4" w:space="0" w:color="3F3F3F"/>
              <w:left w:val="nil"/>
              <w:bottom w:val="single" w:sz="4" w:space="0" w:color="3F3F3F"/>
              <w:right w:val="single" w:sz="4" w:space="0" w:color="3F3F3F"/>
            </w:tcBorders>
            <w:shd w:val="clear" w:color="000000" w:fill="F2F2F2"/>
            <w:noWrap/>
            <w:vAlign w:val="bottom"/>
            <w:hideMark/>
          </w:tcPr>
          <w:p w14:paraId="7196C2E7"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7D9E8673" w14:textId="77777777" w:rsidTr="00340281">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7F148DB"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Income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0E84D114"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1855A5BD"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28C4035A"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02C15650"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4E18DA88"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2A847857"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37095F6C"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2DB6311D" w14:textId="77777777" w:rsidTr="00340281">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598F046"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Salaries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17468912"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080530A3"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4A27A06D"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6D424CD0"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2389B1E3"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747A21B6"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0C6C3191"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0F057E97" w14:textId="77777777" w:rsidTr="00340281">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186EA2B"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Cost of Utilities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6FD25C25"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7425E030"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6C168F17"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387C56B9"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1517CA4E"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4CB8D6AC"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6A105122"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4D29E300" w14:textId="77777777" w:rsidTr="00340281">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60D61649"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Rent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1021C78A"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7AF0A483"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7CE43C4F"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5AEA932A"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741CA4D2"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09EC0214"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3E18816C"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2D5884AA" w14:textId="77777777" w:rsidTr="00340281">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AF65DE0"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Cost of </w:t>
            </w:r>
            <w:r>
              <w:rPr>
                <w:rFonts w:ascii="Arial" w:eastAsia="Times New Roman" w:hAnsi="Arial" w:cs="Arial"/>
                <w:color w:val="3F3F76"/>
                <w:lang w:eastAsia="en-GB"/>
              </w:rPr>
              <w:t xml:space="preserve"> IT </w:t>
            </w:r>
            <w:r w:rsidRPr="00905F36">
              <w:rPr>
                <w:rFonts w:ascii="Arial" w:eastAsia="Times New Roman" w:hAnsi="Arial" w:cs="Arial"/>
                <w:color w:val="3F3F76"/>
                <w:lang w:eastAsia="en-GB"/>
              </w:rPr>
              <w:t xml:space="preserve">infrastructure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387C4347"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122DB9A9"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7F384B14"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2DA5316F"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356629D8"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2B6017FD"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20851A8E"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3875364E" w14:textId="77777777" w:rsidTr="00340281">
        <w:trPr>
          <w:trHeight w:val="300"/>
        </w:trPr>
        <w:tc>
          <w:tcPr>
            <w:tcW w:w="5266" w:type="dxa"/>
            <w:tcBorders>
              <w:top w:val="nil"/>
              <w:left w:val="nil"/>
              <w:bottom w:val="nil"/>
              <w:right w:val="nil"/>
            </w:tcBorders>
            <w:shd w:val="clear" w:color="auto" w:fill="auto"/>
            <w:noWrap/>
            <w:vAlign w:val="bottom"/>
            <w:hideMark/>
          </w:tcPr>
          <w:p w14:paraId="37E647BF" w14:textId="77777777" w:rsidR="00340281" w:rsidRPr="00905F36" w:rsidRDefault="00340281" w:rsidP="00C96016">
            <w:pPr>
              <w:rPr>
                <w:rFonts w:ascii="Arial" w:eastAsia="Times New Roman" w:hAnsi="Arial" w:cs="Arial"/>
                <w:color w:val="000000"/>
                <w:lang w:eastAsia="en-GB"/>
              </w:rPr>
            </w:pP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185B49FF"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01328CCA"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0B4FC9FF"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0F05005A"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4DEB2AF7"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51DC12A5"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02C41C10"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4C47BA1E" w14:textId="77777777" w:rsidTr="00340281">
        <w:trPr>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03B1136D" w14:textId="77777777" w:rsidR="00340281" w:rsidRPr="00905F36" w:rsidRDefault="00340281" w:rsidP="00C96016">
            <w:pPr>
              <w:rPr>
                <w:rFonts w:ascii="Arial" w:eastAsia="Times New Roman" w:hAnsi="Arial" w:cs="Arial"/>
                <w:color w:val="3F3F76"/>
                <w:lang w:eastAsia="en-GB"/>
              </w:rPr>
            </w:pPr>
            <w:r w:rsidRPr="00905F36">
              <w:rPr>
                <w:rFonts w:ascii="Arial" w:eastAsia="Times New Roman" w:hAnsi="Arial" w:cs="Arial"/>
                <w:color w:val="3F3F76"/>
                <w:lang w:eastAsia="en-GB"/>
              </w:rPr>
              <w:t xml:space="preserve">Closing Balance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3B42F2D9"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126B35CB"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35FB60BF"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07BB5B7A"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39B113DD"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5953D622"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004AAFD2" w14:textId="77777777" w:rsidR="00340281" w:rsidRPr="00905F36" w:rsidRDefault="00340281" w:rsidP="00C96016">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340281" w:rsidRPr="00905F36" w14:paraId="6A3C5E6E" w14:textId="77777777" w:rsidTr="00340281">
        <w:trPr>
          <w:trHeight w:val="300"/>
        </w:trPr>
        <w:tc>
          <w:tcPr>
            <w:tcW w:w="5266" w:type="dxa"/>
            <w:tcBorders>
              <w:top w:val="nil"/>
              <w:left w:val="nil"/>
              <w:bottom w:val="nil"/>
              <w:right w:val="nil"/>
            </w:tcBorders>
            <w:shd w:val="clear" w:color="auto" w:fill="auto"/>
            <w:noWrap/>
            <w:vAlign w:val="bottom"/>
            <w:hideMark/>
          </w:tcPr>
          <w:p w14:paraId="76BBFEE4"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252E71EE"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01D5901B"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79060AB6"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77D5DD14"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628F4DDC"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2EAAEC08"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6E2DB317"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5D2B9C1B" w14:textId="77777777" w:rsidTr="00340281">
        <w:trPr>
          <w:trHeight w:val="300"/>
        </w:trPr>
        <w:tc>
          <w:tcPr>
            <w:tcW w:w="5266" w:type="dxa"/>
            <w:tcBorders>
              <w:top w:val="nil"/>
              <w:left w:val="nil"/>
              <w:bottom w:val="nil"/>
              <w:right w:val="nil"/>
            </w:tcBorders>
            <w:shd w:val="clear" w:color="auto" w:fill="auto"/>
            <w:noWrap/>
            <w:vAlign w:val="bottom"/>
            <w:hideMark/>
          </w:tcPr>
          <w:p w14:paraId="28FFA384"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7230B499"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518D53E2"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35D7DA25"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34D89D80"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751F0C17"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431FD155"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36AE70D6"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17F35BC3" w14:textId="77777777" w:rsidTr="00340281">
        <w:trPr>
          <w:trHeight w:val="300"/>
        </w:trPr>
        <w:tc>
          <w:tcPr>
            <w:tcW w:w="5266" w:type="dxa"/>
            <w:tcBorders>
              <w:top w:val="nil"/>
              <w:left w:val="nil"/>
              <w:bottom w:val="nil"/>
              <w:right w:val="nil"/>
            </w:tcBorders>
            <w:shd w:val="clear" w:color="auto" w:fill="auto"/>
            <w:noWrap/>
            <w:vAlign w:val="bottom"/>
            <w:hideMark/>
          </w:tcPr>
          <w:p w14:paraId="6D1093E5"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30069B19"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0878DEEF"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200D29ED"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340E3E4B"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21788AE1"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2874A618"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1E149DB8"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3AA616CA" w14:textId="77777777" w:rsidTr="00340281">
        <w:trPr>
          <w:trHeight w:val="300"/>
        </w:trPr>
        <w:tc>
          <w:tcPr>
            <w:tcW w:w="5266" w:type="dxa"/>
            <w:tcBorders>
              <w:top w:val="nil"/>
              <w:left w:val="nil"/>
              <w:bottom w:val="nil"/>
              <w:right w:val="nil"/>
            </w:tcBorders>
            <w:shd w:val="clear" w:color="auto" w:fill="auto"/>
            <w:noWrap/>
            <w:vAlign w:val="bottom"/>
            <w:hideMark/>
          </w:tcPr>
          <w:p w14:paraId="6E13F8FE"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0F44081C"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3FF7D9F0"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227095C5"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542E6847"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13635119"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642AF5BC"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5F221C57"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45E9D5EE" w14:textId="77777777" w:rsidTr="00340281">
        <w:trPr>
          <w:trHeight w:val="300"/>
        </w:trPr>
        <w:tc>
          <w:tcPr>
            <w:tcW w:w="5266" w:type="dxa"/>
            <w:tcBorders>
              <w:top w:val="nil"/>
              <w:left w:val="nil"/>
              <w:bottom w:val="nil"/>
              <w:right w:val="nil"/>
            </w:tcBorders>
            <w:shd w:val="clear" w:color="auto" w:fill="auto"/>
            <w:noWrap/>
            <w:vAlign w:val="bottom"/>
            <w:hideMark/>
          </w:tcPr>
          <w:p w14:paraId="10C50D6A" w14:textId="77777777" w:rsidR="00340281" w:rsidRPr="00905F36" w:rsidRDefault="00340281" w:rsidP="00C96016">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72A060AA"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0DA94CB4"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32F03AEE"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45119660"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4EC2B984"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1F53D239"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6DB4A34E"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1C779F57" w14:textId="77777777" w:rsidTr="00340281">
        <w:trPr>
          <w:trHeight w:val="300"/>
        </w:trPr>
        <w:tc>
          <w:tcPr>
            <w:tcW w:w="5266" w:type="dxa"/>
            <w:tcBorders>
              <w:top w:val="nil"/>
              <w:left w:val="nil"/>
              <w:bottom w:val="nil"/>
              <w:right w:val="nil"/>
            </w:tcBorders>
            <w:shd w:val="clear" w:color="auto" w:fill="auto"/>
            <w:noWrap/>
            <w:vAlign w:val="bottom"/>
            <w:hideMark/>
          </w:tcPr>
          <w:p w14:paraId="36C0E932" w14:textId="77777777" w:rsidR="00340281" w:rsidRPr="00905F36" w:rsidRDefault="00340281" w:rsidP="00C96016">
            <w:pPr>
              <w:rPr>
                <w:rFonts w:ascii="Arial" w:eastAsia="Times New Roman" w:hAnsi="Arial" w:cs="Arial"/>
                <w:b/>
                <w:color w:val="000000"/>
                <w:lang w:eastAsia="en-GB"/>
              </w:rPr>
            </w:pPr>
            <w:r>
              <w:rPr>
                <w:rFonts w:ascii="Arial" w:eastAsia="Times New Roman" w:hAnsi="Arial" w:cs="Arial"/>
                <w:b/>
                <w:color w:val="000000"/>
                <w:lang w:eastAsia="en-GB"/>
              </w:rPr>
              <w:t>Assistant Financial Manager Signature:</w:t>
            </w:r>
          </w:p>
        </w:tc>
        <w:tc>
          <w:tcPr>
            <w:tcW w:w="1382" w:type="dxa"/>
            <w:tcBorders>
              <w:top w:val="nil"/>
              <w:left w:val="nil"/>
              <w:bottom w:val="nil"/>
              <w:right w:val="nil"/>
            </w:tcBorders>
            <w:shd w:val="clear" w:color="auto" w:fill="auto"/>
            <w:noWrap/>
            <w:vAlign w:val="bottom"/>
            <w:hideMark/>
          </w:tcPr>
          <w:p w14:paraId="21BF05EC"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3852F1A5"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610D28A5"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50DD3CC0"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5270606D"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3C3004CC"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1934DFBA"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1B94C37D" w14:textId="77777777" w:rsidTr="00340281">
        <w:trPr>
          <w:trHeight w:val="300"/>
        </w:trPr>
        <w:tc>
          <w:tcPr>
            <w:tcW w:w="5266" w:type="dxa"/>
            <w:tcBorders>
              <w:top w:val="nil"/>
              <w:left w:val="nil"/>
              <w:bottom w:val="nil"/>
              <w:right w:val="nil"/>
            </w:tcBorders>
            <w:shd w:val="clear" w:color="auto" w:fill="auto"/>
            <w:noWrap/>
            <w:vAlign w:val="bottom"/>
            <w:hideMark/>
          </w:tcPr>
          <w:p w14:paraId="34288BFF" w14:textId="77777777" w:rsidR="00340281" w:rsidRPr="00905F36" w:rsidRDefault="00340281" w:rsidP="00C96016">
            <w:pPr>
              <w:rPr>
                <w:rFonts w:ascii="Arial" w:eastAsia="Times New Roman" w:hAnsi="Arial" w:cs="Arial"/>
                <w:b/>
                <w:color w:val="000000"/>
                <w:lang w:eastAsia="en-GB"/>
              </w:rPr>
            </w:pPr>
          </w:p>
        </w:tc>
        <w:tc>
          <w:tcPr>
            <w:tcW w:w="1382" w:type="dxa"/>
            <w:tcBorders>
              <w:top w:val="nil"/>
              <w:left w:val="nil"/>
              <w:bottom w:val="nil"/>
              <w:right w:val="nil"/>
            </w:tcBorders>
            <w:shd w:val="clear" w:color="auto" w:fill="auto"/>
            <w:noWrap/>
            <w:vAlign w:val="bottom"/>
            <w:hideMark/>
          </w:tcPr>
          <w:p w14:paraId="128F82BE"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269762FB"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18BCF441"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23F31684"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3FB38292"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64A4F2DA"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270590E7" w14:textId="77777777" w:rsidR="00340281" w:rsidRPr="00905F36" w:rsidRDefault="00340281" w:rsidP="00C96016">
            <w:pPr>
              <w:rPr>
                <w:rFonts w:ascii="Calibri" w:eastAsia="Times New Roman" w:hAnsi="Calibri" w:cs="Times New Roman"/>
                <w:color w:val="000000"/>
                <w:lang w:eastAsia="en-GB"/>
              </w:rPr>
            </w:pPr>
          </w:p>
        </w:tc>
      </w:tr>
      <w:tr w:rsidR="00340281" w:rsidRPr="00905F36" w14:paraId="1944874F" w14:textId="77777777" w:rsidTr="00340281">
        <w:trPr>
          <w:trHeight w:val="300"/>
        </w:trPr>
        <w:tc>
          <w:tcPr>
            <w:tcW w:w="5266" w:type="dxa"/>
            <w:tcBorders>
              <w:top w:val="nil"/>
              <w:left w:val="nil"/>
              <w:bottom w:val="nil"/>
              <w:right w:val="nil"/>
            </w:tcBorders>
            <w:shd w:val="clear" w:color="auto" w:fill="auto"/>
            <w:noWrap/>
            <w:vAlign w:val="bottom"/>
            <w:hideMark/>
          </w:tcPr>
          <w:p w14:paraId="351C5685" w14:textId="77777777" w:rsidR="00340281" w:rsidRPr="00905F36" w:rsidRDefault="00340281" w:rsidP="00C96016">
            <w:pPr>
              <w:rPr>
                <w:rFonts w:ascii="Arial" w:eastAsia="Times New Roman" w:hAnsi="Arial" w:cs="Arial"/>
                <w:b/>
                <w:color w:val="000000"/>
                <w:lang w:eastAsia="en-GB"/>
              </w:rPr>
            </w:pPr>
            <w:r w:rsidRPr="00905F36">
              <w:rPr>
                <w:rFonts w:ascii="Arial" w:eastAsia="Times New Roman" w:hAnsi="Arial" w:cs="Arial"/>
                <w:b/>
                <w:color w:val="000000"/>
                <w:lang w:eastAsia="en-GB"/>
              </w:rPr>
              <w:lastRenderedPageBreak/>
              <w:t xml:space="preserve">Documents Manager Signature </w:t>
            </w:r>
            <w:r>
              <w:rPr>
                <w:rFonts w:ascii="Arial" w:eastAsia="Times New Roman" w:hAnsi="Arial" w:cs="Arial"/>
                <w:b/>
                <w:color w:val="000000"/>
                <w:lang w:eastAsia="en-GB"/>
              </w:rPr>
              <w:t>:</w:t>
            </w:r>
          </w:p>
        </w:tc>
        <w:tc>
          <w:tcPr>
            <w:tcW w:w="1382" w:type="dxa"/>
            <w:tcBorders>
              <w:top w:val="nil"/>
              <w:left w:val="nil"/>
              <w:bottom w:val="nil"/>
              <w:right w:val="nil"/>
            </w:tcBorders>
            <w:shd w:val="clear" w:color="auto" w:fill="auto"/>
            <w:noWrap/>
            <w:vAlign w:val="bottom"/>
            <w:hideMark/>
          </w:tcPr>
          <w:p w14:paraId="1B300A6E" w14:textId="77777777" w:rsidR="00340281" w:rsidRPr="00905F36" w:rsidRDefault="00340281" w:rsidP="00C96016">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1D0CD6D5" w14:textId="77777777" w:rsidR="00340281" w:rsidRPr="00905F36" w:rsidRDefault="00340281" w:rsidP="00C96016">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109A7E0D" w14:textId="77777777" w:rsidR="00340281" w:rsidRPr="00905F36" w:rsidRDefault="00340281" w:rsidP="00C96016">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11E275F1" w14:textId="77777777" w:rsidR="00340281" w:rsidRPr="00905F36" w:rsidRDefault="00340281" w:rsidP="00C96016">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37D36163" w14:textId="77777777" w:rsidR="00340281" w:rsidRPr="00905F36" w:rsidRDefault="00340281" w:rsidP="00C96016">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434BEDB4" w14:textId="77777777" w:rsidR="00340281" w:rsidRPr="00905F36" w:rsidRDefault="00340281" w:rsidP="00C96016">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52EAEAF4" w14:textId="77777777" w:rsidR="00340281" w:rsidRPr="00905F36" w:rsidRDefault="00340281" w:rsidP="00C96016">
            <w:pPr>
              <w:rPr>
                <w:rFonts w:ascii="Calibri" w:eastAsia="Times New Roman" w:hAnsi="Calibri" w:cs="Times New Roman"/>
                <w:color w:val="000000"/>
                <w:lang w:eastAsia="en-GB"/>
              </w:rPr>
            </w:pPr>
          </w:p>
        </w:tc>
      </w:tr>
    </w:tbl>
    <w:p w14:paraId="39AC2764" w14:textId="1C6FE6F2" w:rsidR="00340281" w:rsidRDefault="00340281" w:rsidP="00C96016">
      <w:pPr>
        <w:rPr>
          <w:rFonts w:ascii="Arial" w:hAnsi="Arial" w:cs="Arial"/>
        </w:rPr>
      </w:pPr>
    </w:p>
    <w:p w14:paraId="0F27E17E" w14:textId="16E92954" w:rsidR="00902BB1" w:rsidRDefault="00902BB1" w:rsidP="00C96016">
      <w:pPr>
        <w:rPr>
          <w:rFonts w:ascii="Arial" w:hAnsi="Arial" w:cs="Arial"/>
        </w:rPr>
        <w:sectPr w:rsidR="00902BB1" w:rsidSect="00340281">
          <w:pgSz w:w="16840" w:h="11900" w:orient="landscape"/>
          <w:pgMar w:top="1800" w:right="1440" w:bottom="1800" w:left="568" w:header="708" w:footer="708" w:gutter="0"/>
          <w:cols w:space="708"/>
          <w:titlePg/>
          <w:docGrid w:linePitch="360"/>
        </w:sectPr>
      </w:pPr>
      <w:r w:rsidRPr="00902BB1">
        <w:rPr>
          <w:rFonts w:ascii="Arial" w:hAnsi="Arial" w:cs="Arial"/>
          <w:noProof/>
          <w:lang w:eastAsia="en-GB"/>
        </w:rPr>
        <mc:AlternateContent>
          <mc:Choice Requires="wps">
            <w:drawing>
              <wp:anchor distT="0" distB="0" distL="114300" distR="114300" simplePos="0" relativeHeight="251663360" behindDoc="0" locked="0" layoutInCell="1" allowOverlap="1" wp14:anchorId="09E3495F" wp14:editId="1A55157B">
                <wp:simplePos x="0" y="0"/>
                <wp:positionH relativeFrom="column">
                  <wp:posOffset>2928909</wp:posOffset>
                </wp:positionH>
                <wp:positionV relativeFrom="paragraph">
                  <wp:posOffset>1620694</wp:posOffset>
                </wp:positionV>
                <wp:extent cx="3767455" cy="2787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455" cy="278765"/>
                        </a:xfrm>
                        <a:prstGeom prst="rect">
                          <a:avLst/>
                        </a:prstGeom>
                        <a:noFill/>
                        <a:ln w="9525">
                          <a:noFill/>
                          <a:miter lim="800000"/>
                          <a:headEnd/>
                          <a:tailEnd/>
                        </a:ln>
                      </wps:spPr>
                      <wps:txbx>
                        <w:txbxContent>
                          <w:p w14:paraId="406B920E" w14:textId="3CA2B547" w:rsidR="00F377B0" w:rsidRPr="00902BB1" w:rsidRDefault="00F377B0">
                            <w:pPr>
                              <w:rPr>
                                <w:b/>
                              </w:rPr>
                            </w:pPr>
                            <w:r w:rsidRPr="00902BB1">
                              <w:rPr>
                                <w:b/>
                              </w:rPr>
                              <w:t>[THIS PAGE IS LEFT INTENTIONALLY BLANK]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0.6pt;margin-top:127.6pt;width:296.65pt;height:21.9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" filled="f" stroked="f">
                <v:textbox style="mso-fit-shape-to-text:t">
                  <w:txbxContent>
                    <w:p w14:paraId="406B920E" w14:textId="3CA2B547" w:rsidR="00F377B0" w:rsidRPr="00902BB1" w:rsidRDefault="00F377B0">
                      <w:pPr>
                        <w:rPr>
                          <w:b/>
                        </w:rPr>
                      </w:pPr>
                      <w:r w:rsidRPr="00902BB1">
                        <w:rPr>
                          <w:b/>
                        </w:rPr>
                        <w:t>[THIS PAGE IS LEFT INTENTIONALLY BLANK]</w:t>
                      </w:r>
                    </w:p>
                  </w:txbxContent>
                </v:textbox>
              </v:shape>
            </w:pict>
          </mc:Fallback>
        </mc:AlternateContent>
      </w:r>
    </w:p>
    <w:p w14:paraId="59DE0109" w14:textId="08F55F6D" w:rsidR="00340281" w:rsidRDefault="00902BB1" w:rsidP="00C96016">
      <w:pPr>
        <w:pStyle w:val="Heading21"/>
      </w:pPr>
      <w:bookmarkStart w:id="66" w:name="_Toc410924075"/>
      <w:r>
        <w:lastRenderedPageBreak/>
        <w:t>Test report template</w:t>
      </w:r>
      <w:bookmarkEnd w:id="66"/>
    </w:p>
    <w:p w14:paraId="4556BE74" w14:textId="77777777" w:rsidR="00902BB1" w:rsidRDefault="00902BB1" w:rsidP="00C96016">
      <w:pPr>
        <w:ind w:left="2160"/>
        <w:rPr>
          <w:rFonts w:ascii="Arial" w:hAnsi="Arial" w:cs="Arial"/>
        </w:rPr>
      </w:pPr>
    </w:p>
    <w:p w14:paraId="2BD54D85" w14:textId="77777777" w:rsidR="00902BB1" w:rsidRDefault="00902BB1" w:rsidP="00C96016">
      <w:pPr>
        <w:ind w:left="2160"/>
        <w:rPr>
          <w:rFonts w:ascii="Arial" w:hAnsi="Arial" w:cs="Arial"/>
        </w:rPr>
      </w:pPr>
    </w:p>
    <w:p w14:paraId="310BB7F1" w14:textId="77777777" w:rsidR="00902BB1" w:rsidRDefault="00902BB1" w:rsidP="00C96016">
      <w:pPr>
        <w:ind w:left="2160"/>
        <w:rPr>
          <w:rFonts w:ascii="Arial" w:hAnsi="Arial" w:cs="Arial"/>
        </w:rPr>
      </w:pPr>
    </w:p>
    <w:p w14:paraId="0AFF2CCB" w14:textId="2F999875" w:rsidR="00902BB1" w:rsidRPr="006963DC" w:rsidRDefault="006963DC" w:rsidP="006963DC">
      <w:pPr>
        <w:ind w:left="2160"/>
        <w:rPr>
          <w:rFonts w:ascii="Arial" w:hAnsi="Arial" w:cs="Arial"/>
        </w:rPr>
      </w:pPr>
      <w:r>
        <w:rPr>
          <w:rFonts w:ascii="Arial" w:hAnsi="Arial" w:cs="Arial"/>
        </w:rPr>
        <w:t xml:space="preserve"> </w:t>
      </w:r>
      <w:r w:rsidR="00902BB1">
        <w:rPr>
          <w:rFonts w:ascii="Arial" w:hAnsi="Arial" w:cs="Arial"/>
          <w:b/>
          <w:sz w:val="48"/>
          <w:szCs w:val="48"/>
          <w:u w:val="single"/>
        </w:rPr>
        <w:t>Test Report</w:t>
      </w:r>
    </w:p>
    <w:p w14:paraId="7A6618AC" w14:textId="77777777" w:rsidR="00902BB1" w:rsidRPr="00BD6AFE" w:rsidRDefault="00902BB1" w:rsidP="00C96016">
      <w:pPr>
        <w:rPr>
          <w:rFonts w:ascii="Arial" w:hAnsi="Arial" w:cs="Arial"/>
          <w:b/>
          <w:sz w:val="26"/>
          <w:szCs w:val="26"/>
          <w:u w:val="single"/>
        </w:rPr>
      </w:pPr>
    </w:p>
    <w:p w14:paraId="39CD6FC7" w14:textId="77777777" w:rsidR="00902BB1" w:rsidRPr="00902BB1" w:rsidRDefault="00902BB1" w:rsidP="00C96016">
      <w:pPr>
        <w:rPr>
          <w:rFonts w:ascii="Arial" w:hAnsi="Arial" w:cs="Arial"/>
          <w:b/>
          <w:sz w:val="32"/>
          <w:u w:val="single"/>
        </w:rPr>
      </w:pPr>
      <w:bookmarkStart w:id="67" w:name="_Toc410318268"/>
      <w:r w:rsidRPr="00902BB1">
        <w:rPr>
          <w:rFonts w:ascii="Arial" w:hAnsi="Arial" w:cs="Arial"/>
          <w:b/>
          <w:sz w:val="32"/>
          <w:u w:val="single"/>
        </w:rPr>
        <w:t>Test of GUI</w:t>
      </w:r>
      <w:bookmarkEnd w:id="67"/>
    </w:p>
    <w:p w14:paraId="1945F159" w14:textId="77777777" w:rsidR="00902BB1" w:rsidRDefault="00902BB1" w:rsidP="00C96016">
      <w:pPr>
        <w:rPr>
          <w:rFonts w:ascii="Arial" w:hAnsi="Arial" w:cs="Arial"/>
          <w:b/>
        </w:rPr>
      </w:pPr>
    </w:p>
    <w:p w14:paraId="2B48A4D2" w14:textId="77777777" w:rsidR="00902BB1" w:rsidRPr="00902BB1" w:rsidRDefault="00902BB1" w:rsidP="00C96016">
      <w:pPr>
        <w:rPr>
          <w:rFonts w:ascii="Arial" w:hAnsi="Arial" w:cs="Arial"/>
          <w:b/>
        </w:rPr>
      </w:pPr>
      <w:bookmarkStart w:id="68" w:name="_Toc410318269"/>
      <w:r w:rsidRPr="00902BB1">
        <w:rPr>
          <w:rFonts w:ascii="Arial" w:hAnsi="Arial" w:cs="Arial"/>
          <w:b/>
        </w:rPr>
        <w:t>1.0.0 Summary of testing</w:t>
      </w:r>
      <w:bookmarkEnd w:id="68"/>
    </w:p>
    <w:p w14:paraId="1CE7DCB1" w14:textId="77777777" w:rsidR="00902BB1" w:rsidRPr="00902BB1" w:rsidRDefault="00902BB1" w:rsidP="00C96016">
      <w:pPr>
        <w:rPr>
          <w:rFonts w:ascii="Arial" w:hAnsi="Arial" w:cs="Arial"/>
          <w:b/>
        </w:rPr>
      </w:pPr>
    </w:p>
    <w:p w14:paraId="060A21F6" w14:textId="6A4E6251" w:rsidR="00902BB1" w:rsidRPr="00902BB1" w:rsidRDefault="00902BB1" w:rsidP="00C96016">
      <w:pPr>
        <w:rPr>
          <w:rFonts w:ascii="Arial" w:hAnsi="Arial" w:cs="Arial"/>
          <w:b/>
        </w:rPr>
      </w:pPr>
      <w:bookmarkStart w:id="69" w:name="_Toc410318270"/>
      <w:r w:rsidRPr="00902BB1">
        <w:rPr>
          <w:rFonts w:ascii="Arial" w:hAnsi="Arial" w:cs="Arial"/>
          <w:b/>
        </w:rPr>
        <w:t>1.0.1 Prerequisites</w:t>
      </w:r>
      <w:bookmarkEnd w:id="69"/>
      <w:r w:rsidRPr="00902BB1">
        <w:rPr>
          <w:rFonts w:ascii="Arial" w:hAnsi="Arial" w:cs="Arial"/>
          <w:b/>
        </w:rPr>
        <w:br/>
      </w:r>
    </w:p>
    <w:p w14:paraId="4DC57B8F" w14:textId="77777777" w:rsidR="00902BB1" w:rsidRPr="00902BB1" w:rsidRDefault="00902BB1" w:rsidP="00C96016">
      <w:pPr>
        <w:rPr>
          <w:rFonts w:ascii="Arial" w:hAnsi="Arial" w:cs="Arial"/>
          <w:b/>
        </w:rPr>
      </w:pPr>
      <w:bookmarkStart w:id="70" w:name="_Toc410318271"/>
      <w:r w:rsidRPr="00902BB1">
        <w:rPr>
          <w:rFonts w:ascii="Arial" w:hAnsi="Arial" w:cs="Arial"/>
          <w:b/>
        </w:rPr>
        <w:t>1.0.2 Test importance</w:t>
      </w:r>
      <w:bookmarkEnd w:id="70"/>
    </w:p>
    <w:p w14:paraId="2C2208B3" w14:textId="77777777" w:rsidR="00902BB1" w:rsidRPr="00902BB1" w:rsidRDefault="00902BB1" w:rsidP="00C96016">
      <w:pPr>
        <w:rPr>
          <w:rFonts w:ascii="Arial" w:hAnsi="Arial" w:cs="Arial"/>
          <w:b/>
        </w:rPr>
      </w:pPr>
    </w:p>
    <w:p w14:paraId="30B47626" w14:textId="77777777" w:rsidR="00902BB1" w:rsidRPr="00902BB1" w:rsidRDefault="00902BB1" w:rsidP="00C96016">
      <w:pPr>
        <w:rPr>
          <w:rFonts w:ascii="Arial" w:hAnsi="Arial" w:cs="Arial"/>
          <w:b/>
        </w:rPr>
      </w:pPr>
      <w:bookmarkStart w:id="71" w:name="_Toc410318272"/>
      <w:r w:rsidRPr="00902BB1">
        <w:rPr>
          <w:rFonts w:ascii="Arial" w:hAnsi="Arial" w:cs="Arial"/>
          <w:b/>
        </w:rPr>
        <w:t>1.0.3 Test results</w:t>
      </w:r>
      <w:bookmarkEnd w:id="71"/>
    </w:p>
    <w:p w14:paraId="16254F59" w14:textId="77777777" w:rsidR="00902BB1" w:rsidRDefault="00902BB1" w:rsidP="00C96016"/>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902BB1" w14:paraId="2AF9A6E4" w14:textId="77777777" w:rsidTr="006A6D59">
        <w:trPr>
          <w:trHeight w:val="412"/>
        </w:trPr>
        <w:tc>
          <w:tcPr>
            <w:tcW w:w="3205" w:type="dxa"/>
            <w:shd w:val="clear" w:color="auto" w:fill="A6A6A6" w:themeFill="background1" w:themeFillShade="A6"/>
          </w:tcPr>
          <w:p w14:paraId="3061BE02" w14:textId="77777777" w:rsidR="00902BB1" w:rsidRDefault="00902BB1" w:rsidP="00C96016">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30C320CE" w14:textId="77777777" w:rsidR="00902BB1" w:rsidRDefault="00902BB1" w:rsidP="00C96016">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48CE3CA7" w14:textId="77777777" w:rsidR="00902BB1" w:rsidRDefault="00902BB1" w:rsidP="00C96016">
            <w:pPr>
              <w:rPr>
                <w:rFonts w:ascii="Arial" w:hAnsi="Arial" w:cs="Arial"/>
                <w:b/>
                <w:sz w:val="24"/>
                <w:szCs w:val="24"/>
              </w:rPr>
            </w:pPr>
            <w:r>
              <w:rPr>
                <w:rFonts w:ascii="Arial" w:hAnsi="Arial" w:cs="Arial"/>
                <w:b/>
                <w:sz w:val="24"/>
                <w:szCs w:val="24"/>
              </w:rPr>
              <w:t>Obtained Results</w:t>
            </w:r>
          </w:p>
        </w:tc>
      </w:tr>
      <w:tr w:rsidR="00902BB1" w14:paraId="3AB35A28" w14:textId="77777777" w:rsidTr="006A6D59">
        <w:trPr>
          <w:trHeight w:val="412"/>
        </w:trPr>
        <w:tc>
          <w:tcPr>
            <w:tcW w:w="3205" w:type="dxa"/>
          </w:tcPr>
          <w:p w14:paraId="46843299" w14:textId="77777777" w:rsidR="00902BB1" w:rsidRDefault="00902BB1" w:rsidP="00C96016">
            <w:pPr>
              <w:rPr>
                <w:rFonts w:ascii="Arial" w:hAnsi="Arial" w:cs="Arial"/>
                <w:b/>
                <w:sz w:val="24"/>
                <w:szCs w:val="24"/>
              </w:rPr>
            </w:pPr>
          </w:p>
        </w:tc>
        <w:tc>
          <w:tcPr>
            <w:tcW w:w="3206" w:type="dxa"/>
          </w:tcPr>
          <w:p w14:paraId="5895F325" w14:textId="77777777" w:rsidR="00902BB1" w:rsidRDefault="00902BB1" w:rsidP="00C96016">
            <w:pPr>
              <w:rPr>
                <w:rFonts w:ascii="Arial" w:hAnsi="Arial" w:cs="Arial"/>
                <w:b/>
                <w:sz w:val="24"/>
                <w:szCs w:val="24"/>
              </w:rPr>
            </w:pPr>
          </w:p>
        </w:tc>
        <w:tc>
          <w:tcPr>
            <w:tcW w:w="3206" w:type="dxa"/>
          </w:tcPr>
          <w:p w14:paraId="0B9DAAEF" w14:textId="77777777" w:rsidR="00902BB1" w:rsidRDefault="00902BB1" w:rsidP="00C96016">
            <w:pPr>
              <w:rPr>
                <w:rFonts w:ascii="Arial" w:hAnsi="Arial" w:cs="Arial"/>
                <w:b/>
                <w:sz w:val="24"/>
                <w:szCs w:val="24"/>
              </w:rPr>
            </w:pPr>
          </w:p>
        </w:tc>
      </w:tr>
      <w:tr w:rsidR="00902BB1" w14:paraId="32989F59" w14:textId="77777777" w:rsidTr="006A6D59">
        <w:trPr>
          <w:trHeight w:val="412"/>
        </w:trPr>
        <w:tc>
          <w:tcPr>
            <w:tcW w:w="3205" w:type="dxa"/>
          </w:tcPr>
          <w:p w14:paraId="0D968760" w14:textId="77777777" w:rsidR="00902BB1" w:rsidRDefault="00902BB1" w:rsidP="00C96016">
            <w:pPr>
              <w:rPr>
                <w:rFonts w:ascii="Arial" w:hAnsi="Arial" w:cs="Arial"/>
                <w:b/>
                <w:sz w:val="24"/>
                <w:szCs w:val="24"/>
              </w:rPr>
            </w:pPr>
          </w:p>
        </w:tc>
        <w:tc>
          <w:tcPr>
            <w:tcW w:w="3206" w:type="dxa"/>
          </w:tcPr>
          <w:p w14:paraId="62D4355B" w14:textId="77777777" w:rsidR="00902BB1" w:rsidRDefault="00902BB1" w:rsidP="00C96016">
            <w:pPr>
              <w:rPr>
                <w:rFonts w:ascii="Arial" w:hAnsi="Arial" w:cs="Arial"/>
                <w:b/>
                <w:sz w:val="24"/>
                <w:szCs w:val="24"/>
              </w:rPr>
            </w:pPr>
          </w:p>
        </w:tc>
        <w:tc>
          <w:tcPr>
            <w:tcW w:w="3206" w:type="dxa"/>
          </w:tcPr>
          <w:p w14:paraId="020FC8D7" w14:textId="77777777" w:rsidR="00902BB1" w:rsidRDefault="00902BB1" w:rsidP="00C96016">
            <w:pPr>
              <w:rPr>
                <w:rFonts w:ascii="Arial" w:hAnsi="Arial" w:cs="Arial"/>
                <w:b/>
                <w:sz w:val="24"/>
                <w:szCs w:val="24"/>
              </w:rPr>
            </w:pPr>
          </w:p>
        </w:tc>
      </w:tr>
      <w:tr w:rsidR="00902BB1" w14:paraId="567ACFB5" w14:textId="77777777" w:rsidTr="006A6D59">
        <w:trPr>
          <w:trHeight w:val="438"/>
        </w:trPr>
        <w:tc>
          <w:tcPr>
            <w:tcW w:w="3205" w:type="dxa"/>
          </w:tcPr>
          <w:p w14:paraId="2425D880" w14:textId="77777777" w:rsidR="00902BB1" w:rsidRDefault="00902BB1" w:rsidP="00C96016">
            <w:pPr>
              <w:rPr>
                <w:rFonts w:ascii="Arial" w:hAnsi="Arial" w:cs="Arial"/>
                <w:b/>
                <w:sz w:val="24"/>
                <w:szCs w:val="24"/>
              </w:rPr>
            </w:pPr>
          </w:p>
        </w:tc>
        <w:tc>
          <w:tcPr>
            <w:tcW w:w="3206" w:type="dxa"/>
          </w:tcPr>
          <w:p w14:paraId="5AEF75B3" w14:textId="77777777" w:rsidR="00902BB1" w:rsidRDefault="00902BB1" w:rsidP="00C96016">
            <w:pPr>
              <w:rPr>
                <w:rFonts w:ascii="Arial" w:hAnsi="Arial" w:cs="Arial"/>
                <w:b/>
                <w:sz w:val="24"/>
                <w:szCs w:val="24"/>
              </w:rPr>
            </w:pPr>
          </w:p>
        </w:tc>
        <w:tc>
          <w:tcPr>
            <w:tcW w:w="3206" w:type="dxa"/>
          </w:tcPr>
          <w:p w14:paraId="2F832DA5" w14:textId="77777777" w:rsidR="00902BB1" w:rsidRDefault="00902BB1" w:rsidP="00C96016">
            <w:pPr>
              <w:rPr>
                <w:rFonts w:ascii="Arial" w:hAnsi="Arial" w:cs="Arial"/>
                <w:b/>
                <w:sz w:val="24"/>
                <w:szCs w:val="24"/>
              </w:rPr>
            </w:pPr>
          </w:p>
        </w:tc>
      </w:tr>
      <w:tr w:rsidR="00902BB1" w14:paraId="612DAACF" w14:textId="77777777" w:rsidTr="006A6D59">
        <w:trPr>
          <w:trHeight w:val="438"/>
        </w:trPr>
        <w:tc>
          <w:tcPr>
            <w:tcW w:w="3205" w:type="dxa"/>
          </w:tcPr>
          <w:p w14:paraId="407F3882" w14:textId="77777777" w:rsidR="00902BB1" w:rsidRDefault="00902BB1" w:rsidP="00C96016">
            <w:pPr>
              <w:rPr>
                <w:rFonts w:ascii="Arial" w:hAnsi="Arial" w:cs="Arial"/>
                <w:b/>
                <w:sz w:val="24"/>
                <w:szCs w:val="24"/>
              </w:rPr>
            </w:pPr>
          </w:p>
        </w:tc>
        <w:tc>
          <w:tcPr>
            <w:tcW w:w="3206" w:type="dxa"/>
          </w:tcPr>
          <w:p w14:paraId="6BA7A053" w14:textId="77777777" w:rsidR="00902BB1" w:rsidRDefault="00902BB1" w:rsidP="00C96016">
            <w:pPr>
              <w:rPr>
                <w:rFonts w:ascii="Arial" w:hAnsi="Arial" w:cs="Arial"/>
                <w:b/>
                <w:sz w:val="24"/>
                <w:szCs w:val="24"/>
              </w:rPr>
            </w:pPr>
          </w:p>
        </w:tc>
        <w:tc>
          <w:tcPr>
            <w:tcW w:w="3206" w:type="dxa"/>
          </w:tcPr>
          <w:p w14:paraId="18BE8CD6" w14:textId="77777777" w:rsidR="00902BB1" w:rsidRDefault="00902BB1" w:rsidP="00C96016">
            <w:pPr>
              <w:rPr>
                <w:rFonts w:ascii="Arial" w:hAnsi="Arial" w:cs="Arial"/>
                <w:b/>
                <w:sz w:val="24"/>
                <w:szCs w:val="24"/>
              </w:rPr>
            </w:pPr>
          </w:p>
        </w:tc>
      </w:tr>
    </w:tbl>
    <w:p w14:paraId="2FFEA277" w14:textId="77777777" w:rsidR="00902BB1" w:rsidRPr="00902BB1" w:rsidRDefault="00902BB1" w:rsidP="00C96016">
      <w:pPr>
        <w:rPr>
          <w:rFonts w:ascii="Arial" w:hAnsi="Arial" w:cs="Arial"/>
          <w:b/>
        </w:rPr>
      </w:pPr>
      <w:r>
        <w:br/>
      </w:r>
      <w:bookmarkStart w:id="72" w:name="_Toc410318273"/>
      <w:r w:rsidRPr="00902BB1">
        <w:rPr>
          <w:rFonts w:ascii="Arial" w:hAnsi="Arial" w:cs="Arial"/>
          <w:b/>
        </w:rPr>
        <w:t>1.0.4 Changes made due to test</w:t>
      </w:r>
      <w:bookmarkEnd w:id="72"/>
    </w:p>
    <w:p w14:paraId="56AB6BD9" w14:textId="77777777" w:rsidR="00902BB1" w:rsidRPr="00902BB1" w:rsidRDefault="00902BB1" w:rsidP="00C96016">
      <w:pPr>
        <w:rPr>
          <w:rFonts w:ascii="Arial" w:hAnsi="Arial" w:cs="Arial"/>
          <w:b/>
        </w:rPr>
      </w:pPr>
    </w:p>
    <w:p w14:paraId="09553BA7" w14:textId="77777777" w:rsidR="00902BB1" w:rsidRPr="00902BB1" w:rsidRDefault="00902BB1" w:rsidP="00C96016">
      <w:pPr>
        <w:rPr>
          <w:rFonts w:ascii="Arial" w:hAnsi="Arial" w:cs="Arial"/>
          <w:b/>
        </w:rPr>
      </w:pPr>
      <w:r w:rsidRPr="00902BB1">
        <w:rPr>
          <w:rFonts w:ascii="Arial" w:hAnsi="Arial" w:cs="Arial"/>
          <w:b/>
        </w:rPr>
        <w:br/>
      </w:r>
      <w:bookmarkStart w:id="73" w:name="_Toc410318274"/>
      <w:r w:rsidRPr="00902BB1">
        <w:rPr>
          <w:rFonts w:ascii="Arial" w:hAnsi="Arial" w:cs="Arial"/>
          <w:b/>
        </w:rPr>
        <w:t>1.0.5 Additional comments on test</w:t>
      </w:r>
      <w:bookmarkEnd w:id="73"/>
    </w:p>
    <w:p w14:paraId="25DE24A6" w14:textId="77777777" w:rsidR="00902BB1" w:rsidRPr="00561EE4" w:rsidRDefault="00902BB1" w:rsidP="00C96016"/>
    <w:p w14:paraId="5630C9DF" w14:textId="77777777" w:rsidR="00902BB1" w:rsidRDefault="00902BB1" w:rsidP="00C96016">
      <w:pPr>
        <w:rPr>
          <w:rFonts w:ascii="Arial" w:hAnsi="Arial" w:cs="Arial"/>
          <w:b/>
        </w:rPr>
      </w:pPr>
    </w:p>
    <w:p w14:paraId="492CCB63" w14:textId="180D1651" w:rsidR="00902BB1" w:rsidRPr="004F7B0C" w:rsidRDefault="00902BB1" w:rsidP="00C96016">
      <w:pPr>
        <w:rPr>
          <w:rFonts w:ascii="Arial" w:hAnsi="Arial" w:cs="Arial"/>
          <w:b/>
        </w:rPr>
      </w:pPr>
      <w:r>
        <w:rPr>
          <w:rFonts w:ascii="Arial" w:hAnsi="Arial" w:cs="Arial"/>
          <w:b/>
        </w:rPr>
        <w:br w:type="page"/>
      </w:r>
      <w:r w:rsidRPr="00902BB1">
        <w:rPr>
          <w:rFonts w:ascii="Arial" w:hAnsi="Arial" w:cs="Arial"/>
          <w:noProof/>
          <w:lang w:eastAsia="en-GB"/>
        </w:rPr>
        <w:lastRenderedPageBreak/>
        <mc:AlternateContent>
          <mc:Choice Requires="wps">
            <w:drawing>
              <wp:anchor distT="0" distB="0" distL="114300" distR="114300" simplePos="0" relativeHeight="251665408" behindDoc="0" locked="0" layoutInCell="1" allowOverlap="1" wp14:anchorId="42B091A1" wp14:editId="5F9846B4">
                <wp:simplePos x="0" y="0"/>
                <wp:positionH relativeFrom="column">
                  <wp:posOffset>990139</wp:posOffset>
                </wp:positionH>
                <wp:positionV relativeFrom="paragraph">
                  <wp:posOffset>3741824</wp:posOffset>
                </wp:positionV>
                <wp:extent cx="3796030" cy="2787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278765"/>
                        </a:xfrm>
                        <a:prstGeom prst="rect">
                          <a:avLst/>
                        </a:prstGeom>
                        <a:noFill/>
                        <a:ln w="9525">
                          <a:noFill/>
                          <a:miter lim="800000"/>
                          <a:headEnd/>
                          <a:tailEnd/>
                        </a:ln>
                      </wps:spPr>
                      <wps:txbx>
                        <w:txbxContent>
                          <w:p w14:paraId="0DC8FE46" w14:textId="77777777" w:rsidR="00F377B0" w:rsidRPr="00902BB1" w:rsidRDefault="00F377B0" w:rsidP="00902BB1">
                            <w:pPr>
                              <w:rPr>
                                <w:b/>
                              </w:rPr>
                            </w:pPr>
                            <w:r w:rsidRPr="00902BB1">
                              <w:rPr>
                                <w:b/>
                              </w:rPr>
                              <w:t>[THIS PAGE IS LEFT INTENTIONALLY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7.95pt;margin-top:294.65pt;width:298.9pt;height:21.9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" filled="f" stroked="f">
                <v:textbox style="mso-fit-shape-to-text:t">
                  <w:txbxContent>
                    <w:p w14:paraId="0DC8FE46" w14:textId="77777777" w:rsidR="00F377B0" w:rsidRPr="00902BB1" w:rsidRDefault="00F377B0" w:rsidP="00902BB1">
                      <w:pPr>
                        <w:rPr>
                          <w:b/>
                        </w:rPr>
                      </w:pPr>
                      <w:r w:rsidRPr="00902BB1">
                        <w:rPr>
                          <w:b/>
                        </w:rPr>
                        <w:t>[THIS PAGE IS LEFT INTENTIONALLY BLANK]</w:t>
                      </w:r>
                    </w:p>
                  </w:txbxContent>
                </v:textbox>
              </v:shape>
            </w:pict>
          </mc:Fallback>
        </mc:AlternateContent>
      </w:r>
      <w:r>
        <w:rPr>
          <w:rFonts w:ascii="Arial" w:hAnsi="Arial" w:cs="Arial"/>
          <w:b/>
        </w:rPr>
        <w:br w:type="page"/>
      </w:r>
    </w:p>
    <w:p w14:paraId="50C6114F" w14:textId="77777777" w:rsidR="006C05D9" w:rsidRPr="0010556F" w:rsidRDefault="006C05D9" w:rsidP="00C96016">
      <w:pPr>
        <w:pStyle w:val="Heading21"/>
      </w:pPr>
      <w:bookmarkStart w:id="74" w:name="_Toc410924076"/>
      <w:r w:rsidRPr="0010556F">
        <w:lastRenderedPageBreak/>
        <w:t>Market Research Surveys</w:t>
      </w:r>
      <w:bookmarkEnd w:id="74"/>
    </w:p>
    <w:p w14:paraId="5992E5DB" w14:textId="6A8FD44E" w:rsidR="006A6D59" w:rsidRDefault="006A6D59" w:rsidP="00C96016">
      <w:pPr>
        <w:pStyle w:val="Heading21"/>
        <w:numPr>
          <w:ilvl w:val="0"/>
          <w:numId w:val="0"/>
        </w:numPr>
        <w:ind w:left="576"/>
      </w:pPr>
    </w:p>
    <w:p w14:paraId="491DD74D" w14:textId="4AC33B76" w:rsidR="004F7B0C" w:rsidRPr="008F442C" w:rsidRDefault="004F7B0C" w:rsidP="00C96016">
      <w:pPr>
        <w:rPr>
          <w:rFonts w:ascii="Arial" w:hAnsi="Arial"/>
          <w:b/>
          <w:sz w:val="28"/>
          <w:szCs w:val="28"/>
        </w:rPr>
      </w:pPr>
      <w:r w:rsidRPr="008F442C">
        <w:rPr>
          <w:rFonts w:ascii="Arial" w:hAnsi="Arial"/>
          <w:b/>
          <w:sz w:val="28"/>
          <w:szCs w:val="28"/>
        </w:rPr>
        <w:t>Market Research Survey Template</w:t>
      </w:r>
    </w:p>
    <w:p w14:paraId="18D96F74" w14:textId="77777777" w:rsidR="004F7B0C" w:rsidRPr="008F442C" w:rsidRDefault="004F7B0C" w:rsidP="00C96016">
      <w:pPr>
        <w:rPr>
          <w:rFonts w:ascii="Arial" w:hAnsi="Arial"/>
          <w:i/>
        </w:rPr>
      </w:pPr>
      <w:r w:rsidRPr="008F442C">
        <w:rPr>
          <w:rFonts w:ascii="Arial" w:hAnsi="Arial"/>
          <w:i/>
        </w:rPr>
        <w:t xml:space="preserve">Project: </w:t>
      </w:r>
    </w:p>
    <w:p w14:paraId="68957DBE"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4A05E29A" w14:textId="77777777" w:rsidR="004F7B0C" w:rsidRPr="008F442C" w:rsidRDefault="004F7B0C" w:rsidP="00C96016">
      <w:pPr>
        <w:rPr>
          <w:rFonts w:ascii="Arial" w:hAnsi="Arial"/>
          <w:i/>
        </w:rPr>
      </w:pPr>
    </w:p>
    <w:p w14:paraId="5ED2FC18" w14:textId="77777777" w:rsidR="004F7B0C" w:rsidRPr="008F442C" w:rsidRDefault="004F7B0C" w:rsidP="00C96016">
      <w:pPr>
        <w:rPr>
          <w:rFonts w:ascii="Arial" w:hAnsi="Arial"/>
          <w:i/>
        </w:rPr>
      </w:pPr>
      <w:r w:rsidRPr="008F442C">
        <w:rPr>
          <w:rFonts w:ascii="Arial" w:hAnsi="Arial"/>
          <w:i/>
        </w:rPr>
        <w:t>Author:</w:t>
      </w:r>
    </w:p>
    <w:p w14:paraId="5F1E0FDD" w14:textId="77777777" w:rsidR="004F7B0C" w:rsidRPr="008F442C" w:rsidRDefault="004F7B0C" w:rsidP="00C96016">
      <w:pPr>
        <w:rPr>
          <w:rFonts w:ascii="Arial" w:hAnsi="Arial"/>
          <w:i/>
        </w:rPr>
      </w:pPr>
      <w:r w:rsidRPr="008F442C">
        <w:rPr>
          <w:rFonts w:ascii="Arial" w:hAnsi="Arial"/>
          <w:i/>
        </w:rPr>
        <w:t>Date:</w:t>
      </w:r>
    </w:p>
    <w:p w14:paraId="1F5387C0" w14:textId="77777777" w:rsidR="004F7B0C" w:rsidRDefault="004F7B0C" w:rsidP="00C96016">
      <w:pPr>
        <w:rPr>
          <w:b/>
          <w:sz w:val="28"/>
          <w:szCs w:val="28"/>
        </w:rPr>
      </w:pPr>
    </w:p>
    <w:p w14:paraId="628B8AE4" w14:textId="77777777" w:rsidR="004F7B0C" w:rsidRPr="008F442C" w:rsidRDefault="004F7B0C" w:rsidP="00C96016">
      <w:pPr>
        <w:rPr>
          <w:rFonts w:ascii="Arial" w:hAnsi="Arial"/>
          <w:b/>
        </w:rPr>
      </w:pPr>
      <w:r w:rsidRPr="008F442C">
        <w:rPr>
          <w:rFonts w:ascii="Arial" w:hAnsi="Arial"/>
          <w:b/>
        </w:rPr>
        <w:t>Market Research Survey</w:t>
      </w:r>
    </w:p>
    <w:p w14:paraId="1E5C4B3C" w14:textId="77777777" w:rsidR="004F7B0C" w:rsidRPr="008F442C" w:rsidRDefault="004F7B0C" w:rsidP="00C96016">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55BF00AE" w14:textId="77777777" w:rsidR="004F7B0C" w:rsidRPr="008F442C" w:rsidRDefault="004F7B0C" w:rsidP="00C96016">
      <w:pPr>
        <w:rPr>
          <w:rFonts w:ascii="Arial" w:hAnsi="Arial"/>
          <w:b/>
        </w:rPr>
      </w:pPr>
      <w:r w:rsidRPr="008F442C">
        <w:rPr>
          <w:rFonts w:ascii="Arial" w:hAnsi="Arial"/>
          <w:b/>
        </w:rPr>
        <w:t>Survey Introduction</w:t>
      </w:r>
    </w:p>
    <w:p w14:paraId="1B8A02C8" w14:textId="77777777" w:rsidR="004F7B0C" w:rsidRPr="008F442C" w:rsidRDefault="004F7B0C" w:rsidP="00C96016">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189977E5" w14:textId="77777777" w:rsidR="004F7B0C" w:rsidRPr="008F442C" w:rsidRDefault="004F7B0C" w:rsidP="00C96016">
      <w:pPr>
        <w:rPr>
          <w:rFonts w:ascii="Arial" w:hAnsi="Arial"/>
        </w:rPr>
      </w:pPr>
    </w:p>
    <w:tbl>
      <w:tblPr>
        <w:tblStyle w:val="TableGrid"/>
        <w:tblW w:w="9067" w:type="dxa"/>
        <w:tblLook w:val="04A0" w:firstRow="1" w:lastRow="0" w:firstColumn="1" w:lastColumn="0" w:noHBand="0" w:noVBand="1"/>
      </w:tblPr>
      <w:tblGrid>
        <w:gridCol w:w="9067"/>
      </w:tblGrid>
      <w:tr w:rsidR="004F7B0C" w:rsidRPr="008F442C" w14:paraId="5B3ADFA8" w14:textId="77777777" w:rsidTr="004F7B0C">
        <w:tc>
          <w:tcPr>
            <w:tcW w:w="9067" w:type="dxa"/>
            <w:shd w:val="clear" w:color="auto" w:fill="BFBFBF" w:themeFill="background1" w:themeFillShade="BF"/>
          </w:tcPr>
          <w:p w14:paraId="5299395F" w14:textId="77777777" w:rsidR="004F7B0C" w:rsidRPr="008F442C" w:rsidRDefault="004F7B0C" w:rsidP="00C96016">
            <w:pPr>
              <w:rPr>
                <w:rFonts w:ascii="Arial" w:hAnsi="Arial"/>
                <w:b/>
              </w:rPr>
            </w:pPr>
            <w:r w:rsidRPr="008F442C">
              <w:rPr>
                <w:rFonts w:ascii="Arial" w:hAnsi="Arial"/>
                <w:b/>
              </w:rPr>
              <w:t>Personal Information (tick which is most applicable)</w:t>
            </w:r>
          </w:p>
        </w:tc>
      </w:tr>
    </w:tbl>
    <w:p w14:paraId="7CA30A51" w14:textId="77777777" w:rsidR="004F7B0C" w:rsidRPr="008F442C" w:rsidRDefault="004F7B0C" w:rsidP="00C96016">
      <w:pPr>
        <w:rPr>
          <w:rFonts w:ascii="Arial" w:hAnsi="Arial"/>
        </w:rPr>
      </w:pPr>
    </w:p>
    <w:tbl>
      <w:tblPr>
        <w:tblStyle w:val="TableGrid"/>
        <w:tblW w:w="0" w:type="auto"/>
        <w:tblLook w:val="04A0" w:firstRow="1" w:lastRow="0" w:firstColumn="1" w:lastColumn="0" w:noHBand="0" w:noVBand="1"/>
      </w:tblPr>
      <w:tblGrid>
        <w:gridCol w:w="2267"/>
        <w:gridCol w:w="2156"/>
        <w:gridCol w:w="2266"/>
        <w:gridCol w:w="1827"/>
      </w:tblGrid>
      <w:tr w:rsidR="004F7B0C" w:rsidRPr="008F442C" w14:paraId="02836DE6" w14:textId="77777777" w:rsidTr="004F7B0C">
        <w:tc>
          <w:tcPr>
            <w:tcW w:w="2429" w:type="dxa"/>
            <w:shd w:val="clear" w:color="auto" w:fill="F2F2F2" w:themeFill="background1" w:themeFillShade="F2"/>
          </w:tcPr>
          <w:p w14:paraId="15CFC0E9" w14:textId="77777777" w:rsidR="004F7B0C" w:rsidRPr="008F442C" w:rsidRDefault="004F7B0C" w:rsidP="00C96016">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5E286B4E" w14:textId="77777777" w:rsidR="004F7B0C" w:rsidRPr="008F442C" w:rsidRDefault="004F7B0C" w:rsidP="00C96016">
            <w:pPr>
              <w:rPr>
                <w:rFonts w:ascii="Arial" w:hAnsi="Arial"/>
                <w:b/>
              </w:rPr>
            </w:pPr>
            <w:r w:rsidRPr="008F442C">
              <w:rPr>
                <w:rFonts w:ascii="Arial" w:hAnsi="Arial"/>
                <w:b/>
              </w:rPr>
              <w:t>Age Range:</w:t>
            </w:r>
          </w:p>
        </w:tc>
        <w:tc>
          <w:tcPr>
            <w:tcW w:w="2364" w:type="dxa"/>
            <w:shd w:val="clear" w:color="auto" w:fill="F2F2F2" w:themeFill="background1" w:themeFillShade="F2"/>
          </w:tcPr>
          <w:p w14:paraId="4FA9862C" w14:textId="77777777" w:rsidR="004F7B0C" w:rsidRPr="008F442C" w:rsidRDefault="004F7B0C" w:rsidP="00C96016">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358D22F9" w14:textId="77777777" w:rsidR="004F7B0C" w:rsidRPr="008F442C" w:rsidRDefault="004F7B0C" w:rsidP="00C96016">
            <w:pPr>
              <w:rPr>
                <w:rFonts w:ascii="Arial" w:hAnsi="Arial"/>
                <w:b/>
              </w:rPr>
            </w:pPr>
            <w:r w:rsidRPr="008F442C">
              <w:rPr>
                <w:rFonts w:ascii="Arial" w:hAnsi="Arial"/>
                <w:b/>
              </w:rPr>
              <w:t>Do you have a disability:</w:t>
            </w:r>
          </w:p>
        </w:tc>
      </w:tr>
      <w:tr w:rsidR="004F7B0C" w:rsidRPr="008F442C" w14:paraId="6185391B" w14:textId="77777777" w:rsidTr="004F7B0C">
        <w:tc>
          <w:tcPr>
            <w:tcW w:w="2429" w:type="dxa"/>
          </w:tcPr>
          <w:p w14:paraId="071BAFF4" w14:textId="77777777" w:rsidR="004F7B0C" w:rsidRPr="008F442C" w:rsidRDefault="004F7B0C" w:rsidP="00C96016">
            <w:pPr>
              <w:spacing w:line="276" w:lineRule="auto"/>
              <w:rPr>
                <w:rFonts w:ascii="Arial" w:hAnsi="Arial"/>
              </w:rPr>
            </w:pPr>
          </w:p>
          <w:p w14:paraId="4C39DB3D" w14:textId="77777777" w:rsidR="004F7B0C" w:rsidRPr="008F442C" w:rsidRDefault="004F7B0C" w:rsidP="00C96016">
            <w:pPr>
              <w:spacing w:line="276" w:lineRule="auto"/>
              <w:rPr>
                <w:rFonts w:ascii="Arial" w:hAnsi="Arial"/>
              </w:rPr>
            </w:pPr>
            <w:r w:rsidRPr="008F442C">
              <w:rPr>
                <w:rFonts w:ascii="Arial" w:hAnsi="Arial"/>
                <w:i/>
              </w:rPr>
              <w:t>Male</w:t>
            </w:r>
            <w:r w:rsidRPr="008F442C">
              <w:rPr>
                <w:rFonts w:ascii="Arial" w:hAnsi="Arial"/>
              </w:rPr>
              <w:t>:           ⃝</w:t>
            </w:r>
          </w:p>
          <w:p w14:paraId="629C9B73" w14:textId="77777777" w:rsidR="004F7B0C" w:rsidRPr="008F442C" w:rsidRDefault="004F7B0C" w:rsidP="00C96016">
            <w:pPr>
              <w:spacing w:line="276" w:lineRule="auto"/>
              <w:rPr>
                <w:rFonts w:ascii="Arial" w:hAnsi="Arial"/>
              </w:rPr>
            </w:pPr>
            <w:r w:rsidRPr="008F442C">
              <w:rPr>
                <w:rFonts w:ascii="Arial" w:hAnsi="Arial"/>
                <w:i/>
              </w:rPr>
              <w:t>Female</w:t>
            </w:r>
            <w:r w:rsidRPr="008F442C">
              <w:rPr>
                <w:rFonts w:ascii="Arial" w:hAnsi="Arial"/>
              </w:rPr>
              <w:t>:       ⃝</w:t>
            </w:r>
          </w:p>
          <w:p w14:paraId="2D0475B4" w14:textId="77777777" w:rsidR="004F7B0C" w:rsidRPr="008F442C" w:rsidRDefault="004F7B0C" w:rsidP="00C96016">
            <w:pPr>
              <w:spacing w:line="276" w:lineRule="auto"/>
              <w:rPr>
                <w:rFonts w:ascii="Arial" w:hAnsi="Arial"/>
              </w:rPr>
            </w:pPr>
          </w:p>
        </w:tc>
        <w:tc>
          <w:tcPr>
            <w:tcW w:w="2317" w:type="dxa"/>
          </w:tcPr>
          <w:p w14:paraId="1F243596" w14:textId="77777777" w:rsidR="004F7B0C" w:rsidRPr="008F442C" w:rsidRDefault="004F7B0C" w:rsidP="00C96016">
            <w:pPr>
              <w:rPr>
                <w:rFonts w:ascii="Arial" w:hAnsi="Arial"/>
                <w:b/>
              </w:rPr>
            </w:pPr>
          </w:p>
          <w:p w14:paraId="4B288200" w14:textId="77777777" w:rsidR="004F7B0C" w:rsidRPr="008F442C" w:rsidRDefault="004F7B0C" w:rsidP="00C96016">
            <w:pPr>
              <w:rPr>
                <w:rFonts w:ascii="Arial" w:hAnsi="Arial"/>
              </w:rPr>
            </w:pPr>
            <w:r w:rsidRPr="008F442C">
              <w:rPr>
                <w:rFonts w:ascii="Arial" w:hAnsi="Arial"/>
                <w:i/>
              </w:rPr>
              <w:t>16 – 21</w:t>
            </w:r>
            <w:r w:rsidRPr="008F442C">
              <w:rPr>
                <w:rFonts w:ascii="Arial" w:hAnsi="Arial"/>
              </w:rPr>
              <w:t>:           ⃝</w:t>
            </w:r>
          </w:p>
          <w:p w14:paraId="6C1010EA" w14:textId="77777777" w:rsidR="004F7B0C" w:rsidRPr="008F442C" w:rsidRDefault="004F7B0C" w:rsidP="00C96016">
            <w:pPr>
              <w:rPr>
                <w:rFonts w:ascii="Arial" w:hAnsi="Arial"/>
              </w:rPr>
            </w:pPr>
            <w:r w:rsidRPr="008F442C">
              <w:rPr>
                <w:rFonts w:ascii="Arial" w:hAnsi="Arial"/>
                <w:i/>
              </w:rPr>
              <w:t>22 – 30</w:t>
            </w:r>
            <w:r w:rsidRPr="008F442C">
              <w:rPr>
                <w:rFonts w:ascii="Arial" w:hAnsi="Arial"/>
              </w:rPr>
              <w:t>:           ⃝</w:t>
            </w:r>
          </w:p>
          <w:p w14:paraId="3F65D5D2" w14:textId="77777777" w:rsidR="004F7B0C" w:rsidRPr="008F442C" w:rsidRDefault="004F7B0C" w:rsidP="00C96016">
            <w:pPr>
              <w:rPr>
                <w:rFonts w:ascii="Arial" w:hAnsi="Arial"/>
              </w:rPr>
            </w:pPr>
            <w:r w:rsidRPr="008F442C">
              <w:rPr>
                <w:rFonts w:ascii="Arial" w:hAnsi="Arial"/>
                <w:i/>
              </w:rPr>
              <w:t>31 – 45</w:t>
            </w:r>
            <w:r w:rsidRPr="008F442C">
              <w:rPr>
                <w:rFonts w:ascii="Arial" w:hAnsi="Arial"/>
              </w:rPr>
              <w:t>:           ⃝</w:t>
            </w:r>
          </w:p>
          <w:p w14:paraId="40C8BA06" w14:textId="77777777" w:rsidR="004F7B0C" w:rsidRPr="008F442C" w:rsidRDefault="004F7B0C" w:rsidP="00C96016">
            <w:pPr>
              <w:rPr>
                <w:rFonts w:ascii="Arial" w:hAnsi="Arial"/>
              </w:rPr>
            </w:pPr>
            <w:r w:rsidRPr="008F442C">
              <w:rPr>
                <w:rFonts w:ascii="Arial" w:hAnsi="Arial"/>
                <w:i/>
              </w:rPr>
              <w:t>46 – 60</w:t>
            </w:r>
            <w:r w:rsidRPr="008F442C">
              <w:rPr>
                <w:rFonts w:ascii="Arial" w:hAnsi="Arial"/>
              </w:rPr>
              <w:t>:           ⃝</w:t>
            </w:r>
          </w:p>
          <w:p w14:paraId="6F953EC2" w14:textId="77777777" w:rsidR="004F7B0C" w:rsidRPr="008F442C" w:rsidRDefault="004F7B0C" w:rsidP="00C96016">
            <w:pPr>
              <w:rPr>
                <w:rFonts w:ascii="Arial" w:hAnsi="Arial"/>
              </w:rPr>
            </w:pPr>
            <w:r w:rsidRPr="008F442C">
              <w:rPr>
                <w:rFonts w:ascii="Arial" w:hAnsi="Arial"/>
                <w:i/>
              </w:rPr>
              <w:t>60+</w:t>
            </w:r>
            <w:r w:rsidRPr="008F442C">
              <w:rPr>
                <w:rFonts w:ascii="Arial" w:hAnsi="Arial"/>
              </w:rPr>
              <w:t xml:space="preserve"> :                 ⃝</w:t>
            </w:r>
          </w:p>
          <w:p w14:paraId="4B959CBA" w14:textId="77777777" w:rsidR="004F7B0C" w:rsidRPr="008F442C" w:rsidRDefault="004F7B0C" w:rsidP="00C96016">
            <w:pPr>
              <w:rPr>
                <w:rFonts w:ascii="Arial" w:hAnsi="Arial"/>
              </w:rPr>
            </w:pPr>
          </w:p>
        </w:tc>
        <w:tc>
          <w:tcPr>
            <w:tcW w:w="2364" w:type="dxa"/>
          </w:tcPr>
          <w:p w14:paraId="45AA55F9" w14:textId="77777777" w:rsidR="004F7B0C" w:rsidRPr="008F442C" w:rsidRDefault="004F7B0C" w:rsidP="00C96016">
            <w:pPr>
              <w:rPr>
                <w:rFonts w:ascii="Arial" w:hAnsi="Arial"/>
                <w:b/>
              </w:rPr>
            </w:pPr>
          </w:p>
          <w:p w14:paraId="32B11975" w14:textId="77777777" w:rsidR="004F7B0C" w:rsidRPr="008F442C" w:rsidRDefault="004F7B0C" w:rsidP="00C96016">
            <w:pPr>
              <w:rPr>
                <w:rFonts w:ascii="Arial" w:hAnsi="Arial"/>
              </w:rPr>
            </w:pPr>
            <w:r w:rsidRPr="008F442C">
              <w:rPr>
                <w:rFonts w:ascii="Arial" w:hAnsi="Arial"/>
                <w:i/>
              </w:rPr>
              <w:t>Employed</w:t>
            </w:r>
            <w:r w:rsidRPr="008F442C">
              <w:rPr>
                <w:rFonts w:ascii="Arial" w:hAnsi="Arial"/>
              </w:rPr>
              <w:t>:               ⃝</w:t>
            </w:r>
          </w:p>
          <w:p w14:paraId="4F2A7BD7" w14:textId="77777777" w:rsidR="004F7B0C" w:rsidRPr="008F442C" w:rsidRDefault="004F7B0C" w:rsidP="00C96016">
            <w:pPr>
              <w:rPr>
                <w:rFonts w:ascii="Arial" w:hAnsi="Arial"/>
              </w:rPr>
            </w:pPr>
            <w:r w:rsidRPr="008F442C">
              <w:rPr>
                <w:rFonts w:ascii="Arial" w:hAnsi="Arial"/>
                <w:i/>
              </w:rPr>
              <w:t>Un-employed</w:t>
            </w:r>
            <w:r w:rsidRPr="008F442C">
              <w:rPr>
                <w:rFonts w:ascii="Arial" w:hAnsi="Arial"/>
              </w:rPr>
              <w:t>:         ⃝</w:t>
            </w:r>
          </w:p>
          <w:p w14:paraId="2BDDB4E2" w14:textId="77777777" w:rsidR="004F7B0C" w:rsidRPr="008F442C" w:rsidRDefault="004F7B0C" w:rsidP="00C96016">
            <w:pPr>
              <w:rPr>
                <w:rFonts w:ascii="Arial" w:hAnsi="Arial"/>
              </w:rPr>
            </w:pPr>
            <w:r w:rsidRPr="008F442C">
              <w:rPr>
                <w:rFonts w:ascii="Arial" w:hAnsi="Arial"/>
                <w:i/>
              </w:rPr>
              <w:t>Student</w:t>
            </w:r>
            <w:r w:rsidRPr="008F442C">
              <w:rPr>
                <w:rFonts w:ascii="Arial" w:hAnsi="Arial"/>
              </w:rPr>
              <w:t>:                   ⃝</w:t>
            </w:r>
          </w:p>
          <w:p w14:paraId="73710A68" w14:textId="77777777" w:rsidR="004F7B0C" w:rsidRPr="008F442C" w:rsidRDefault="004F7B0C" w:rsidP="00C96016">
            <w:pPr>
              <w:rPr>
                <w:rFonts w:ascii="Arial" w:hAnsi="Arial"/>
              </w:rPr>
            </w:pPr>
            <w:r w:rsidRPr="008F442C">
              <w:rPr>
                <w:rFonts w:ascii="Arial" w:hAnsi="Arial"/>
                <w:i/>
              </w:rPr>
              <w:t>Retired</w:t>
            </w:r>
            <w:r w:rsidRPr="008F442C">
              <w:rPr>
                <w:rFonts w:ascii="Arial" w:hAnsi="Arial"/>
              </w:rPr>
              <w:t>:                    ⃝</w:t>
            </w:r>
          </w:p>
        </w:tc>
        <w:tc>
          <w:tcPr>
            <w:tcW w:w="1906" w:type="dxa"/>
          </w:tcPr>
          <w:p w14:paraId="52A91C7C" w14:textId="77777777" w:rsidR="004F7B0C" w:rsidRPr="008F442C" w:rsidRDefault="004F7B0C" w:rsidP="00C96016">
            <w:pPr>
              <w:rPr>
                <w:rFonts w:ascii="Arial" w:hAnsi="Arial"/>
                <w:i/>
              </w:rPr>
            </w:pPr>
          </w:p>
          <w:p w14:paraId="3CB69FAF" w14:textId="77777777" w:rsidR="004F7B0C" w:rsidRPr="008F442C" w:rsidRDefault="004F7B0C" w:rsidP="00C96016">
            <w:pPr>
              <w:rPr>
                <w:rFonts w:ascii="Arial" w:hAnsi="Arial"/>
              </w:rPr>
            </w:pPr>
            <w:r w:rsidRPr="008F442C">
              <w:rPr>
                <w:rFonts w:ascii="Arial" w:hAnsi="Arial"/>
                <w:i/>
              </w:rPr>
              <w:t>Yes</w:t>
            </w:r>
            <w:r w:rsidRPr="008F442C">
              <w:rPr>
                <w:rFonts w:ascii="Arial" w:hAnsi="Arial"/>
              </w:rPr>
              <w:t>:    ⃝</w:t>
            </w:r>
          </w:p>
          <w:p w14:paraId="4518BFDC" w14:textId="77777777" w:rsidR="004F7B0C" w:rsidRPr="008F442C" w:rsidRDefault="004F7B0C" w:rsidP="00C96016">
            <w:pPr>
              <w:rPr>
                <w:rFonts w:ascii="Arial" w:hAnsi="Arial"/>
              </w:rPr>
            </w:pPr>
            <w:r w:rsidRPr="008F442C">
              <w:rPr>
                <w:rFonts w:ascii="Arial" w:hAnsi="Arial"/>
                <w:i/>
              </w:rPr>
              <w:t>No</w:t>
            </w:r>
            <w:r w:rsidRPr="008F442C">
              <w:rPr>
                <w:rFonts w:ascii="Arial" w:hAnsi="Arial"/>
              </w:rPr>
              <w:t>:     ⃝</w:t>
            </w:r>
          </w:p>
        </w:tc>
      </w:tr>
    </w:tbl>
    <w:p w14:paraId="4EECA703" w14:textId="77777777" w:rsidR="004F7B0C" w:rsidRPr="008F442C" w:rsidRDefault="004F7B0C" w:rsidP="00C96016">
      <w:pPr>
        <w:rPr>
          <w:rFonts w:ascii="Arial" w:hAnsi="Arial"/>
        </w:rPr>
      </w:pPr>
    </w:p>
    <w:tbl>
      <w:tblPr>
        <w:tblStyle w:val="TableGrid"/>
        <w:tblW w:w="0" w:type="auto"/>
        <w:tblLook w:val="04A0" w:firstRow="1" w:lastRow="0" w:firstColumn="1" w:lastColumn="0" w:noHBand="0" w:noVBand="1"/>
      </w:tblPr>
      <w:tblGrid>
        <w:gridCol w:w="8516"/>
      </w:tblGrid>
      <w:tr w:rsidR="004F7B0C" w:rsidRPr="008F442C" w14:paraId="2F02C72C" w14:textId="77777777" w:rsidTr="004F7B0C">
        <w:tc>
          <w:tcPr>
            <w:tcW w:w="9016" w:type="dxa"/>
            <w:shd w:val="clear" w:color="auto" w:fill="BFBFBF" w:themeFill="background1" w:themeFillShade="BF"/>
          </w:tcPr>
          <w:p w14:paraId="67CFEEA3" w14:textId="77777777" w:rsidR="004F7B0C" w:rsidRPr="008F442C" w:rsidRDefault="004F7B0C" w:rsidP="00C96016">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189FA24D" w14:textId="77777777" w:rsidR="004F7B0C" w:rsidRPr="008F442C" w:rsidRDefault="004F7B0C" w:rsidP="00C96016">
      <w:pPr>
        <w:rPr>
          <w:rFonts w:ascii="Arial" w:hAnsi="Arial"/>
          <w:i/>
        </w:rPr>
      </w:pPr>
      <w:r w:rsidRPr="008F442C">
        <w:rPr>
          <w:rFonts w:ascii="Arial" w:hAnsi="Arial"/>
          <w:i/>
        </w:rPr>
        <w:t>Please write here:</w:t>
      </w:r>
    </w:p>
    <w:p w14:paraId="3F222A1B" w14:textId="77777777" w:rsidR="004F7B0C" w:rsidRPr="008F442C" w:rsidRDefault="004F7B0C" w:rsidP="00C96016">
      <w:pPr>
        <w:rPr>
          <w:rFonts w:ascii="Arial" w:hAnsi="Arial"/>
          <w:b/>
        </w:rPr>
      </w:pPr>
      <w:r w:rsidRPr="008F442C">
        <w:rPr>
          <w:rFonts w:ascii="Arial" w:hAnsi="Arial"/>
          <w:b/>
        </w:rPr>
        <w:t>………………………………………………………………………………………………………………………………………………………………………………………………………………………………………………………………………………………………………………</w:t>
      </w:r>
    </w:p>
    <w:p w14:paraId="1CB62840" w14:textId="77777777" w:rsidR="004F7B0C" w:rsidRPr="008F442C" w:rsidRDefault="004F7B0C" w:rsidP="00C96016">
      <w:pPr>
        <w:rPr>
          <w:rFonts w:ascii="Arial" w:hAnsi="Arial"/>
        </w:rPr>
      </w:pPr>
    </w:p>
    <w:tbl>
      <w:tblPr>
        <w:tblStyle w:val="TableGrid"/>
        <w:tblW w:w="9067" w:type="dxa"/>
        <w:tblLook w:val="04A0" w:firstRow="1" w:lastRow="0" w:firstColumn="1" w:lastColumn="0" w:noHBand="0" w:noVBand="1"/>
      </w:tblPr>
      <w:tblGrid>
        <w:gridCol w:w="9067"/>
      </w:tblGrid>
      <w:tr w:rsidR="004F7B0C" w:rsidRPr="008F442C" w14:paraId="212C8B56" w14:textId="77777777" w:rsidTr="004F7B0C">
        <w:tc>
          <w:tcPr>
            <w:tcW w:w="9067" w:type="dxa"/>
            <w:shd w:val="clear" w:color="auto" w:fill="BFBFBF" w:themeFill="background1" w:themeFillShade="BF"/>
          </w:tcPr>
          <w:p w14:paraId="1332DBF2" w14:textId="77777777" w:rsidR="004F7B0C" w:rsidRPr="008F442C" w:rsidRDefault="004F7B0C" w:rsidP="00C96016">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44EA3377" w14:textId="77777777" w:rsidR="004F7B0C" w:rsidRPr="008F442C" w:rsidRDefault="004F7B0C" w:rsidP="00C96016">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4F7B0C" w:rsidRPr="008F442C" w14:paraId="7926E7F8" w14:textId="77777777" w:rsidTr="004F7B0C">
        <w:trPr>
          <w:trHeight w:val="269"/>
        </w:trPr>
        <w:tc>
          <w:tcPr>
            <w:tcW w:w="3397" w:type="dxa"/>
            <w:shd w:val="clear" w:color="auto" w:fill="F2F2F2" w:themeFill="background1" w:themeFillShade="F2"/>
          </w:tcPr>
          <w:p w14:paraId="67C5322C" w14:textId="77777777" w:rsidR="004F7B0C" w:rsidRPr="008F442C" w:rsidRDefault="004F7B0C" w:rsidP="00C96016">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322A8F0" w14:textId="77777777" w:rsidR="004F7B0C" w:rsidRPr="008F442C" w:rsidRDefault="004F7B0C" w:rsidP="00C96016">
            <w:pPr>
              <w:rPr>
                <w:rFonts w:ascii="Arial" w:hAnsi="Arial"/>
                <w:b/>
                <w:i/>
              </w:rPr>
            </w:pPr>
            <w:r w:rsidRPr="008F442C">
              <w:rPr>
                <w:rFonts w:ascii="Arial" w:hAnsi="Arial"/>
                <w:b/>
                <w:i/>
              </w:rPr>
              <w:t>Very Likely</w:t>
            </w:r>
          </w:p>
        </w:tc>
        <w:tc>
          <w:tcPr>
            <w:tcW w:w="933" w:type="dxa"/>
            <w:shd w:val="clear" w:color="auto" w:fill="F2F2F2" w:themeFill="background1" w:themeFillShade="F2"/>
          </w:tcPr>
          <w:p w14:paraId="33B7C8B1" w14:textId="77777777" w:rsidR="004F7B0C" w:rsidRPr="008F442C" w:rsidRDefault="004F7B0C" w:rsidP="00C96016">
            <w:pPr>
              <w:rPr>
                <w:rFonts w:ascii="Arial" w:hAnsi="Arial"/>
                <w:b/>
                <w:i/>
              </w:rPr>
            </w:pPr>
            <w:r w:rsidRPr="008F442C">
              <w:rPr>
                <w:rFonts w:ascii="Arial" w:hAnsi="Arial"/>
                <w:b/>
                <w:i/>
              </w:rPr>
              <w:t>Likely</w:t>
            </w:r>
          </w:p>
        </w:tc>
        <w:tc>
          <w:tcPr>
            <w:tcW w:w="1052" w:type="dxa"/>
            <w:shd w:val="clear" w:color="auto" w:fill="F2F2F2" w:themeFill="background1" w:themeFillShade="F2"/>
          </w:tcPr>
          <w:p w14:paraId="2C9B0F69" w14:textId="77777777" w:rsidR="004F7B0C" w:rsidRPr="008F442C" w:rsidRDefault="004F7B0C" w:rsidP="00C96016">
            <w:pPr>
              <w:rPr>
                <w:rFonts w:ascii="Arial" w:hAnsi="Arial"/>
                <w:b/>
                <w:i/>
              </w:rPr>
            </w:pPr>
            <w:r w:rsidRPr="008F442C">
              <w:rPr>
                <w:rFonts w:ascii="Arial" w:hAnsi="Arial"/>
                <w:b/>
                <w:i/>
              </w:rPr>
              <w:t>Possibly</w:t>
            </w:r>
          </w:p>
        </w:tc>
        <w:tc>
          <w:tcPr>
            <w:tcW w:w="992" w:type="dxa"/>
            <w:shd w:val="clear" w:color="auto" w:fill="F2F2F2" w:themeFill="background1" w:themeFillShade="F2"/>
          </w:tcPr>
          <w:p w14:paraId="53AAF234" w14:textId="77777777" w:rsidR="004F7B0C" w:rsidRPr="008F442C" w:rsidRDefault="004F7B0C" w:rsidP="00C96016">
            <w:pPr>
              <w:rPr>
                <w:rFonts w:ascii="Arial" w:hAnsi="Arial"/>
                <w:b/>
                <w:i/>
              </w:rPr>
            </w:pPr>
            <w:r w:rsidRPr="008F442C">
              <w:rPr>
                <w:rFonts w:ascii="Arial" w:hAnsi="Arial"/>
                <w:b/>
                <w:i/>
              </w:rPr>
              <w:t>Unlikely</w:t>
            </w:r>
          </w:p>
        </w:tc>
        <w:tc>
          <w:tcPr>
            <w:tcW w:w="1437" w:type="dxa"/>
            <w:shd w:val="clear" w:color="auto" w:fill="F2F2F2" w:themeFill="background1" w:themeFillShade="F2"/>
          </w:tcPr>
          <w:p w14:paraId="601AA488" w14:textId="77777777" w:rsidR="004F7B0C" w:rsidRPr="008F442C" w:rsidRDefault="004F7B0C" w:rsidP="00C96016">
            <w:pPr>
              <w:rPr>
                <w:rFonts w:ascii="Arial" w:hAnsi="Arial"/>
                <w:b/>
                <w:i/>
              </w:rPr>
            </w:pPr>
            <w:r w:rsidRPr="008F442C">
              <w:rPr>
                <w:rFonts w:ascii="Arial" w:hAnsi="Arial"/>
                <w:b/>
                <w:i/>
              </w:rPr>
              <w:t>Very Unlikely</w:t>
            </w:r>
          </w:p>
        </w:tc>
      </w:tr>
      <w:tr w:rsidR="004F7B0C" w:rsidRPr="008F442C" w14:paraId="3CC88733" w14:textId="77777777" w:rsidTr="004F7B0C">
        <w:trPr>
          <w:trHeight w:val="269"/>
        </w:trPr>
        <w:tc>
          <w:tcPr>
            <w:tcW w:w="3397" w:type="dxa"/>
          </w:tcPr>
          <w:p w14:paraId="649E0AE1" w14:textId="3BD98AF0" w:rsidR="004F7B0C" w:rsidRPr="008F442C" w:rsidRDefault="004F7B0C" w:rsidP="00C96016">
            <w:pPr>
              <w:rPr>
                <w:rFonts w:ascii="Arial" w:hAnsi="Arial"/>
              </w:rPr>
            </w:pPr>
          </w:p>
        </w:tc>
        <w:tc>
          <w:tcPr>
            <w:tcW w:w="1276" w:type="dxa"/>
          </w:tcPr>
          <w:p w14:paraId="1E144843" w14:textId="77777777" w:rsidR="004F7B0C" w:rsidRPr="008F442C" w:rsidRDefault="004F7B0C" w:rsidP="00C96016">
            <w:pPr>
              <w:rPr>
                <w:rFonts w:ascii="Arial" w:hAnsi="Arial"/>
              </w:rPr>
            </w:pPr>
            <w:r w:rsidRPr="008F442C">
              <w:rPr>
                <w:rFonts w:ascii="Arial" w:hAnsi="Arial"/>
              </w:rPr>
              <w:t>⃝</w:t>
            </w:r>
          </w:p>
        </w:tc>
        <w:tc>
          <w:tcPr>
            <w:tcW w:w="933" w:type="dxa"/>
          </w:tcPr>
          <w:p w14:paraId="0B24E2BF" w14:textId="77777777" w:rsidR="004F7B0C" w:rsidRPr="008F442C" w:rsidRDefault="004F7B0C" w:rsidP="00C96016">
            <w:pPr>
              <w:rPr>
                <w:rFonts w:ascii="Arial" w:hAnsi="Arial"/>
              </w:rPr>
            </w:pPr>
            <w:r w:rsidRPr="008F442C">
              <w:rPr>
                <w:rFonts w:ascii="Arial" w:hAnsi="Arial"/>
              </w:rPr>
              <w:t>⃝</w:t>
            </w:r>
          </w:p>
        </w:tc>
        <w:tc>
          <w:tcPr>
            <w:tcW w:w="1052" w:type="dxa"/>
          </w:tcPr>
          <w:p w14:paraId="211B79E7" w14:textId="77777777" w:rsidR="004F7B0C" w:rsidRPr="008F442C" w:rsidRDefault="004F7B0C" w:rsidP="00C96016">
            <w:pPr>
              <w:rPr>
                <w:rFonts w:ascii="Arial" w:hAnsi="Arial"/>
              </w:rPr>
            </w:pPr>
            <w:r w:rsidRPr="008F442C">
              <w:rPr>
                <w:rFonts w:ascii="Arial" w:hAnsi="Arial"/>
              </w:rPr>
              <w:t>⃝</w:t>
            </w:r>
          </w:p>
        </w:tc>
        <w:tc>
          <w:tcPr>
            <w:tcW w:w="992" w:type="dxa"/>
          </w:tcPr>
          <w:p w14:paraId="36205575" w14:textId="77777777" w:rsidR="004F7B0C" w:rsidRPr="008F442C" w:rsidRDefault="004F7B0C" w:rsidP="00C96016">
            <w:pPr>
              <w:rPr>
                <w:rFonts w:ascii="Arial" w:hAnsi="Arial"/>
              </w:rPr>
            </w:pPr>
            <w:r w:rsidRPr="008F442C">
              <w:rPr>
                <w:rFonts w:ascii="Arial" w:hAnsi="Arial"/>
              </w:rPr>
              <w:t>⃝</w:t>
            </w:r>
          </w:p>
        </w:tc>
        <w:tc>
          <w:tcPr>
            <w:tcW w:w="1437" w:type="dxa"/>
          </w:tcPr>
          <w:p w14:paraId="117B285F" w14:textId="77777777" w:rsidR="004F7B0C" w:rsidRPr="008F442C" w:rsidRDefault="004F7B0C" w:rsidP="00C96016">
            <w:pPr>
              <w:rPr>
                <w:rFonts w:ascii="Arial" w:hAnsi="Arial"/>
              </w:rPr>
            </w:pPr>
            <w:r w:rsidRPr="008F442C">
              <w:rPr>
                <w:rFonts w:ascii="Arial" w:hAnsi="Arial"/>
              </w:rPr>
              <w:t>⃝</w:t>
            </w:r>
          </w:p>
        </w:tc>
      </w:tr>
      <w:tr w:rsidR="004F7B0C" w:rsidRPr="008F442C" w14:paraId="4316000D" w14:textId="77777777" w:rsidTr="004F7B0C">
        <w:trPr>
          <w:trHeight w:val="269"/>
        </w:trPr>
        <w:tc>
          <w:tcPr>
            <w:tcW w:w="3397" w:type="dxa"/>
          </w:tcPr>
          <w:p w14:paraId="73F77C53" w14:textId="7C610D15" w:rsidR="004F7B0C" w:rsidRPr="008F442C" w:rsidRDefault="004F7B0C" w:rsidP="00C96016">
            <w:pPr>
              <w:rPr>
                <w:rFonts w:ascii="Arial" w:hAnsi="Arial"/>
              </w:rPr>
            </w:pPr>
          </w:p>
        </w:tc>
        <w:tc>
          <w:tcPr>
            <w:tcW w:w="1276" w:type="dxa"/>
          </w:tcPr>
          <w:p w14:paraId="78698352" w14:textId="77777777" w:rsidR="004F7B0C" w:rsidRPr="008F442C" w:rsidRDefault="004F7B0C" w:rsidP="00C96016">
            <w:pPr>
              <w:rPr>
                <w:rFonts w:ascii="Arial" w:hAnsi="Arial"/>
              </w:rPr>
            </w:pPr>
            <w:r w:rsidRPr="008F442C">
              <w:rPr>
                <w:rFonts w:ascii="Arial" w:hAnsi="Arial"/>
              </w:rPr>
              <w:t>⃝</w:t>
            </w:r>
          </w:p>
        </w:tc>
        <w:tc>
          <w:tcPr>
            <w:tcW w:w="933" w:type="dxa"/>
          </w:tcPr>
          <w:p w14:paraId="02DFD4B5" w14:textId="77777777" w:rsidR="004F7B0C" w:rsidRPr="008F442C" w:rsidRDefault="004F7B0C" w:rsidP="00C96016">
            <w:pPr>
              <w:rPr>
                <w:rFonts w:ascii="Arial" w:hAnsi="Arial"/>
              </w:rPr>
            </w:pPr>
            <w:r w:rsidRPr="008F442C">
              <w:rPr>
                <w:rFonts w:ascii="Arial" w:hAnsi="Arial"/>
              </w:rPr>
              <w:t>⃝</w:t>
            </w:r>
          </w:p>
        </w:tc>
        <w:tc>
          <w:tcPr>
            <w:tcW w:w="1052" w:type="dxa"/>
          </w:tcPr>
          <w:p w14:paraId="5FEFD73A" w14:textId="77777777" w:rsidR="004F7B0C" w:rsidRPr="008F442C" w:rsidRDefault="004F7B0C" w:rsidP="00C96016">
            <w:pPr>
              <w:rPr>
                <w:rFonts w:ascii="Arial" w:hAnsi="Arial"/>
              </w:rPr>
            </w:pPr>
            <w:r w:rsidRPr="008F442C">
              <w:rPr>
                <w:rFonts w:ascii="Arial" w:hAnsi="Arial"/>
              </w:rPr>
              <w:t>⃝</w:t>
            </w:r>
          </w:p>
        </w:tc>
        <w:tc>
          <w:tcPr>
            <w:tcW w:w="992" w:type="dxa"/>
          </w:tcPr>
          <w:p w14:paraId="0F20C41C" w14:textId="77777777" w:rsidR="004F7B0C" w:rsidRPr="008F442C" w:rsidRDefault="004F7B0C" w:rsidP="00C96016">
            <w:pPr>
              <w:rPr>
                <w:rFonts w:ascii="Arial" w:hAnsi="Arial"/>
              </w:rPr>
            </w:pPr>
            <w:r w:rsidRPr="008F442C">
              <w:rPr>
                <w:rFonts w:ascii="Arial" w:hAnsi="Arial"/>
              </w:rPr>
              <w:t>⃝</w:t>
            </w:r>
          </w:p>
        </w:tc>
        <w:tc>
          <w:tcPr>
            <w:tcW w:w="1437" w:type="dxa"/>
          </w:tcPr>
          <w:p w14:paraId="77103033" w14:textId="77777777" w:rsidR="004F7B0C" w:rsidRPr="008F442C" w:rsidRDefault="004F7B0C" w:rsidP="00C96016">
            <w:pPr>
              <w:rPr>
                <w:rFonts w:ascii="Arial" w:hAnsi="Arial"/>
              </w:rPr>
            </w:pPr>
            <w:r w:rsidRPr="008F442C">
              <w:rPr>
                <w:rFonts w:ascii="Arial" w:hAnsi="Arial"/>
              </w:rPr>
              <w:t>⃝</w:t>
            </w:r>
          </w:p>
        </w:tc>
      </w:tr>
      <w:tr w:rsidR="004F7B0C" w:rsidRPr="008F442C" w14:paraId="09D3E721" w14:textId="77777777" w:rsidTr="004F7B0C">
        <w:trPr>
          <w:trHeight w:val="269"/>
        </w:trPr>
        <w:tc>
          <w:tcPr>
            <w:tcW w:w="3397" w:type="dxa"/>
          </w:tcPr>
          <w:p w14:paraId="3E0CBF60" w14:textId="323FE8F3" w:rsidR="004F7B0C" w:rsidRPr="008F442C" w:rsidRDefault="004F7B0C" w:rsidP="00C96016">
            <w:pPr>
              <w:rPr>
                <w:rFonts w:ascii="Arial" w:hAnsi="Arial"/>
              </w:rPr>
            </w:pPr>
          </w:p>
        </w:tc>
        <w:tc>
          <w:tcPr>
            <w:tcW w:w="1276" w:type="dxa"/>
          </w:tcPr>
          <w:p w14:paraId="0A1698C0" w14:textId="77777777" w:rsidR="004F7B0C" w:rsidRPr="008F442C" w:rsidRDefault="004F7B0C" w:rsidP="00C96016">
            <w:pPr>
              <w:rPr>
                <w:rFonts w:ascii="Arial" w:hAnsi="Arial"/>
              </w:rPr>
            </w:pPr>
            <w:r w:rsidRPr="008F442C">
              <w:rPr>
                <w:rFonts w:ascii="Arial" w:hAnsi="Arial"/>
              </w:rPr>
              <w:t>⃝</w:t>
            </w:r>
          </w:p>
        </w:tc>
        <w:tc>
          <w:tcPr>
            <w:tcW w:w="933" w:type="dxa"/>
          </w:tcPr>
          <w:p w14:paraId="1FEEAD2F" w14:textId="77777777" w:rsidR="004F7B0C" w:rsidRPr="008F442C" w:rsidRDefault="004F7B0C" w:rsidP="00C96016">
            <w:pPr>
              <w:rPr>
                <w:rFonts w:ascii="Arial" w:hAnsi="Arial"/>
              </w:rPr>
            </w:pPr>
            <w:r w:rsidRPr="008F442C">
              <w:rPr>
                <w:rFonts w:ascii="Arial" w:hAnsi="Arial"/>
              </w:rPr>
              <w:t>⃝</w:t>
            </w:r>
          </w:p>
        </w:tc>
        <w:tc>
          <w:tcPr>
            <w:tcW w:w="1052" w:type="dxa"/>
          </w:tcPr>
          <w:p w14:paraId="227696BA" w14:textId="77777777" w:rsidR="004F7B0C" w:rsidRPr="008F442C" w:rsidRDefault="004F7B0C" w:rsidP="00C96016">
            <w:pPr>
              <w:rPr>
                <w:rFonts w:ascii="Arial" w:hAnsi="Arial"/>
              </w:rPr>
            </w:pPr>
            <w:r w:rsidRPr="008F442C">
              <w:rPr>
                <w:rFonts w:ascii="Arial" w:hAnsi="Arial"/>
              </w:rPr>
              <w:t>⃝</w:t>
            </w:r>
          </w:p>
        </w:tc>
        <w:tc>
          <w:tcPr>
            <w:tcW w:w="992" w:type="dxa"/>
          </w:tcPr>
          <w:p w14:paraId="3A812F51" w14:textId="77777777" w:rsidR="004F7B0C" w:rsidRPr="008F442C" w:rsidRDefault="004F7B0C" w:rsidP="00C96016">
            <w:pPr>
              <w:rPr>
                <w:rFonts w:ascii="Arial" w:hAnsi="Arial"/>
              </w:rPr>
            </w:pPr>
            <w:r w:rsidRPr="008F442C">
              <w:rPr>
                <w:rFonts w:ascii="Arial" w:hAnsi="Arial"/>
              </w:rPr>
              <w:t>⃝</w:t>
            </w:r>
          </w:p>
        </w:tc>
        <w:tc>
          <w:tcPr>
            <w:tcW w:w="1437" w:type="dxa"/>
          </w:tcPr>
          <w:p w14:paraId="090116CA" w14:textId="77777777" w:rsidR="004F7B0C" w:rsidRPr="008F442C" w:rsidRDefault="004F7B0C" w:rsidP="00C96016">
            <w:pPr>
              <w:rPr>
                <w:rFonts w:ascii="Arial" w:hAnsi="Arial"/>
              </w:rPr>
            </w:pPr>
            <w:r w:rsidRPr="008F442C">
              <w:rPr>
                <w:rFonts w:ascii="Arial" w:hAnsi="Arial"/>
              </w:rPr>
              <w:t>⃝</w:t>
            </w:r>
          </w:p>
        </w:tc>
      </w:tr>
      <w:tr w:rsidR="004F7B0C" w:rsidRPr="008F442C" w14:paraId="28A5779A" w14:textId="77777777" w:rsidTr="004F7B0C">
        <w:trPr>
          <w:trHeight w:val="269"/>
        </w:trPr>
        <w:tc>
          <w:tcPr>
            <w:tcW w:w="3397" w:type="dxa"/>
          </w:tcPr>
          <w:p w14:paraId="215682C1" w14:textId="58D87197" w:rsidR="004F7B0C" w:rsidRPr="008F442C" w:rsidRDefault="004F7B0C" w:rsidP="00C96016">
            <w:pPr>
              <w:rPr>
                <w:rFonts w:ascii="Arial" w:hAnsi="Arial"/>
              </w:rPr>
            </w:pPr>
          </w:p>
        </w:tc>
        <w:tc>
          <w:tcPr>
            <w:tcW w:w="1276" w:type="dxa"/>
          </w:tcPr>
          <w:p w14:paraId="0EE2EE92" w14:textId="77777777" w:rsidR="004F7B0C" w:rsidRPr="008F442C" w:rsidRDefault="004F7B0C" w:rsidP="00C96016">
            <w:pPr>
              <w:rPr>
                <w:rFonts w:ascii="Arial" w:hAnsi="Arial"/>
              </w:rPr>
            </w:pPr>
            <w:r w:rsidRPr="008F442C">
              <w:rPr>
                <w:rFonts w:ascii="Arial" w:hAnsi="Arial"/>
              </w:rPr>
              <w:t>⃝</w:t>
            </w:r>
          </w:p>
        </w:tc>
        <w:tc>
          <w:tcPr>
            <w:tcW w:w="933" w:type="dxa"/>
          </w:tcPr>
          <w:p w14:paraId="32E72351" w14:textId="77777777" w:rsidR="004F7B0C" w:rsidRPr="008F442C" w:rsidRDefault="004F7B0C" w:rsidP="00C96016">
            <w:pPr>
              <w:rPr>
                <w:rFonts w:ascii="Arial" w:hAnsi="Arial"/>
              </w:rPr>
            </w:pPr>
            <w:r w:rsidRPr="008F442C">
              <w:rPr>
                <w:rFonts w:ascii="Arial" w:hAnsi="Arial"/>
              </w:rPr>
              <w:t>⃝</w:t>
            </w:r>
          </w:p>
        </w:tc>
        <w:tc>
          <w:tcPr>
            <w:tcW w:w="1052" w:type="dxa"/>
          </w:tcPr>
          <w:p w14:paraId="6842B0D1" w14:textId="77777777" w:rsidR="004F7B0C" w:rsidRPr="008F442C" w:rsidRDefault="004F7B0C" w:rsidP="00C96016">
            <w:pPr>
              <w:rPr>
                <w:rFonts w:ascii="Arial" w:hAnsi="Arial"/>
              </w:rPr>
            </w:pPr>
            <w:r w:rsidRPr="008F442C">
              <w:rPr>
                <w:rFonts w:ascii="Arial" w:hAnsi="Arial"/>
              </w:rPr>
              <w:t>⃝</w:t>
            </w:r>
          </w:p>
        </w:tc>
        <w:tc>
          <w:tcPr>
            <w:tcW w:w="992" w:type="dxa"/>
          </w:tcPr>
          <w:p w14:paraId="61862C52" w14:textId="77777777" w:rsidR="004F7B0C" w:rsidRPr="008F442C" w:rsidRDefault="004F7B0C" w:rsidP="00C96016">
            <w:pPr>
              <w:rPr>
                <w:rFonts w:ascii="Arial" w:hAnsi="Arial"/>
              </w:rPr>
            </w:pPr>
            <w:r w:rsidRPr="008F442C">
              <w:rPr>
                <w:rFonts w:ascii="Arial" w:hAnsi="Arial"/>
              </w:rPr>
              <w:t>⃝</w:t>
            </w:r>
          </w:p>
        </w:tc>
        <w:tc>
          <w:tcPr>
            <w:tcW w:w="1437" w:type="dxa"/>
          </w:tcPr>
          <w:p w14:paraId="735F434B" w14:textId="77777777" w:rsidR="004F7B0C" w:rsidRPr="008F442C" w:rsidRDefault="004F7B0C" w:rsidP="00C96016">
            <w:pPr>
              <w:rPr>
                <w:rFonts w:ascii="Arial" w:hAnsi="Arial"/>
              </w:rPr>
            </w:pPr>
            <w:r w:rsidRPr="008F442C">
              <w:rPr>
                <w:rFonts w:ascii="Arial" w:hAnsi="Arial"/>
              </w:rPr>
              <w:t>⃝</w:t>
            </w:r>
          </w:p>
        </w:tc>
      </w:tr>
    </w:tbl>
    <w:p w14:paraId="6EEA233D" w14:textId="77777777" w:rsidR="004F7B0C" w:rsidRPr="008F442C" w:rsidRDefault="004F7B0C" w:rsidP="00C96016">
      <w:pPr>
        <w:rPr>
          <w:rFonts w:ascii="Arial" w:hAnsi="Arial"/>
        </w:rPr>
      </w:pPr>
      <w:r w:rsidRPr="008F442C">
        <w:rPr>
          <w:rFonts w:ascii="Arial" w:hAnsi="Arial"/>
        </w:rPr>
        <w:t xml:space="preserve"> </w:t>
      </w:r>
    </w:p>
    <w:p w14:paraId="2756C243" w14:textId="77777777" w:rsidR="004F7B0C" w:rsidRPr="008F442C" w:rsidRDefault="004F7B0C" w:rsidP="00C96016">
      <w:pPr>
        <w:rPr>
          <w:rFonts w:ascii="Arial" w:hAnsi="Arial"/>
        </w:rPr>
      </w:pPr>
    </w:p>
    <w:p w14:paraId="46675BC8" w14:textId="77777777" w:rsidR="004F7B0C" w:rsidRPr="008F442C" w:rsidRDefault="004F7B0C" w:rsidP="00C96016">
      <w:pPr>
        <w:rPr>
          <w:rFonts w:ascii="Arial" w:hAnsi="Arial"/>
        </w:rPr>
      </w:pPr>
    </w:p>
    <w:tbl>
      <w:tblPr>
        <w:tblStyle w:val="TableGrid"/>
        <w:tblW w:w="9016" w:type="dxa"/>
        <w:tblLook w:val="04A0" w:firstRow="1" w:lastRow="0" w:firstColumn="1" w:lastColumn="0" w:noHBand="0" w:noVBand="1"/>
      </w:tblPr>
      <w:tblGrid>
        <w:gridCol w:w="9016"/>
      </w:tblGrid>
      <w:tr w:rsidR="004F7B0C" w:rsidRPr="008F442C" w14:paraId="4F0A387D" w14:textId="77777777" w:rsidTr="004F7B0C">
        <w:tc>
          <w:tcPr>
            <w:tcW w:w="9016" w:type="dxa"/>
            <w:shd w:val="clear" w:color="auto" w:fill="BFBFBF" w:themeFill="background1" w:themeFillShade="BF"/>
          </w:tcPr>
          <w:p w14:paraId="0638E086" w14:textId="77777777" w:rsidR="004F7B0C" w:rsidRPr="008F442C" w:rsidRDefault="004F7B0C" w:rsidP="00C96016">
            <w:pPr>
              <w:rPr>
                <w:rFonts w:ascii="Arial" w:hAnsi="Arial"/>
              </w:rPr>
            </w:pPr>
            <w:r w:rsidRPr="008F442C">
              <w:rPr>
                <w:rFonts w:ascii="Arial" w:hAnsi="Arial"/>
              </w:rPr>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5625FC02" w14:textId="77777777" w:rsidR="004F7B0C" w:rsidRPr="008F442C" w:rsidRDefault="004F7B0C" w:rsidP="00C96016">
      <w:pPr>
        <w:rPr>
          <w:rFonts w:ascii="Arial" w:hAnsi="Arial"/>
        </w:rPr>
      </w:pPr>
    </w:p>
    <w:p w14:paraId="0A41C873" w14:textId="68766750" w:rsidR="004F7B0C" w:rsidRPr="008F442C" w:rsidRDefault="004F7B0C" w:rsidP="00C96016">
      <w:pPr>
        <w:pStyle w:val="ListParagraph"/>
        <w:numPr>
          <w:ilvl w:val="0"/>
          <w:numId w:val="28"/>
        </w:numPr>
        <w:spacing w:after="160" w:line="259" w:lineRule="auto"/>
        <w:rPr>
          <w:rFonts w:ascii="Arial" w:hAnsi="Arial"/>
        </w:rPr>
      </w:pPr>
    </w:p>
    <w:p w14:paraId="6523F12D" w14:textId="77777777" w:rsidR="0083501D" w:rsidRPr="008F442C" w:rsidRDefault="0083501D" w:rsidP="00C96016">
      <w:pPr>
        <w:pStyle w:val="ListParagraph"/>
        <w:spacing w:after="160" w:line="259" w:lineRule="auto"/>
        <w:rPr>
          <w:rFonts w:ascii="Arial" w:hAnsi="Arial"/>
        </w:rPr>
      </w:pPr>
    </w:p>
    <w:p w14:paraId="18B39096" w14:textId="535453E9" w:rsidR="004F7B0C" w:rsidRPr="008F442C" w:rsidRDefault="004F7B0C" w:rsidP="00C96016">
      <w:pPr>
        <w:pStyle w:val="ListParagraph"/>
        <w:rPr>
          <w:rFonts w:ascii="Arial" w:hAnsi="Arial"/>
        </w:rPr>
      </w:pPr>
      <w:r w:rsidRPr="008F442C">
        <w:rPr>
          <w:rFonts w:ascii="Arial" w:hAnsi="Arial"/>
        </w:rPr>
        <w:t>…………………………………</w:t>
      </w:r>
      <w:r w:rsidR="0083501D" w:rsidRPr="008F442C">
        <w:rPr>
          <w:rFonts w:ascii="Arial" w:hAnsi="Arial"/>
        </w:rPr>
        <w:t>……………………………………………………………………………</w:t>
      </w:r>
    </w:p>
    <w:p w14:paraId="3BBE95CC" w14:textId="610EA45A" w:rsidR="004F7B0C" w:rsidRPr="008F442C" w:rsidRDefault="0083501D" w:rsidP="00C96016">
      <w:pPr>
        <w:pStyle w:val="ListParagraph"/>
        <w:numPr>
          <w:ilvl w:val="0"/>
          <w:numId w:val="28"/>
        </w:numPr>
        <w:spacing w:after="160" w:line="259" w:lineRule="auto"/>
        <w:rPr>
          <w:rFonts w:ascii="Arial" w:hAnsi="Arial"/>
        </w:rPr>
      </w:pPr>
      <w:r w:rsidRPr="008F442C">
        <w:rPr>
          <w:rFonts w:ascii="Arial" w:hAnsi="Arial"/>
        </w:rPr>
        <w:t xml:space="preserve"> </w:t>
      </w:r>
    </w:p>
    <w:p w14:paraId="7602B60A" w14:textId="77777777" w:rsidR="0083501D" w:rsidRPr="008F442C" w:rsidRDefault="0083501D" w:rsidP="00C96016">
      <w:pPr>
        <w:pStyle w:val="ListParagraph"/>
        <w:spacing w:after="160" w:line="259" w:lineRule="auto"/>
        <w:rPr>
          <w:rFonts w:ascii="Arial" w:hAnsi="Arial"/>
        </w:rPr>
      </w:pPr>
    </w:p>
    <w:p w14:paraId="19857BA5" w14:textId="6831C231" w:rsidR="004F7B0C" w:rsidRPr="008F442C" w:rsidRDefault="004F7B0C" w:rsidP="00C96016">
      <w:pPr>
        <w:pStyle w:val="ListParagraph"/>
        <w:rPr>
          <w:rFonts w:ascii="Arial" w:hAnsi="Arial"/>
        </w:rPr>
      </w:pPr>
      <w:r w:rsidRPr="008F442C">
        <w:rPr>
          <w:rFonts w:ascii="Arial" w:hAnsi="Arial"/>
        </w:rPr>
        <w:t>………………………………………………………</w:t>
      </w:r>
      <w:r w:rsidR="0083501D" w:rsidRPr="008F442C">
        <w:rPr>
          <w:rFonts w:ascii="Arial" w:hAnsi="Arial"/>
        </w:rPr>
        <w:t>……………………………………………………</w:t>
      </w:r>
    </w:p>
    <w:p w14:paraId="21664520" w14:textId="77777777" w:rsidR="0083501D" w:rsidRPr="008F442C" w:rsidRDefault="0083501D" w:rsidP="00C96016">
      <w:pPr>
        <w:pStyle w:val="ListParagraph"/>
        <w:rPr>
          <w:rFonts w:ascii="Arial" w:hAnsi="Arial"/>
        </w:rPr>
      </w:pPr>
    </w:p>
    <w:p w14:paraId="30E515D3" w14:textId="6516C26B" w:rsidR="004F7B0C" w:rsidRPr="008F442C" w:rsidRDefault="0083501D" w:rsidP="00C96016">
      <w:pPr>
        <w:pStyle w:val="ListParagraph"/>
        <w:numPr>
          <w:ilvl w:val="0"/>
          <w:numId w:val="28"/>
        </w:numPr>
        <w:spacing w:after="160" w:line="259" w:lineRule="auto"/>
        <w:rPr>
          <w:rFonts w:ascii="Arial" w:hAnsi="Arial"/>
        </w:rPr>
      </w:pPr>
      <w:r w:rsidRPr="008F442C">
        <w:rPr>
          <w:rFonts w:ascii="Arial" w:hAnsi="Arial"/>
        </w:rPr>
        <w:t xml:space="preserve"> </w:t>
      </w:r>
    </w:p>
    <w:p w14:paraId="352D7583" w14:textId="77777777" w:rsidR="0083501D" w:rsidRPr="008F442C" w:rsidRDefault="0083501D" w:rsidP="00C96016">
      <w:pPr>
        <w:pStyle w:val="ListParagraph"/>
        <w:rPr>
          <w:rFonts w:ascii="Arial" w:hAnsi="Arial"/>
        </w:rPr>
      </w:pPr>
      <w:r w:rsidRPr="008F442C">
        <w:rPr>
          <w:rFonts w:ascii="Arial" w:hAnsi="Arial"/>
        </w:rPr>
        <w:t>……………………………………………………………………………………………………………</w:t>
      </w:r>
    </w:p>
    <w:p w14:paraId="5F8311EC" w14:textId="42CBDB5A" w:rsidR="004F7B0C" w:rsidRPr="008F442C" w:rsidRDefault="004F7B0C" w:rsidP="00C96016">
      <w:pPr>
        <w:spacing w:after="160" w:line="259" w:lineRule="auto"/>
        <w:rPr>
          <w:rFonts w:ascii="Arial" w:hAnsi="Arial"/>
        </w:rPr>
      </w:pPr>
    </w:p>
    <w:p w14:paraId="42537582" w14:textId="77777777" w:rsidR="004F7B0C" w:rsidRPr="008F442C" w:rsidRDefault="004F7B0C" w:rsidP="00C96016">
      <w:pPr>
        <w:rPr>
          <w:rFonts w:ascii="Arial" w:hAnsi="Arial"/>
        </w:rPr>
      </w:pPr>
    </w:p>
    <w:tbl>
      <w:tblPr>
        <w:tblStyle w:val="TableGrid"/>
        <w:tblW w:w="0" w:type="auto"/>
        <w:tblLook w:val="04A0" w:firstRow="1" w:lastRow="0" w:firstColumn="1" w:lastColumn="0" w:noHBand="0" w:noVBand="1"/>
      </w:tblPr>
      <w:tblGrid>
        <w:gridCol w:w="8516"/>
      </w:tblGrid>
      <w:tr w:rsidR="004F7B0C" w:rsidRPr="008F442C" w14:paraId="3D658695" w14:textId="77777777" w:rsidTr="004F7B0C">
        <w:tc>
          <w:tcPr>
            <w:tcW w:w="9016" w:type="dxa"/>
            <w:shd w:val="clear" w:color="auto" w:fill="BFBFBF" w:themeFill="background1" w:themeFillShade="BF"/>
          </w:tcPr>
          <w:p w14:paraId="16CFCFD9" w14:textId="77777777" w:rsidR="004F7B0C" w:rsidRPr="008F442C" w:rsidRDefault="004F7B0C" w:rsidP="00C96016">
            <w:pPr>
              <w:rPr>
                <w:rFonts w:ascii="Arial" w:hAnsi="Arial"/>
                <w:b/>
              </w:rPr>
            </w:pPr>
            <w:r w:rsidRPr="008F442C">
              <w:rPr>
                <w:rFonts w:ascii="Arial" w:hAnsi="Arial"/>
                <w:b/>
              </w:rPr>
              <w:t>Additional Comments</w:t>
            </w:r>
          </w:p>
        </w:tc>
      </w:tr>
    </w:tbl>
    <w:p w14:paraId="7AE8D84B" w14:textId="77777777" w:rsidR="004F7B0C" w:rsidRPr="008F442C" w:rsidRDefault="004F7B0C" w:rsidP="00C96016">
      <w:pPr>
        <w:rPr>
          <w:rFonts w:ascii="Arial" w:hAnsi="Arial"/>
          <w:i/>
        </w:rPr>
      </w:pPr>
      <w:r w:rsidRPr="008F442C">
        <w:rPr>
          <w:rFonts w:ascii="Arial" w:hAnsi="Arial"/>
          <w:i/>
        </w:rPr>
        <w:t>Please write here:</w:t>
      </w:r>
    </w:p>
    <w:p w14:paraId="51BEB11A" w14:textId="77777777" w:rsidR="004F7B0C" w:rsidRPr="008F442C" w:rsidRDefault="004F7B0C" w:rsidP="00C96016">
      <w:pPr>
        <w:rPr>
          <w:rFonts w:ascii="Arial" w:hAnsi="Arial"/>
          <w:b/>
        </w:rPr>
      </w:pPr>
      <w:r w:rsidRPr="008F442C">
        <w:rPr>
          <w:rFonts w:ascii="Arial" w:hAnsi="Arial"/>
          <w:b/>
        </w:rPr>
        <w:t>………………………………………………………………………………………………………………………………………………………………………………………………………………………………………………………………………………………………………………………………………………………………………………………………………………………………………………………………………………………………………………………………………………………………………………………………………………………………</w:t>
      </w:r>
    </w:p>
    <w:p w14:paraId="1B9D1607" w14:textId="77777777" w:rsidR="004F7B0C" w:rsidRPr="008F442C" w:rsidRDefault="004F7B0C" w:rsidP="00C96016">
      <w:pPr>
        <w:rPr>
          <w:rFonts w:ascii="Arial" w:hAnsi="Arial"/>
          <w:b/>
        </w:rPr>
      </w:pPr>
    </w:p>
    <w:p w14:paraId="7462CD60" w14:textId="77777777" w:rsidR="004F7B0C" w:rsidRPr="008F442C" w:rsidRDefault="004F7B0C" w:rsidP="00C96016">
      <w:pPr>
        <w:rPr>
          <w:rFonts w:ascii="Arial" w:hAnsi="Arial"/>
          <w:b/>
        </w:rPr>
      </w:pPr>
    </w:p>
    <w:p w14:paraId="0D6DDCFB" w14:textId="77777777" w:rsidR="004F7B0C" w:rsidRPr="008F442C" w:rsidRDefault="004F7B0C" w:rsidP="00C96016">
      <w:pPr>
        <w:rPr>
          <w:rFonts w:ascii="Arial" w:hAnsi="Arial"/>
          <w:b/>
          <w:i/>
        </w:rPr>
      </w:pPr>
      <w:r w:rsidRPr="008F442C">
        <w:rPr>
          <w:rFonts w:ascii="Arial" w:hAnsi="Arial"/>
          <w:i/>
        </w:rPr>
        <w:t>Comments/discussion points/recommendations</w:t>
      </w:r>
    </w:p>
    <w:p w14:paraId="3700089E" w14:textId="3ECCF323" w:rsidR="004F7B0C" w:rsidRDefault="004F7B0C" w:rsidP="00C96016">
      <w:pPr>
        <w:rPr>
          <w:rFonts w:ascii="Arial" w:hAnsi="Arial" w:cs="Arial"/>
        </w:rPr>
      </w:pPr>
      <w:r>
        <w:rPr>
          <w:rFonts w:ascii="Arial" w:hAnsi="Arial" w:cs="Arial"/>
        </w:rPr>
        <w:br w:type="page"/>
      </w:r>
    </w:p>
    <w:p w14:paraId="57985450" w14:textId="77777777" w:rsidR="006A6D59" w:rsidRDefault="006A6D59" w:rsidP="00C96016">
      <w:pPr>
        <w:rPr>
          <w:rFonts w:ascii="Arial" w:hAnsi="Arial" w:cs="Arial"/>
        </w:rPr>
      </w:pPr>
    </w:p>
    <w:p w14:paraId="58978AC7" w14:textId="77777777" w:rsidR="006C05D9" w:rsidRDefault="006C05D9" w:rsidP="00C96016">
      <w:pPr>
        <w:pStyle w:val="ListParagraph"/>
        <w:ind w:left="1080"/>
        <w:rPr>
          <w:rFonts w:ascii="Arial" w:hAnsi="Arial" w:cs="Arial"/>
        </w:rPr>
      </w:pPr>
    </w:p>
    <w:p w14:paraId="043177CC" w14:textId="18968800" w:rsidR="00351489" w:rsidRDefault="00C93722" w:rsidP="00C96016">
      <w:pPr>
        <w:pStyle w:val="Heading1"/>
      </w:pPr>
      <w:bookmarkStart w:id="75" w:name="_Ref410496301"/>
      <w:bookmarkStart w:id="76" w:name="_Toc410924077"/>
      <w:r w:rsidRPr="00F67F57">
        <w:t>Appendix</w:t>
      </w:r>
      <w:r w:rsidR="008061C2">
        <w:t xml:space="preserve"> B</w:t>
      </w:r>
      <w:bookmarkEnd w:id="75"/>
      <w:bookmarkEnd w:id="76"/>
    </w:p>
    <w:p w14:paraId="1A75A00E" w14:textId="77777777" w:rsidR="00C054A2" w:rsidRDefault="00C054A2" w:rsidP="00C96016">
      <w:pPr>
        <w:rPr>
          <w:rFonts w:ascii="Arial" w:hAnsi="Arial" w:cs="Arial"/>
        </w:rPr>
      </w:pPr>
    </w:p>
    <w:p w14:paraId="71990303" w14:textId="77777777" w:rsidR="00C054A2" w:rsidRDefault="00C054A2" w:rsidP="00C96016">
      <w:pPr>
        <w:rPr>
          <w:rFonts w:ascii="Arial" w:hAnsi="Arial" w:cs="Arial"/>
        </w:rPr>
      </w:pPr>
    </w:p>
    <w:p w14:paraId="57559A19" w14:textId="77777777" w:rsidR="00F67F57" w:rsidRPr="002418CC" w:rsidRDefault="00C054A2" w:rsidP="00C96016">
      <w:pPr>
        <w:pStyle w:val="Heading21"/>
        <w:rPr>
          <w:rStyle w:val="Heading2Char"/>
          <w:rFonts w:ascii="Helvetica" w:eastAsia="ヒラギノ角ゴ Pro W3" w:hAnsi="Helvetica" w:cs="Times New Roman"/>
          <w:b/>
        </w:rPr>
      </w:pPr>
      <w:r w:rsidRPr="002418CC">
        <w:rPr>
          <w:rStyle w:val="Heading2Char"/>
          <w:rFonts w:ascii="Helvetica" w:eastAsia="ヒラギノ角ゴ Pro W3" w:hAnsi="Helvetica" w:cs="Times New Roman"/>
          <w:b/>
        </w:rPr>
        <w:t xml:space="preserve"> </w:t>
      </w:r>
      <w:bookmarkStart w:id="77" w:name="_Ref410497805"/>
      <w:bookmarkStart w:id="78" w:name="_Toc410924078"/>
      <w:r w:rsidRPr="002418CC">
        <w:rPr>
          <w:rStyle w:val="Heading2Char"/>
          <w:rFonts w:ascii="Helvetica" w:eastAsia="ヒラギノ角ゴ Pro W3" w:hAnsi="Helvetica" w:cs="Times New Roman"/>
          <w:b/>
        </w:rPr>
        <w:t>Pseudo Code Example</w:t>
      </w:r>
      <w:bookmarkEnd w:id="77"/>
      <w:bookmarkEnd w:id="78"/>
    </w:p>
    <w:p w14:paraId="73CFEC41" w14:textId="776F06A0" w:rsidR="00C054A2" w:rsidRDefault="00C054A2" w:rsidP="00C96016">
      <w:pPr>
        <w:pStyle w:val="Heading2"/>
        <w:ind w:left="720"/>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9" w:name="_Toc410924079"/>
      <w:r>
        <w:t>Java Coding Standard Example</w:t>
      </w:r>
      <w:bookmarkEnd w:id="79"/>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lastRenderedPageBreak/>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108717B1" w14:textId="202A0660" w:rsidR="00AF2799" w:rsidRDefault="00AF2799" w:rsidP="00C96016">
      <w:pPr>
        <w:rPr>
          <w:rFonts w:ascii="Arial" w:hAnsi="Arial" w:cs="Arial"/>
          <w:szCs w:val="20"/>
        </w:rPr>
      </w:pPr>
      <w:r>
        <w:rPr>
          <w:rFonts w:ascii="Arial" w:hAnsi="Arial" w:cs="Arial"/>
          <w:szCs w:val="20"/>
        </w:rPr>
        <w:br w:type="page"/>
      </w:r>
    </w:p>
    <w:p w14:paraId="0743640D" w14:textId="77777777" w:rsidR="00C054A2" w:rsidRDefault="00C054A2" w:rsidP="00C96016">
      <w:pPr>
        <w:rPr>
          <w:rFonts w:ascii="Arial" w:hAnsi="Arial" w:cs="Arial"/>
          <w:szCs w:val="20"/>
        </w:rPr>
      </w:pPr>
    </w:p>
    <w:p w14:paraId="29A4AAF5" w14:textId="077354D9" w:rsidR="00C054A2" w:rsidRDefault="00C054A2" w:rsidP="00C96016">
      <w:pPr>
        <w:pStyle w:val="Heading21"/>
      </w:pPr>
      <w:bookmarkStart w:id="80" w:name="_Toc410924080"/>
      <w:r>
        <w:t>UML Class Diagrams</w:t>
      </w:r>
      <w:bookmarkEnd w:id="80"/>
    </w:p>
    <w:p w14:paraId="2D3F41B0" w14:textId="77777777" w:rsidR="00C054A2" w:rsidRDefault="00C054A2" w:rsidP="00C96016">
      <w:pP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5F61FFD" w14:textId="77777777" w:rsidR="00830C8F" w:rsidRDefault="00830C8F" w:rsidP="00830C8F">
      <w:pPr>
        <w:pStyle w:val="Heading21"/>
      </w:pPr>
      <w:bookmarkStart w:id="81" w:name="_Toc410924081"/>
      <w:r w:rsidRPr="0010556F">
        <w:t>Initial GUI wireframe</w:t>
      </w:r>
      <w:bookmarkEnd w:id="81"/>
    </w:p>
    <w:p w14:paraId="3E35FC8F" w14:textId="77777777" w:rsidR="00830C8F" w:rsidRDefault="00830C8F" w:rsidP="00830C8F">
      <w:pPr>
        <w:pStyle w:val="Body"/>
      </w:pPr>
    </w:p>
    <w:p w14:paraId="3826D703" w14:textId="77777777" w:rsidR="00830C8F" w:rsidRDefault="00830C8F" w:rsidP="00830C8F">
      <w:pPr>
        <w:pStyle w:val="Heading3"/>
      </w:pPr>
      <w:bookmarkStart w:id="82" w:name="_Toc410924082"/>
      <w:r>
        <w:t>Home page wireframe</w:t>
      </w:r>
      <w:bookmarkEnd w:id="82"/>
    </w:p>
    <w:p w14:paraId="4513587E" w14:textId="77777777" w:rsidR="00830C8F" w:rsidRDefault="00830C8F" w:rsidP="00830C8F">
      <w:pPr>
        <w:pStyle w:val="Body"/>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236C1C7" w14:textId="77777777" w:rsidR="00830C8F" w:rsidRDefault="00830C8F" w:rsidP="00830C8F">
      <w:pPr>
        <w:pStyle w:val="Heading3"/>
      </w:pPr>
      <w:bookmarkStart w:id="83" w:name="_Toc410924083"/>
      <w:r>
        <w:lastRenderedPageBreak/>
        <w:t>Media Player wireframe</w:t>
      </w:r>
      <w:bookmarkEnd w:id="83"/>
    </w:p>
    <w:p w14:paraId="59B4A743" w14:textId="77777777" w:rsidR="00830C8F" w:rsidRDefault="00830C8F" w:rsidP="00830C8F"/>
    <w:p w14:paraId="0281A97C" w14:textId="77777777" w:rsidR="00830C8F" w:rsidRPr="00A44153" w:rsidRDefault="00830C8F" w:rsidP="00830C8F">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434F9BFD" w14:textId="77777777" w:rsidR="00830C8F" w:rsidRPr="00F67F57" w:rsidRDefault="00830C8F" w:rsidP="00830C8F">
      <w:pPr>
        <w:pStyle w:val="Body"/>
      </w:pPr>
    </w:p>
    <w:p w14:paraId="60201D9D" w14:textId="77777777" w:rsidR="00830C8F" w:rsidRDefault="00830C8F" w:rsidP="00830C8F">
      <w:pPr>
        <w:rPr>
          <w:rFonts w:ascii="Arial" w:hAnsi="Arial" w:cs="Arial"/>
        </w:rPr>
      </w:pPr>
    </w:p>
    <w:p w14:paraId="53DA2BD2" w14:textId="77777777" w:rsidR="00C054A2" w:rsidRPr="00C054A2" w:rsidRDefault="00C054A2" w:rsidP="00C96016">
      <w:pPr>
        <w:rPr>
          <w:rFonts w:ascii="Arial" w:hAnsi="Arial" w:cs="Arial"/>
        </w:rPr>
      </w:pPr>
    </w:p>
    <w:sectPr w:rsidR="00C054A2" w:rsidRPr="00C054A2" w:rsidSect="00340281">
      <w:pgSz w:w="11900" w:h="16840"/>
      <w:pgMar w:top="1440" w:right="1800" w:bottom="568"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F377B0" w:rsidRDefault="00F377B0" w:rsidP="00430FA5">
      <w:r>
        <w:separator/>
      </w:r>
    </w:p>
  </w:endnote>
  <w:endnote w:type="continuationSeparator" w:id="0">
    <w:p w14:paraId="6B53A2DF" w14:textId="77777777" w:rsidR="00F377B0" w:rsidRDefault="00F377B0"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154983"/>
      <w:docPartObj>
        <w:docPartGallery w:val="Page Numbers (Bottom of Page)"/>
        <w:docPartUnique/>
      </w:docPartObj>
    </w:sdtPr>
    <w:sdtEndPr>
      <w:rPr>
        <w:noProof/>
      </w:rPr>
    </w:sdtEndPr>
    <w:sdtContent>
      <w:p w14:paraId="2A9333FB" w14:textId="1ECBBA6F" w:rsidR="00F377B0" w:rsidRDefault="00F377B0">
        <w:pPr>
          <w:pStyle w:val="Footer"/>
          <w:jc w:val="right"/>
        </w:pPr>
        <w:r>
          <w:fldChar w:fldCharType="begin"/>
        </w:r>
        <w:r>
          <w:instrText xml:space="preserve"> PAGE   \* MERGEFORMAT </w:instrText>
        </w:r>
        <w:r>
          <w:fldChar w:fldCharType="separate"/>
        </w:r>
        <w:r w:rsidR="002C0A76">
          <w:rPr>
            <w:noProof/>
          </w:rPr>
          <w:t>55</w:t>
        </w:r>
        <w:r>
          <w:rPr>
            <w:noProof/>
          </w:rPr>
          <w:fldChar w:fldCharType="end"/>
        </w:r>
      </w:p>
    </w:sdtContent>
  </w:sdt>
  <w:p w14:paraId="516B0995" w14:textId="77777777" w:rsidR="00F377B0" w:rsidRDefault="00F37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F377B0" w:rsidRDefault="00F377B0" w:rsidP="00430FA5">
      <w:r>
        <w:separator/>
      </w:r>
    </w:p>
  </w:footnote>
  <w:footnote w:type="continuationSeparator" w:id="0">
    <w:p w14:paraId="1882731C" w14:textId="77777777" w:rsidR="00F377B0" w:rsidRDefault="00F377B0"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3534E" w14:textId="3D2E9650" w:rsidR="00F377B0" w:rsidRDefault="00EB39DE">
    <w:pPr>
      <w:pStyle w:val="Header"/>
    </w:pPr>
    <w:r>
      <w:t>QA Manual</w:t>
    </w:r>
    <w:r>
      <w:tab/>
    </w:r>
    <w:r>
      <w:tab/>
    </w:r>
    <w:r w:rsidR="002C0A76">
      <w:t>Sunday</w:t>
    </w:r>
    <w:r>
      <w:t xml:space="preserve"> 1</w:t>
    </w:r>
    <w:r>
      <w:rPr>
        <w:vertAlign w:val="superscript"/>
      </w:rPr>
      <w:t>st</w:t>
    </w:r>
    <w:r w:rsidR="00F377B0">
      <w:t xml:space="preserve"> February 2015 </w:t>
    </w:r>
  </w:p>
  <w:p w14:paraId="4D792091" w14:textId="77777777" w:rsidR="00F377B0" w:rsidRDefault="00F37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468"/>
        </w:tabs>
        <w:ind w:left="468" w:firstLine="0"/>
      </w:pPr>
      <w:rPr>
        <w:rFonts w:hint="default"/>
        <w:position w:val="0"/>
      </w:rPr>
    </w:lvl>
    <w:lvl w:ilvl="1">
      <w:start w:val="1"/>
      <w:numFmt w:val="upperLetter"/>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lowerLetter"/>
      <w:lvlText w:val="%4)"/>
      <w:lvlJc w:val="left"/>
      <w:pPr>
        <w:tabs>
          <w:tab w:val="num" w:pos="360"/>
        </w:tabs>
        <w:ind w:left="360" w:firstLine="1080"/>
      </w:pPr>
      <w:rPr>
        <w:rFonts w:hint="default"/>
        <w:position w:val="0"/>
      </w:rPr>
    </w:lvl>
    <w:lvl w:ilvl="4">
      <w:start w:val="1"/>
      <w:numFmt w:val="decimal"/>
      <w:isLgl/>
      <w:lvlText w:val="(%5)"/>
      <w:lvlJc w:val="left"/>
      <w:pPr>
        <w:tabs>
          <w:tab w:val="num" w:pos="468"/>
        </w:tabs>
        <w:ind w:left="468" w:firstLine="1440"/>
      </w:pPr>
      <w:rPr>
        <w:rFonts w:hint="default"/>
        <w:position w:val="0"/>
      </w:rPr>
    </w:lvl>
    <w:lvl w:ilvl="5">
      <w:start w:val="1"/>
      <w:numFmt w:val="lowerLetter"/>
      <w:lvlText w:val="(%6)"/>
      <w:lvlJc w:val="left"/>
      <w:pPr>
        <w:tabs>
          <w:tab w:val="num" w:pos="468"/>
        </w:tabs>
        <w:ind w:left="468" w:firstLine="1908"/>
      </w:pPr>
      <w:rPr>
        <w:rFonts w:hint="default"/>
        <w:position w:val="0"/>
      </w:rPr>
    </w:lvl>
    <w:lvl w:ilvl="6">
      <w:start w:val="1"/>
      <w:numFmt w:val="lowerRoman"/>
      <w:lvlText w:val="%7)"/>
      <w:lvlJc w:val="left"/>
      <w:pPr>
        <w:tabs>
          <w:tab w:val="num" w:pos="360"/>
        </w:tabs>
        <w:ind w:left="360" w:firstLine="2376"/>
      </w:pPr>
      <w:rPr>
        <w:rFonts w:hint="default"/>
        <w:position w:val="0"/>
      </w:rPr>
    </w:lvl>
    <w:lvl w:ilvl="7">
      <w:start w:val="1"/>
      <w:numFmt w:val="decimal"/>
      <w:isLgl/>
      <w:lvlText w:val="(%8)"/>
      <w:lvlJc w:val="left"/>
      <w:pPr>
        <w:tabs>
          <w:tab w:val="num" w:pos="468"/>
        </w:tabs>
        <w:ind w:left="468" w:firstLine="2736"/>
      </w:pPr>
      <w:rPr>
        <w:rFonts w:hint="default"/>
        <w:position w:val="0"/>
      </w:rPr>
    </w:lvl>
    <w:lvl w:ilvl="8">
      <w:start w:val="1"/>
      <w:numFmt w:val="lowerLetter"/>
      <w:lvlText w:val="(%9)"/>
      <w:lvlJc w:val="left"/>
      <w:pPr>
        <w:tabs>
          <w:tab w:val="num" w:pos="468"/>
        </w:tabs>
        <w:ind w:left="468"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4EAEE5E"/>
    <w:lvl w:ilvl="0">
      <w:start w:val="1"/>
      <w:numFmt w:val="decimal"/>
      <w:pStyle w:val="Heading1"/>
      <w:lvlText w:val="%1"/>
      <w:lvlJc w:val="left"/>
      <w:pPr>
        <w:ind w:left="432" w:hanging="432"/>
      </w:pPr>
    </w:lvl>
    <w:lvl w:ilvl="1">
      <w:start w:val="1"/>
      <w:numFmt w:val="decimal"/>
      <w:pStyle w:val="Heading21"/>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100D"/>
    <w:rsid w:val="00024A36"/>
    <w:rsid w:val="00054D51"/>
    <w:rsid w:val="00062128"/>
    <w:rsid w:val="000858FB"/>
    <w:rsid w:val="000A0212"/>
    <w:rsid w:val="000B65A9"/>
    <w:rsid w:val="000F2F22"/>
    <w:rsid w:val="0010556F"/>
    <w:rsid w:val="00122256"/>
    <w:rsid w:val="00144268"/>
    <w:rsid w:val="0014491E"/>
    <w:rsid w:val="001F5CAA"/>
    <w:rsid w:val="00205061"/>
    <w:rsid w:val="00211F03"/>
    <w:rsid w:val="002418CC"/>
    <w:rsid w:val="00293129"/>
    <w:rsid w:val="002A25AC"/>
    <w:rsid w:val="002B1E36"/>
    <w:rsid w:val="002C0A76"/>
    <w:rsid w:val="00340281"/>
    <w:rsid w:val="00351489"/>
    <w:rsid w:val="0037122E"/>
    <w:rsid w:val="00383A9A"/>
    <w:rsid w:val="00421FFE"/>
    <w:rsid w:val="004261FF"/>
    <w:rsid w:val="00430FA5"/>
    <w:rsid w:val="004521D1"/>
    <w:rsid w:val="00454676"/>
    <w:rsid w:val="0049012B"/>
    <w:rsid w:val="004A430B"/>
    <w:rsid w:val="004A4D45"/>
    <w:rsid w:val="004A519F"/>
    <w:rsid w:val="004B0E70"/>
    <w:rsid w:val="004E5FD5"/>
    <w:rsid w:val="004F7B0C"/>
    <w:rsid w:val="00514DA8"/>
    <w:rsid w:val="00552C3C"/>
    <w:rsid w:val="00573249"/>
    <w:rsid w:val="00577159"/>
    <w:rsid w:val="00590865"/>
    <w:rsid w:val="005913A5"/>
    <w:rsid w:val="005C7E7D"/>
    <w:rsid w:val="005F781C"/>
    <w:rsid w:val="0060541E"/>
    <w:rsid w:val="0064390F"/>
    <w:rsid w:val="00657464"/>
    <w:rsid w:val="00657976"/>
    <w:rsid w:val="00660D0B"/>
    <w:rsid w:val="00682217"/>
    <w:rsid w:val="00687401"/>
    <w:rsid w:val="006963DC"/>
    <w:rsid w:val="006A6D59"/>
    <w:rsid w:val="006C05D9"/>
    <w:rsid w:val="006C7E61"/>
    <w:rsid w:val="0071226E"/>
    <w:rsid w:val="0074731C"/>
    <w:rsid w:val="007B39EA"/>
    <w:rsid w:val="007D2E9C"/>
    <w:rsid w:val="007F4AF5"/>
    <w:rsid w:val="008061C2"/>
    <w:rsid w:val="00830C8F"/>
    <w:rsid w:val="0083501D"/>
    <w:rsid w:val="008560FB"/>
    <w:rsid w:val="008624D3"/>
    <w:rsid w:val="008B3180"/>
    <w:rsid w:val="008B7506"/>
    <w:rsid w:val="008F442C"/>
    <w:rsid w:val="00902BB1"/>
    <w:rsid w:val="00910715"/>
    <w:rsid w:val="009A0016"/>
    <w:rsid w:val="009F3C69"/>
    <w:rsid w:val="00A347F4"/>
    <w:rsid w:val="00A44153"/>
    <w:rsid w:val="00AC25B0"/>
    <w:rsid w:val="00AD46AD"/>
    <w:rsid w:val="00AF2799"/>
    <w:rsid w:val="00B03080"/>
    <w:rsid w:val="00B47438"/>
    <w:rsid w:val="00B67663"/>
    <w:rsid w:val="00BA1A6A"/>
    <w:rsid w:val="00BA4AF8"/>
    <w:rsid w:val="00BB442F"/>
    <w:rsid w:val="00BB6A8A"/>
    <w:rsid w:val="00C02C0D"/>
    <w:rsid w:val="00C054A2"/>
    <w:rsid w:val="00C10DFB"/>
    <w:rsid w:val="00C356E2"/>
    <w:rsid w:val="00C367A1"/>
    <w:rsid w:val="00C53A29"/>
    <w:rsid w:val="00C93722"/>
    <w:rsid w:val="00C96016"/>
    <w:rsid w:val="00C96820"/>
    <w:rsid w:val="00CB7776"/>
    <w:rsid w:val="00CE2F25"/>
    <w:rsid w:val="00CE5E2A"/>
    <w:rsid w:val="00CF11F1"/>
    <w:rsid w:val="00CF2AA5"/>
    <w:rsid w:val="00D473FE"/>
    <w:rsid w:val="00D8054A"/>
    <w:rsid w:val="00D9232F"/>
    <w:rsid w:val="00DA43FE"/>
    <w:rsid w:val="00DD1CAC"/>
    <w:rsid w:val="00DD60E4"/>
    <w:rsid w:val="00E27298"/>
    <w:rsid w:val="00E3009E"/>
    <w:rsid w:val="00E33735"/>
    <w:rsid w:val="00EA0B0A"/>
    <w:rsid w:val="00EA253D"/>
    <w:rsid w:val="00EB39DE"/>
    <w:rsid w:val="00EC5054"/>
    <w:rsid w:val="00ED6107"/>
    <w:rsid w:val="00EF148C"/>
    <w:rsid w:val="00EF1F57"/>
    <w:rsid w:val="00F377B0"/>
    <w:rsid w:val="00F44B7E"/>
    <w:rsid w:val="00F67F57"/>
    <w:rsid w:val="00FB6AF3"/>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0A0212"/>
    <w:pPr>
      <w:keepNext/>
      <w:keepLines/>
      <w:numPr>
        <w:numId w:val="20"/>
      </w:numPr>
      <w:spacing w:before="480"/>
      <w:outlineLvl w:val="0"/>
    </w:pPr>
    <w:rPr>
      <w:rFonts w:ascii="Arial" w:eastAsiaTheme="majorEastAsia" w:hAnsi="Arial" w:cstheme="majorBidi"/>
      <w:b/>
      <w:bCs/>
      <w:color w:val="345A8A" w:themeColor="accent1" w:themeShade="B5"/>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0A0212"/>
    <w:pPr>
      <w:keepNext/>
      <w:keepLines/>
      <w:numPr>
        <w:ilvl w:val="2"/>
        <w:numId w:val="20"/>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0A0212"/>
    <w:pPr>
      <w:keepNext/>
      <w:keepLines/>
      <w:numPr>
        <w:ilvl w:val="3"/>
        <w:numId w:val="20"/>
      </w:numPr>
      <w:spacing w:before="20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122256"/>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6C7E61"/>
    <w:pPr>
      <w:keepNext/>
      <w:numPr>
        <w:ilvl w:val="1"/>
        <w:numId w:val="20"/>
      </w:numPr>
      <w:outlineLvl w:val="1"/>
    </w:pPr>
    <w:rPr>
      <w:rFonts w:ascii="Arial" w:eastAsia="ヒラギノ角ゴ Pro W3" w:hAnsi="Arial" w:cs="Times New Roman"/>
      <w:b/>
      <w:sz w:val="28"/>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0A0212"/>
    <w:rPr>
      <w:rFonts w:ascii="Arial" w:eastAsiaTheme="majorEastAsia" w:hAnsi="Arial" w:cstheme="majorBidi"/>
      <w:b/>
      <w:bCs/>
      <w:color w:val="345A8A" w:themeColor="accent1" w:themeShade="B5"/>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660D0B"/>
    <w:rPr>
      <w:sz w:val="22"/>
      <w:szCs w:val="22"/>
    </w:rPr>
  </w:style>
  <w:style w:type="paragraph" w:styleId="TOC1">
    <w:name w:val="toc 1"/>
    <w:basedOn w:val="Normal"/>
    <w:next w:val="Normal"/>
    <w:autoRedefine/>
    <w:uiPriority w:val="39"/>
    <w:unhideWhenUsed/>
    <w:rsid w:val="00660D0B"/>
    <w:pPr>
      <w:spacing w:before="120"/>
    </w:pPr>
    <w:rPr>
      <w:rFonts w:asciiTheme="majorHAnsi" w:hAnsiTheme="majorHAnsi"/>
      <w:b/>
      <w:color w:val="548DD4"/>
    </w:rPr>
  </w:style>
  <w:style w:type="paragraph" w:styleId="TOC3">
    <w:name w:val="toc 3"/>
    <w:basedOn w:val="Normal"/>
    <w:next w:val="Normal"/>
    <w:autoRedefine/>
    <w:uiPriority w:val="39"/>
    <w:unhideWhenUsed/>
    <w:rsid w:val="00660D0B"/>
    <w:pPr>
      <w:ind w:left="240"/>
    </w:pPr>
    <w:rPr>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0A0212"/>
    <w:rPr>
      <w:rFonts w:ascii="Arial" w:eastAsiaTheme="majorEastAsia" w:hAnsi="Arial" w:cstheme="majorBidi"/>
      <w:b/>
      <w:bCs/>
    </w:rPr>
  </w:style>
  <w:style w:type="character" w:customStyle="1" w:styleId="Heading4Char">
    <w:name w:val="Heading 4 Char"/>
    <w:basedOn w:val="DefaultParagraphFont"/>
    <w:link w:val="Heading4"/>
    <w:uiPriority w:val="9"/>
    <w:rsid w:val="000A0212"/>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0A0212"/>
    <w:pPr>
      <w:keepNext/>
      <w:keepLines/>
      <w:numPr>
        <w:numId w:val="20"/>
      </w:numPr>
      <w:spacing w:before="480"/>
      <w:outlineLvl w:val="0"/>
    </w:pPr>
    <w:rPr>
      <w:rFonts w:ascii="Arial" w:eastAsiaTheme="majorEastAsia" w:hAnsi="Arial" w:cstheme="majorBidi"/>
      <w:b/>
      <w:bCs/>
      <w:color w:val="345A8A" w:themeColor="accent1" w:themeShade="B5"/>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0A0212"/>
    <w:pPr>
      <w:keepNext/>
      <w:keepLines/>
      <w:numPr>
        <w:ilvl w:val="2"/>
        <w:numId w:val="20"/>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0A0212"/>
    <w:pPr>
      <w:keepNext/>
      <w:keepLines/>
      <w:numPr>
        <w:ilvl w:val="3"/>
        <w:numId w:val="20"/>
      </w:numPr>
      <w:spacing w:before="20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122256"/>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6C7E61"/>
    <w:pPr>
      <w:keepNext/>
      <w:numPr>
        <w:ilvl w:val="1"/>
        <w:numId w:val="20"/>
      </w:numPr>
      <w:outlineLvl w:val="1"/>
    </w:pPr>
    <w:rPr>
      <w:rFonts w:ascii="Arial" w:eastAsia="ヒラギノ角ゴ Pro W3" w:hAnsi="Arial" w:cs="Times New Roman"/>
      <w:b/>
      <w:sz w:val="28"/>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0A0212"/>
    <w:rPr>
      <w:rFonts w:ascii="Arial" w:eastAsiaTheme="majorEastAsia" w:hAnsi="Arial" w:cstheme="majorBidi"/>
      <w:b/>
      <w:bCs/>
      <w:color w:val="345A8A" w:themeColor="accent1" w:themeShade="B5"/>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660D0B"/>
    <w:rPr>
      <w:sz w:val="22"/>
      <w:szCs w:val="22"/>
    </w:rPr>
  </w:style>
  <w:style w:type="paragraph" w:styleId="TOC1">
    <w:name w:val="toc 1"/>
    <w:basedOn w:val="Normal"/>
    <w:next w:val="Normal"/>
    <w:autoRedefine/>
    <w:uiPriority w:val="39"/>
    <w:unhideWhenUsed/>
    <w:rsid w:val="00660D0B"/>
    <w:pPr>
      <w:spacing w:before="120"/>
    </w:pPr>
    <w:rPr>
      <w:rFonts w:asciiTheme="majorHAnsi" w:hAnsiTheme="majorHAnsi"/>
      <w:b/>
      <w:color w:val="548DD4"/>
    </w:rPr>
  </w:style>
  <w:style w:type="paragraph" w:styleId="TOC3">
    <w:name w:val="toc 3"/>
    <w:basedOn w:val="Normal"/>
    <w:next w:val="Normal"/>
    <w:autoRedefine/>
    <w:uiPriority w:val="39"/>
    <w:unhideWhenUsed/>
    <w:rsid w:val="00660D0B"/>
    <w:pPr>
      <w:ind w:left="240"/>
    </w:pPr>
    <w:rPr>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0A0212"/>
    <w:rPr>
      <w:rFonts w:ascii="Arial" w:eastAsiaTheme="majorEastAsia" w:hAnsi="Arial" w:cstheme="majorBidi"/>
      <w:b/>
      <w:bCs/>
    </w:rPr>
  </w:style>
  <w:style w:type="character" w:customStyle="1" w:styleId="Heading4Char">
    <w:name w:val="Heading 4 Char"/>
    <w:basedOn w:val="DefaultParagraphFont"/>
    <w:link w:val="Heading4"/>
    <w:uiPriority w:val="9"/>
    <w:rsid w:val="000A0212"/>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r>
            <a:rPr lang="en-GB" sz="800"/>
            <a:t>Project Manager </a:t>
          </a:r>
          <a:endParaRPr lang="en-GB" sz="700"/>
        </a:p>
      </dgm:t>
    </dgm:pt>
    <dgm:pt modelId="{4497F46E-24DD-4E10-B8E6-6FB9EB26C640}" type="parTrans" cxnId="{2044105E-16A8-4474-9512-66159C8330B4}">
      <dgm:prSet/>
      <dgm:spPr/>
      <dgm:t>
        <a:bodyPr/>
        <a:lstStyle/>
        <a:p>
          <a:endParaRPr lang="en-GB" sz="700"/>
        </a:p>
      </dgm:t>
    </dgm:pt>
    <dgm:pt modelId="{74FD9099-E38D-483B-A346-9BF63CB79ABA}" type="sibTrans" cxnId="{2044105E-16A8-4474-9512-66159C8330B4}">
      <dgm:prSet/>
      <dgm:spPr/>
      <dgm:t>
        <a:bodyPr/>
        <a:lstStyle/>
        <a:p>
          <a:endParaRPr lang="en-GB" sz="700"/>
        </a:p>
      </dgm:t>
    </dgm:pt>
    <dgm:pt modelId="{473045E9-1F5A-4FE1-9576-B1794B2F1555}">
      <dgm:prSet phldrT="[Text]" custT="1"/>
      <dgm:spPr>
        <a:solidFill>
          <a:schemeClr val="accent6">
            <a:lumMod val="75000"/>
          </a:schemeClr>
        </a:solidFill>
      </dgm:spPr>
      <dgm:t>
        <a:bodyPr/>
        <a:lstStyle/>
        <a:p>
          <a:r>
            <a:rPr lang="en-GB" sz="800" b="1"/>
            <a:t>Finance Manager </a:t>
          </a:r>
        </a:p>
      </dgm:t>
    </dgm:pt>
    <dgm:pt modelId="{77A84C90-B37D-4AA3-A070-6F1E655CB9A7}" type="parTrans" cxnId="{E4BA62C0-6876-470C-8D0F-F47E6CD44EF8}">
      <dgm:prSet/>
      <dgm:spPr/>
      <dgm:t>
        <a:bodyPr/>
        <a:lstStyle/>
        <a:p>
          <a:endParaRPr lang="en-GB" sz="700"/>
        </a:p>
      </dgm:t>
    </dgm:pt>
    <dgm:pt modelId="{5F5DCC34-54DF-4D1A-9612-BBEFF710BB85}" type="sibTrans" cxnId="{E4BA62C0-6876-470C-8D0F-F47E6CD44EF8}">
      <dgm:prSet/>
      <dgm:spPr/>
      <dgm:t>
        <a:bodyPr/>
        <a:lstStyle/>
        <a:p>
          <a:endParaRPr lang="en-GB" sz="700"/>
        </a:p>
      </dgm:t>
    </dgm:pt>
    <dgm:pt modelId="{C476A22A-792F-4CB3-9E09-E16D1A0C1310}">
      <dgm:prSet phldrT="[Text]" custT="1"/>
      <dgm:spPr>
        <a:solidFill>
          <a:schemeClr val="accent6">
            <a:lumMod val="75000"/>
          </a:schemeClr>
        </a:solidFill>
      </dgm:spPr>
      <dgm:t>
        <a:bodyPr/>
        <a:lstStyle/>
        <a:p>
          <a:r>
            <a:rPr lang="en-GB" sz="800" b="1"/>
            <a:t>Asistant Finance Manager </a:t>
          </a:r>
        </a:p>
      </dgm:t>
    </dgm:pt>
    <dgm:pt modelId="{CAAF529C-2813-458E-8B6A-7F687D6F7C36}" type="parTrans" cxnId="{64265ECB-E134-4525-B8CE-B2065297BE56}">
      <dgm:prSet/>
      <dgm:spPr/>
      <dgm:t>
        <a:bodyPr/>
        <a:lstStyle/>
        <a:p>
          <a:endParaRPr lang="en-GB" sz="700"/>
        </a:p>
      </dgm:t>
    </dgm:pt>
    <dgm:pt modelId="{B83D13C6-608D-4EB2-8B34-FA4EBBFFA11F}" type="sibTrans" cxnId="{64265ECB-E134-4525-B8CE-B2065297BE56}">
      <dgm:prSet/>
      <dgm:spPr/>
      <dgm:t>
        <a:bodyPr/>
        <a:lstStyle/>
        <a:p>
          <a:endParaRPr lang="en-GB" sz="700"/>
        </a:p>
      </dgm:t>
    </dgm:pt>
    <dgm:pt modelId="{2E21E76C-61EC-43FF-9E53-5405C44DFFE6}">
      <dgm:prSet phldrT="[Text]" custT="1"/>
      <dgm:spPr>
        <a:solidFill>
          <a:schemeClr val="accent2"/>
        </a:solidFill>
      </dgm:spPr>
      <dgm:t>
        <a:bodyPr/>
        <a:lstStyle/>
        <a:p>
          <a:r>
            <a:rPr lang="en-GB" sz="800" b="1"/>
            <a:t>Lead Software Developer</a:t>
          </a:r>
        </a:p>
      </dgm:t>
    </dgm:pt>
    <dgm:pt modelId="{E7A9CE00-90D0-4B89-B5FF-6DCEF582657B}" type="parTrans" cxnId="{80295758-ECC9-4669-96D4-3EA7332E9DEA}">
      <dgm:prSet/>
      <dgm:spPr/>
      <dgm:t>
        <a:bodyPr/>
        <a:lstStyle/>
        <a:p>
          <a:endParaRPr lang="en-GB" sz="700"/>
        </a:p>
      </dgm:t>
    </dgm:pt>
    <dgm:pt modelId="{B685A451-519D-43AE-A179-015E36F3FFBB}" type="sibTrans" cxnId="{80295758-ECC9-4669-96D4-3EA7332E9DEA}">
      <dgm:prSet/>
      <dgm:spPr/>
      <dgm:t>
        <a:bodyPr/>
        <a:lstStyle/>
        <a:p>
          <a:endParaRPr lang="en-GB" sz="700"/>
        </a:p>
      </dgm:t>
    </dgm:pt>
    <dgm:pt modelId="{A7C19BAC-4B51-4B17-8F22-CE870176734B}">
      <dgm:prSet phldrT="[Text]" custT="1"/>
      <dgm:spPr>
        <a:solidFill>
          <a:srgbClr val="00B050"/>
        </a:solidFill>
      </dgm:spPr>
      <dgm:t>
        <a:bodyPr/>
        <a:lstStyle/>
        <a:p>
          <a:r>
            <a:rPr lang="en-GB" sz="800" b="1"/>
            <a:t>Marketing Manager </a:t>
          </a:r>
        </a:p>
      </dgm:t>
    </dgm:pt>
    <dgm:pt modelId="{8FE34FED-87C5-49A7-B230-19408E59434F}" type="parTrans" cxnId="{43CB246B-ABD6-4708-8B5B-C8299A49D40C}">
      <dgm:prSet/>
      <dgm:spPr/>
      <dgm:t>
        <a:bodyPr/>
        <a:lstStyle/>
        <a:p>
          <a:endParaRPr lang="en-GB" sz="700"/>
        </a:p>
      </dgm:t>
    </dgm:pt>
    <dgm:pt modelId="{1E150C14-9534-4C14-A54E-DBD49DBAE320}" type="sibTrans" cxnId="{43CB246B-ABD6-4708-8B5B-C8299A49D40C}">
      <dgm:prSet/>
      <dgm:spPr/>
      <dgm:t>
        <a:bodyPr/>
        <a:lstStyle/>
        <a:p>
          <a:endParaRPr lang="en-GB" sz="700"/>
        </a:p>
      </dgm:t>
    </dgm:pt>
    <dgm:pt modelId="{5D873E18-4808-44FC-8599-BAB09751B0A9}">
      <dgm:prSet phldrT="[Text]" custT="1"/>
      <dgm:spPr>
        <a:solidFill>
          <a:schemeClr val="accent2"/>
        </a:solidFill>
      </dgm:spPr>
      <dgm:t>
        <a:bodyPr/>
        <a:lstStyle/>
        <a:p>
          <a:r>
            <a:rPr lang="en-GB" sz="800" b="1"/>
            <a:t>Specialist Software Developer </a:t>
          </a:r>
        </a:p>
      </dgm:t>
    </dgm:pt>
    <dgm:pt modelId="{BB4B81DD-82E9-43FA-B256-062F040A598A}" type="parTrans" cxnId="{EC8180CF-B3EE-44CD-83D6-2695FBA77756}">
      <dgm:prSet/>
      <dgm:spPr/>
      <dgm:t>
        <a:bodyPr/>
        <a:lstStyle/>
        <a:p>
          <a:endParaRPr lang="en-GB"/>
        </a:p>
      </dgm:t>
    </dgm:pt>
    <dgm:pt modelId="{AE610FFD-0327-44CC-995C-166518B921E9}" type="sibTrans" cxnId="{EC8180CF-B3EE-44CD-83D6-2695FBA77756}">
      <dgm:prSet/>
      <dgm:spPr/>
      <dgm:t>
        <a:bodyPr/>
        <a:lstStyle/>
        <a:p>
          <a:endParaRPr lang="en-GB"/>
        </a:p>
      </dgm:t>
    </dgm:pt>
    <dgm:pt modelId="{B01F76F8-B4E1-4BFD-9698-DDBD12D2D505}">
      <dgm:prSet phldrT="[Text]" custT="1"/>
      <dgm:spPr>
        <a:solidFill>
          <a:schemeClr val="accent6">
            <a:lumMod val="75000"/>
          </a:schemeClr>
        </a:solidFill>
      </dgm:spPr>
      <dgm:t>
        <a:bodyPr/>
        <a:lstStyle/>
        <a:p>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endParaRPr lang="en-GB"/>
        </a:p>
      </dgm:t>
    </dgm:pt>
    <dgm:pt modelId="{EB5184C0-6825-4A76-BB66-9C88D6EE616B}" type="sibTrans" cxnId="{05D2E4D9-1EDB-411A-82CE-8D0D50713AE1}">
      <dgm:prSet/>
      <dgm:spPr/>
      <dgm:t>
        <a:bodyPr/>
        <a:lstStyle/>
        <a:p>
          <a:endParaRPr lang="en-GB"/>
        </a:p>
      </dgm:t>
    </dgm:pt>
    <dgm:pt modelId="{88F83B03-7FC8-4A0C-8A43-B7B4A7F96248}">
      <dgm:prSet phldrT="[Text]" custT="1"/>
      <dgm:spPr>
        <a:solidFill>
          <a:schemeClr val="accent2"/>
        </a:solidFill>
      </dgm:spPr>
      <dgm:t>
        <a:bodyPr/>
        <a:lstStyle/>
        <a:p>
          <a:r>
            <a:rPr lang="en-GB" sz="800" b="1"/>
            <a:t>Lead Software Tester </a:t>
          </a:r>
        </a:p>
      </dgm:t>
    </dgm:pt>
    <dgm:pt modelId="{2F09401E-E2A5-49DA-8CB6-F8BC36CB1579}" type="sibTrans" cxnId="{9853547D-2DAA-4BF0-95C5-7481C75B1B6B}">
      <dgm:prSet/>
      <dgm:spPr/>
      <dgm:t>
        <a:bodyPr/>
        <a:lstStyle/>
        <a:p>
          <a:endParaRPr lang="en-GB" sz="700"/>
        </a:p>
      </dgm:t>
    </dgm:pt>
    <dgm:pt modelId="{596FB1F8-7A60-4F49-BD2E-E0DD3B0F1709}" type="parTrans" cxnId="{9853547D-2DAA-4BF0-95C5-7481C75B1B6B}">
      <dgm:prSet/>
      <dgm:spPr/>
      <dgm:t>
        <a:bodyPr/>
        <a:lstStyle/>
        <a:p>
          <a:endParaRPr lang="en-GB" sz="700"/>
        </a:p>
      </dgm:t>
    </dgm:pt>
    <dgm:pt modelId="{98FFF81E-1046-4556-97F9-5E2A887A45A1}">
      <dgm:prSet phldrT="[Text]" custT="1"/>
      <dgm:spPr>
        <a:solidFill>
          <a:srgbClr val="00B050"/>
        </a:solidFill>
      </dgm:spPr>
      <dgm:t>
        <a:bodyPr/>
        <a:lstStyle/>
        <a:p>
          <a:r>
            <a:rPr lang="en-GB" sz="800" b="1"/>
            <a:t>Lead UX Designer</a:t>
          </a:r>
        </a:p>
      </dgm:t>
    </dgm:pt>
    <dgm:pt modelId="{A0887B6E-3353-4F0E-98CF-E6D42388793D}" type="parTrans" cxnId="{91AF3A59-F8FC-4CCE-BF86-62A1680AE331}">
      <dgm:prSet/>
      <dgm:spPr/>
      <dgm:t>
        <a:bodyPr/>
        <a:lstStyle/>
        <a:p>
          <a:endParaRPr lang="en-GB"/>
        </a:p>
      </dgm:t>
    </dgm:pt>
    <dgm:pt modelId="{80CE0E94-6AE6-4B00-AE26-75B2B0BF6E0E}" type="sibTrans" cxnId="{91AF3A59-F8FC-4CCE-BF86-62A1680AE331}">
      <dgm:prSet/>
      <dgm:spPr/>
      <dgm:t>
        <a:bodyPr/>
        <a:lstStyle/>
        <a:p>
          <a:endParaRPr lang="en-GB"/>
        </a:p>
      </dgm:t>
    </dgm:pt>
    <dgm:pt modelId="{5C60129E-8DF0-4125-86F0-8C6844A2B8C0}">
      <dgm:prSet phldrT="[Text]" custT="1"/>
      <dgm:spPr>
        <a:solidFill>
          <a:srgbClr val="00B050"/>
        </a:solidFill>
      </dgm:spPr>
      <dgm:t>
        <a:bodyPr/>
        <a:lstStyle/>
        <a:p>
          <a:r>
            <a:rPr lang="en-GB" sz="800" b="1"/>
            <a:t>Brand Designer / Assistant UX design</a:t>
          </a:r>
        </a:p>
      </dgm:t>
    </dgm:pt>
    <dgm:pt modelId="{F600FF2A-D25E-4C29-8850-ECCEA95BCA51}" type="parTrans" cxnId="{F57704CE-BFE1-42EE-91F7-77B12C0D52C1}">
      <dgm:prSet/>
      <dgm:spPr/>
      <dgm:t>
        <a:bodyPr/>
        <a:lstStyle/>
        <a:p>
          <a:endParaRPr lang="en-GB"/>
        </a:p>
      </dgm:t>
    </dgm:pt>
    <dgm:pt modelId="{2521E74B-E0CF-412D-B857-D1DC0228CD3B}" type="sibTrans" cxnId="{F57704CE-BFE1-42EE-91F7-77B12C0D52C1}">
      <dgm:prSet/>
      <dgm:spPr/>
      <dgm:t>
        <a:bodyPr/>
        <a:lstStyle/>
        <a:p>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F57704CE-BFE1-42EE-91F7-77B12C0D52C1}" srcId="{98FFF81E-1046-4556-97F9-5E2A887A45A1}" destId="{5C60129E-8DF0-4125-86F0-8C6844A2B8C0}" srcOrd="0" destOrd="0" parTransId="{F600FF2A-D25E-4C29-8850-ECCEA95BCA51}" sibTransId="{2521E74B-E0CF-412D-B857-D1DC0228CD3B}"/>
    <dgm:cxn modelId="{62E95A1A-B0B1-4D95-93D9-6425FBF37FF7}" type="presOf" srcId="{F600FF2A-D25E-4C29-8850-ECCEA95BCA51}" destId="{76A7C2AC-E0F8-49B4-857E-F409274ECD33}" srcOrd="0" destOrd="0" presId="urn:microsoft.com/office/officeart/2005/8/layout/hierarchy6"/>
    <dgm:cxn modelId="{6D738FF8-E762-4F07-8C07-25D7274D6059}" type="presOf" srcId="{00EA5CAD-60C5-409E-8A33-28964ADEE8B0}" destId="{270C9115-5BEA-4F25-BDBF-E5767E058E3A}" srcOrd="0" destOrd="0" presId="urn:microsoft.com/office/officeart/2005/8/layout/hierarchy6"/>
    <dgm:cxn modelId="{2F6D06A4-33DD-4B64-98E3-70561EABB458}" type="presOf" srcId="{A7C19BAC-4B51-4B17-8F22-CE870176734B}" destId="{D479746D-80FF-4C75-8963-4113BEADD670}" srcOrd="0" destOrd="0" presId="urn:microsoft.com/office/officeart/2005/8/layout/hierarchy6"/>
    <dgm:cxn modelId="{8636BFCC-8224-4C09-89E1-586866020A94}" type="presOf" srcId="{6EF5B4AC-3E00-40B9-8425-430A8D7B4A57}" destId="{3C915CA3-F9C6-405B-8D8F-138834CC7207}" srcOrd="0" destOrd="0" presId="urn:microsoft.com/office/officeart/2005/8/layout/hierarchy6"/>
    <dgm:cxn modelId="{EE6BA4D7-3009-43EE-B5D8-09E18C1A4D00}" type="presOf" srcId="{B01F76F8-B4E1-4BFD-9698-DDBD12D2D505}" destId="{F3A9A594-1082-4018-8A7F-1C6E56133527}"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B0770C96-A6E3-4132-9B2D-2F18D6429391}" type="presOf" srcId="{CAAF529C-2813-458E-8B6A-7F687D6F7C36}" destId="{7342F7D7-A85E-4E58-82FE-5E228D801D5A}"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8FF3383B-646D-4A3E-920F-1D0E536D7FA8}" type="presOf" srcId="{98FFF81E-1046-4556-97F9-5E2A887A45A1}" destId="{FF51A3D9-5D29-43E6-8CEA-B8EC32F0C1C7}" srcOrd="0" destOrd="0" presId="urn:microsoft.com/office/officeart/2005/8/layout/hierarchy6"/>
    <dgm:cxn modelId="{6D66A08A-2ACC-4D4A-9DB0-22EF2187AC1D}" type="presOf" srcId="{1D313B47-7F1D-4EF6-8F29-2CABB7A22D45}" destId="{A0C16937-A316-40AA-AC01-B8F6C0AD4D11}" srcOrd="0" destOrd="0" presId="urn:microsoft.com/office/officeart/2005/8/layout/hierarchy6"/>
    <dgm:cxn modelId="{C0766614-8A19-4B51-8A82-82956D327835}" type="presOf" srcId="{5C60129E-8DF0-4125-86F0-8C6844A2B8C0}" destId="{DED7141D-1C2D-4520-B2C0-C97CCEB2467D}" srcOrd="0" destOrd="0" presId="urn:microsoft.com/office/officeart/2005/8/layout/hierarchy6"/>
    <dgm:cxn modelId="{0C35A508-E4C3-4517-A64B-FE587559D27C}" type="presOf" srcId="{5D873E18-4808-44FC-8599-BAB09751B0A9}" destId="{8BD2A868-CC6B-47E0-AEC9-61A7912CC269}"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84FC25FB-B6AC-4D70-9A35-C28EFA549E5C}" type="presOf" srcId="{88F83B03-7FC8-4A0C-8A43-B7B4A7F96248}" destId="{20FEBBE5-6EFE-4F48-8A34-41EBD151ADB5}" srcOrd="0" destOrd="0" presId="urn:microsoft.com/office/officeart/2005/8/layout/hierarchy6"/>
    <dgm:cxn modelId="{2708C2A7-BBBC-4172-BAD0-EEAA53468997}" type="presOf" srcId="{C476A22A-792F-4CB3-9E09-E16D1A0C1310}" destId="{70A9BAEC-C13D-4E4A-806A-BECE32998421}"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1CE9FAC4-1865-40D1-8953-0CAA4D49E116}" type="presOf" srcId="{596FB1F8-7A60-4F49-BD2E-E0DD3B0F1709}" destId="{EF0F443D-440D-4AA3-B78C-1A05D5DE736C}" srcOrd="0" destOrd="0" presId="urn:microsoft.com/office/officeart/2005/8/layout/hierarchy6"/>
    <dgm:cxn modelId="{0407C603-1ED4-4E65-AE3C-F70B42942CBD}" type="presOf" srcId="{473045E9-1F5A-4FE1-9576-B1794B2F1555}" destId="{0701A47F-1E69-4A56-A7A0-2305D78537AE}" srcOrd="0" destOrd="0" presId="urn:microsoft.com/office/officeart/2005/8/layout/hierarchy6"/>
    <dgm:cxn modelId="{613ACDF2-E0E7-483F-8CE7-28324DA93DB0}" type="presOf" srcId="{BB4B81DD-82E9-43FA-B256-062F040A598A}" destId="{B38ECDF7-4905-4221-B381-2EB03CB57DB4}" srcOrd="0" destOrd="0" presId="urn:microsoft.com/office/officeart/2005/8/layout/hierarchy6"/>
    <dgm:cxn modelId="{285ED006-9A7B-4C80-9F0F-7DEDCFB907DD}" type="presOf" srcId="{E7A9CE00-90D0-4B89-B5FF-6DCEF582657B}" destId="{9793C6D0-AB02-4B65-A4C7-D6542344F7EF}" srcOrd="0" destOrd="0" presId="urn:microsoft.com/office/officeart/2005/8/layout/hierarchy6"/>
    <dgm:cxn modelId="{5E27F64A-D0F0-486F-8046-E53617B50A12}" type="presOf" srcId="{2E21E76C-61EC-43FF-9E53-5405C44DFFE6}" destId="{F4CF7085-B01D-42F4-AB8D-06545284946F}"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E6D1C103-82F0-45F7-9872-222BBD318220}" type="presOf" srcId="{77A84C90-B37D-4AA3-A070-6F1E655CB9A7}" destId="{81FFFC99-4BC7-480F-8EBD-77E789EE5BF2}" srcOrd="0" destOrd="0" presId="urn:microsoft.com/office/officeart/2005/8/layout/hierarchy6"/>
    <dgm:cxn modelId="{B7B2E738-44CF-4C4C-A7A7-91BD787E818C}" type="presOf" srcId="{A0887B6E-3353-4F0E-98CF-E6D42388793D}" destId="{731B9B44-31BB-489A-84A5-6233C621D456}"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66E522-0CBE-4AC0-9F8F-2D48EA891470}" type="presOf" srcId="{8FE34FED-87C5-49A7-B230-19408E59434F}" destId="{C16557FB-9D3C-4AC8-B3E8-99E5DD735E0D}" srcOrd="0" destOrd="0" presId="urn:microsoft.com/office/officeart/2005/8/layout/hierarchy6"/>
    <dgm:cxn modelId="{487FF6F7-A1D2-4408-BD85-DDF19966080B}" type="presParOf" srcId="{A0C16937-A316-40AA-AC01-B8F6C0AD4D11}" destId="{8DA4FD04-C0CF-49CD-A36E-66CA6FF5DE94}" srcOrd="0" destOrd="0" presId="urn:microsoft.com/office/officeart/2005/8/layout/hierarchy6"/>
    <dgm:cxn modelId="{27AFF46D-9A05-488C-9FD7-D78FE851E624}" type="presParOf" srcId="{8DA4FD04-C0CF-49CD-A36E-66CA6FF5DE94}" destId="{99AFD6D2-ED56-40F7-AB56-3BD356D981E3}" srcOrd="0" destOrd="0" presId="urn:microsoft.com/office/officeart/2005/8/layout/hierarchy6"/>
    <dgm:cxn modelId="{14F459AD-94DF-44DC-9731-4517C484EA6D}" type="presParOf" srcId="{99AFD6D2-ED56-40F7-AB56-3BD356D981E3}" destId="{234C5280-4248-4EAC-8044-ECE70BEBF437}" srcOrd="0" destOrd="0" presId="urn:microsoft.com/office/officeart/2005/8/layout/hierarchy6"/>
    <dgm:cxn modelId="{301B532B-EF20-40C6-8333-1469F5FDFF18}" type="presParOf" srcId="{234C5280-4248-4EAC-8044-ECE70BEBF437}" destId="{270C9115-5BEA-4F25-BDBF-E5767E058E3A}" srcOrd="0" destOrd="0" presId="urn:microsoft.com/office/officeart/2005/8/layout/hierarchy6"/>
    <dgm:cxn modelId="{ABC3FDA0-AA0E-4F83-A806-9FEDA6596331}" type="presParOf" srcId="{234C5280-4248-4EAC-8044-ECE70BEBF437}" destId="{E64135EF-6D6E-45E7-A172-9B33C30F1E2C}" srcOrd="1" destOrd="0" presId="urn:microsoft.com/office/officeart/2005/8/layout/hierarchy6"/>
    <dgm:cxn modelId="{D9C0E263-572F-43D6-9DE6-EEFC943DFB3D}" type="presParOf" srcId="{E64135EF-6D6E-45E7-A172-9B33C30F1E2C}" destId="{3C915CA3-F9C6-405B-8D8F-138834CC7207}" srcOrd="0" destOrd="0" presId="urn:microsoft.com/office/officeart/2005/8/layout/hierarchy6"/>
    <dgm:cxn modelId="{96BA7128-E2F7-401D-A0F6-CE4D1E73597C}" type="presParOf" srcId="{E64135EF-6D6E-45E7-A172-9B33C30F1E2C}" destId="{59A6DE84-1E61-4D67-97DF-5E7AF84FAD8E}" srcOrd="1" destOrd="0" presId="urn:microsoft.com/office/officeart/2005/8/layout/hierarchy6"/>
    <dgm:cxn modelId="{175371BF-62C0-446C-BB84-B396474E89C3}" type="presParOf" srcId="{59A6DE84-1E61-4D67-97DF-5E7AF84FAD8E}" destId="{F3A9A594-1082-4018-8A7F-1C6E56133527}" srcOrd="0" destOrd="0" presId="urn:microsoft.com/office/officeart/2005/8/layout/hierarchy6"/>
    <dgm:cxn modelId="{5F24E6EE-4A65-4E13-8937-0317323BCA47}" type="presParOf" srcId="{59A6DE84-1E61-4D67-97DF-5E7AF84FAD8E}" destId="{E69031FF-5F2A-483F-B22D-DAF6AB09DA36}" srcOrd="1" destOrd="0" presId="urn:microsoft.com/office/officeart/2005/8/layout/hierarchy6"/>
    <dgm:cxn modelId="{20A89643-74E8-4D48-ABB6-5426F139F254}" type="presParOf" srcId="{E64135EF-6D6E-45E7-A172-9B33C30F1E2C}" destId="{81FFFC99-4BC7-480F-8EBD-77E789EE5BF2}" srcOrd="2" destOrd="0" presId="urn:microsoft.com/office/officeart/2005/8/layout/hierarchy6"/>
    <dgm:cxn modelId="{1B8E96EB-41BA-4D85-9C49-0CAFCD95C97E}" type="presParOf" srcId="{E64135EF-6D6E-45E7-A172-9B33C30F1E2C}" destId="{4D6F49B5-1D3C-4FD6-B0D7-7763D71AFA02}" srcOrd="3" destOrd="0" presId="urn:microsoft.com/office/officeart/2005/8/layout/hierarchy6"/>
    <dgm:cxn modelId="{67F4D88B-2888-409C-8252-5039E57D9AC3}" type="presParOf" srcId="{4D6F49B5-1D3C-4FD6-B0D7-7763D71AFA02}" destId="{0701A47F-1E69-4A56-A7A0-2305D78537AE}" srcOrd="0" destOrd="0" presId="urn:microsoft.com/office/officeart/2005/8/layout/hierarchy6"/>
    <dgm:cxn modelId="{247FDA27-DD5F-4810-82DA-A988490E1047}" type="presParOf" srcId="{4D6F49B5-1D3C-4FD6-B0D7-7763D71AFA02}" destId="{A59E1585-2E95-4CBD-A665-A68044E57C97}" srcOrd="1" destOrd="0" presId="urn:microsoft.com/office/officeart/2005/8/layout/hierarchy6"/>
    <dgm:cxn modelId="{F0DBA5B4-4F28-41ED-ABB5-F678D0E64E71}" type="presParOf" srcId="{A59E1585-2E95-4CBD-A665-A68044E57C97}" destId="{7342F7D7-A85E-4E58-82FE-5E228D801D5A}" srcOrd="0" destOrd="0" presId="urn:microsoft.com/office/officeart/2005/8/layout/hierarchy6"/>
    <dgm:cxn modelId="{45A332B6-F687-44C5-B73A-F81B4182119B}" type="presParOf" srcId="{A59E1585-2E95-4CBD-A665-A68044E57C97}" destId="{7F528ED2-8E3C-4B39-9414-7822B2AA8FAF}" srcOrd="1" destOrd="0" presId="urn:microsoft.com/office/officeart/2005/8/layout/hierarchy6"/>
    <dgm:cxn modelId="{8188B488-F901-4404-A3BD-8A090FAD0113}" type="presParOf" srcId="{7F528ED2-8E3C-4B39-9414-7822B2AA8FAF}" destId="{70A9BAEC-C13D-4E4A-806A-BECE32998421}" srcOrd="0" destOrd="0" presId="urn:microsoft.com/office/officeart/2005/8/layout/hierarchy6"/>
    <dgm:cxn modelId="{3AA46A94-1C2F-4B74-B531-62050F3DCC91}" type="presParOf" srcId="{7F528ED2-8E3C-4B39-9414-7822B2AA8FAF}" destId="{9D7E8FA4-F2CA-4FE6-AD8C-52750EDE2E2D}" srcOrd="1" destOrd="0" presId="urn:microsoft.com/office/officeart/2005/8/layout/hierarchy6"/>
    <dgm:cxn modelId="{9363EA92-6B91-4AFF-8AF9-4B5DE29C70CC}" type="presParOf" srcId="{E64135EF-6D6E-45E7-A172-9B33C30F1E2C}" destId="{9793C6D0-AB02-4B65-A4C7-D6542344F7EF}" srcOrd="4" destOrd="0" presId="urn:microsoft.com/office/officeart/2005/8/layout/hierarchy6"/>
    <dgm:cxn modelId="{FEC2DCC5-29FB-4944-9147-B9D46852C34E}" type="presParOf" srcId="{E64135EF-6D6E-45E7-A172-9B33C30F1E2C}" destId="{2D3EFD09-EE5A-44C3-AA34-64F0A34A9190}" srcOrd="5" destOrd="0" presId="urn:microsoft.com/office/officeart/2005/8/layout/hierarchy6"/>
    <dgm:cxn modelId="{A96BBC78-3BC1-4462-8EBB-220255659DDC}" type="presParOf" srcId="{2D3EFD09-EE5A-44C3-AA34-64F0A34A9190}" destId="{F4CF7085-B01D-42F4-AB8D-06545284946F}" srcOrd="0" destOrd="0" presId="urn:microsoft.com/office/officeart/2005/8/layout/hierarchy6"/>
    <dgm:cxn modelId="{CCD22669-5F62-4974-9EE2-185F8E6EF12C}" type="presParOf" srcId="{2D3EFD09-EE5A-44C3-AA34-64F0A34A9190}" destId="{7E3EDCA8-CAC2-448D-B9AF-BD4D6A90C2A8}" srcOrd="1" destOrd="0" presId="urn:microsoft.com/office/officeart/2005/8/layout/hierarchy6"/>
    <dgm:cxn modelId="{3C3D4B86-73A1-4F29-A4FC-1CCF7A777752}" type="presParOf" srcId="{7E3EDCA8-CAC2-448D-B9AF-BD4D6A90C2A8}" destId="{B38ECDF7-4905-4221-B381-2EB03CB57DB4}" srcOrd="0" destOrd="0" presId="urn:microsoft.com/office/officeart/2005/8/layout/hierarchy6"/>
    <dgm:cxn modelId="{4B2A9D4B-E3AB-4456-B439-23D7CE1D4C08}" type="presParOf" srcId="{7E3EDCA8-CAC2-448D-B9AF-BD4D6A90C2A8}" destId="{B1AF9AD4-5BCD-4347-932D-444976706D8F}" srcOrd="1" destOrd="0" presId="urn:microsoft.com/office/officeart/2005/8/layout/hierarchy6"/>
    <dgm:cxn modelId="{1DAEF9FA-E0CE-4ACA-982E-908549D43BF8}" type="presParOf" srcId="{B1AF9AD4-5BCD-4347-932D-444976706D8F}" destId="{8BD2A868-CC6B-47E0-AEC9-61A7912CC269}" srcOrd="0" destOrd="0" presId="urn:microsoft.com/office/officeart/2005/8/layout/hierarchy6"/>
    <dgm:cxn modelId="{8E8C967F-20E5-4FE5-9AEE-E46B9067A97A}" type="presParOf" srcId="{B1AF9AD4-5BCD-4347-932D-444976706D8F}" destId="{8F03544E-145D-48C9-A90B-A5CF83C86CEC}" srcOrd="1" destOrd="0" presId="urn:microsoft.com/office/officeart/2005/8/layout/hierarchy6"/>
    <dgm:cxn modelId="{609AFC12-F48C-4DFE-9A8F-76854B1F8524}" type="presParOf" srcId="{E64135EF-6D6E-45E7-A172-9B33C30F1E2C}" destId="{EF0F443D-440D-4AA3-B78C-1A05D5DE736C}" srcOrd="6" destOrd="0" presId="urn:microsoft.com/office/officeart/2005/8/layout/hierarchy6"/>
    <dgm:cxn modelId="{1CE24FF6-B453-4E77-87C8-EA00CE9C214E}" type="presParOf" srcId="{E64135EF-6D6E-45E7-A172-9B33C30F1E2C}" destId="{A589C99C-76F7-455A-92FD-7CC05E91F34C}" srcOrd="7" destOrd="0" presId="urn:microsoft.com/office/officeart/2005/8/layout/hierarchy6"/>
    <dgm:cxn modelId="{6965376E-0FAA-4F3E-ADFC-09D4DDA2D4F5}" type="presParOf" srcId="{A589C99C-76F7-455A-92FD-7CC05E91F34C}" destId="{20FEBBE5-6EFE-4F48-8A34-41EBD151ADB5}" srcOrd="0" destOrd="0" presId="urn:microsoft.com/office/officeart/2005/8/layout/hierarchy6"/>
    <dgm:cxn modelId="{282C1C7F-B6C8-4622-9912-616DA0C758C4}" type="presParOf" srcId="{A589C99C-76F7-455A-92FD-7CC05E91F34C}" destId="{D699B1A0-75FB-4B43-886F-FF1544C5B526}" srcOrd="1" destOrd="0" presId="urn:microsoft.com/office/officeart/2005/8/layout/hierarchy6"/>
    <dgm:cxn modelId="{2A1C58AA-ACBC-4954-BCFD-34E6FDFB4D80}" type="presParOf" srcId="{E64135EF-6D6E-45E7-A172-9B33C30F1E2C}" destId="{731B9B44-31BB-489A-84A5-6233C621D456}" srcOrd="8" destOrd="0" presId="urn:microsoft.com/office/officeart/2005/8/layout/hierarchy6"/>
    <dgm:cxn modelId="{89AA55AB-6BDC-46AE-AFBB-368220B3812F}" type="presParOf" srcId="{E64135EF-6D6E-45E7-A172-9B33C30F1E2C}" destId="{7BCA27CD-162D-454F-B382-8837B687A9B3}" srcOrd="9" destOrd="0" presId="urn:microsoft.com/office/officeart/2005/8/layout/hierarchy6"/>
    <dgm:cxn modelId="{3763A6AE-4932-4980-BCFA-2F61E5D238F0}" type="presParOf" srcId="{7BCA27CD-162D-454F-B382-8837B687A9B3}" destId="{FF51A3D9-5D29-43E6-8CEA-B8EC32F0C1C7}" srcOrd="0" destOrd="0" presId="urn:microsoft.com/office/officeart/2005/8/layout/hierarchy6"/>
    <dgm:cxn modelId="{04915B39-70FF-4E0C-BD11-DE64BC331EB2}" type="presParOf" srcId="{7BCA27CD-162D-454F-B382-8837B687A9B3}" destId="{58051B05-2FA4-4671-B1D6-4626B62566D5}" srcOrd="1" destOrd="0" presId="urn:microsoft.com/office/officeart/2005/8/layout/hierarchy6"/>
    <dgm:cxn modelId="{3066725F-AA90-49EA-B40D-DF876623FC40}" type="presParOf" srcId="{58051B05-2FA4-4671-B1D6-4626B62566D5}" destId="{76A7C2AC-E0F8-49B4-857E-F409274ECD33}" srcOrd="0" destOrd="0" presId="urn:microsoft.com/office/officeart/2005/8/layout/hierarchy6"/>
    <dgm:cxn modelId="{502D49C6-1D16-43D2-B43F-D238C220619D}" type="presParOf" srcId="{58051B05-2FA4-4671-B1D6-4626B62566D5}" destId="{7D4AC0D0-93B6-4198-AA57-B3DA6B6BFFAA}" srcOrd="1" destOrd="0" presId="urn:microsoft.com/office/officeart/2005/8/layout/hierarchy6"/>
    <dgm:cxn modelId="{21911EB6-0C0F-4661-AD25-595719D60A88}" type="presParOf" srcId="{7D4AC0D0-93B6-4198-AA57-B3DA6B6BFFAA}" destId="{DED7141D-1C2D-4520-B2C0-C97CCEB2467D}" srcOrd="0" destOrd="0" presId="urn:microsoft.com/office/officeart/2005/8/layout/hierarchy6"/>
    <dgm:cxn modelId="{969CBAF5-D73C-48C9-8DDB-7C1A681752A4}" type="presParOf" srcId="{7D4AC0D0-93B6-4198-AA57-B3DA6B6BFFAA}" destId="{D681DB0D-1790-461B-9B7D-E2E6775984D9}" srcOrd="1" destOrd="0" presId="urn:microsoft.com/office/officeart/2005/8/layout/hierarchy6"/>
    <dgm:cxn modelId="{16E2F2E5-8082-4F06-97F2-AA24DDF52334}" type="presParOf" srcId="{E64135EF-6D6E-45E7-A172-9B33C30F1E2C}" destId="{C16557FB-9D3C-4AC8-B3E8-99E5DD735E0D}" srcOrd="10" destOrd="0" presId="urn:microsoft.com/office/officeart/2005/8/layout/hierarchy6"/>
    <dgm:cxn modelId="{280A935E-1CAA-4210-BBF0-EECAD881B9C8}" type="presParOf" srcId="{E64135EF-6D6E-45E7-A172-9B33C30F1E2C}" destId="{8701A333-A6F9-4796-A071-6D6D549CCC04}" srcOrd="11" destOrd="0" presId="urn:microsoft.com/office/officeart/2005/8/layout/hierarchy6"/>
    <dgm:cxn modelId="{921964E3-E077-46D5-B916-5EF6A3EF4E57}" type="presParOf" srcId="{8701A333-A6F9-4796-A071-6D6D549CCC04}" destId="{D479746D-80FF-4C75-8963-4113BEADD670}" srcOrd="0" destOrd="0" presId="urn:microsoft.com/office/officeart/2005/8/layout/hierarchy6"/>
    <dgm:cxn modelId="{AEEA0F74-B4F5-49F6-A56A-B5C9D85A7854}" type="presParOf" srcId="{8701A333-A6F9-4796-A071-6D6D549CCC04}" destId="{0939DB68-B662-4A93-A932-6CC2A903707C}" srcOrd="1" destOrd="0" presId="urn:microsoft.com/office/officeart/2005/8/layout/hierarchy6"/>
    <dgm:cxn modelId="{5E6827BE-BB4F-4708-8F94-5AA65EB4B224}"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D87E3-C935-484A-95F5-56792476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9204ABB7.dotm</Template>
  <TotalTime>6</TotalTime>
  <Pages>55</Pages>
  <Words>9451</Words>
  <Characters>53875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Calum Armstrong</cp:lastModifiedBy>
  <cp:revision>9</cp:revision>
  <dcterms:created xsi:type="dcterms:W3CDTF">2015-06-02T10:35:00Z</dcterms:created>
  <dcterms:modified xsi:type="dcterms:W3CDTF">2015-06-02T10:46:00Z</dcterms:modified>
</cp:coreProperties>
</file>