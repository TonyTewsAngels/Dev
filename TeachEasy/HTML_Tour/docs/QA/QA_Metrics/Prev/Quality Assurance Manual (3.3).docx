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r>
        <w:rPr>
          <w:rFonts w:ascii="Arial" w:hAnsi="Arial" w:cs="Arial"/>
          <w:b/>
          <w:sz w:val="72"/>
          <w:szCs w:val="72"/>
        </w:rPr>
        <w:t>s o f i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Author: Ali Jewers</w:t>
            </w:r>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Author: Jake Rasom</w:t>
            </w:r>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Calum Armstrong, Jake Ransom, Dan Berhe, Emmanuel Olutayo</w:t>
            </w:r>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 Ali Jewers</w:t>
            </w:r>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Formatting in collaboration with Ali Jewers</w:t>
            </w:r>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Ali Jewers</w:t>
            </w:r>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Alistair Jewers</w:t>
            </w:r>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bl>
    <w:p w14:paraId="0AD0FD4E" w14:textId="77777777" w:rsidR="003E7F5D" w:rsidRDefault="003E7F5D" w:rsidP="00AC25B0">
      <w:pPr>
        <w:jc w:val="center"/>
        <w:rPr>
          <w:rFonts w:ascii="Arial" w:hAnsi="Arial" w:cs="Arial"/>
          <w:b/>
          <w:sz w:val="48"/>
          <w:szCs w:val="48"/>
          <w:u w:val="single"/>
        </w:rPr>
      </w:pPr>
    </w:p>
    <w:p w14:paraId="54D347FA" w14:textId="77777777" w:rsidR="00267B35" w:rsidRDefault="00267B35" w:rsidP="00AC25B0">
      <w:pPr>
        <w:jc w:val="cente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46CA337B" w14:textId="77777777" w:rsidR="00B61B67" w:rsidRPr="0071226E" w:rsidRDefault="00122256" w:rsidP="00B61B67">
      <w:pPr>
        <w:jc w:val="center"/>
        <w:rPr>
          <w:rFonts w:ascii="Arial" w:hAnsi="Arial"/>
          <w:b/>
          <w:sz w:val="48"/>
          <w:szCs w:val="48"/>
          <w:u w:val="single"/>
        </w:rPr>
      </w:pPr>
      <w:r w:rsidRPr="004B0E70">
        <w:rPr>
          <w:rFonts w:cs="Arial"/>
        </w:rPr>
        <w:fldChar w:fldCharType="end"/>
      </w:r>
      <w:bookmarkStart w:id="0" w:name="_Toc284341237"/>
      <w:bookmarkStart w:id="1" w:name="_Toc284341302"/>
      <w:r w:rsidR="002C0112">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r w:rsidRPr="00B03080">
        <w:rPr>
          <w:rFonts w:ascii="Arial" w:hAnsi="Arial"/>
          <w:sz w:val="28"/>
          <w:szCs w:val="28"/>
        </w:rPr>
        <w:t>SWEng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r w:rsidRPr="00B03080">
        <w:rPr>
          <w:rFonts w:ascii="Arial" w:hAnsi="Arial"/>
          <w:sz w:val="28"/>
          <w:szCs w:val="28"/>
        </w:rPr>
        <w:t>sofia</w:t>
      </w:r>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Daniel Berhe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Alistair Jewers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Emmanuel Olutayo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6D201B1A" w14:textId="77777777" w:rsidR="00B61B67" w:rsidRDefault="00B61B67" w:rsidP="00B61B67"/>
    <w:p w14:paraId="03BC9302" w14:textId="77777777" w:rsidR="00B61B67" w:rsidRDefault="00B61B67" w:rsidP="00B61B67"/>
    <w:p w14:paraId="26AECE6C" w14:textId="15351B71" w:rsidR="00B61B67" w:rsidRDefault="00B61B67" w:rsidP="00B61B67">
      <w:pPr>
        <w:jc w:val="center"/>
      </w:pPr>
    </w:p>
    <w:p w14:paraId="1B31CF7E" w14:textId="77777777" w:rsidR="00B61B67" w:rsidRDefault="00B61B67" w:rsidP="00B61B67"/>
    <w:p w14:paraId="60F1C879" w14:textId="1E0817D8" w:rsidR="00B61B67" w:rsidRDefault="00B61B67" w:rsidP="00B61B67"/>
    <w:p w14:paraId="2E106A49" w14:textId="77777777" w:rsidR="00B61B67" w:rsidRDefault="00B61B67" w:rsidP="00B61B67"/>
    <w:p w14:paraId="3C7D381B" w14:textId="77777777" w:rsidR="00B61B67" w:rsidRDefault="00B61B67" w:rsidP="00B61B67"/>
    <w:p w14:paraId="2ADE388E" w14:textId="337332BB" w:rsidR="00B61B67" w:rsidRDefault="00C946EF" w:rsidP="00B61B67">
      <w:r>
        <w:rPr>
          <w:noProof/>
          <w:lang w:eastAsia="en-GB"/>
        </w:rPr>
        <w:drawing>
          <wp:anchor distT="0" distB="0" distL="114300" distR="114300" simplePos="0" relativeHeight="251658240" behindDoc="1" locked="0" layoutInCell="1" allowOverlap="1" wp14:anchorId="610C9C80" wp14:editId="453FB418">
            <wp:simplePos x="0" y="0"/>
            <wp:positionH relativeFrom="margin">
              <wp:align>center</wp:align>
            </wp:positionH>
            <wp:positionV relativeFrom="paragraph">
              <wp:posOffset>188595</wp:posOffset>
            </wp:positionV>
            <wp:extent cx="6116320" cy="2531745"/>
            <wp:effectExtent l="0" t="0" r="0" b="1905"/>
            <wp:wrapTight wrapText="bothSides">
              <wp:wrapPolygon edited="0">
                <wp:start x="0" y="0"/>
                <wp:lineTo x="0" y="21454"/>
                <wp:lineTo x="21528" y="21454"/>
                <wp:lineTo x="21528" y="0"/>
                <wp:lineTo x="0" y="0"/>
              </wp:wrapPolygon>
            </wp:wrapTight>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C63C6" w14:textId="77777777" w:rsidR="00B61B67" w:rsidRDefault="00B61B67" w:rsidP="00B61B67"/>
    <w:p w14:paraId="03FC61A6" w14:textId="77777777" w:rsidR="00B61B67" w:rsidRDefault="00B61B67" w:rsidP="00B61B67"/>
    <w:p w14:paraId="55703CEF" w14:textId="37ECC387" w:rsidR="006C05D9" w:rsidRPr="00FE6618" w:rsidRDefault="00C946EF" w:rsidP="00D30676">
      <w:pPr>
        <w:pStyle w:val="Heading1"/>
      </w:pPr>
      <w:bookmarkStart w:id="2" w:name="_Toc410931207"/>
      <w:r>
        <w:t xml:space="preserve"> </w:t>
      </w:r>
      <w:r w:rsidR="006C05D9" w:rsidRPr="00FE6618">
        <w:t>Intro</w:t>
      </w:r>
      <w:r w:rsidR="00F44B7E" w:rsidRPr="00FE6618">
        <w:t>duction</w:t>
      </w:r>
      <w:bookmarkEnd w:id="0"/>
      <w:bookmarkEnd w:id="1"/>
      <w:bookmarkEnd w:id="2"/>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3" w:name="_Toc410931208"/>
      <w:r w:rsidR="006C05D9" w:rsidRPr="000F2F22">
        <w:t>Company Profile</w:t>
      </w:r>
      <w:bookmarkEnd w:id="3"/>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4" w:name="_Toc410931209"/>
      <w:r w:rsidR="000F2F22" w:rsidRPr="0009640D">
        <w:t>Vision</w:t>
      </w:r>
      <w:bookmarkEnd w:id="4"/>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5" w:name="_Toc284341303"/>
      <w:r>
        <w:t xml:space="preserve"> </w:t>
      </w:r>
      <w:bookmarkStart w:id="6" w:name="_Toc410931210"/>
      <w:r w:rsidR="006C05D9" w:rsidRPr="00FE6618">
        <w:t>Jobs and Responsibilities</w:t>
      </w:r>
      <w:bookmarkEnd w:id="5"/>
      <w:bookmarkEnd w:id="6"/>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7" w:name="_Toc410931211"/>
      <w:r w:rsidR="00A44153">
        <w:t>Organis</w:t>
      </w:r>
      <w:r w:rsidR="00A44153" w:rsidRPr="000F2F22">
        <w:t>ation</w:t>
      </w:r>
      <w:r w:rsidR="006C05D9" w:rsidRPr="000F2F22">
        <w:t xml:space="preserve"> structures</w:t>
      </w:r>
      <w:bookmarkEnd w:id="7"/>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8" w:name="_Toc284341304"/>
      <w:r>
        <w:t xml:space="preserve"> </w:t>
      </w:r>
      <w:bookmarkStart w:id="9" w:name="_Toc410931212"/>
      <w:r w:rsidR="006C05D9" w:rsidRPr="00AD46AD">
        <w:t>Job Roles</w:t>
      </w:r>
      <w:bookmarkEnd w:id="8"/>
      <w:bookmarkEnd w:id="9"/>
    </w:p>
    <w:p w14:paraId="0119C4E1" w14:textId="364DC140" w:rsidR="00ED6107" w:rsidRPr="00293129" w:rsidRDefault="00ED6107" w:rsidP="002C0112">
      <w:pPr>
        <w:pStyle w:val="Heading3"/>
      </w:pPr>
      <w:r w:rsidRPr="00AD46AD">
        <w:t xml:space="preserve"> </w:t>
      </w:r>
      <w:bookmarkStart w:id="10" w:name="_Toc410931213"/>
      <w:r w:rsidRPr="00AD46AD">
        <w:t>Project Manager – Alex Cash</w:t>
      </w:r>
      <w:bookmarkEnd w:id="10"/>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 xml:space="preserve">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w:t>
            </w:r>
            <w:r w:rsidRPr="00293129">
              <w:rPr>
                <w:rFonts w:ascii="Arial" w:hAnsi="Arial"/>
                <w:sz w:val="24"/>
              </w:rPr>
              <w:lastRenderedPageBreak/>
              <w:t>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1" w:name="_Toc410931214"/>
      <w:r w:rsidR="004E5FD5" w:rsidRPr="00AD46AD">
        <w:t xml:space="preserve">Lead Software Developer </w:t>
      </w:r>
      <w:r w:rsidRPr="00AD46AD">
        <w:t>- Alistair Jewers</w:t>
      </w:r>
      <w:bookmarkEnd w:id="11"/>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Develop the software design at the beginning of each iteration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of each iteration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Monitor and coordinate the implementation process during each iteration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Well defined set of functionalities chosen from the specification for each iteration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during each iteration,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during each iteration</w:t>
            </w:r>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2" w:name="_Toc410931215"/>
      <w:r w:rsidRPr="00AD46AD">
        <w:t xml:space="preserve">Lead Software Tester - </w:t>
      </w:r>
      <w:r w:rsidR="00ED6107" w:rsidRPr="00AD46AD">
        <w:t>Sam Raeburn</w:t>
      </w:r>
      <w:bookmarkEnd w:id="12"/>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s o f i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e of a GANTT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w:t>
      </w:r>
      <w:bookmarkStart w:id="13" w:name="_GoBack"/>
      <w:bookmarkEnd w:id="13"/>
      <w:r>
        <w:rPr>
          <w:rFonts w:ascii="Arial" w:hAnsi="Arial" w:cs="Arial"/>
        </w:rPr>
        <w: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The bulk of the Lead Software Testers’ work will come during the last two stages of each iteration,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r>
        <w:rPr>
          <w:rFonts w:ascii="Arial" w:hAnsi="Arial" w:cs="Arial"/>
        </w:rPr>
        <w:t>GANTT</w:t>
      </w:r>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C104DA">
        <w:tc>
          <w:tcPr>
            <w:tcW w:w="4674" w:type="dxa"/>
            <w:shd w:val="clear" w:color="auto" w:fill="BFBFBF" w:themeFill="background1" w:themeFillShade="BF"/>
          </w:tcPr>
          <w:p w14:paraId="396658AF" w14:textId="77777777" w:rsidR="00BC2493" w:rsidRDefault="00BC2493" w:rsidP="00C104DA">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C104DA">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C104DA">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C104DA">
        <w:tc>
          <w:tcPr>
            <w:tcW w:w="4674" w:type="dxa"/>
          </w:tcPr>
          <w:p w14:paraId="50F94B29" w14:textId="77777777" w:rsidR="00BC2493" w:rsidRPr="00AD46AD" w:rsidRDefault="00BC2493" w:rsidP="00C104DA">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C104DA">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C104DA">
        <w:tc>
          <w:tcPr>
            <w:tcW w:w="4674" w:type="dxa"/>
          </w:tcPr>
          <w:p w14:paraId="4DA14A8A" w14:textId="77777777" w:rsidR="00BC2493" w:rsidRPr="00AD46AD" w:rsidRDefault="00BC2493" w:rsidP="00C104DA">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C104DA">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C104DA">
        <w:tc>
          <w:tcPr>
            <w:tcW w:w="4674" w:type="dxa"/>
          </w:tcPr>
          <w:p w14:paraId="0EC366A6" w14:textId="77777777" w:rsidR="00BC2493" w:rsidRPr="00AD46AD" w:rsidRDefault="00BC2493" w:rsidP="00C104DA">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C104DA">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0E0A02E1"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collating all documentation produced and ensuring that it is accessible to whoever requires it. Updates to documents should be logged, and old copies archived. Minutes should be taken for every meeting and suitably archived to monitor progress.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4073DA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Collate 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 all documentation in a company 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Request and verify time sheets from employees on a weekly basis and send summaries to finance department</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Successful contracts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proposals vs number of successful contract</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Daniel Berhe</w:t>
      </w:r>
      <w:bookmarkEnd w:id="19"/>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the development standards are followed.</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2E1888DF" w14:textId="0FF3208C" w:rsidR="00ED6107" w:rsidRPr="00AD46AD" w:rsidRDefault="00EE439C" w:rsidP="00C96016">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EE439C">
        <w:trPr>
          <w:jc w:val="center"/>
        </w:trPr>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5617"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42D1D9AA" w14:textId="77777777" w:rsidR="00EE439C" w:rsidRDefault="00EE439C" w:rsidP="00C96016">
      <w:pPr>
        <w:rPr>
          <w:rFonts w:ascii="Arial" w:hAnsi="Arial" w:cs="Arial"/>
          <w:b/>
        </w:rPr>
      </w:pPr>
    </w:p>
    <w:p w14:paraId="0798192A" w14:textId="77777777" w:rsidR="00EE439C" w:rsidRDefault="00EE439C" w:rsidP="00C96016">
      <w:pPr>
        <w:rPr>
          <w:rFonts w:ascii="Arial" w:hAnsi="Arial" w:cs="Arial"/>
          <w:b/>
        </w:rPr>
      </w:pPr>
    </w:p>
    <w:p w14:paraId="710A21E4" w14:textId="77777777" w:rsidR="00EE439C" w:rsidRDefault="00EE439C" w:rsidP="00C96016">
      <w:pPr>
        <w:rPr>
          <w:rFonts w:ascii="Arial" w:hAnsi="Arial" w:cs="Arial"/>
          <w:b/>
        </w:rPr>
      </w:pPr>
    </w:p>
    <w:p w14:paraId="2CC32C87" w14:textId="77777777" w:rsidR="00EE439C" w:rsidRDefault="00EE439C" w:rsidP="00C96016">
      <w:pPr>
        <w:rPr>
          <w:rFonts w:ascii="Arial" w:hAnsi="Arial" w:cs="Arial"/>
          <w:b/>
        </w:rPr>
      </w:pPr>
    </w:p>
    <w:p w14:paraId="569004E4"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Pr="00AD46AD" w:rsidRDefault="00EE439C" w:rsidP="00C96016">
      <w:pPr>
        <w:pStyle w:val="Heading4"/>
      </w:pPr>
      <w:r>
        <w:t xml:space="preserve"> </w:t>
      </w:r>
      <w:r w:rsidR="00BA4AF8" w:rsidRPr="00AD46AD">
        <w:t>QA Metrics</w:t>
      </w:r>
    </w:p>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EE439C">
        <w:trPr>
          <w:jc w:val="center"/>
        </w:trPr>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5696"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EE439C">
        <w:trPr>
          <w:jc w:val="center"/>
        </w:trPr>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5696"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EE439C">
        <w:trPr>
          <w:jc w:val="center"/>
        </w:trPr>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5696"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w:t>
      </w:r>
      <w:r w:rsidRPr="00AD46AD">
        <w:rPr>
          <w:rFonts w:ascii="Arial" w:hAnsi="Arial"/>
        </w:rPr>
        <w:lastRenderedPageBreak/>
        <w:t xml:space="preserve">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Emmanuel Olutayo</w:t>
      </w:r>
      <w:bookmarkEnd w:id="23"/>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 xml:space="preserve">anager with the essential financial information concerning the financial health of the company, </w:t>
      </w:r>
      <w:r w:rsidRPr="00EE439C">
        <w:rPr>
          <w:rFonts w:ascii="Arial" w:hAnsi="Arial" w:cs="Arial"/>
        </w:rPr>
        <w:lastRenderedPageBreak/>
        <w:t>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lastRenderedPageBreak/>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(eg.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(eg.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lastRenderedPageBreak/>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lastRenderedPageBreak/>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lastRenderedPageBreak/>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The following diagram shows how we will be working overall i.e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lastRenderedPageBreak/>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of each iteration, when specific features are being chosen for that iteration. The specification is also updated if necessary after each iteration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This will include approximate timings for each iteration.</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lastRenderedPageBreak/>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This specification document should be reviewed after each iteration,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r w:rsidR="00E27298">
        <w:rPr>
          <w:rFonts w:ascii="Arial" w:hAnsi="Arial"/>
        </w:rPr>
        <w:t>GANTT</w:t>
      </w:r>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4.3 based on which task needs completing. Individual developers should provide an estimate of the time it will take to complete each iteration,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Once the initial specification has been confirmed the next step is to begin the iterations as per the Agile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hese stages forms one iteration</w:t>
      </w:r>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time,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minutes systems. </w:t>
      </w:r>
      <w:r>
        <w:rPr>
          <w:rFonts w:ascii="Arial" w:hAnsi="Arial" w:cs="Arial"/>
        </w:rPr>
        <w:t xml:space="preserve">Where necessary during this </w:t>
      </w:r>
      <w:r>
        <w:rPr>
          <w:rFonts w:ascii="Arial" w:hAnsi="Arial" w:cs="Arial"/>
        </w:rPr>
        <w:lastRenderedPageBreak/>
        <w:t>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anager about the state of the code, and oversee the use of the version control system in order to maintain stability in the codebase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w:t>
      </w:r>
      <w:r>
        <w:rPr>
          <w:rFonts w:ascii="Arial" w:hAnsi="Arial" w:cs="Arial"/>
        </w:rPr>
        <w:lastRenderedPageBreak/>
        <w:t>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requirements.</w:t>
      </w:r>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pages (apart from the cover page) should be numbered in the lower right hand corner. Page count should start from the cover page, but should not be shown on the cover page. i.e.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The only exception to these rules are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r>
        <w:rPr>
          <w:rFonts w:ascii="Arial" w:hAnsi="Arial" w:cs="Arial"/>
          <w:b/>
          <w:sz w:val="72"/>
          <w:szCs w:val="72"/>
        </w:rPr>
        <w:t>s o f i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BC2493"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r w:rsidRPr="008F442C">
        <w:rPr>
          <w:rFonts w:ascii="Arial" w:hAnsi="Arial"/>
        </w:rPr>
        <w:t>(Short introduction to survey.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(eg.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(eg.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Generic Gantt chart Fig</w:t>
      </w:r>
      <w:r>
        <w:rPr>
          <w:color w:val="FF0000"/>
          <w:sz w:val="18"/>
          <w:szCs w:val="18"/>
        </w:rPr>
        <w:t xml:space="preserve">  </w:t>
      </w:r>
      <w:r w:rsidRPr="00D74D4E">
        <w:rPr>
          <w:sz w:val="18"/>
          <w:szCs w:val="18"/>
        </w:rPr>
        <w:t>[</w:t>
      </w:r>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Draw the object (position, size, media)</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r w:rsidRPr="005B060C">
        <w:rPr>
          <w:rFonts w:ascii="Courier New" w:hAnsi="Courier New" w:cs="Courier New"/>
          <w:i/>
          <w:iCs/>
          <w:sz w:val="18"/>
          <w:szCs w:val="18"/>
        </w:rPr>
        <w:t>Firstname Lastname</w:t>
      </w:r>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accordance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with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PARTICULAR PURPOSE, OR NON-INFRINGEMENT.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package java.blah;</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import java.blah.blahdy.BlahBlah;</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r w:rsidRPr="005B060C">
        <w:rPr>
          <w:rFonts w:ascii="Courier New" w:hAnsi="Courier New" w:cs="Courier New"/>
          <w:i/>
          <w:iCs/>
          <w:sz w:val="18"/>
          <w:szCs w:val="18"/>
        </w:rPr>
        <w:t>Firstname Lastname</w:t>
      </w:r>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public class Blah extends SomeClass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static int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classVar2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more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private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protected int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private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doSomething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doSomethingElse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@param someParam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doSomethingElse(Object someParam)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C946EF" w:rsidRDefault="00C946EF" w:rsidP="00430FA5">
      <w:r>
        <w:separator/>
      </w:r>
    </w:p>
  </w:endnote>
  <w:endnote w:type="continuationSeparator" w:id="0">
    <w:p w14:paraId="6B53A2DF" w14:textId="77777777" w:rsidR="00C946EF" w:rsidRDefault="00C946EF"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C946EF" w:rsidRDefault="00C946EF"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BC2493">
          <w:rPr>
            <w:rFonts w:ascii="Arial" w:hAnsi="Arial" w:cs="Arial"/>
            <w:noProof/>
            <w:sz w:val="20"/>
            <w:szCs w:val="20"/>
          </w:rPr>
          <w:t>12</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C946EF" w:rsidRDefault="00C946EF" w:rsidP="00430FA5">
      <w:r>
        <w:separator/>
      </w:r>
    </w:p>
  </w:footnote>
  <w:footnote w:type="continuationSeparator" w:id="0">
    <w:p w14:paraId="1882731C" w14:textId="77777777" w:rsidR="00C946EF" w:rsidRDefault="00C946EF"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C946EF" w:rsidRPr="00F669F4" w:rsidRDefault="00C946EF">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5CAA"/>
    <w:rsid w:val="00205061"/>
    <w:rsid w:val="00211F03"/>
    <w:rsid w:val="002418CC"/>
    <w:rsid w:val="00267B35"/>
    <w:rsid w:val="00293129"/>
    <w:rsid w:val="002A25AC"/>
    <w:rsid w:val="002B1E36"/>
    <w:rsid w:val="002C0112"/>
    <w:rsid w:val="00340281"/>
    <w:rsid w:val="00351489"/>
    <w:rsid w:val="0037122E"/>
    <w:rsid w:val="00383A9A"/>
    <w:rsid w:val="003D7A63"/>
    <w:rsid w:val="003E7F5D"/>
    <w:rsid w:val="00421FFE"/>
    <w:rsid w:val="004261FF"/>
    <w:rsid w:val="00430FA5"/>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60FB"/>
    <w:rsid w:val="008624D3"/>
    <w:rsid w:val="008B3180"/>
    <w:rsid w:val="008B7506"/>
    <w:rsid w:val="008F442C"/>
    <w:rsid w:val="00902BB1"/>
    <w:rsid w:val="00910715"/>
    <w:rsid w:val="009200CD"/>
    <w:rsid w:val="0096764F"/>
    <w:rsid w:val="009A0016"/>
    <w:rsid w:val="009F3C69"/>
    <w:rsid w:val="00A347F4"/>
    <w:rsid w:val="00A44153"/>
    <w:rsid w:val="00AC25B0"/>
    <w:rsid w:val="00AD46AD"/>
    <w:rsid w:val="00AF2799"/>
    <w:rsid w:val="00B03080"/>
    <w:rsid w:val="00B47438"/>
    <w:rsid w:val="00B61B67"/>
    <w:rsid w:val="00B67663"/>
    <w:rsid w:val="00B751BA"/>
    <w:rsid w:val="00BA1A6A"/>
    <w:rsid w:val="00BA4AF8"/>
    <w:rsid w:val="00BB442F"/>
    <w:rsid w:val="00BB6A8A"/>
    <w:rsid w:val="00BC2493"/>
    <w:rsid w:val="00BE3624"/>
    <w:rsid w:val="00C02C0D"/>
    <w:rsid w:val="00C054A2"/>
    <w:rsid w:val="00C356E2"/>
    <w:rsid w:val="00C367A1"/>
    <w:rsid w:val="00C53A29"/>
    <w:rsid w:val="00C93722"/>
    <w:rsid w:val="00C946EF"/>
    <w:rsid w:val="00C96016"/>
    <w:rsid w:val="00CB7776"/>
    <w:rsid w:val="00CF11F1"/>
    <w:rsid w:val="00CF2AA5"/>
    <w:rsid w:val="00CF3305"/>
    <w:rsid w:val="00D230FB"/>
    <w:rsid w:val="00D30676"/>
    <w:rsid w:val="00D473FE"/>
    <w:rsid w:val="00D8054A"/>
    <w:rsid w:val="00D9232F"/>
    <w:rsid w:val="00DA43FE"/>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4E59-CE45-47C1-9CE6-9CFB4319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E1CE346D.dotm</Template>
  <TotalTime>0</TotalTime>
  <Pages>47</Pages>
  <Words>9514</Words>
  <Characters>54233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Samuel Raeburn</cp:lastModifiedBy>
  <cp:revision>2</cp:revision>
  <dcterms:created xsi:type="dcterms:W3CDTF">2015-06-02T13:06:00Z</dcterms:created>
  <dcterms:modified xsi:type="dcterms:W3CDTF">2015-06-02T13:06:00Z</dcterms:modified>
</cp:coreProperties>
</file>