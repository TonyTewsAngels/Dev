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4081" w:type="dxa"/>
        <w:tblInd w:w="93" w:type="dxa"/>
        <w:tblLook w:val="04A0" w:firstRow="1" w:lastRow="0" w:firstColumn="1" w:lastColumn="0" w:noHBand="0" w:noVBand="1"/>
      </w:tblPr>
      <w:tblGrid>
        <w:gridCol w:w="5266"/>
        <w:gridCol w:w="1382"/>
        <w:gridCol w:w="1362"/>
        <w:gridCol w:w="1237"/>
        <w:gridCol w:w="124"/>
        <w:gridCol w:w="1242"/>
        <w:gridCol w:w="1273"/>
        <w:gridCol w:w="1088"/>
        <w:gridCol w:w="1107"/>
      </w:tblGrid>
      <w:tr w:rsidR="00905F36" w:rsidRPr="00905F36" w:rsidTr="00982CF5">
        <w:trPr>
          <w:trHeight w:val="360"/>
        </w:trPr>
        <w:tc>
          <w:tcPr>
            <w:tcW w:w="5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F36" w:rsidRPr="00905F36" w:rsidRDefault="00905F36" w:rsidP="00905F3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32"/>
                <w:szCs w:val="32"/>
                <w:lang w:eastAsia="en-GB"/>
              </w:rPr>
            </w:pPr>
            <w:r w:rsidRPr="00905F36">
              <w:rPr>
                <w:rFonts w:ascii="Arial" w:eastAsia="Times New Roman" w:hAnsi="Arial" w:cs="Arial"/>
                <w:b/>
                <w:bCs/>
                <w:color w:val="000000"/>
                <w:sz w:val="32"/>
                <w:szCs w:val="32"/>
                <w:lang w:eastAsia="en-GB"/>
              </w:rPr>
              <w:t xml:space="preserve">Weekly Financial Review 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F36" w:rsidRPr="00905F36" w:rsidRDefault="00905F36" w:rsidP="00905F3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F36" w:rsidRPr="00905F36" w:rsidRDefault="00905F36" w:rsidP="00905F3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F36" w:rsidRPr="00905F36" w:rsidRDefault="00905F36" w:rsidP="00905F3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13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F36" w:rsidRPr="00905F36" w:rsidRDefault="00905F36" w:rsidP="00905F3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F36" w:rsidRPr="00905F36" w:rsidRDefault="00905F36" w:rsidP="00905F3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F36" w:rsidRPr="00905F36" w:rsidRDefault="00905F36" w:rsidP="00905F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F36" w:rsidRPr="00905F36" w:rsidRDefault="00905F36" w:rsidP="00905F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905F36" w:rsidRPr="00905F36" w:rsidTr="00982CF5">
        <w:trPr>
          <w:trHeight w:val="300"/>
        </w:trPr>
        <w:tc>
          <w:tcPr>
            <w:tcW w:w="5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F36" w:rsidRPr="00905F36" w:rsidRDefault="00905F36" w:rsidP="00905F3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F36" w:rsidRPr="00905F36" w:rsidRDefault="00905F36" w:rsidP="00905F3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F36" w:rsidRPr="00905F36" w:rsidRDefault="00905F36" w:rsidP="00905F3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F36" w:rsidRPr="00905F36" w:rsidRDefault="00905F36" w:rsidP="00905F3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13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F36" w:rsidRPr="00905F36" w:rsidRDefault="00905F36" w:rsidP="00905F3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F36" w:rsidRPr="00905F36" w:rsidRDefault="00905F36" w:rsidP="00905F3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F36" w:rsidRPr="00905F36" w:rsidRDefault="00905F36" w:rsidP="00905F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F36" w:rsidRPr="00905F36" w:rsidRDefault="00905F36" w:rsidP="00905F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905F36" w:rsidRPr="00905F36" w:rsidTr="00982CF5">
        <w:trPr>
          <w:trHeight w:val="300"/>
        </w:trPr>
        <w:tc>
          <w:tcPr>
            <w:tcW w:w="5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F36" w:rsidRPr="00905F36" w:rsidRDefault="00905F36" w:rsidP="00905F3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905F36">
              <w:rPr>
                <w:rFonts w:ascii="Arial" w:eastAsia="Times New Roman" w:hAnsi="Arial" w:cs="Arial"/>
                <w:color w:val="000000"/>
                <w:lang w:eastAsia="en-GB"/>
              </w:rPr>
              <w:t xml:space="preserve">Week Starting : 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F36" w:rsidRPr="00905F36" w:rsidRDefault="00905F36" w:rsidP="00905F3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F36" w:rsidRPr="00905F36" w:rsidRDefault="00905F36" w:rsidP="00905F3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F36" w:rsidRPr="00905F36" w:rsidRDefault="00905F36" w:rsidP="00905F3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26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F36" w:rsidRPr="00905F36" w:rsidRDefault="00905F36" w:rsidP="00905F3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905F36">
              <w:rPr>
                <w:rFonts w:ascii="Arial" w:eastAsia="Times New Roman" w:hAnsi="Arial" w:cs="Arial"/>
                <w:color w:val="000000"/>
                <w:lang w:eastAsia="en-GB"/>
              </w:rPr>
              <w:t xml:space="preserve">Reviewed by : </w:t>
            </w: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F36" w:rsidRPr="00905F36" w:rsidRDefault="00905F36" w:rsidP="00905F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F36" w:rsidRPr="00905F36" w:rsidRDefault="00905F36" w:rsidP="00905F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905F36" w:rsidRPr="00905F36" w:rsidTr="00982CF5">
        <w:trPr>
          <w:trHeight w:val="300"/>
        </w:trPr>
        <w:tc>
          <w:tcPr>
            <w:tcW w:w="5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F36" w:rsidRPr="00905F36" w:rsidRDefault="00905F36" w:rsidP="00905F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F36" w:rsidRPr="00905F36" w:rsidRDefault="00905F36" w:rsidP="00905F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F36" w:rsidRPr="00905F36" w:rsidRDefault="00905F36" w:rsidP="00905F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F36" w:rsidRPr="00905F36" w:rsidRDefault="00905F36" w:rsidP="00905F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3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F36" w:rsidRPr="00905F36" w:rsidRDefault="00905F36" w:rsidP="00905F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F36" w:rsidRPr="00905F36" w:rsidRDefault="00905F36" w:rsidP="00905F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F36" w:rsidRPr="00905F36" w:rsidRDefault="00905F36" w:rsidP="00905F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F36" w:rsidRPr="00905F36" w:rsidRDefault="00905F36" w:rsidP="00905F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905F36" w:rsidRPr="00905F36" w:rsidTr="00982CF5">
        <w:trPr>
          <w:trHeight w:val="300"/>
        </w:trPr>
        <w:tc>
          <w:tcPr>
            <w:tcW w:w="5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F36" w:rsidRPr="00905F36" w:rsidRDefault="00905F36" w:rsidP="00905F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F36" w:rsidRPr="00905F36" w:rsidRDefault="00905F36" w:rsidP="00905F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F36" w:rsidRPr="00905F36" w:rsidRDefault="00905F36" w:rsidP="00905F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F36" w:rsidRPr="00905F36" w:rsidRDefault="00905F36" w:rsidP="00905F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3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F36" w:rsidRPr="00905F36" w:rsidRDefault="00905F36" w:rsidP="00905F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F36" w:rsidRPr="00905F36" w:rsidRDefault="00905F36" w:rsidP="00905F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F36" w:rsidRPr="00905F36" w:rsidRDefault="00905F36" w:rsidP="00905F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F36" w:rsidRPr="00905F36" w:rsidRDefault="00905F36" w:rsidP="00905F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905F36" w:rsidRPr="00905F36" w:rsidTr="00982CF5">
        <w:trPr>
          <w:trHeight w:val="300"/>
        </w:trPr>
        <w:tc>
          <w:tcPr>
            <w:tcW w:w="5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F36" w:rsidRPr="00905F36" w:rsidRDefault="00905F36" w:rsidP="00905F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F36" w:rsidRPr="00905F36" w:rsidRDefault="00905F36" w:rsidP="00905F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F36" w:rsidRPr="00905F36" w:rsidRDefault="00905F36" w:rsidP="00905F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F36" w:rsidRPr="00905F36" w:rsidRDefault="00905F36" w:rsidP="00905F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3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F36" w:rsidRPr="00905F36" w:rsidRDefault="00905F36" w:rsidP="00905F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F36" w:rsidRPr="00905F36" w:rsidRDefault="00905F36" w:rsidP="00905F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F36" w:rsidRPr="00905F36" w:rsidRDefault="00905F36" w:rsidP="00905F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F36" w:rsidRPr="00905F36" w:rsidRDefault="00905F36" w:rsidP="00905F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905F36" w:rsidRPr="00905F36" w:rsidTr="00982CF5">
        <w:trPr>
          <w:trHeight w:val="315"/>
        </w:trPr>
        <w:tc>
          <w:tcPr>
            <w:tcW w:w="5266" w:type="dxa"/>
            <w:tcBorders>
              <w:top w:val="nil"/>
              <w:left w:val="nil"/>
              <w:bottom w:val="single" w:sz="12" w:space="0" w:color="A7BFDE"/>
              <w:right w:val="nil"/>
            </w:tcBorders>
            <w:shd w:val="clear" w:color="000000" w:fill="95B3D7"/>
            <w:noWrap/>
            <w:vAlign w:val="bottom"/>
            <w:hideMark/>
          </w:tcPr>
          <w:p w:rsidR="00905F36" w:rsidRPr="00905F36" w:rsidRDefault="00905F36" w:rsidP="00905F36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  <w:lang w:eastAsia="en-GB"/>
              </w:rPr>
            </w:pPr>
            <w:r w:rsidRPr="00905F36">
              <w:rPr>
                <w:rFonts w:ascii="Calibri" w:eastAsia="Times New Roman" w:hAnsi="Calibri" w:cs="Times New Roman"/>
                <w:color w:val="FFFFFF"/>
                <w:lang w:eastAsia="en-GB"/>
              </w:rPr>
              <w:t>£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12" w:space="0" w:color="A7BFDE"/>
              <w:right w:val="nil"/>
            </w:tcBorders>
            <w:shd w:val="clear" w:color="000000" w:fill="95B3D7"/>
            <w:noWrap/>
            <w:vAlign w:val="bottom"/>
            <w:hideMark/>
          </w:tcPr>
          <w:p w:rsidR="00905F36" w:rsidRPr="00905F36" w:rsidRDefault="00905F36" w:rsidP="00905F36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  <w:lang w:eastAsia="en-GB"/>
              </w:rPr>
            </w:pPr>
            <w:r w:rsidRPr="00905F36">
              <w:rPr>
                <w:rFonts w:ascii="Calibri" w:eastAsia="Times New Roman" w:hAnsi="Calibri" w:cs="Times New Roman"/>
                <w:color w:val="FFFFFF"/>
                <w:lang w:eastAsia="en-GB"/>
              </w:rPr>
              <w:t xml:space="preserve">Monday 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12" w:space="0" w:color="A7BFDE"/>
              <w:right w:val="nil"/>
            </w:tcBorders>
            <w:shd w:val="clear" w:color="000000" w:fill="95B3D7"/>
            <w:noWrap/>
            <w:vAlign w:val="bottom"/>
            <w:hideMark/>
          </w:tcPr>
          <w:p w:rsidR="00905F36" w:rsidRPr="00905F36" w:rsidRDefault="00905F36" w:rsidP="00905F36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  <w:lang w:eastAsia="en-GB"/>
              </w:rPr>
            </w:pPr>
            <w:r w:rsidRPr="00905F36">
              <w:rPr>
                <w:rFonts w:ascii="Calibri" w:eastAsia="Times New Roman" w:hAnsi="Calibri" w:cs="Times New Roman"/>
                <w:color w:val="FFFFFF"/>
                <w:lang w:eastAsia="en-GB"/>
              </w:rPr>
              <w:t xml:space="preserve">Tuesday </w:t>
            </w:r>
          </w:p>
        </w:tc>
        <w:tc>
          <w:tcPr>
            <w:tcW w:w="1361" w:type="dxa"/>
            <w:gridSpan w:val="2"/>
            <w:tcBorders>
              <w:top w:val="nil"/>
              <w:left w:val="nil"/>
              <w:bottom w:val="single" w:sz="12" w:space="0" w:color="A7BFDE"/>
              <w:right w:val="nil"/>
            </w:tcBorders>
            <w:shd w:val="clear" w:color="000000" w:fill="95B3D7"/>
            <w:noWrap/>
            <w:vAlign w:val="bottom"/>
            <w:hideMark/>
          </w:tcPr>
          <w:p w:rsidR="00905F36" w:rsidRPr="00905F36" w:rsidRDefault="00905F36" w:rsidP="00905F36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  <w:lang w:eastAsia="en-GB"/>
              </w:rPr>
            </w:pPr>
            <w:r w:rsidRPr="00905F36">
              <w:rPr>
                <w:rFonts w:ascii="Calibri" w:eastAsia="Times New Roman" w:hAnsi="Calibri" w:cs="Times New Roman"/>
                <w:color w:val="FFFFFF"/>
                <w:lang w:eastAsia="en-GB"/>
              </w:rPr>
              <w:t xml:space="preserve">Wednesday 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12" w:space="0" w:color="A7BFDE"/>
              <w:right w:val="nil"/>
            </w:tcBorders>
            <w:shd w:val="clear" w:color="000000" w:fill="95B3D7"/>
            <w:noWrap/>
            <w:vAlign w:val="bottom"/>
            <w:hideMark/>
          </w:tcPr>
          <w:p w:rsidR="00905F36" w:rsidRPr="00905F36" w:rsidRDefault="00905F36" w:rsidP="00905F36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  <w:lang w:eastAsia="en-GB"/>
              </w:rPr>
            </w:pPr>
            <w:r w:rsidRPr="00905F36">
              <w:rPr>
                <w:rFonts w:ascii="Calibri" w:eastAsia="Times New Roman" w:hAnsi="Calibri" w:cs="Times New Roman"/>
                <w:color w:val="FFFFFF"/>
                <w:lang w:eastAsia="en-GB"/>
              </w:rPr>
              <w:t xml:space="preserve">Thursday 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12" w:space="0" w:color="A7BFDE"/>
              <w:right w:val="nil"/>
            </w:tcBorders>
            <w:shd w:val="clear" w:color="000000" w:fill="95B3D7"/>
            <w:noWrap/>
            <w:vAlign w:val="bottom"/>
            <w:hideMark/>
          </w:tcPr>
          <w:p w:rsidR="00905F36" w:rsidRPr="00905F36" w:rsidRDefault="00905F36" w:rsidP="00905F36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  <w:lang w:eastAsia="en-GB"/>
              </w:rPr>
            </w:pPr>
            <w:r w:rsidRPr="00905F36">
              <w:rPr>
                <w:rFonts w:ascii="Calibri" w:eastAsia="Times New Roman" w:hAnsi="Calibri" w:cs="Times New Roman"/>
                <w:color w:val="FFFFFF"/>
                <w:lang w:eastAsia="en-GB"/>
              </w:rPr>
              <w:t>Friday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12" w:space="0" w:color="A7BFDE"/>
              <w:right w:val="nil"/>
            </w:tcBorders>
            <w:shd w:val="clear" w:color="000000" w:fill="95B3D7"/>
            <w:noWrap/>
            <w:vAlign w:val="bottom"/>
            <w:hideMark/>
          </w:tcPr>
          <w:p w:rsidR="00905F36" w:rsidRPr="00905F36" w:rsidRDefault="00905F36" w:rsidP="00905F36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  <w:lang w:eastAsia="en-GB"/>
              </w:rPr>
            </w:pPr>
            <w:r w:rsidRPr="00905F36">
              <w:rPr>
                <w:rFonts w:ascii="Calibri" w:eastAsia="Times New Roman" w:hAnsi="Calibri" w:cs="Times New Roman"/>
                <w:color w:val="FFFFFF"/>
                <w:lang w:eastAsia="en-GB"/>
              </w:rPr>
              <w:t xml:space="preserve">Saturday 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12" w:space="0" w:color="A7BFDE"/>
              <w:right w:val="nil"/>
            </w:tcBorders>
            <w:shd w:val="clear" w:color="000000" w:fill="95B3D7"/>
            <w:noWrap/>
            <w:vAlign w:val="bottom"/>
            <w:hideMark/>
          </w:tcPr>
          <w:p w:rsidR="00905F36" w:rsidRPr="00905F36" w:rsidRDefault="00905F36" w:rsidP="00905F36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  <w:lang w:eastAsia="en-GB"/>
              </w:rPr>
            </w:pPr>
            <w:r w:rsidRPr="00905F36">
              <w:rPr>
                <w:rFonts w:ascii="Calibri" w:eastAsia="Times New Roman" w:hAnsi="Calibri" w:cs="Times New Roman"/>
                <w:color w:val="FFFFFF"/>
                <w:lang w:eastAsia="en-GB"/>
              </w:rPr>
              <w:t xml:space="preserve">Sunday </w:t>
            </w:r>
          </w:p>
        </w:tc>
      </w:tr>
      <w:tr w:rsidR="00905F36" w:rsidRPr="00905F36" w:rsidTr="00982CF5">
        <w:trPr>
          <w:trHeight w:val="315"/>
        </w:trPr>
        <w:tc>
          <w:tcPr>
            <w:tcW w:w="5266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905F36" w:rsidRPr="00905F36" w:rsidRDefault="00905F36" w:rsidP="00905F36">
            <w:pPr>
              <w:spacing w:after="0" w:line="240" w:lineRule="auto"/>
              <w:rPr>
                <w:rFonts w:ascii="Arial" w:eastAsia="Times New Roman" w:hAnsi="Arial" w:cs="Arial"/>
                <w:color w:val="3F3F76"/>
                <w:lang w:eastAsia="en-GB"/>
              </w:rPr>
            </w:pPr>
            <w:r w:rsidRPr="00905F36">
              <w:rPr>
                <w:rFonts w:ascii="Arial" w:eastAsia="Times New Roman" w:hAnsi="Arial" w:cs="Arial"/>
                <w:color w:val="3F3F76"/>
                <w:lang w:eastAsia="en-GB"/>
              </w:rPr>
              <w:t xml:space="preserve">Bank Balance </w:t>
            </w:r>
          </w:p>
        </w:tc>
        <w:tc>
          <w:tcPr>
            <w:tcW w:w="1382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905F36" w:rsidRPr="00905F36" w:rsidRDefault="00905F36" w:rsidP="00905F3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en-GB"/>
              </w:rPr>
            </w:pPr>
            <w:r w:rsidRPr="00905F36">
              <w:rPr>
                <w:rFonts w:ascii="Calibri" w:eastAsia="Times New Roman" w:hAnsi="Calibri" w:cs="Times New Roman"/>
                <w:b/>
                <w:bCs/>
                <w:color w:val="3F3F3F"/>
                <w:lang w:eastAsia="en-GB"/>
              </w:rPr>
              <w:t> </w:t>
            </w:r>
          </w:p>
        </w:tc>
        <w:tc>
          <w:tcPr>
            <w:tcW w:w="1362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905F36" w:rsidRPr="00905F36" w:rsidRDefault="00905F36" w:rsidP="00905F3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en-GB"/>
              </w:rPr>
            </w:pPr>
            <w:r w:rsidRPr="00905F36">
              <w:rPr>
                <w:rFonts w:ascii="Calibri" w:eastAsia="Times New Roman" w:hAnsi="Calibri" w:cs="Times New Roman"/>
                <w:b/>
                <w:bCs/>
                <w:color w:val="3F3F3F"/>
                <w:lang w:eastAsia="en-GB"/>
              </w:rPr>
              <w:t> </w:t>
            </w:r>
          </w:p>
        </w:tc>
        <w:tc>
          <w:tcPr>
            <w:tcW w:w="1237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905F36" w:rsidRPr="00905F36" w:rsidRDefault="00905F36" w:rsidP="00905F3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en-GB"/>
              </w:rPr>
            </w:pPr>
            <w:r w:rsidRPr="00905F36">
              <w:rPr>
                <w:rFonts w:ascii="Calibri" w:eastAsia="Times New Roman" w:hAnsi="Calibri" w:cs="Times New Roman"/>
                <w:b/>
                <w:bCs/>
                <w:color w:val="3F3F3F"/>
                <w:lang w:eastAsia="en-GB"/>
              </w:rPr>
              <w:t> </w:t>
            </w:r>
          </w:p>
        </w:tc>
        <w:tc>
          <w:tcPr>
            <w:tcW w:w="1366" w:type="dxa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905F36" w:rsidRPr="00905F36" w:rsidRDefault="00905F36" w:rsidP="00905F3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en-GB"/>
              </w:rPr>
            </w:pPr>
            <w:r w:rsidRPr="00905F36">
              <w:rPr>
                <w:rFonts w:ascii="Calibri" w:eastAsia="Times New Roman" w:hAnsi="Calibri" w:cs="Times New Roman"/>
                <w:b/>
                <w:bCs/>
                <w:color w:val="3F3F3F"/>
                <w:lang w:eastAsia="en-GB"/>
              </w:rPr>
              <w:t> </w:t>
            </w:r>
          </w:p>
        </w:tc>
        <w:tc>
          <w:tcPr>
            <w:tcW w:w="1273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905F36" w:rsidRPr="00905F36" w:rsidRDefault="00905F36" w:rsidP="00905F3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en-GB"/>
              </w:rPr>
            </w:pPr>
            <w:r w:rsidRPr="00905F36">
              <w:rPr>
                <w:rFonts w:ascii="Calibri" w:eastAsia="Times New Roman" w:hAnsi="Calibri" w:cs="Times New Roman"/>
                <w:b/>
                <w:bCs/>
                <w:color w:val="3F3F3F"/>
                <w:lang w:eastAsia="en-GB"/>
              </w:rPr>
              <w:t> </w:t>
            </w:r>
          </w:p>
        </w:tc>
        <w:tc>
          <w:tcPr>
            <w:tcW w:w="1088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905F36" w:rsidRPr="00905F36" w:rsidRDefault="00905F36" w:rsidP="00905F3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en-GB"/>
              </w:rPr>
            </w:pPr>
            <w:r w:rsidRPr="00905F36">
              <w:rPr>
                <w:rFonts w:ascii="Calibri" w:eastAsia="Times New Roman" w:hAnsi="Calibri" w:cs="Times New Roman"/>
                <w:b/>
                <w:bCs/>
                <w:color w:val="3F3F3F"/>
                <w:lang w:eastAsia="en-GB"/>
              </w:rPr>
              <w:t> </w:t>
            </w:r>
          </w:p>
        </w:tc>
        <w:tc>
          <w:tcPr>
            <w:tcW w:w="1107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905F36" w:rsidRPr="00905F36" w:rsidRDefault="00905F36" w:rsidP="00905F3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en-GB"/>
              </w:rPr>
            </w:pPr>
            <w:r w:rsidRPr="00905F36">
              <w:rPr>
                <w:rFonts w:ascii="Calibri" w:eastAsia="Times New Roman" w:hAnsi="Calibri" w:cs="Times New Roman"/>
                <w:b/>
                <w:bCs/>
                <w:color w:val="3F3F3F"/>
                <w:lang w:eastAsia="en-GB"/>
              </w:rPr>
              <w:t> </w:t>
            </w:r>
          </w:p>
        </w:tc>
      </w:tr>
      <w:tr w:rsidR="00905F36" w:rsidRPr="00905F36" w:rsidTr="00982CF5">
        <w:trPr>
          <w:trHeight w:val="300"/>
        </w:trPr>
        <w:tc>
          <w:tcPr>
            <w:tcW w:w="5266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905F36" w:rsidRPr="00905F36" w:rsidRDefault="00905F36" w:rsidP="00905F36">
            <w:pPr>
              <w:spacing w:after="0" w:line="240" w:lineRule="auto"/>
              <w:rPr>
                <w:rFonts w:ascii="Arial" w:eastAsia="Times New Roman" w:hAnsi="Arial" w:cs="Arial"/>
                <w:color w:val="3F3F76"/>
                <w:lang w:eastAsia="en-GB"/>
              </w:rPr>
            </w:pPr>
            <w:r w:rsidRPr="00905F36">
              <w:rPr>
                <w:rFonts w:ascii="Arial" w:eastAsia="Times New Roman" w:hAnsi="Arial" w:cs="Arial"/>
                <w:color w:val="3F3F76"/>
                <w:lang w:eastAsia="en-GB"/>
              </w:rPr>
              <w:t xml:space="preserve">Income </w:t>
            </w:r>
          </w:p>
        </w:tc>
        <w:tc>
          <w:tcPr>
            <w:tcW w:w="138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905F36" w:rsidRPr="00905F36" w:rsidRDefault="00905F36" w:rsidP="00905F3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en-GB"/>
              </w:rPr>
            </w:pPr>
            <w:r w:rsidRPr="00905F36">
              <w:rPr>
                <w:rFonts w:ascii="Calibri" w:eastAsia="Times New Roman" w:hAnsi="Calibri" w:cs="Times New Roman"/>
                <w:b/>
                <w:bCs/>
                <w:color w:val="3F3F3F"/>
                <w:lang w:eastAsia="en-GB"/>
              </w:rPr>
              <w:t> 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905F36" w:rsidRPr="00905F36" w:rsidRDefault="00905F36" w:rsidP="00905F3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en-GB"/>
              </w:rPr>
            </w:pPr>
            <w:r w:rsidRPr="00905F36">
              <w:rPr>
                <w:rFonts w:ascii="Calibri" w:eastAsia="Times New Roman" w:hAnsi="Calibri" w:cs="Times New Roman"/>
                <w:b/>
                <w:bCs/>
                <w:color w:val="3F3F3F"/>
                <w:lang w:eastAsia="en-GB"/>
              </w:rPr>
              <w:t> 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905F36" w:rsidRPr="00905F36" w:rsidRDefault="00905F36" w:rsidP="00905F3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en-GB"/>
              </w:rPr>
            </w:pPr>
            <w:r w:rsidRPr="00905F36">
              <w:rPr>
                <w:rFonts w:ascii="Calibri" w:eastAsia="Times New Roman" w:hAnsi="Calibri" w:cs="Times New Roman"/>
                <w:b/>
                <w:bCs/>
                <w:color w:val="3F3F3F"/>
                <w:lang w:eastAsia="en-GB"/>
              </w:rPr>
              <w:t> </w:t>
            </w:r>
          </w:p>
        </w:tc>
        <w:tc>
          <w:tcPr>
            <w:tcW w:w="1366" w:type="dxa"/>
            <w:gridSpan w:val="2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905F36" w:rsidRPr="00905F36" w:rsidRDefault="00905F36" w:rsidP="00905F3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en-GB"/>
              </w:rPr>
            </w:pPr>
            <w:r w:rsidRPr="00905F36">
              <w:rPr>
                <w:rFonts w:ascii="Calibri" w:eastAsia="Times New Roman" w:hAnsi="Calibri" w:cs="Times New Roman"/>
                <w:b/>
                <w:bCs/>
                <w:color w:val="3F3F3F"/>
                <w:lang w:eastAsia="en-GB"/>
              </w:rPr>
              <w:t> 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905F36" w:rsidRPr="00905F36" w:rsidRDefault="00905F36" w:rsidP="00905F3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en-GB"/>
              </w:rPr>
            </w:pPr>
            <w:r w:rsidRPr="00905F36">
              <w:rPr>
                <w:rFonts w:ascii="Calibri" w:eastAsia="Times New Roman" w:hAnsi="Calibri" w:cs="Times New Roman"/>
                <w:b/>
                <w:bCs/>
                <w:color w:val="3F3F3F"/>
                <w:lang w:eastAsia="en-GB"/>
              </w:rPr>
              <w:t> 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905F36" w:rsidRPr="00905F36" w:rsidRDefault="00905F36" w:rsidP="00905F3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en-GB"/>
              </w:rPr>
            </w:pPr>
            <w:r w:rsidRPr="00905F36">
              <w:rPr>
                <w:rFonts w:ascii="Calibri" w:eastAsia="Times New Roman" w:hAnsi="Calibri" w:cs="Times New Roman"/>
                <w:b/>
                <w:bCs/>
                <w:color w:val="3F3F3F"/>
                <w:lang w:eastAsia="en-GB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905F36" w:rsidRPr="00905F36" w:rsidRDefault="00905F36" w:rsidP="00905F3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en-GB"/>
              </w:rPr>
            </w:pPr>
            <w:r w:rsidRPr="00905F36">
              <w:rPr>
                <w:rFonts w:ascii="Calibri" w:eastAsia="Times New Roman" w:hAnsi="Calibri" w:cs="Times New Roman"/>
                <w:b/>
                <w:bCs/>
                <w:color w:val="3F3F3F"/>
                <w:lang w:eastAsia="en-GB"/>
              </w:rPr>
              <w:t> </w:t>
            </w:r>
          </w:p>
        </w:tc>
      </w:tr>
      <w:tr w:rsidR="00905F36" w:rsidRPr="00905F36" w:rsidTr="00982CF5">
        <w:trPr>
          <w:trHeight w:val="300"/>
        </w:trPr>
        <w:tc>
          <w:tcPr>
            <w:tcW w:w="5266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905F36" w:rsidRPr="00905F36" w:rsidRDefault="00905F36" w:rsidP="00905F36">
            <w:pPr>
              <w:spacing w:after="0" w:line="240" w:lineRule="auto"/>
              <w:rPr>
                <w:rFonts w:ascii="Arial" w:eastAsia="Times New Roman" w:hAnsi="Arial" w:cs="Arial"/>
                <w:color w:val="3F3F76"/>
                <w:lang w:eastAsia="en-GB"/>
              </w:rPr>
            </w:pPr>
            <w:r w:rsidRPr="00905F36">
              <w:rPr>
                <w:rFonts w:ascii="Arial" w:eastAsia="Times New Roman" w:hAnsi="Arial" w:cs="Arial"/>
                <w:color w:val="3F3F76"/>
                <w:lang w:eastAsia="en-GB"/>
              </w:rPr>
              <w:t xml:space="preserve">Salaries </w:t>
            </w:r>
          </w:p>
        </w:tc>
        <w:tc>
          <w:tcPr>
            <w:tcW w:w="138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905F36" w:rsidRPr="00905F36" w:rsidRDefault="00905F36" w:rsidP="00905F3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en-GB"/>
              </w:rPr>
            </w:pPr>
            <w:r w:rsidRPr="00905F36">
              <w:rPr>
                <w:rFonts w:ascii="Calibri" w:eastAsia="Times New Roman" w:hAnsi="Calibri" w:cs="Times New Roman"/>
                <w:b/>
                <w:bCs/>
                <w:color w:val="3F3F3F"/>
                <w:lang w:eastAsia="en-GB"/>
              </w:rPr>
              <w:t> 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905F36" w:rsidRPr="00905F36" w:rsidRDefault="00905F36" w:rsidP="00905F3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en-GB"/>
              </w:rPr>
            </w:pPr>
            <w:r w:rsidRPr="00905F36">
              <w:rPr>
                <w:rFonts w:ascii="Calibri" w:eastAsia="Times New Roman" w:hAnsi="Calibri" w:cs="Times New Roman"/>
                <w:b/>
                <w:bCs/>
                <w:color w:val="3F3F3F"/>
                <w:lang w:eastAsia="en-GB"/>
              </w:rPr>
              <w:t> 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905F36" w:rsidRPr="00905F36" w:rsidRDefault="00905F36" w:rsidP="00905F3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en-GB"/>
              </w:rPr>
            </w:pPr>
            <w:r w:rsidRPr="00905F36">
              <w:rPr>
                <w:rFonts w:ascii="Calibri" w:eastAsia="Times New Roman" w:hAnsi="Calibri" w:cs="Times New Roman"/>
                <w:b/>
                <w:bCs/>
                <w:color w:val="3F3F3F"/>
                <w:lang w:eastAsia="en-GB"/>
              </w:rPr>
              <w:t> </w:t>
            </w:r>
          </w:p>
        </w:tc>
        <w:tc>
          <w:tcPr>
            <w:tcW w:w="1366" w:type="dxa"/>
            <w:gridSpan w:val="2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905F36" w:rsidRPr="00905F36" w:rsidRDefault="00905F36" w:rsidP="00905F3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en-GB"/>
              </w:rPr>
            </w:pPr>
            <w:r w:rsidRPr="00905F36">
              <w:rPr>
                <w:rFonts w:ascii="Calibri" w:eastAsia="Times New Roman" w:hAnsi="Calibri" w:cs="Times New Roman"/>
                <w:b/>
                <w:bCs/>
                <w:color w:val="3F3F3F"/>
                <w:lang w:eastAsia="en-GB"/>
              </w:rPr>
              <w:t> 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905F36" w:rsidRPr="00905F36" w:rsidRDefault="00905F36" w:rsidP="00905F3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en-GB"/>
              </w:rPr>
            </w:pPr>
            <w:r w:rsidRPr="00905F36">
              <w:rPr>
                <w:rFonts w:ascii="Calibri" w:eastAsia="Times New Roman" w:hAnsi="Calibri" w:cs="Times New Roman"/>
                <w:b/>
                <w:bCs/>
                <w:color w:val="3F3F3F"/>
                <w:lang w:eastAsia="en-GB"/>
              </w:rPr>
              <w:t> 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905F36" w:rsidRPr="00905F36" w:rsidRDefault="00905F36" w:rsidP="00905F3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en-GB"/>
              </w:rPr>
            </w:pPr>
            <w:r w:rsidRPr="00905F36">
              <w:rPr>
                <w:rFonts w:ascii="Calibri" w:eastAsia="Times New Roman" w:hAnsi="Calibri" w:cs="Times New Roman"/>
                <w:b/>
                <w:bCs/>
                <w:color w:val="3F3F3F"/>
                <w:lang w:eastAsia="en-GB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905F36" w:rsidRPr="00905F36" w:rsidRDefault="00905F36" w:rsidP="00905F3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en-GB"/>
              </w:rPr>
            </w:pPr>
            <w:r w:rsidRPr="00905F36">
              <w:rPr>
                <w:rFonts w:ascii="Calibri" w:eastAsia="Times New Roman" w:hAnsi="Calibri" w:cs="Times New Roman"/>
                <w:b/>
                <w:bCs/>
                <w:color w:val="3F3F3F"/>
                <w:lang w:eastAsia="en-GB"/>
              </w:rPr>
              <w:t> </w:t>
            </w:r>
          </w:p>
        </w:tc>
      </w:tr>
      <w:tr w:rsidR="00905F36" w:rsidRPr="00905F36" w:rsidTr="00982CF5">
        <w:trPr>
          <w:trHeight w:val="300"/>
        </w:trPr>
        <w:tc>
          <w:tcPr>
            <w:tcW w:w="5266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905F36" w:rsidRPr="00905F36" w:rsidRDefault="00905F36" w:rsidP="00905F36">
            <w:pPr>
              <w:spacing w:after="0" w:line="240" w:lineRule="auto"/>
              <w:rPr>
                <w:rFonts w:ascii="Arial" w:eastAsia="Times New Roman" w:hAnsi="Arial" w:cs="Arial"/>
                <w:color w:val="3F3F76"/>
                <w:lang w:eastAsia="en-GB"/>
              </w:rPr>
            </w:pPr>
            <w:r w:rsidRPr="00905F36">
              <w:rPr>
                <w:rFonts w:ascii="Arial" w:eastAsia="Times New Roman" w:hAnsi="Arial" w:cs="Arial"/>
                <w:color w:val="3F3F76"/>
                <w:lang w:eastAsia="en-GB"/>
              </w:rPr>
              <w:t xml:space="preserve">Cost of Utilities </w:t>
            </w:r>
          </w:p>
        </w:tc>
        <w:tc>
          <w:tcPr>
            <w:tcW w:w="138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905F36" w:rsidRPr="00905F36" w:rsidRDefault="00905F36" w:rsidP="00905F3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en-GB"/>
              </w:rPr>
            </w:pPr>
            <w:r w:rsidRPr="00905F36">
              <w:rPr>
                <w:rFonts w:ascii="Calibri" w:eastAsia="Times New Roman" w:hAnsi="Calibri" w:cs="Times New Roman"/>
                <w:b/>
                <w:bCs/>
                <w:color w:val="3F3F3F"/>
                <w:lang w:eastAsia="en-GB"/>
              </w:rPr>
              <w:t> 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905F36" w:rsidRPr="00905F36" w:rsidRDefault="00905F36" w:rsidP="00905F3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en-GB"/>
              </w:rPr>
            </w:pPr>
            <w:r w:rsidRPr="00905F36">
              <w:rPr>
                <w:rFonts w:ascii="Calibri" w:eastAsia="Times New Roman" w:hAnsi="Calibri" w:cs="Times New Roman"/>
                <w:b/>
                <w:bCs/>
                <w:color w:val="3F3F3F"/>
                <w:lang w:eastAsia="en-GB"/>
              </w:rPr>
              <w:t> 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905F36" w:rsidRPr="00905F36" w:rsidRDefault="00905F36" w:rsidP="00905F3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en-GB"/>
              </w:rPr>
            </w:pPr>
            <w:r w:rsidRPr="00905F36">
              <w:rPr>
                <w:rFonts w:ascii="Calibri" w:eastAsia="Times New Roman" w:hAnsi="Calibri" w:cs="Times New Roman"/>
                <w:b/>
                <w:bCs/>
                <w:color w:val="3F3F3F"/>
                <w:lang w:eastAsia="en-GB"/>
              </w:rPr>
              <w:t> </w:t>
            </w:r>
          </w:p>
        </w:tc>
        <w:tc>
          <w:tcPr>
            <w:tcW w:w="1366" w:type="dxa"/>
            <w:gridSpan w:val="2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905F36" w:rsidRPr="00905F36" w:rsidRDefault="00905F36" w:rsidP="00905F3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en-GB"/>
              </w:rPr>
            </w:pPr>
            <w:r w:rsidRPr="00905F36">
              <w:rPr>
                <w:rFonts w:ascii="Calibri" w:eastAsia="Times New Roman" w:hAnsi="Calibri" w:cs="Times New Roman"/>
                <w:b/>
                <w:bCs/>
                <w:color w:val="3F3F3F"/>
                <w:lang w:eastAsia="en-GB"/>
              </w:rPr>
              <w:t> 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905F36" w:rsidRPr="00905F36" w:rsidRDefault="00905F36" w:rsidP="00905F3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en-GB"/>
              </w:rPr>
            </w:pPr>
            <w:r w:rsidRPr="00905F36">
              <w:rPr>
                <w:rFonts w:ascii="Calibri" w:eastAsia="Times New Roman" w:hAnsi="Calibri" w:cs="Times New Roman"/>
                <w:b/>
                <w:bCs/>
                <w:color w:val="3F3F3F"/>
                <w:lang w:eastAsia="en-GB"/>
              </w:rPr>
              <w:t> 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905F36" w:rsidRPr="00905F36" w:rsidRDefault="00905F36" w:rsidP="00905F3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en-GB"/>
              </w:rPr>
            </w:pPr>
            <w:r w:rsidRPr="00905F36">
              <w:rPr>
                <w:rFonts w:ascii="Calibri" w:eastAsia="Times New Roman" w:hAnsi="Calibri" w:cs="Times New Roman"/>
                <w:b/>
                <w:bCs/>
                <w:color w:val="3F3F3F"/>
                <w:lang w:eastAsia="en-GB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905F36" w:rsidRPr="00905F36" w:rsidRDefault="00905F36" w:rsidP="00905F3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en-GB"/>
              </w:rPr>
            </w:pPr>
            <w:r w:rsidRPr="00905F36">
              <w:rPr>
                <w:rFonts w:ascii="Calibri" w:eastAsia="Times New Roman" w:hAnsi="Calibri" w:cs="Times New Roman"/>
                <w:b/>
                <w:bCs/>
                <w:color w:val="3F3F3F"/>
                <w:lang w:eastAsia="en-GB"/>
              </w:rPr>
              <w:t> </w:t>
            </w:r>
          </w:p>
        </w:tc>
      </w:tr>
      <w:tr w:rsidR="00905F36" w:rsidRPr="00905F36" w:rsidTr="00982CF5">
        <w:trPr>
          <w:trHeight w:val="300"/>
        </w:trPr>
        <w:tc>
          <w:tcPr>
            <w:tcW w:w="5266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905F36" w:rsidRPr="00905F36" w:rsidRDefault="00905F36" w:rsidP="00905F36">
            <w:pPr>
              <w:spacing w:after="0" w:line="240" w:lineRule="auto"/>
              <w:rPr>
                <w:rFonts w:ascii="Arial" w:eastAsia="Times New Roman" w:hAnsi="Arial" w:cs="Arial"/>
                <w:color w:val="3F3F76"/>
                <w:lang w:eastAsia="en-GB"/>
              </w:rPr>
            </w:pPr>
            <w:r w:rsidRPr="00905F36">
              <w:rPr>
                <w:rFonts w:ascii="Arial" w:eastAsia="Times New Roman" w:hAnsi="Arial" w:cs="Arial"/>
                <w:color w:val="3F3F76"/>
                <w:lang w:eastAsia="en-GB"/>
              </w:rPr>
              <w:t xml:space="preserve">Rent </w:t>
            </w:r>
          </w:p>
        </w:tc>
        <w:tc>
          <w:tcPr>
            <w:tcW w:w="138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905F36" w:rsidRPr="00905F36" w:rsidRDefault="00905F36" w:rsidP="00905F3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en-GB"/>
              </w:rPr>
            </w:pPr>
            <w:r w:rsidRPr="00905F36">
              <w:rPr>
                <w:rFonts w:ascii="Calibri" w:eastAsia="Times New Roman" w:hAnsi="Calibri" w:cs="Times New Roman"/>
                <w:b/>
                <w:bCs/>
                <w:color w:val="3F3F3F"/>
                <w:lang w:eastAsia="en-GB"/>
              </w:rPr>
              <w:t> 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905F36" w:rsidRPr="00905F36" w:rsidRDefault="00905F36" w:rsidP="00905F3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en-GB"/>
              </w:rPr>
            </w:pPr>
            <w:r w:rsidRPr="00905F36">
              <w:rPr>
                <w:rFonts w:ascii="Calibri" w:eastAsia="Times New Roman" w:hAnsi="Calibri" w:cs="Times New Roman"/>
                <w:b/>
                <w:bCs/>
                <w:color w:val="3F3F3F"/>
                <w:lang w:eastAsia="en-GB"/>
              </w:rPr>
              <w:t> 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905F36" w:rsidRPr="00905F36" w:rsidRDefault="00905F36" w:rsidP="00905F3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en-GB"/>
              </w:rPr>
            </w:pPr>
            <w:r w:rsidRPr="00905F36">
              <w:rPr>
                <w:rFonts w:ascii="Calibri" w:eastAsia="Times New Roman" w:hAnsi="Calibri" w:cs="Times New Roman"/>
                <w:b/>
                <w:bCs/>
                <w:color w:val="3F3F3F"/>
                <w:lang w:eastAsia="en-GB"/>
              </w:rPr>
              <w:t> </w:t>
            </w:r>
          </w:p>
        </w:tc>
        <w:tc>
          <w:tcPr>
            <w:tcW w:w="1366" w:type="dxa"/>
            <w:gridSpan w:val="2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905F36" w:rsidRPr="00905F36" w:rsidRDefault="00905F36" w:rsidP="00905F3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en-GB"/>
              </w:rPr>
            </w:pPr>
            <w:r w:rsidRPr="00905F36">
              <w:rPr>
                <w:rFonts w:ascii="Calibri" w:eastAsia="Times New Roman" w:hAnsi="Calibri" w:cs="Times New Roman"/>
                <w:b/>
                <w:bCs/>
                <w:color w:val="3F3F3F"/>
                <w:lang w:eastAsia="en-GB"/>
              </w:rPr>
              <w:t> 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905F36" w:rsidRPr="00905F36" w:rsidRDefault="00905F36" w:rsidP="00905F3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en-GB"/>
              </w:rPr>
            </w:pPr>
            <w:r w:rsidRPr="00905F36">
              <w:rPr>
                <w:rFonts w:ascii="Calibri" w:eastAsia="Times New Roman" w:hAnsi="Calibri" w:cs="Times New Roman"/>
                <w:b/>
                <w:bCs/>
                <w:color w:val="3F3F3F"/>
                <w:lang w:eastAsia="en-GB"/>
              </w:rPr>
              <w:t> 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905F36" w:rsidRPr="00905F36" w:rsidRDefault="00905F36" w:rsidP="00905F3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en-GB"/>
              </w:rPr>
            </w:pPr>
            <w:r w:rsidRPr="00905F36">
              <w:rPr>
                <w:rFonts w:ascii="Calibri" w:eastAsia="Times New Roman" w:hAnsi="Calibri" w:cs="Times New Roman"/>
                <w:b/>
                <w:bCs/>
                <w:color w:val="3F3F3F"/>
                <w:lang w:eastAsia="en-GB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905F36" w:rsidRPr="00905F36" w:rsidRDefault="00905F36" w:rsidP="00905F3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en-GB"/>
              </w:rPr>
            </w:pPr>
            <w:r w:rsidRPr="00905F36">
              <w:rPr>
                <w:rFonts w:ascii="Calibri" w:eastAsia="Times New Roman" w:hAnsi="Calibri" w:cs="Times New Roman"/>
                <w:b/>
                <w:bCs/>
                <w:color w:val="3F3F3F"/>
                <w:lang w:eastAsia="en-GB"/>
              </w:rPr>
              <w:t> </w:t>
            </w:r>
          </w:p>
        </w:tc>
      </w:tr>
      <w:tr w:rsidR="00905F36" w:rsidRPr="00905F36" w:rsidTr="00982CF5">
        <w:trPr>
          <w:trHeight w:val="300"/>
        </w:trPr>
        <w:tc>
          <w:tcPr>
            <w:tcW w:w="5266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905F36" w:rsidRPr="00905F36" w:rsidRDefault="00905F36" w:rsidP="00905F36">
            <w:pPr>
              <w:spacing w:after="0" w:line="240" w:lineRule="auto"/>
              <w:rPr>
                <w:rFonts w:ascii="Arial" w:eastAsia="Times New Roman" w:hAnsi="Arial" w:cs="Arial"/>
                <w:color w:val="3F3F76"/>
                <w:lang w:eastAsia="en-GB"/>
              </w:rPr>
            </w:pPr>
            <w:r w:rsidRPr="00905F36">
              <w:rPr>
                <w:rFonts w:ascii="Arial" w:eastAsia="Times New Roman" w:hAnsi="Arial" w:cs="Arial"/>
                <w:color w:val="3F3F76"/>
                <w:lang w:eastAsia="en-GB"/>
              </w:rPr>
              <w:t xml:space="preserve">Cost of </w:t>
            </w:r>
            <w:r w:rsidR="00982CF5">
              <w:rPr>
                <w:rFonts w:ascii="Arial" w:eastAsia="Times New Roman" w:hAnsi="Arial" w:cs="Arial"/>
                <w:color w:val="3F3F76"/>
                <w:lang w:eastAsia="en-GB"/>
              </w:rPr>
              <w:t xml:space="preserve"> IT </w:t>
            </w:r>
            <w:r w:rsidRPr="00905F36">
              <w:rPr>
                <w:rFonts w:ascii="Arial" w:eastAsia="Times New Roman" w:hAnsi="Arial" w:cs="Arial"/>
                <w:color w:val="3F3F76"/>
                <w:lang w:eastAsia="en-GB"/>
              </w:rPr>
              <w:t xml:space="preserve">infrastructure </w:t>
            </w:r>
          </w:p>
        </w:tc>
        <w:tc>
          <w:tcPr>
            <w:tcW w:w="138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905F36" w:rsidRPr="00905F36" w:rsidRDefault="00905F36" w:rsidP="00905F3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en-GB"/>
              </w:rPr>
            </w:pPr>
            <w:r w:rsidRPr="00905F36">
              <w:rPr>
                <w:rFonts w:ascii="Calibri" w:eastAsia="Times New Roman" w:hAnsi="Calibri" w:cs="Times New Roman"/>
                <w:b/>
                <w:bCs/>
                <w:color w:val="3F3F3F"/>
                <w:lang w:eastAsia="en-GB"/>
              </w:rPr>
              <w:t> 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905F36" w:rsidRPr="00905F36" w:rsidRDefault="00905F36" w:rsidP="00905F3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en-GB"/>
              </w:rPr>
            </w:pPr>
            <w:r w:rsidRPr="00905F36">
              <w:rPr>
                <w:rFonts w:ascii="Calibri" w:eastAsia="Times New Roman" w:hAnsi="Calibri" w:cs="Times New Roman"/>
                <w:b/>
                <w:bCs/>
                <w:color w:val="3F3F3F"/>
                <w:lang w:eastAsia="en-GB"/>
              </w:rPr>
              <w:t> 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905F36" w:rsidRPr="00905F36" w:rsidRDefault="00905F36" w:rsidP="00905F3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en-GB"/>
              </w:rPr>
            </w:pPr>
            <w:r w:rsidRPr="00905F36">
              <w:rPr>
                <w:rFonts w:ascii="Calibri" w:eastAsia="Times New Roman" w:hAnsi="Calibri" w:cs="Times New Roman"/>
                <w:b/>
                <w:bCs/>
                <w:color w:val="3F3F3F"/>
                <w:lang w:eastAsia="en-GB"/>
              </w:rPr>
              <w:t> </w:t>
            </w:r>
          </w:p>
        </w:tc>
        <w:tc>
          <w:tcPr>
            <w:tcW w:w="1366" w:type="dxa"/>
            <w:gridSpan w:val="2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905F36" w:rsidRPr="00905F36" w:rsidRDefault="00905F36" w:rsidP="00905F3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en-GB"/>
              </w:rPr>
            </w:pPr>
            <w:r w:rsidRPr="00905F36">
              <w:rPr>
                <w:rFonts w:ascii="Calibri" w:eastAsia="Times New Roman" w:hAnsi="Calibri" w:cs="Times New Roman"/>
                <w:b/>
                <w:bCs/>
                <w:color w:val="3F3F3F"/>
                <w:lang w:eastAsia="en-GB"/>
              </w:rPr>
              <w:t> 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905F36" w:rsidRPr="00905F36" w:rsidRDefault="00905F36" w:rsidP="00905F3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en-GB"/>
              </w:rPr>
            </w:pPr>
            <w:r w:rsidRPr="00905F36">
              <w:rPr>
                <w:rFonts w:ascii="Calibri" w:eastAsia="Times New Roman" w:hAnsi="Calibri" w:cs="Times New Roman"/>
                <w:b/>
                <w:bCs/>
                <w:color w:val="3F3F3F"/>
                <w:lang w:eastAsia="en-GB"/>
              </w:rPr>
              <w:t> 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905F36" w:rsidRPr="00905F36" w:rsidRDefault="00905F36" w:rsidP="00905F3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en-GB"/>
              </w:rPr>
            </w:pPr>
            <w:r w:rsidRPr="00905F36">
              <w:rPr>
                <w:rFonts w:ascii="Calibri" w:eastAsia="Times New Roman" w:hAnsi="Calibri" w:cs="Times New Roman"/>
                <w:b/>
                <w:bCs/>
                <w:color w:val="3F3F3F"/>
                <w:lang w:eastAsia="en-GB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905F36" w:rsidRPr="00905F36" w:rsidRDefault="00905F36" w:rsidP="00905F3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en-GB"/>
              </w:rPr>
            </w:pPr>
            <w:r w:rsidRPr="00905F36">
              <w:rPr>
                <w:rFonts w:ascii="Calibri" w:eastAsia="Times New Roman" w:hAnsi="Calibri" w:cs="Times New Roman"/>
                <w:b/>
                <w:bCs/>
                <w:color w:val="3F3F3F"/>
                <w:lang w:eastAsia="en-GB"/>
              </w:rPr>
              <w:t> </w:t>
            </w:r>
          </w:p>
        </w:tc>
      </w:tr>
      <w:tr w:rsidR="00905F36" w:rsidRPr="00905F36" w:rsidTr="00982CF5">
        <w:trPr>
          <w:trHeight w:val="300"/>
        </w:trPr>
        <w:tc>
          <w:tcPr>
            <w:tcW w:w="5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F36" w:rsidRPr="00905F36" w:rsidRDefault="00905F36" w:rsidP="00905F3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138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905F36" w:rsidRPr="00905F36" w:rsidRDefault="00905F36" w:rsidP="00905F3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en-GB"/>
              </w:rPr>
            </w:pPr>
            <w:r w:rsidRPr="00905F36">
              <w:rPr>
                <w:rFonts w:ascii="Calibri" w:eastAsia="Times New Roman" w:hAnsi="Calibri" w:cs="Times New Roman"/>
                <w:b/>
                <w:bCs/>
                <w:color w:val="3F3F3F"/>
                <w:lang w:eastAsia="en-GB"/>
              </w:rPr>
              <w:t> 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905F36" w:rsidRPr="00905F36" w:rsidRDefault="00905F36" w:rsidP="00905F3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en-GB"/>
              </w:rPr>
            </w:pPr>
            <w:r w:rsidRPr="00905F36">
              <w:rPr>
                <w:rFonts w:ascii="Calibri" w:eastAsia="Times New Roman" w:hAnsi="Calibri" w:cs="Times New Roman"/>
                <w:b/>
                <w:bCs/>
                <w:color w:val="3F3F3F"/>
                <w:lang w:eastAsia="en-GB"/>
              </w:rPr>
              <w:t> 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905F36" w:rsidRPr="00905F36" w:rsidRDefault="00905F36" w:rsidP="00905F3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en-GB"/>
              </w:rPr>
            </w:pPr>
            <w:r w:rsidRPr="00905F36">
              <w:rPr>
                <w:rFonts w:ascii="Calibri" w:eastAsia="Times New Roman" w:hAnsi="Calibri" w:cs="Times New Roman"/>
                <w:b/>
                <w:bCs/>
                <w:color w:val="3F3F3F"/>
                <w:lang w:eastAsia="en-GB"/>
              </w:rPr>
              <w:t> </w:t>
            </w:r>
          </w:p>
        </w:tc>
        <w:tc>
          <w:tcPr>
            <w:tcW w:w="1366" w:type="dxa"/>
            <w:gridSpan w:val="2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905F36" w:rsidRPr="00905F36" w:rsidRDefault="00905F36" w:rsidP="00905F3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en-GB"/>
              </w:rPr>
            </w:pPr>
            <w:r w:rsidRPr="00905F36">
              <w:rPr>
                <w:rFonts w:ascii="Calibri" w:eastAsia="Times New Roman" w:hAnsi="Calibri" w:cs="Times New Roman"/>
                <w:b/>
                <w:bCs/>
                <w:color w:val="3F3F3F"/>
                <w:lang w:eastAsia="en-GB"/>
              </w:rPr>
              <w:t> 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905F36" w:rsidRPr="00905F36" w:rsidRDefault="00905F36" w:rsidP="00905F3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en-GB"/>
              </w:rPr>
            </w:pPr>
            <w:r w:rsidRPr="00905F36">
              <w:rPr>
                <w:rFonts w:ascii="Calibri" w:eastAsia="Times New Roman" w:hAnsi="Calibri" w:cs="Times New Roman"/>
                <w:b/>
                <w:bCs/>
                <w:color w:val="3F3F3F"/>
                <w:lang w:eastAsia="en-GB"/>
              </w:rPr>
              <w:t> 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905F36" w:rsidRPr="00905F36" w:rsidRDefault="00905F36" w:rsidP="00905F3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en-GB"/>
              </w:rPr>
            </w:pPr>
            <w:r w:rsidRPr="00905F36">
              <w:rPr>
                <w:rFonts w:ascii="Calibri" w:eastAsia="Times New Roman" w:hAnsi="Calibri" w:cs="Times New Roman"/>
                <w:b/>
                <w:bCs/>
                <w:color w:val="3F3F3F"/>
                <w:lang w:eastAsia="en-GB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905F36" w:rsidRPr="00905F36" w:rsidRDefault="00905F36" w:rsidP="00905F3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en-GB"/>
              </w:rPr>
            </w:pPr>
            <w:r w:rsidRPr="00905F36">
              <w:rPr>
                <w:rFonts w:ascii="Calibri" w:eastAsia="Times New Roman" w:hAnsi="Calibri" w:cs="Times New Roman"/>
                <w:b/>
                <w:bCs/>
                <w:color w:val="3F3F3F"/>
                <w:lang w:eastAsia="en-GB"/>
              </w:rPr>
              <w:t> </w:t>
            </w:r>
          </w:p>
        </w:tc>
      </w:tr>
      <w:tr w:rsidR="00905F36" w:rsidRPr="00905F36" w:rsidTr="00982CF5">
        <w:trPr>
          <w:trHeight w:val="300"/>
        </w:trPr>
        <w:tc>
          <w:tcPr>
            <w:tcW w:w="526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vAlign w:val="bottom"/>
            <w:hideMark/>
          </w:tcPr>
          <w:p w:rsidR="00905F36" w:rsidRPr="00905F36" w:rsidRDefault="00905F36" w:rsidP="00905F36">
            <w:pPr>
              <w:spacing w:after="0" w:line="240" w:lineRule="auto"/>
              <w:rPr>
                <w:rFonts w:ascii="Arial" w:eastAsia="Times New Roman" w:hAnsi="Arial" w:cs="Arial"/>
                <w:color w:val="3F3F76"/>
                <w:lang w:eastAsia="en-GB"/>
              </w:rPr>
            </w:pPr>
            <w:r w:rsidRPr="00905F36">
              <w:rPr>
                <w:rFonts w:ascii="Arial" w:eastAsia="Times New Roman" w:hAnsi="Arial" w:cs="Arial"/>
                <w:color w:val="3F3F76"/>
                <w:lang w:eastAsia="en-GB"/>
              </w:rPr>
              <w:t xml:space="preserve">Closing Balance </w:t>
            </w:r>
          </w:p>
        </w:tc>
        <w:tc>
          <w:tcPr>
            <w:tcW w:w="138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905F36" w:rsidRPr="00905F36" w:rsidRDefault="00905F36" w:rsidP="00905F3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en-GB"/>
              </w:rPr>
            </w:pPr>
            <w:r w:rsidRPr="00905F36">
              <w:rPr>
                <w:rFonts w:ascii="Calibri" w:eastAsia="Times New Roman" w:hAnsi="Calibri" w:cs="Times New Roman"/>
                <w:b/>
                <w:bCs/>
                <w:color w:val="3F3F3F"/>
                <w:lang w:eastAsia="en-GB"/>
              </w:rPr>
              <w:t> 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905F36" w:rsidRPr="00905F36" w:rsidRDefault="00905F36" w:rsidP="00905F3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en-GB"/>
              </w:rPr>
            </w:pPr>
            <w:r w:rsidRPr="00905F36">
              <w:rPr>
                <w:rFonts w:ascii="Calibri" w:eastAsia="Times New Roman" w:hAnsi="Calibri" w:cs="Times New Roman"/>
                <w:b/>
                <w:bCs/>
                <w:color w:val="3F3F3F"/>
                <w:lang w:eastAsia="en-GB"/>
              </w:rPr>
              <w:t> 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905F36" w:rsidRPr="00905F36" w:rsidRDefault="00905F36" w:rsidP="00905F3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en-GB"/>
              </w:rPr>
            </w:pPr>
            <w:r w:rsidRPr="00905F36">
              <w:rPr>
                <w:rFonts w:ascii="Calibri" w:eastAsia="Times New Roman" w:hAnsi="Calibri" w:cs="Times New Roman"/>
                <w:b/>
                <w:bCs/>
                <w:color w:val="3F3F3F"/>
                <w:lang w:eastAsia="en-GB"/>
              </w:rPr>
              <w:t> </w:t>
            </w:r>
          </w:p>
        </w:tc>
        <w:tc>
          <w:tcPr>
            <w:tcW w:w="1366" w:type="dxa"/>
            <w:gridSpan w:val="2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905F36" w:rsidRPr="00905F36" w:rsidRDefault="00905F36" w:rsidP="00905F3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en-GB"/>
              </w:rPr>
            </w:pPr>
            <w:r w:rsidRPr="00905F36">
              <w:rPr>
                <w:rFonts w:ascii="Calibri" w:eastAsia="Times New Roman" w:hAnsi="Calibri" w:cs="Times New Roman"/>
                <w:b/>
                <w:bCs/>
                <w:color w:val="3F3F3F"/>
                <w:lang w:eastAsia="en-GB"/>
              </w:rPr>
              <w:t> 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905F36" w:rsidRPr="00905F36" w:rsidRDefault="00905F36" w:rsidP="00905F3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en-GB"/>
              </w:rPr>
            </w:pPr>
            <w:r w:rsidRPr="00905F36">
              <w:rPr>
                <w:rFonts w:ascii="Calibri" w:eastAsia="Times New Roman" w:hAnsi="Calibri" w:cs="Times New Roman"/>
                <w:b/>
                <w:bCs/>
                <w:color w:val="3F3F3F"/>
                <w:lang w:eastAsia="en-GB"/>
              </w:rPr>
              <w:t> 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905F36" w:rsidRPr="00905F36" w:rsidRDefault="00905F36" w:rsidP="00905F3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en-GB"/>
              </w:rPr>
            </w:pPr>
            <w:r w:rsidRPr="00905F36">
              <w:rPr>
                <w:rFonts w:ascii="Calibri" w:eastAsia="Times New Roman" w:hAnsi="Calibri" w:cs="Times New Roman"/>
                <w:b/>
                <w:bCs/>
                <w:color w:val="3F3F3F"/>
                <w:lang w:eastAsia="en-GB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905F36" w:rsidRPr="00905F36" w:rsidRDefault="00905F36" w:rsidP="00905F3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  <w:lang w:eastAsia="en-GB"/>
              </w:rPr>
            </w:pPr>
            <w:r w:rsidRPr="00905F36">
              <w:rPr>
                <w:rFonts w:ascii="Calibri" w:eastAsia="Times New Roman" w:hAnsi="Calibri" w:cs="Times New Roman"/>
                <w:b/>
                <w:bCs/>
                <w:color w:val="3F3F3F"/>
                <w:lang w:eastAsia="en-GB"/>
              </w:rPr>
              <w:t> </w:t>
            </w:r>
          </w:p>
        </w:tc>
      </w:tr>
      <w:tr w:rsidR="00905F36" w:rsidRPr="00905F36" w:rsidTr="00982CF5">
        <w:trPr>
          <w:trHeight w:val="300"/>
        </w:trPr>
        <w:tc>
          <w:tcPr>
            <w:tcW w:w="5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F36" w:rsidRPr="00905F36" w:rsidRDefault="00905F36" w:rsidP="00905F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F36" w:rsidRPr="00905F36" w:rsidRDefault="00905F36" w:rsidP="00905F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F36" w:rsidRPr="00905F36" w:rsidRDefault="00905F36" w:rsidP="00905F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F36" w:rsidRPr="00905F36" w:rsidRDefault="00905F36" w:rsidP="00905F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3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F36" w:rsidRPr="00905F36" w:rsidRDefault="00905F36" w:rsidP="00905F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F36" w:rsidRPr="00905F36" w:rsidRDefault="00905F36" w:rsidP="00905F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F36" w:rsidRPr="00905F36" w:rsidRDefault="00905F36" w:rsidP="00905F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F36" w:rsidRPr="00905F36" w:rsidRDefault="00905F36" w:rsidP="00905F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905F36" w:rsidRPr="00905F36" w:rsidTr="00982CF5">
        <w:trPr>
          <w:trHeight w:val="300"/>
        </w:trPr>
        <w:tc>
          <w:tcPr>
            <w:tcW w:w="5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F36" w:rsidRPr="00905F36" w:rsidRDefault="00905F36" w:rsidP="00905F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F36" w:rsidRPr="00905F36" w:rsidRDefault="00905F36" w:rsidP="00905F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F36" w:rsidRPr="00905F36" w:rsidRDefault="00905F36" w:rsidP="00905F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F36" w:rsidRPr="00905F36" w:rsidRDefault="00905F36" w:rsidP="00905F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3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F36" w:rsidRPr="00905F36" w:rsidRDefault="00905F36" w:rsidP="00905F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F36" w:rsidRPr="00905F36" w:rsidRDefault="00905F36" w:rsidP="00905F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F36" w:rsidRPr="00905F36" w:rsidRDefault="00905F36" w:rsidP="00905F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F36" w:rsidRPr="00905F36" w:rsidRDefault="00905F36" w:rsidP="00905F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905F36" w:rsidRPr="00905F36" w:rsidTr="00982CF5">
        <w:trPr>
          <w:trHeight w:val="300"/>
        </w:trPr>
        <w:tc>
          <w:tcPr>
            <w:tcW w:w="5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F36" w:rsidRPr="00905F36" w:rsidRDefault="00905F36" w:rsidP="00905F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F36" w:rsidRPr="00905F36" w:rsidRDefault="00905F36" w:rsidP="00905F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F36" w:rsidRPr="00905F36" w:rsidRDefault="00905F36" w:rsidP="00905F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F36" w:rsidRPr="00905F36" w:rsidRDefault="00905F36" w:rsidP="00905F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3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F36" w:rsidRPr="00905F36" w:rsidRDefault="00905F36" w:rsidP="00905F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F36" w:rsidRPr="00905F36" w:rsidRDefault="00905F36" w:rsidP="00905F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F36" w:rsidRPr="00905F36" w:rsidRDefault="00905F36" w:rsidP="00905F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F36" w:rsidRPr="00905F36" w:rsidRDefault="00905F36" w:rsidP="00905F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905F36" w:rsidRPr="00905F36" w:rsidTr="00982CF5">
        <w:trPr>
          <w:trHeight w:val="300"/>
        </w:trPr>
        <w:tc>
          <w:tcPr>
            <w:tcW w:w="5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F36" w:rsidRPr="00905F36" w:rsidRDefault="00905F36" w:rsidP="00905F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F36" w:rsidRPr="00905F36" w:rsidRDefault="00905F36" w:rsidP="00905F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F36" w:rsidRPr="00905F36" w:rsidRDefault="00905F36" w:rsidP="00905F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F36" w:rsidRPr="00905F36" w:rsidRDefault="00905F36" w:rsidP="00905F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3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F36" w:rsidRPr="00905F36" w:rsidRDefault="00905F36" w:rsidP="00905F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F36" w:rsidRPr="00905F36" w:rsidRDefault="00905F36" w:rsidP="00905F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F36" w:rsidRPr="00905F36" w:rsidRDefault="00905F36" w:rsidP="00905F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F36" w:rsidRPr="00905F36" w:rsidRDefault="00905F36" w:rsidP="00905F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905F36" w:rsidRPr="00905F36" w:rsidTr="00982CF5">
        <w:trPr>
          <w:trHeight w:val="300"/>
        </w:trPr>
        <w:tc>
          <w:tcPr>
            <w:tcW w:w="5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F36" w:rsidRPr="00905F36" w:rsidRDefault="00905F36" w:rsidP="00905F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F36" w:rsidRPr="00905F36" w:rsidRDefault="00905F36" w:rsidP="00905F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F36" w:rsidRPr="00905F36" w:rsidRDefault="00905F36" w:rsidP="00905F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F36" w:rsidRPr="00905F36" w:rsidRDefault="00905F36" w:rsidP="00905F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3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F36" w:rsidRPr="00905F36" w:rsidRDefault="00905F36" w:rsidP="00905F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F36" w:rsidRPr="00905F36" w:rsidRDefault="00905F36" w:rsidP="00905F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F36" w:rsidRPr="00905F36" w:rsidRDefault="00905F36" w:rsidP="00905F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F36" w:rsidRPr="00905F36" w:rsidRDefault="00905F36" w:rsidP="00905F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905F36" w:rsidRPr="00905F36" w:rsidTr="00982CF5">
        <w:trPr>
          <w:trHeight w:val="300"/>
        </w:trPr>
        <w:tc>
          <w:tcPr>
            <w:tcW w:w="5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F36" w:rsidRPr="00905F36" w:rsidRDefault="00982CF5" w:rsidP="00982CF5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>Assistant Financial Manager Signature: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F36" w:rsidRPr="00905F36" w:rsidRDefault="00905F36" w:rsidP="00905F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F36" w:rsidRPr="00905F36" w:rsidRDefault="00905F36" w:rsidP="00905F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F36" w:rsidRPr="00905F36" w:rsidRDefault="00905F36" w:rsidP="00905F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3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F36" w:rsidRPr="00905F36" w:rsidRDefault="00905F36" w:rsidP="00905F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F36" w:rsidRPr="00905F36" w:rsidRDefault="00905F36" w:rsidP="00905F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F36" w:rsidRPr="00905F36" w:rsidRDefault="00905F36" w:rsidP="00905F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F36" w:rsidRPr="00905F36" w:rsidRDefault="00905F36" w:rsidP="00905F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905F36" w:rsidRPr="00905F36" w:rsidTr="00982CF5">
        <w:trPr>
          <w:trHeight w:val="300"/>
        </w:trPr>
        <w:tc>
          <w:tcPr>
            <w:tcW w:w="5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F36" w:rsidRPr="00905F36" w:rsidRDefault="00905F36" w:rsidP="00905F36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F36" w:rsidRPr="00905F36" w:rsidRDefault="00905F36" w:rsidP="00905F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F36" w:rsidRPr="00905F36" w:rsidRDefault="00905F36" w:rsidP="00905F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F36" w:rsidRPr="00905F36" w:rsidRDefault="00905F36" w:rsidP="00905F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3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F36" w:rsidRPr="00905F36" w:rsidRDefault="00905F36" w:rsidP="00905F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F36" w:rsidRPr="00905F36" w:rsidRDefault="00905F36" w:rsidP="00905F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F36" w:rsidRPr="00905F36" w:rsidRDefault="00905F36" w:rsidP="00905F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F36" w:rsidRPr="00905F36" w:rsidRDefault="00905F36" w:rsidP="00905F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905F36" w:rsidRPr="00905F36" w:rsidTr="00982CF5">
        <w:trPr>
          <w:trHeight w:val="300"/>
        </w:trPr>
        <w:tc>
          <w:tcPr>
            <w:tcW w:w="5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F36" w:rsidRPr="00905F36" w:rsidRDefault="00905F36" w:rsidP="00905F36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</w:pPr>
            <w:r w:rsidRPr="00905F36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 xml:space="preserve">Documents Manager Signature </w:t>
            </w:r>
            <w:r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>: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F36" w:rsidRPr="00905F36" w:rsidRDefault="00905F36" w:rsidP="00905F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F36" w:rsidRPr="00905F36" w:rsidRDefault="00905F36" w:rsidP="00905F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F36" w:rsidRPr="00905F36" w:rsidRDefault="00905F36" w:rsidP="00905F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3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F36" w:rsidRPr="00905F36" w:rsidRDefault="00905F36" w:rsidP="00905F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F36" w:rsidRPr="00905F36" w:rsidRDefault="00905F36" w:rsidP="00905F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F36" w:rsidRPr="00905F36" w:rsidRDefault="00905F36" w:rsidP="00905F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F36" w:rsidRPr="00905F36" w:rsidRDefault="00905F36" w:rsidP="00905F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</w:tbl>
    <w:p w:rsidR="00B15B4D" w:rsidRPr="00905F36" w:rsidRDefault="00B15B4D" w:rsidP="00905F36">
      <w:bookmarkStart w:id="0" w:name="_GoBack"/>
      <w:bookmarkEnd w:id="0"/>
    </w:p>
    <w:sectPr w:rsidR="00B15B4D" w:rsidRPr="00905F36" w:rsidSect="00905F36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5B4D"/>
    <w:rsid w:val="001D29A0"/>
    <w:rsid w:val="002206CC"/>
    <w:rsid w:val="00905F36"/>
    <w:rsid w:val="00982CF5"/>
    <w:rsid w:val="00B15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5B4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5B4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5B4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5B4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9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3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0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8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8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920D2BEC.dotm</Template>
  <TotalTime>18</TotalTime>
  <Pages>1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York</Company>
  <LinksUpToDate>false</LinksUpToDate>
  <CharactersWithSpaces>535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Emmanuel Olutayo</dc:creator>
  <cp:lastModifiedBy>Emmanuel Olutayo</cp:lastModifiedBy>
  <cp:revision>2</cp:revision>
  <dcterms:created xsi:type="dcterms:W3CDTF">2015-01-30T13:19:00Z</dcterms:created>
  <dcterms:modified xsi:type="dcterms:W3CDTF">2015-01-30T13:59:00Z</dcterms:modified>
</cp:coreProperties>
</file>