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43714C76" w14:textId="4E3A63CE" w:rsidR="00AC25B0" w:rsidRDefault="00441A99" w:rsidP="00AC25B0">
      <w:pPr>
        <w:jc w:val="center"/>
        <w:rPr>
          <w:rFonts w:ascii="Arial" w:hAnsi="Arial" w:cs="Arial"/>
          <w:b/>
          <w:sz w:val="96"/>
          <w:szCs w:val="96"/>
        </w:rPr>
      </w:pPr>
      <w:r>
        <w:rPr>
          <w:noProof/>
          <w:lang w:eastAsia="en-GB"/>
        </w:rPr>
        <w:drawing>
          <wp:inline distT="0" distB="0" distL="0" distR="0" wp14:anchorId="3113BDD6" wp14:editId="05F456AE">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14:paraId="09AE097C" w14:textId="77777777" w:rsidR="00441A99" w:rsidRDefault="00441A99" w:rsidP="00AC25B0">
      <w:pPr>
        <w:jc w:val="center"/>
        <w:rPr>
          <w:rFonts w:ascii="Arial" w:hAnsi="Arial" w:cs="Arial"/>
          <w:b/>
          <w:sz w:val="96"/>
          <w:szCs w:val="96"/>
        </w:rPr>
      </w:pPr>
    </w:p>
    <w:p w14:paraId="74AE9D54" w14:textId="77777777" w:rsidR="00441A99" w:rsidRDefault="00441A99"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E7F5D" w14:paraId="58BD67F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259B4" w14:textId="77777777" w:rsidR="003E7F5D" w:rsidRDefault="003E7F5D" w:rsidP="00C946EF">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8802FE" w14:textId="77777777" w:rsidR="003E7F5D" w:rsidRDefault="003E7F5D" w:rsidP="00C946EF">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E79161" w14:textId="77777777" w:rsidR="003E7F5D" w:rsidRDefault="003E7F5D" w:rsidP="00C946EF">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C11E8A" w14:textId="77777777" w:rsidR="003E7F5D" w:rsidRDefault="003E7F5D" w:rsidP="00C946EF">
            <w:pPr>
              <w:rPr>
                <w:rFonts w:ascii="Arial" w:hAnsi="Arial" w:cs="Arial"/>
                <w:b/>
                <w:sz w:val="24"/>
                <w:szCs w:val="24"/>
              </w:rPr>
            </w:pPr>
            <w:r>
              <w:rPr>
                <w:rFonts w:ascii="Arial" w:hAnsi="Arial" w:cs="Arial"/>
                <w:b/>
                <w:sz w:val="24"/>
                <w:szCs w:val="24"/>
              </w:rPr>
              <w:t>Update</w:t>
            </w:r>
          </w:p>
        </w:tc>
      </w:tr>
      <w:tr w:rsidR="003E7F5D" w14:paraId="680D21E6"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4AC579"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086A320" w14:textId="77777777" w:rsidR="003E7F5D" w:rsidRPr="0071210C" w:rsidRDefault="003E7F5D" w:rsidP="00C946EF">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582CD951" w14:textId="77777777" w:rsidR="003E7F5D" w:rsidRPr="0071210C" w:rsidRDefault="003E7F5D" w:rsidP="00C946EF">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4B99D855" w14:textId="77777777" w:rsidR="003E7F5D" w:rsidRPr="0071210C" w:rsidRDefault="003E7F5D" w:rsidP="00C946EF">
            <w:pPr>
              <w:rPr>
                <w:rFonts w:ascii="Arial" w:hAnsi="Arial" w:cs="Arial"/>
                <w:sz w:val="24"/>
                <w:szCs w:val="24"/>
              </w:rPr>
            </w:pPr>
            <w:r w:rsidRPr="0071210C">
              <w:rPr>
                <w:rFonts w:ascii="Arial" w:hAnsi="Arial" w:cs="Arial"/>
                <w:sz w:val="24"/>
                <w:szCs w:val="24"/>
              </w:rPr>
              <w:t>Made the QA manual template</w:t>
            </w:r>
          </w:p>
        </w:tc>
      </w:tr>
      <w:tr w:rsidR="003E7F5D" w14:paraId="3CF03E3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ADA5968"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5A4D75B" w14:textId="77777777" w:rsidR="003E7F5D" w:rsidRPr="0071210C" w:rsidRDefault="003E7F5D" w:rsidP="00C946EF">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1FE6791B"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7C0B96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3 – Deliverables </w:t>
            </w:r>
          </w:p>
          <w:p w14:paraId="67949D65" w14:textId="77777777" w:rsidR="003E7F5D" w:rsidRPr="0071210C" w:rsidRDefault="003E7F5D" w:rsidP="00C946EF">
            <w:pPr>
              <w:rPr>
                <w:rFonts w:ascii="Arial" w:hAnsi="Arial" w:cs="Arial"/>
                <w:sz w:val="24"/>
                <w:szCs w:val="24"/>
              </w:rPr>
            </w:pPr>
            <w:r w:rsidRPr="0071210C">
              <w:rPr>
                <w:rFonts w:ascii="Arial" w:hAnsi="Arial" w:cs="Arial"/>
                <w:sz w:val="24"/>
                <w:szCs w:val="24"/>
              </w:rPr>
              <w:t>Author: Calum Armstrong</w:t>
            </w:r>
          </w:p>
          <w:p w14:paraId="4B671FC1" w14:textId="77777777" w:rsidR="003E7F5D" w:rsidRPr="0071210C" w:rsidRDefault="003E7F5D" w:rsidP="00C946EF">
            <w:pPr>
              <w:rPr>
                <w:rFonts w:ascii="Arial" w:hAnsi="Arial" w:cs="Arial"/>
                <w:sz w:val="24"/>
                <w:szCs w:val="24"/>
              </w:rPr>
            </w:pPr>
          </w:p>
          <w:p w14:paraId="4E3A16D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 (excluding 4.2) – Project Plan Methodology</w:t>
            </w:r>
          </w:p>
          <w:p w14:paraId="258A1264"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Raeburn</w:t>
            </w:r>
          </w:p>
        </w:tc>
      </w:tr>
      <w:tr w:rsidR="003E7F5D" w14:paraId="5C0E568D"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8FFDE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A0B6D2B" w14:textId="77777777" w:rsidR="003E7F5D" w:rsidRPr="0071210C" w:rsidRDefault="003E7F5D" w:rsidP="00C946EF">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4367C896"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F8704A5"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new section 4.1 with updated diagram </w:t>
            </w:r>
          </w:p>
          <w:p w14:paraId="79CA2C31" w14:textId="77777777" w:rsidR="003E7F5D" w:rsidRPr="0071210C" w:rsidRDefault="003E7F5D" w:rsidP="00C946EF">
            <w:pPr>
              <w:rPr>
                <w:rFonts w:ascii="Arial" w:hAnsi="Arial" w:cs="Arial"/>
                <w:sz w:val="24"/>
                <w:szCs w:val="24"/>
              </w:rPr>
            </w:pPr>
            <w:r w:rsidRPr="0071210C">
              <w:rPr>
                <w:rFonts w:ascii="Arial" w:hAnsi="Arial" w:cs="Arial"/>
                <w:sz w:val="24"/>
                <w:szCs w:val="24"/>
              </w:rPr>
              <w:t>Author: Ali Jewers</w:t>
            </w:r>
          </w:p>
        </w:tc>
      </w:tr>
      <w:tr w:rsidR="003E7F5D" w14:paraId="1A34301F"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D1B37B7"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8352ED1" w14:textId="77777777" w:rsidR="003E7F5D" w:rsidRPr="0071210C" w:rsidRDefault="003E7F5D" w:rsidP="00C946EF">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7B51B867"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091C3544"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1 - Introduction</w:t>
            </w:r>
          </w:p>
        </w:tc>
      </w:tr>
      <w:tr w:rsidR="003E7F5D" w14:paraId="43DBA04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F26D48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FB31806" w14:textId="77777777" w:rsidR="003E7F5D" w:rsidRPr="0071210C" w:rsidRDefault="003E7F5D" w:rsidP="00C946EF">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44ADA31A"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456FF20"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2 - QA job roles </w:t>
            </w:r>
          </w:p>
          <w:p w14:paraId="288650EF"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All group members.</w:t>
            </w:r>
          </w:p>
        </w:tc>
      </w:tr>
      <w:tr w:rsidR="003E7F5D" w14:paraId="09BC2C7B"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BA10AF3"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C2E04D6" w14:textId="77777777" w:rsidR="003E7F5D" w:rsidRPr="0071210C" w:rsidRDefault="003E7F5D" w:rsidP="00C946EF">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1C7C698D"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E9F799"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4.2 – Project Plan</w:t>
            </w:r>
          </w:p>
          <w:p w14:paraId="09CC9D53" w14:textId="77777777" w:rsidR="003E7F5D" w:rsidRPr="0071210C" w:rsidRDefault="003E7F5D" w:rsidP="00C946EF">
            <w:pPr>
              <w:rPr>
                <w:rFonts w:ascii="Arial" w:hAnsi="Arial" w:cs="Arial"/>
                <w:sz w:val="24"/>
                <w:szCs w:val="24"/>
              </w:rPr>
            </w:pPr>
            <w:r w:rsidRPr="0071210C">
              <w:rPr>
                <w:rFonts w:ascii="Arial" w:hAnsi="Arial" w:cs="Arial"/>
                <w:sz w:val="24"/>
                <w:szCs w:val="24"/>
              </w:rPr>
              <w:t>Author: Jake Rasom</w:t>
            </w:r>
          </w:p>
        </w:tc>
      </w:tr>
      <w:tr w:rsidR="003E7F5D" w14:paraId="36F8FC3E"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13032E6C"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C18A080" w14:textId="77777777" w:rsidR="003E7F5D" w:rsidRPr="0071210C" w:rsidRDefault="003E7F5D" w:rsidP="00C946EF">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7D24257"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3847D667" w14:textId="77777777" w:rsidR="003E7F5D" w:rsidRPr="0071210C" w:rsidRDefault="003E7F5D" w:rsidP="00C946EF">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14:paraId="3E25A604"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8F1B3AA"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B862BC4" w14:textId="77777777" w:rsidR="003E7F5D" w:rsidRPr="0071210C" w:rsidRDefault="003E7F5D" w:rsidP="00C946EF">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2549E216"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E731E5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6 - Appendix A – Document Templates </w:t>
            </w:r>
          </w:p>
          <w:p w14:paraId="415FB9DC"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Calum Armstrong, Jake Ransom, Dan Berhe, Emmanuel Olutayo</w:t>
            </w:r>
          </w:p>
          <w:p w14:paraId="106A06FD" w14:textId="77777777" w:rsidR="003E7F5D" w:rsidRPr="0071210C" w:rsidRDefault="003E7F5D" w:rsidP="00C946EF">
            <w:pPr>
              <w:rPr>
                <w:rFonts w:ascii="Arial" w:hAnsi="Arial" w:cs="Arial"/>
                <w:sz w:val="24"/>
                <w:szCs w:val="24"/>
              </w:rPr>
            </w:pPr>
          </w:p>
          <w:p w14:paraId="4E9AD82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7 - Appendix B</w:t>
            </w:r>
          </w:p>
          <w:p w14:paraId="256210A7"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Hall</w:t>
            </w:r>
          </w:p>
        </w:tc>
      </w:tr>
      <w:tr w:rsidR="003E7F5D" w14:paraId="764F3E74"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55ECF0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 Ali Jewers</w:t>
            </w:r>
          </w:p>
        </w:tc>
        <w:tc>
          <w:tcPr>
            <w:tcW w:w="1165" w:type="dxa"/>
            <w:tcBorders>
              <w:top w:val="single" w:sz="4" w:space="0" w:color="auto"/>
              <w:left w:val="single" w:sz="4" w:space="0" w:color="auto"/>
              <w:bottom w:val="single" w:sz="4" w:space="0" w:color="auto"/>
              <w:right w:val="single" w:sz="4" w:space="0" w:color="auto"/>
            </w:tcBorders>
          </w:tcPr>
          <w:p w14:paraId="61383440" w14:textId="77777777" w:rsidR="003E7F5D" w:rsidRPr="0071210C" w:rsidRDefault="003E7F5D" w:rsidP="00C946EF">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443961C1"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867EF2B" w14:textId="77777777" w:rsidR="003E7F5D" w:rsidRPr="0071210C" w:rsidRDefault="003E7F5D" w:rsidP="00C946EF">
            <w:pPr>
              <w:rPr>
                <w:rFonts w:ascii="Arial" w:hAnsi="Arial" w:cs="Arial"/>
                <w:sz w:val="24"/>
                <w:szCs w:val="24"/>
              </w:rPr>
            </w:pPr>
            <w:r w:rsidRPr="0071210C">
              <w:rPr>
                <w:rFonts w:ascii="Arial" w:hAnsi="Arial" w:cs="Arial"/>
                <w:sz w:val="24"/>
                <w:szCs w:val="24"/>
              </w:rPr>
              <w:t>Formatting in collaboration with Ali Jewers</w:t>
            </w:r>
          </w:p>
        </w:tc>
      </w:tr>
      <w:tr w:rsidR="003E7F5D" w14:paraId="2FD83B18"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91BCF5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p w14:paraId="1AED34EA" w14:textId="77777777" w:rsidR="003E7F5D" w:rsidRPr="0071210C" w:rsidRDefault="003E7F5D" w:rsidP="00C946EF">
            <w:pPr>
              <w:rPr>
                <w:rFonts w:ascii="Arial" w:hAnsi="Arial" w:cs="Arial"/>
              </w:rPr>
            </w:pPr>
            <w:r w:rsidRPr="0071210C">
              <w:rPr>
                <w:rFonts w:ascii="Arial" w:hAnsi="Arial" w:cs="Arial"/>
                <w:sz w:val="24"/>
                <w:szCs w:val="24"/>
              </w:rPr>
              <w:t>Ali Jewers</w:t>
            </w:r>
          </w:p>
        </w:tc>
        <w:tc>
          <w:tcPr>
            <w:tcW w:w="1165" w:type="dxa"/>
            <w:tcBorders>
              <w:top w:val="single" w:sz="4" w:space="0" w:color="auto"/>
              <w:left w:val="single" w:sz="4" w:space="0" w:color="auto"/>
              <w:bottom w:val="single" w:sz="4" w:space="0" w:color="auto"/>
              <w:right w:val="single" w:sz="4" w:space="0" w:color="auto"/>
            </w:tcBorders>
          </w:tcPr>
          <w:p w14:paraId="1913AA5C" w14:textId="77777777" w:rsidR="003E7F5D" w:rsidRPr="0071210C" w:rsidRDefault="003E7F5D" w:rsidP="00C946EF">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227B4B7D" w14:textId="77777777" w:rsidR="003E7F5D" w:rsidRPr="0071210C" w:rsidRDefault="003E7F5D" w:rsidP="00C946EF">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F0BB97F" w14:textId="77777777" w:rsidR="003E7F5D" w:rsidRPr="0071210C" w:rsidRDefault="003E7F5D" w:rsidP="00C946EF">
            <w:pPr>
              <w:rPr>
                <w:rFonts w:ascii="Arial" w:hAnsi="Arial" w:cs="Arial"/>
              </w:rPr>
            </w:pPr>
            <w:r w:rsidRPr="0071210C">
              <w:rPr>
                <w:rFonts w:ascii="Arial" w:hAnsi="Arial" w:cs="Arial"/>
                <w:sz w:val="24"/>
                <w:szCs w:val="24"/>
              </w:rPr>
              <w:t xml:space="preserve">Amended formatting </w:t>
            </w:r>
          </w:p>
        </w:tc>
      </w:tr>
      <w:tr w:rsidR="003E7F5D" w14:paraId="4B5C6AE0"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55FC83C" w14:textId="77777777" w:rsidR="003E7F5D" w:rsidRPr="0071210C" w:rsidRDefault="003E7F5D" w:rsidP="00C946EF">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16916856" w14:textId="77777777" w:rsidR="003E7F5D" w:rsidRPr="0071210C" w:rsidRDefault="003E7F5D" w:rsidP="00C946EF">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635C6A1B" w14:textId="77777777" w:rsidR="003E7F5D" w:rsidRPr="0071210C" w:rsidRDefault="003E7F5D" w:rsidP="00C946EF">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6B5F76DB" w14:textId="77777777" w:rsidR="003E7F5D" w:rsidRPr="0071210C" w:rsidRDefault="003E7F5D" w:rsidP="00C946EF">
            <w:pPr>
              <w:rPr>
                <w:rFonts w:ascii="Arial" w:hAnsi="Arial" w:cs="Arial"/>
              </w:rPr>
            </w:pPr>
            <w:r w:rsidRPr="0071210C">
              <w:rPr>
                <w:rFonts w:ascii="Arial" w:hAnsi="Arial" w:cs="Arial"/>
              </w:rPr>
              <w:t>Major alteration in formatting / styling to comply with company standards</w:t>
            </w:r>
          </w:p>
          <w:p w14:paraId="485FA2B9" w14:textId="77777777" w:rsidR="003E7F5D" w:rsidRPr="0071210C" w:rsidRDefault="003E7F5D" w:rsidP="00C946EF">
            <w:pPr>
              <w:rPr>
                <w:rFonts w:ascii="Arial" w:hAnsi="Arial" w:cs="Arial"/>
              </w:rPr>
            </w:pPr>
          </w:p>
          <w:p w14:paraId="17F27418" w14:textId="77777777" w:rsidR="003E7F5D" w:rsidRPr="0071210C" w:rsidRDefault="003E7F5D" w:rsidP="00C946EF">
            <w:pPr>
              <w:rPr>
                <w:rFonts w:ascii="Arial" w:hAnsi="Arial" w:cs="Arial"/>
              </w:rPr>
            </w:pPr>
            <w:r w:rsidRPr="0071210C">
              <w:rPr>
                <w:rFonts w:ascii="Arial" w:hAnsi="Arial" w:cs="Arial"/>
              </w:rPr>
              <w:t>Re-arranged document templates section to improve clarity</w:t>
            </w:r>
          </w:p>
        </w:tc>
      </w:tr>
      <w:tr w:rsidR="003E7F5D" w14:paraId="048F175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3F3FCEF" w14:textId="40F87B66" w:rsidR="003E7F5D" w:rsidRPr="003E7F5D" w:rsidRDefault="003E7F5D" w:rsidP="00C946EF">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14:paraId="223B522A" w14:textId="439E4EAC" w:rsidR="003E7F5D" w:rsidRPr="003E7F5D" w:rsidRDefault="003E7F5D" w:rsidP="00C946EF">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14:paraId="58CBD9F7" w14:textId="5DE6D6A0" w:rsidR="003E7F5D" w:rsidRPr="003E7F5D" w:rsidRDefault="003E7F5D" w:rsidP="00C946EF">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14:paraId="1F75C83A" w14:textId="7BC4AFEF" w:rsidR="003E7F5D" w:rsidRPr="003E7F5D" w:rsidRDefault="003E7F5D" w:rsidP="00C946EF">
            <w:pPr>
              <w:rPr>
                <w:rFonts w:ascii="Arial" w:hAnsi="Arial" w:cs="Arial"/>
              </w:rPr>
            </w:pPr>
            <w:r w:rsidRPr="003E7F5D">
              <w:rPr>
                <w:rFonts w:ascii="Arial" w:hAnsi="Arial" w:cs="Arial"/>
                <w:sz w:val="24"/>
              </w:rPr>
              <w:t>Updated Section 6.9 – Weekly Financial Review Template</w:t>
            </w:r>
          </w:p>
        </w:tc>
      </w:tr>
      <w:tr w:rsidR="003D7A63" w14:paraId="437FF6F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3E3860B" w14:textId="1F324277" w:rsidR="003D7A63" w:rsidRPr="003E7F5D" w:rsidRDefault="003D7A63" w:rsidP="00C946EF">
            <w:pPr>
              <w:rPr>
                <w:rFonts w:ascii="Arial" w:hAnsi="Arial" w:cs="Arial"/>
              </w:rPr>
            </w:pPr>
            <w:r>
              <w:rPr>
                <w:rFonts w:ascii="Arial" w:hAnsi="Arial" w:cs="Arial"/>
              </w:rPr>
              <w:t>Alex Cash</w:t>
            </w:r>
          </w:p>
        </w:tc>
        <w:tc>
          <w:tcPr>
            <w:tcW w:w="1165" w:type="dxa"/>
            <w:tcBorders>
              <w:top w:val="single" w:sz="4" w:space="0" w:color="auto"/>
              <w:left w:val="single" w:sz="4" w:space="0" w:color="auto"/>
              <w:bottom w:val="single" w:sz="4" w:space="0" w:color="auto"/>
              <w:right w:val="single" w:sz="4" w:space="0" w:color="auto"/>
            </w:tcBorders>
          </w:tcPr>
          <w:p w14:paraId="7A9A4429" w14:textId="662C95D0" w:rsidR="003D7A63" w:rsidRDefault="003D7A63" w:rsidP="00C946EF">
            <w:pPr>
              <w:rPr>
                <w:rFonts w:ascii="Arial" w:hAnsi="Arial" w:cs="Arial"/>
              </w:rPr>
            </w:pPr>
            <w:r>
              <w:rPr>
                <w:rFonts w:ascii="Arial" w:hAnsi="Arial" w:cs="Arial"/>
              </w:rPr>
              <w:t>3.1</w:t>
            </w:r>
          </w:p>
        </w:tc>
        <w:tc>
          <w:tcPr>
            <w:tcW w:w="1512" w:type="dxa"/>
            <w:tcBorders>
              <w:top w:val="single" w:sz="4" w:space="0" w:color="auto"/>
              <w:left w:val="single" w:sz="4" w:space="0" w:color="auto"/>
              <w:bottom w:val="single" w:sz="4" w:space="0" w:color="auto"/>
              <w:right w:val="single" w:sz="4" w:space="0" w:color="auto"/>
            </w:tcBorders>
          </w:tcPr>
          <w:p w14:paraId="0B35D5F4" w14:textId="577C2A72" w:rsidR="003D7A63" w:rsidRPr="003E7F5D" w:rsidRDefault="003D7A6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B5DAB43" w14:textId="3B1FFB6E" w:rsidR="00267B35" w:rsidRPr="003E7F5D" w:rsidRDefault="00741B5B" w:rsidP="00C946EF">
            <w:pPr>
              <w:rPr>
                <w:rFonts w:ascii="Arial" w:hAnsi="Arial" w:cs="Arial"/>
              </w:rPr>
            </w:pPr>
            <w:r>
              <w:rPr>
                <w:rFonts w:ascii="Arial" w:hAnsi="Arial" w:cs="Arial"/>
              </w:rPr>
              <w:t>Update to remove deprecated methods and verify QA metrics</w:t>
            </w:r>
          </w:p>
        </w:tc>
      </w:tr>
      <w:tr w:rsidR="00267B35" w14:paraId="010DA38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1258E22" w14:textId="0347E2B7" w:rsidR="00267B35" w:rsidRDefault="00267B35" w:rsidP="00C946EF">
            <w:pPr>
              <w:rPr>
                <w:rFonts w:ascii="Arial" w:hAnsi="Arial" w:cs="Arial"/>
              </w:rPr>
            </w:pPr>
            <w:r>
              <w:rPr>
                <w:rFonts w:ascii="Arial" w:hAnsi="Arial" w:cs="Arial"/>
              </w:rPr>
              <w:t>Alistair Jewers</w:t>
            </w:r>
          </w:p>
        </w:tc>
        <w:tc>
          <w:tcPr>
            <w:tcW w:w="1165" w:type="dxa"/>
            <w:tcBorders>
              <w:top w:val="single" w:sz="4" w:space="0" w:color="auto"/>
              <w:left w:val="single" w:sz="4" w:space="0" w:color="auto"/>
              <w:bottom w:val="single" w:sz="4" w:space="0" w:color="auto"/>
              <w:right w:val="single" w:sz="4" w:space="0" w:color="auto"/>
            </w:tcBorders>
          </w:tcPr>
          <w:p w14:paraId="68CA674B" w14:textId="77D14A70" w:rsidR="00267B35" w:rsidRDefault="00267B35" w:rsidP="00C946EF">
            <w:pPr>
              <w:rPr>
                <w:rFonts w:ascii="Arial" w:hAnsi="Arial" w:cs="Arial"/>
              </w:rPr>
            </w:pPr>
            <w:r>
              <w:rPr>
                <w:rFonts w:ascii="Arial" w:hAnsi="Arial" w:cs="Arial"/>
              </w:rPr>
              <w:t>3.2</w:t>
            </w:r>
          </w:p>
        </w:tc>
        <w:tc>
          <w:tcPr>
            <w:tcW w:w="1512" w:type="dxa"/>
            <w:tcBorders>
              <w:top w:val="single" w:sz="4" w:space="0" w:color="auto"/>
              <w:left w:val="single" w:sz="4" w:space="0" w:color="auto"/>
              <w:bottom w:val="single" w:sz="4" w:space="0" w:color="auto"/>
              <w:right w:val="single" w:sz="4" w:space="0" w:color="auto"/>
            </w:tcBorders>
          </w:tcPr>
          <w:p w14:paraId="37E9AA3F" w14:textId="3321ACB9" w:rsidR="00267B35" w:rsidRDefault="00267B35"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1A351259" w14:textId="2DEC144B" w:rsidR="00267B35" w:rsidRDefault="00267B35" w:rsidP="00C946EF">
            <w:pPr>
              <w:rPr>
                <w:rFonts w:ascii="Arial" w:hAnsi="Arial" w:cs="Arial"/>
              </w:rPr>
            </w:pPr>
            <w:r>
              <w:rPr>
                <w:rFonts w:ascii="Arial" w:hAnsi="Arial" w:cs="Arial"/>
              </w:rPr>
              <w:t>Clarified wording of Lead Software Developer QA metrics, and bug reporting process.</w:t>
            </w:r>
          </w:p>
        </w:tc>
      </w:tr>
      <w:tr w:rsidR="00BC2493" w14:paraId="3157581A"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E180E5B" w14:textId="7EDBB1BC" w:rsidR="00BC2493" w:rsidRDefault="00BC2493" w:rsidP="00C946EF">
            <w:pPr>
              <w:rPr>
                <w:rFonts w:ascii="Arial" w:hAnsi="Arial" w:cs="Arial"/>
              </w:rPr>
            </w:pPr>
            <w:r>
              <w:rPr>
                <w:rFonts w:ascii="Arial" w:hAnsi="Arial" w:cs="Arial"/>
              </w:rPr>
              <w:t>Sam Raeburn</w:t>
            </w:r>
          </w:p>
        </w:tc>
        <w:tc>
          <w:tcPr>
            <w:tcW w:w="1165" w:type="dxa"/>
            <w:tcBorders>
              <w:top w:val="single" w:sz="4" w:space="0" w:color="auto"/>
              <w:left w:val="single" w:sz="4" w:space="0" w:color="auto"/>
              <w:bottom w:val="single" w:sz="4" w:space="0" w:color="auto"/>
              <w:right w:val="single" w:sz="4" w:space="0" w:color="auto"/>
            </w:tcBorders>
          </w:tcPr>
          <w:p w14:paraId="6BEB8662" w14:textId="4D3E86C3" w:rsidR="00BC2493" w:rsidRDefault="00BC2493" w:rsidP="00C946EF">
            <w:pPr>
              <w:rPr>
                <w:rFonts w:ascii="Arial" w:hAnsi="Arial" w:cs="Arial"/>
              </w:rPr>
            </w:pPr>
            <w:r>
              <w:rPr>
                <w:rFonts w:ascii="Arial" w:hAnsi="Arial" w:cs="Arial"/>
              </w:rPr>
              <w:t>3.3</w:t>
            </w:r>
          </w:p>
        </w:tc>
        <w:tc>
          <w:tcPr>
            <w:tcW w:w="1512" w:type="dxa"/>
            <w:tcBorders>
              <w:top w:val="single" w:sz="4" w:space="0" w:color="auto"/>
              <w:left w:val="single" w:sz="4" w:space="0" w:color="auto"/>
              <w:bottom w:val="single" w:sz="4" w:space="0" w:color="auto"/>
              <w:right w:val="single" w:sz="4" w:space="0" w:color="auto"/>
            </w:tcBorders>
          </w:tcPr>
          <w:p w14:paraId="458F48D3" w14:textId="72C4BE47" w:rsidR="00BC2493" w:rsidRDefault="00BC249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4E99DCC" w14:textId="00C4A906" w:rsidR="00BC2493" w:rsidRDefault="00BC2493" w:rsidP="00C946EF">
            <w:pPr>
              <w:rPr>
                <w:rFonts w:ascii="Arial" w:hAnsi="Arial" w:cs="Arial"/>
              </w:rPr>
            </w:pPr>
            <w:r>
              <w:rPr>
                <w:rFonts w:ascii="Arial" w:hAnsi="Arial" w:cs="Arial"/>
              </w:rPr>
              <w:t>Updated QA metrics for testing job role.</w:t>
            </w:r>
          </w:p>
        </w:tc>
      </w:tr>
      <w:tr w:rsidR="00B7534F" w14:paraId="487C5E2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1B166A7" w14:textId="7D58F94D" w:rsidR="00B7534F" w:rsidRDefault="00B7534F" w:rsidP="00C946EF">
            <w:pPr>
              <w:rPr>
                <w:rFonts w:ascii="Arial" w:hAnsi="Arial" w:cs="Arial"/>
              </w:rPr>
            </w:pPr>
            <w:r>
              <w:rPr>
                <w:rFonts w:ascii="Arial" w:hAnsi="Arial" w:cs="Arial"/>
              </w:rPr>
              <w:lastRenderedPageBreak/>
              <w:t>Calum Armstrong</w:t>
            </w:r>
          </w:p>
        </w:tc>
        <w:tc>
          <w:tcPr>
            <w:tcW w:w="1165" w:type="dxa"/>
            <w:tcBorders>
              <w:top w:val="single" w:sz="4" w:space="0" w:color="auto"/>
              <w:left w:val="single" w:sz="4" w:space="0" w:color="auto"/>
              <w:bottom w:val="single" w:sz="4" w:space="0" w:color="auto"/>
              <w:right w:val="single" w:sz="4" w:space="0" w:color="auto"/>
            </w:tcBorders>
          </w:tcPr>
          <w:p w14:paraId="2DBBD4A8" w14:textId="5960E88C" w:rsidR="00B7534F" w:rsidRDefault="00B7534F" w:rsidP="00C946EF">
            <w:pPr>
              <w:rPr>
                <w:rFonts w:ascii="Arial" w:hAnsi="Arial" w:cs="Arial"/>
              </w:rPr>
            </w:pPr>
            <w:r>
              <w:rPr>
                <w:rFonts w:ascii="Arial" w:hAnsi="Arial" w:cs="Arial"/>
              </w:rPr>
              <w:t>3.4</w:t>
            </w:r>
          </w:p>
        </w:tc>
        <w:tc>
          <w:tcPr>
            <w:tcW w:w="1512" w:type="dxa"/>
            <w:tcBorders>
              <w:top w:val="single" w:sz="4" w:space="0" w:color="auto"/>
              <w:left w:val="single" w:sz="4" w:space="0" w:color="auto"/>
              <w:bottom w:val="single" w:sz="4" w:space="0" w:color="auto"/>
              <w:right w:val="single" w:sz="4" w:space="0" w:color="auto"/>
            </w:tcBorders>
          </w:tcPr>
          <w:p w14:paraId="19DA0F85" w14:textId="04DDFC35" w:rsidR="00B7534F" w:rsidRDefault="00B7534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5D9216AA" w14:textId="014664D7" w:rsidR="00B7534F" w:rsidRDefault="00B7534F" w:rsidP="00C946EF">
            <w:pPr>
              <w:rPr>
                <w:rFonts w:ascii="Arial" w:hAnsi="Arial" w:cs="Arial"/>
              </w:rPr>
            </w:pPr>
            <w:r>
              <w:rPr>
                <w:rFonts w:ascii="Arial" w:hAnsi="Arial" w:cs="Arial"/>
              </w:rPr>
              <w:t>Minor formatting around company logo</w:t>
            </w:r>
            <w:r w:rsidR="006914DE">
              <w:rPr>
                <w:rFonts w:ascii="Arial" w:hAnsi="Arial" w:cs="Arial"/>
              </w:rPr>
              <w:t>, updated QA Metrics and job role for Contracts and documentation manager</w:t>
            </w:r>
          </w:p>
        </w:tc>
      </w:tr>
      <w:tr w:rsidR="00B7534F" w14:paraId="37770B9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679C402" w14:textId="778FA271" w:rsidR="00B7534F" w:rsidRDefault="00DC490F" w:rsidP="00C946EF">
            <w:pPr>
              <w:rPr>
                <w:rFonts w:ascii="Arial" w:hAnsi="Arial" w:cs="Arial"/>
              </w:rPr>
            </w:pPr>
            <w:r>
              <w:rPr>
                <w:rFonts w:ascii="Arial" w:hAnsi="Arial" w:cs="Arial"/>
              </w:rPr>
              <w:t>Daniel Berhe</w:t>
            </w:r>
          </w:p>
        </w:tc>
        <w:tc>
          <w:tcPr>
            <w:tcW w:w="1165" w:type="dxa"/>
            <w:tcBorders>
              <w:top w:val="single" w:sz="4" w:space="0" w:color="auto"/>
              <w:left w:val="single" w:sz="4" w:space="0" w:color="auto"/>
              <w:bottom w:val="single" w:sz="4" w:space="0" w:color="auto"/>
              <w:right w:val="single" w:sz="4" w:space="0" w:color="auto"/>
            </w:tcBorders>
          </w:tcPr>
          <w:p w14:paraId="58614A01" w14:textId="5C57B240" w:rsidR="00B7534F" w:rsidRDefault="00DC490F" w:rsidP="00C946EF">
            <w:pPr>
              <w:rPr>
                <w:rFonts w:ascii="Arial" w:hAnsi="Arial" w:cs="Arial"/>
              </w:rPr>
            </w:pPr>
            <w:r>
              <w:rPr>
                <w:rFonts w:ascii="Arial" w:hAnsi="Arial" w:cs="Arial"/>
              </w:rPr>
              <w:t>3.5</w:t>
            </w:r>
          </w:p>
        </w:tc>
        <w:tc>
          <w:tcPr>
            <w:tcW w:w="1512" w:type="dxa"/>
            <w:tcBorders>
              <w:top w:val="single" w:sz="4" w:space="0" w:color="auto"/>
              <w:left w:val="single" w:sz="4" w:space="0" w:color="auto"/>
              <w:bottom w:val="single" w:sz="4" w:space="0" w:color="auto"/>
              <w:right w:val="single" w:sz="4" w:space="0" w:color="auto"/>
            </w:tcBorders>
          </w:tcPr>
          <w:p w14:paraId="2760FAEE" w14:textId="54649179" w:rsidR="00B7534F" w:rsidRDefault="00DC490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4E874BE2" w14:textId="312DC39F" w:rsidR="00B7534F" w:rsidRDefault="00DC490F" w:rsidP="00C946EF">
            <w:pPr>
              <w:rPr>
                <w:rFonts w:ascii="Arial" w:hAnsi="Arial" w:cs="Arial"/>
              </w:rPr>
            </w:pPr>
            <w:r>
              <w:rPr>
                <w:rFonts w:ascii="Arial" w:hAnsi="Arial" w:cs="Arial"/>
              </w:rPr>
              <w:t>Updated QA Metrics and job role</w:t>
            </w:r>
          </w:p>
        </w:tc>
      </w:tr>
      <w:tr w:rsidR="00B7534F" w14:paraId="03FC33B9"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92C1A30" w14:textId="0CE116DD" w:rsidR="00B7534F" w:rsidRDefault="00C000C6" w:rsidP="00C946EF">
            <w:pPr>
              <w:rPr>
                <w:rFonts w:ascii="Arial" w:hAnsi="Arial" w:cs="Arial"/>
              </w:rPr>
            </w:pPr>
            <w:r>
              <w:rPr>
                <w:rFonts w:ascii="Arial" w:hAnsi="Arial" w:cs="Arial"/>
              </w:rPr>
              <w:t>Jake Ransom</w:t>
            </w:r>
          </w:p>
        </w:tc>
        <w:tc>
          <w:tcPr>
            <w:tcW w:w="1165" w:type="dxa"/>
            <w:tcBorders>
              <w:top w:val="single" w:sz="4" w:space="0" w:color="auto"/>
              <w:left w:val="single" w:sz="4" w:space="0" w:color="auto"/>
              <w:bottom w:val="single" w:sz="4" w:space="0" w:color="auto"/>
              <w:right w:val="single" w:sz="4" w:space="0" w:color="auto"/>
            </w:tcBorders>
          </w:tcPr>
          <w:p w14:paraId="4BF5709D" w14:textId="3236CDF7" w:rsidR="00B7534F" w:rsidRDefault="00C000C6" w:rsidP="00C946EF">
            <w:pPr>
              <w:rPr>
                <w:rFonts w:ascii="Arial" w:hAnsi="Arial" w:cs="Arial"/>
              </w:rPr>
            </w:pPr>
            <w:r>
              <w:rPr>
                <w:rFonts w:ascii="Arial" w:hAnsi="Arial" w:cs="Arial"/>
              </w:rPr>
              <w:t>3.6</w:t>
            </w:r>
          </w:p>
        </w:tc>
        <w:tc>
          <w:tcPr>
            <w:tcW w:w="1512" w:type="dxa"/>
            <w:tcBorders>
              <w:top w:val="single" w:sz="4" w:space="0" w:color="auto"/>
              <w:left w:val="single" w:sz="4" w:space="0" w:color="auto"/>
              <w:bottom w:val="single" w:sz="4" w:space="0" w:color="auto"/>
              <w:right w:val="single" w:sz="4" w:space="0" w:color="auto"/>
            </w:tcBorders>
          </w:tcPr>
          <w:p w14:paraId="21EE1453" w14:textId="7B88409D" w:rsidR="00B7534F" w:rsidRDefault="00C000C6"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458E6D19" w14:textId="27B9ABB2" w:rsidR="00B7534F" w:rsidRDefault="00C000C6" w:rsidP="00C946EF">
            <w:pPr>
              <w:rPr>
                <w:rFonts w:ascii="Arial" w:hAnsi="Arial" w:cs="Arial"/>
              </w:rPr>
            </w:pPr>
            <w:r>
              <w:rPr>
                <w:rFonts w:ascii="Arial" w:hAnsi="Arial" w:cs="Arial"/>
              </w:rPr>
              <w:t>Updated QA Metrics and Job role</w:t>
            </w:r>
          </w:p>
        </w:tc>
      </w:tr>
      <w:tr w:rsidR="00441A99" w14:paraId="22229E3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98CD785" w14:textId="251D1B19" w:rsidR="00441A99" w:rsidRDefault="00441A99" w:rsidP="00C946EF">
            <w:pPr>
              <w:rPr>
                <w:rFonts w:ascii="Arial" w:hAnsi="Arial" w:cs="Arial"/>
              </w:rPr>
            </w:pPr>
            <w:r>
              <w:rPr>
                <w:rFonts w:ascii="Arial" w:hAnsi="Arial" w:cs="Arial"/>
              </w:rPr>
              <w:t>Lewis Thresh</w:t>
            </w:r>
          </w:p>
        </w:tc>
        <w:tc>
          <w:tcPr>
            <w:tcW w:w="1165" w:type="dxa"/>
            <w:tcBorders>
              <w:top w:val="single" w:sz="4" w:space="0" w:color="auto"/>
              <w:left w:val="single" w:sz="4" w:space="0" w:color="auto"/>
              <w:bottom w:val="single" w:sz="4" w:space="0" w:color="auto"/>
              <w:right w:val="single" w:sz="4" w:space="0" w:color="auto"/>
            </w:tcBorders>
          </w:tcPr>
          <w:p w14:paraId="2B34F24B" w14:textId="271B9943" w:rsidR="00441A99" w:rsidRDefault="00441A99" w:rsidP="00C946EF">
            <w:pPr>
              <w:rPr>
                <w:rFonts w:ascii="Arial" w:hAnsi="Arial" w:cs="Arial"/>
              </w:rPr>
            </w:pPr>
            <w:r>
              <w:rPr>
                <w:rFonts w:ascii="Arial" w:hAnsi="Arial" w:cs="Arial"/>
              </w:rPr>
              <w:t>3.7</w:t>
            </w:r>
          </w:p>
        </w:tc>
        <w:tc>
          <w:tcPr>
            <w:tcW w:w="1512" w:type="dxa"/>
            <w:tcBorders>
              <w:top w:val="single" w:sz="4" w:space="0" w:color="auto"/>
              <w:left w:val="single" w:sz="4" w:space="0" w:color="auto"/>
              <w:bottom w:val="single" w:sz="4" w:space="0" w:color="auto"/>
              <w:right w:val="single" w:sz="4" w:space="0" w:color="auto"/>
            </w:tcBorders>
          </w:tcPr>
          <w:p w14:paraId="293FED28" w14:textId="68D35A4E" w:rsidR="00441A99" w:rsidRDefault="00441A99" w:rsidP="00C946EF">
            <w:pPr>
              <w:rPr>
                <w:rFonts w:ascii="Arial" w:hAnsi="Arial" w:cs="Arial"/>
              </w:rPr>
            </w:pPr>
            <w:r>
              <w:rPr>
                <w:rFonts w:ascii="Arial" w:hAnsi="Arial" w:cs="Arial"/>
              </w:rPr>
              <w:t>02/06/15</w:t>
            </w:r>
          </w:p>
        </w:tc>
        <w:tc>
          <w:tcPr>
            <w:tcW w:w="4722" w:type="dxa"/>
            <w:tcBorders>
              <w:top w:val="single" w:sz="4" w:space="0" w:color="auto"/>
              <w:left w:val="single" w:sz="4" w:space="0" w:color="auto"/>
              <w:bottom w:val="single" w:sz="4" w:space="0" w:color="auto"/>
              <w:right w:val="single" w:sz="4" w:space="0" w:color="auto"/>
            </w:tcBorders>
          </w:tcPr>
          <w:p w14:paraId="1479DD11" w14:textId="531375F5" w:rsidR="00441A99" w:rsidRDefault="00441A99" w:rsidP="00441A99">
            <w:pPr>
              <w:rPr>
                <w:rFonts w:ascii="Arial" w:hAnsi="Arial" w:cs="Arial"/>
              </w:rPr>
            </w:pPr>
            <w:r>
              <w:rPr>
                <w:rFonts w:ascii="Arial" w:hAnsi="Arial" w:cs="Arial"/>
              </w:rPr>
              <w:t>Updated QA Metrics, Job role and inserted sofia logo</w:t>
            </w:r>
          </w:p>
        </w:tc>
      </w:tr>
    </w:tbl>
    <w:p w14:paraId="54D347FA" w14:textId="77777777" w:rsidR="00267B35" w:rsidRDefault="00267B35" w:rsidP="00B7534F">
      <w:pPr>
        <w:rPr>
          <w:rFonts w:ascii="Arial" w:hAnsi="Arial" w:cs="Arial"/>
          <w:b/>
          <w:sz w:val="48"/>
          <w:szCs w:val="48"/>
          <w:u w:val="single"/>
        </w:rPr>
      </w:pPr>
    </w:p>
    <w:p w14:paraId="0CB02B80" w14:textId="46B54C4C" w:rsidR="00AC25B0" w:rsidRDefault="00AC25B0" w:rsidP="00F669F4">
      <w:pPr>
        <w:rPr>
          <w:b/>
          <w:u w:val="single"/>
        </w:rPr>
      </w:pPr>
      <w:r>
        <w:rPr>
          <w:rFonts w:ascii="Arial" w:hAnsi="Arial" w:cs="Arial"/>
          <w:b/>
          <w:sz w:val="48"/>
          <w:szCs w:val="48"/>
          <w:u w:val="single"/>
        </w:rPr>
        <w:br w:type="page"/>
      </w:r>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w:t>
      </w:r>
      <w:r>
        <w:rPr>
          <w:noProof/>
        </w:rPr>
        <w:t>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545F101B" w14:textId="013B5C7F" w:rsidR="00B61B67" w:rsidRDefault="00B61B67" w:rsidP="009200CD">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37027914" w14:textId="6CD418CC" w:rsidR="00B7534F" w:rsidRDefault="00122256" w:rsidP="00B61B67">
      <w:pPr>
        <w:jc w:val="center"/>
        <w:rPr>
          <w:rFonts w:cs="Arial"/>
        </w:rPr>
      </w:pPr>
      <w:r w:rsidRPr="004B0E70">
        <w:rPr>
          <w:rFonts w:cs="Arial"/>
        </w:rPr>
        <w:fldChar w:fldCharType="end"/>
      </w:r>
      <w:bookmarkStart w:id="0" w:name="_Toc284341237"/>
      <w:bookmarkStart w:id="1" w:name="_Toc284341302"/>
    </w:p>
    <w:p w14:paraId="1FC84392" w14:textId="77777777" w:rsidR="00B7534F" w:rsidRDefault="00B7534F">
      <w:pPr>
        <w:rPr>
          <w:rFonts w:cs="Arial"/>
        </w:rPr>
      </w:pPr>
      <w:r>
        <w:rPr>
          <w:rFonts w:cs="Arial"/>
        </w:rPr>
        <w:br w:type="page"/>
      </w:r>
    </w:p>
    <w:p w14:paraId="46CA337B" w14:textId="74EBD392" w:rsidR="00B61B67" w:rsidRPr="0071226E" w:rsidRDefault="002C0112" w:rsidP="00B61B67">
      <w:pPr>
        <w:jc w:val="center"/>
        <w:rPr>
          <w:rFonts w:ascii="Arial" w:hAnsi="Arial"/>
          <w:b/>
          <w:sz w:val="48"/>
          <w:szCs w:val="48"/>
          <w:u w:val="single"/>
        </w:rPr>
      </w:pPr>
      <w:r>
        <w:lastRenderedPageBreak/>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r w:rsidRPr="00B03080">
        <w:rPr>
          <w:rFonts w:ascii="Arial" w:hAnsi="Arial"/>
          <w:sz w:val="28"/>
          <w:szCs w:val="28"/>
        </w:rPr>
        <w:t>SWEng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r w:rsidRPr="00B03080">
        <w:rPr>
          <w:rFonts w:ascii="Arial" w:hAnsi="Arial"/>
          <w:sz w:val="28"/>
          <w:szCs w:val="28"/>
        </w:rPr>
        <w:t>sofia</w:t>
      </w:r>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Daniel Berhe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Alistair Jewers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Emmanuel Olutayo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0CA165CA" w14:textId="77777777" w:rsidR="00B7534F" w:rsidRDefault="00B7534F" w:rsidP="00B61B67"/>
    <w:p w14:paraId="26CA9D33" w14:textId="77777777" w:rsidR="00B7534F" w:rsidRDefault="00B7534F" w:rsidP="00B61B67"/>
    <w:p w14:paraId="6D201B1A" w14:textId="0FC97AA2" w:rsidR="00B7534F" w:rsidRDefault="00B7534F" w:rsidP="00B7534F">
      <w:pPr>
        <w:jc w:val="center"/>
      </w:pPr>
      <w:r>
        <w:rPr>
          <w:noProof/>
          <w:lang w:eastAsia="en-GB"/>
        </w:rPr>
        <w:drawing>
          <wp:inline distT="0" distB="0" distL="0" distR="0" wp14:anchorId="100195AA" wp14:editId="27D76098">
            <wp:extent cx="6116320" cy="2531745"/>
            <wp:effectExtent l="19050" t="19050" r="17780" b="20955"/>
            <wp:docPr id="6" name="Picture 6"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14:paraId="3F7251F3" w14:textId="77777777" w:rsidR="00B7534F" w:rsidRDefault="00B7534F">
      <w:r>
        <w:br w:type="page"/>
      </w:r>
    </w:p>
    <w:p w14:paraId="55703CEF" w14:textId="37ECC387" w:rsidR="006C05D9" w:rsidRPr="00FE6618" w:rsidRDefault="00C946EF" w:rsidP="00D30676">
      <w:pPr>
        <w:pStyle w:val="Heading1"/>
      </w:pPr>
      <w:bookmarkStart w:id="2" w:name="_Toc410931207"/>
      <w:r>
        <w:lastRenderedPageBreak/>
        <w:t xml:space="preserve"> </w:t>
      </w:r>
      <w:r w:rsidR="006C05D9" w:rsidRPr="00FE6618">
        <w:t>Intro</w:t>
      </w:r>
      <w:r w:rsidR="00F44B7E" w:rsidRPr="00FE6618">
        <w:t>duction</w:t>
      </w:r>
      <w:bookmarkEnd w:id="0"/>
      <w:bookmarkEnd w:id="1"/>
      <w:bookmarkEnd w:id="2"/>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3" w:name="_Toc410931208"/>
      <w:r w:rsidR="006C05D9" w:rsidRPr="000F2F22">
        <w:t>Company Profile</w:t>
      </w:r>
      <w:bookmarkEnd w:id="3"/>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4" w:name="_Toc410931209"/>
      <w:r w:rsidR="000F2F22" w:rsidRPr="0009640D">
        <w:t>Vision</w:t>
      </w:r>
      <w:bookmarkEnd w:id="4"/>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5" w:name="_Toc284341303"/>
      <w:r>
        <w:t xml:space="preserve"> </w:t>
      </w:r>
      <w:bookmarkStart w:id="6" w:name="_Toc410931210"/>
      <w:r w:rsidR="006C05D9" w:rsidRPr="00FE6618">
        <w:t>Jobs and Responsibilities</w:t>
      </w:r>
      <w:bookmarkEnd w:id="5"/>
      <w:bookmarkEnd w:id="6"/>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7" w:name="_Toc410931211"/>
      <w:r w:rsidR="00A44153">
        <w:t>Organis</w:t>
      </w:r>
      <w:r w:rsidR="00A44153" w:rsidRPr="000F2F22">
        <w:t>ation</w:t>
      </w:r>
      <w:r w:rsidR="006C05D9" w:rsidRPr="000F2F22">
        <w:t xml:space="preserve"> structures</w:t>
      </w:r>
      <w:bookmarkEnd w:id="7"/>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lastRenderedPageBreak/>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8" w:name="_Toc284341304"/>
      <w:r>
        <w:t xml:space="preserve"> </w:t>
      </w:r>
      <w:bookmarkStart w:id="9" w:name="_Toc410931212"/>
      <w:r w:rsidR="006C05D9" w:rsidRPr="00AD46AD">
        <w:t>Job Roles</w:t>
      </w:r>
      <w:bookmarkEnd w:id="8"/>
      <w:bookmarkEnd w:id="9"/>
    </w:p>
    <w:p w14:paraId="0119C4E1" w14:textId="364DC140" w:rsidR="00ED6107" w:rsidRPr="00293129" w:rsidRDefault="00ED6107" w:rsidP="002C0112">
      <w:pPr>
        <w:pStyle w:val="Heading3"/>
      </w:pPr>
      <w:r w:rsidRPr="00AD46AD">
        <w:t xml:space="preserve"> </w:t>
      </w:r>
      <w:bookmarkStart w:id="10" w:name="_Toc410931213"/>
      <w:r w:rsidRPr="00AD46AD">
        <w:t>Project Manager – Alex Cash</w:t>
      </w:r>
      <w:bookmarkEnd w:id="10"/>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lastRenderedPageBreak/>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1" w:name="_Toc410931214"/>
      <w:r w:rsidR="004E5FD5" w:rsidRPr="00AD46AD">
        <w:t xml:space="preserve">Lead Software Developer </w:t>
      </w:r>
      <w:r w:rsidRPr="00AD46AD">
        <w:t>- Alistair Jewers</w:t>
      </w:r>
      <w:bookmarkEnd w:id="11"/>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Develop the software design at the beginning of each iteration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of each iteration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Monitor and coordinate the implementation process during each iteration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Well defined set of functionalities chosen from the specification for each iteration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56CFE414" w14:textId="64222376" w:rsidR="004E5FD5" w:rsidRPr="00AD46AD"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445BDD1E" w14:textId="77777777" w:rsidR="004E5FD5" w:rsidRDefault="004E5FD5" w:rsidP="00C96016">
      <w:pPr>
        <w:rPr>
          <w:rFonts w:ascii="Arial" w:hAnsi="Arial" w:cs="Arial"/>
          <w:b/>
          <w:sz w:val="32"/>
        </w:rPr>
      </w:pPr>
    </w:p>
    <w:p w14:paraId="6BE3A3E2" w14:textId="77777777" w:rsidR="002C0112" w:rsidRDefault="002C0112" w:rsidP="00C96016">
      <w:pPr>
        <w:rPr>
          <w:rFonts w:ascii="Arial" w:hAnsi="Arial" w:cs="Arial"/>
          <w:b/>
          <w:sz w:val="32"/>
        </w:rPr>
      </w:pPr>
    </w:p>
    <w:p w14:paraId="1712F4DD" w14:textId="77777777" w:rsidR="002C0112" w:rsidRDefault="002C0112" w:rsidP="00C96016">
      <w:pPr>
        <w:rPr>
          <w:rFonts w:ascii="Arial" w:hAnsi="Arial" w:cs="Arial"/>
          <w:b/>
          <w:sz w:val="32"/>
        </w:rPr>
      </w:pP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lastRenderedPageBreak/>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lastRenderedPageBreak/>
              <w:t>Features implemented vs features planned</w:t>
            </w:r>
          </w:p>
        </w:tc>
        <w:tc>
          <w:tcPr>
            <w:tcW w:w="4621" w:type="dxa"/>
          </w:tcPr>
          <w:p w14:paraId="6EA46436" w14:textId="238064A2" w:rsidR="004E5FD5" w:rsidRPr="00AD46AD" w:rsidRDefault="004E5FD5" w:rsidP="00D230FB">
            <w:pPr>
              <w:rPr>
                <w:rFonts w:ascii="Arial" w:hAnsi="Arial" w:cs="Arial"/>
                <w:sz w:val="24"/>
              </w:rPr>
            </w:pPr>
            <w:r w:rsidRPr="00AD46AD">
              <w:rPr>
                <w:rFonts w:ascii="Arial" w:hAnsi="Arial" w:cs="Arial"/>
                <w:sz w:val="24"/>
              </w:rPr>
              <w:t>Compare the list of finished and tested features to the original set of required and potential features.</w:t>
            </w:r>
            <w:r w:rsidR="00D230FB">
              <w:rPr>
                <w:rFonts w:ascii="Arial" w:hAnsi="Arial" w:cs="Arial"/>
                <w:sz w:val="24"/>
              </w:rPr>
              <w:t xml:space="preserve"> This comparison should be made during each iteration, for that iteration’s feature set.</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t>Time spent coding vs planned.</w:t>
            </w:r>
          </w:p>
        </w:tc>
        <w:tc>
          <w:tcPr>
            <w:tcW w:w="4621" w:type="dxa"/>
          </w:tcPr>
          <w:p w14:paraId="18C1CD2A" w14:textId="727E379F" w:rsidR="004E5FD5" w:rsidRPr="00AD46AD" w:rsidRDefault="004E5FD5" w:rsidP="000103DC">
            <w:pPr>
              <w:rPr>
                <w:rFonts w:ascii="Arial" w:hAnsi="Arial" w:cs="Arial"/>
                <w:sz w:val="24"/>
              </w:rPr>
            </w:pPr>
            <w:r w:rsidRPr="00AD46AD">
              <w:rPr>
                <w:rFonts w:ascii="Arial" w:hAnsi="Arial" w:cs="Arial"/>
                <w:sz w:val="24"/>
              </w:rPr>
              <w:t>Track the start and end of the coding process</w:t>
            </w:r>
            <w:r w:rsidR="000103DC">
              <w:rPr>
                <w:rFonts w:ascii="Arial" w:hAnsi="Arial" w:cs="Arial"/>
                <w:sz w:val="24"/>
              </w:rPr>
              <w:t xml:space="preserve"> during each iteration</w:t>
            </w:r>
            <w:r w:rsidRPr="00AD46AD">
              <w:rPr>
                <w:rFonts w:ascii="Arial" w:hAnsi="Arial" w:cs="Arial"/>
                <w:sz w:val="24"/>
              </w:rPr>
              <w:t>.</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133F55CE" w:rsidR="004E5FD5" w:rsidRPr="00AD46AD" w:rsidRDefault="004E5FD5" w:rsidP="000103DC">
            <w:pPr>
              <w:rPr>
                <w:rFonts w:ascii="Arial" w:hAnsi="Arial" w:cs="Arial"/>
                <w:sz w:val="24"/>
              </w:rPr>
            </w:pPr>
            <w:r w:rsidRPr="00AD46AD">
              <w:rPr>
                <w:rFonts w:ascii="Arial" w:hAnsi="Arial" w:cs="Arial"/>
                <w:sz w:val="24"/>
              </w:rPr>
              <w:t xml:space="preserve">Use bug or issue tracking software to maintain a list of all bugs that have been identified and whether they have been fixed and tested. </w:t>
            </w:r>
            <w:r w:rsidR="000103DC">
              <w:rPr>
                <w:rFonts w:ascii="Arial" w:hAnsi="Arial" w:cs="Arial"/>
                <w:sz w:val="24"/>
              </w:rPr>
              <w:t>Bugs should be assigned to relevant people for fixing.</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2" w:name="_Toc410931215"/>
      <w:r w:rsidRPr="00AD46AD">
        <w:t xml:space="preserve">Lead Software Tester - </w:t>
      </w:r>
      <w:r w:rsidR="00ED6107" w:rsidRPr="00AD46AD">
        <w:t>Sam Raeburn</w:t>
      </w:r>
      <w:bookmarkEnd w:id="12"/>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37FEAE93" w14:textId="77777777" w:rsidR="00BC2493" w:rsidRPr="00AD46AD" w:rsidRDefault="00BC2493" w:rsidP="00BC2493">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Pr="00A347F4">
        <w:rPr>
          <w:rFonts w:ascii="Arial" w:hAnsi="Arial" w:cs="Arial"/>
          <w:sz w:val="28"/>
        </w:rPr>
        <w:t>s o f i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Pr>
          <w:rFonts w:ascii="Arial" w:hAnsi="Arial" w:cs="Arial"/>
        </w:rPr>
        <w:t>ftware. Testing GANTT</w:t>
      </w:r>
      <w:r w:rsidRPr="00AD46AD">
        <w:rPr>
          <w:rFonts w:ascii="Arial" w:hAnsi="Arial" w:cs="Arial"/>
        </w:rPr>
        <w:t xml:space="preserve"> charts should be produced to guide the testing and should be adhered to at all times, an exampl</w:t>
      </w:r>
      <w:r>
        <w:rPr>
          <w:rFonts w:ascii="Arial" w:hAnsi="Arial" w:cs="Arial"/>
        </w:rPr>
        <w:t>e of a GANTT chart is shown in A</w:t>
      </w:r>
      <w:r w:rsidRPr="00AD46AD">
        <w:rPr>
          <w:rFonts w:ascii="Arial" w:hAnsi="Arial" w:cs="Arial"/>
        </w:rPr>
        <w:t>ppendix</w:t>
      </w:r>
      <w:r>
        <w:rPr>
          <w:rFonts w:ascii="Arial" w:hAnsi="Arial" w:cs="Arial"/>
        </w:rPr>
        <w:t xml:space="preserve"> A. </w:t>
      </w:r>
      <w:r w:rsidRPr="00AD46AD">
        <w:rPr>
          <w:rFonts w:ascii="Arial" w:hAnsi="Arial" w:cs="Arial"/>
        </w:rPr>
        <w:t xml:space="preserve">Test reports should be created by the Lead Software Tester and completed by any member of staff involved with </w:t>
      </w:r>
      <w:r>
        <w:rPr>
          <w:rFonts w:ascii="Arial" w:hAnsi="Arial" w:cs="Arial"/>
        </w:rPr>
        <w:t>testing</w:t>
      </w:r>
      <w:r w:rsidRPr="00AD46AD">
        <w:rPr>
          <w:rFonts w:ascii="Arial" w:hAnsi="Arial" w:cs="Arial"/>
        </w:rPr>
        <w:t xml:space="preserve">. An example </w:t>
      </w:r>
      <w:r>
        <w:rPr>
          <w:rFonts w:ascii="Arial" w:hAnsi="Arial" w:cs="Arial"/>
        </w:rPr>
        <w:t>of a testing sheet is shown in A</w:t>
      </w:r>
      <w:r w:rsidRPr="00AD46AD">
        <w:rPr>
          <w:rFonts w:ascii="Arial" w:hAnsi="Arial" w:cs="Arial"/>
        </w:rPr>
        <w:t xml:space="preserve">ppendix </w:t>
      </w:r>
      <w:r>
        <w:rPr>
          <w:rFonts w:ascii="Arial" w:hAnsi="Arial" w:cs="Arial"/>
        </w:rPr>
        <w:t xml:space="preserve">A. </w:t>
      </w:r>
      <w:r w:rsidRPr="00AD46AD">
        <w:rPr>
          <w:rFonts w:ascii="Arial" w:hAnsi="Arial" w:cs="Arial"/>
        </w:rPr>
        <w:t>The bulk of the Lead Software Testers’ work will come during the last two stages of each iteration, the implementation and testing st</w:t>
      </w:r>
      <w:r>
        <w:rPr>
          <w:rFonts w:ascii="Arial" w:hAnsi="Arial" w:cs="Arial"/>
        </w:rPr>
        <w:t xml:space="preserve">age and the verification stage. </w:t>
      </w:r>
      <w:r w:rsidRPr="00AD46AD">
        <w:rPr>
          <w:rFonts w:ascii="Arial" w:hAnsi="Arial" w:cs="Arial"/>
        </w:rPr>
        <w:t>The fundamental responsibilities of the Lead Software Tester are:</w:t>
      </w:r>
    </w:p>
    <w:p w14:paraId="407C00EA"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703BDDBB"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43B64F23"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r>
        <w:rPr>
          <w:rFonts w:ascii="Arial" w:hAnsi="Arial" w:cs="Arial"/>
        </w:rPr>
        <w:t>GANTT</w:t>
      </w:r>
      <w:r w:rsidRPr="00AD46AD">
        <w:rPr>
          <w:rFonts w:ascii="Arial" w:hAnsi="Arial" w:cs="Arial"/>
        </w:rPr>
        <w:t xml:space="preserve"> chart.</w:t>
      </w:r>
    </w:p>
    <w:p w14:paraId="4406C376"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52856639" w14:textId="77777777" w:rsidR="00BC2493" w:rsidRPr="00421FFE"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Pr>
          <w:rFonts w:ascii="Arial" w:hAnsi="Arial" w:cs="Arial"/>
        </w:rPr>
        <w:t>m members by means test reports</w:t>
      </w:r>
    </w:p>
    <w:p w14:paraId="62AF892C" w14:textId="77777777" w:rsidR="00BC2493" w:rsidRDefault="00BC2493" w:rsidP="00BC2493">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lastRenderedPageBreak/>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Issue occurs in software but it is not 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t>Arrange a meeting with the Lead Software 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BC2493" w:rsidRPr="00AD46AD" w14:paraId="737B0199" w14:textId="77777777" w:rsidTr="00B7534F">
        <w:tc>
          <w:tcPr>
            <w:tcW w:w="4674" w:type="dxa"/>
            <w:shd w:val="clear" w:color="auto" w:fill="BFBFBF" w:themeFill="background1" w:themeFillShade="BF"/>
          </w:tcPr>
          <w:p w14:paraId="396658AF" w14:textId="77777777" w:rsidR="00BC2493" w:rsidRDefault="00BC2493" w:rsidP="00B7534F">
            <w:pPr>
              <w:rPr>
                <w:rFonts w:ascii="Arial" w:hAnsi="Arial" w:cs="Arial"/>
                <w:b/>
                <w:sz w:val="24"/>
                <w:szCs w:val="24"/>
              </w:rPr>
            </w:pPr>
            <w:r w:rsidRPr="00AD46AD">
              <w:rPr>
                <w:rFonts w:ascii="Arial" w:hAnsi="Arial" w:cs="Arial"/>
                <w:b/>
                <w:sz w:val="24"/>
                <w:szCs w:val="24"/>
              </w:rPr>
              <w:t>Metric</w:t>
            </w:r>
          </w:p>
          <w:p w14:paraId="26650DD0" w14:textId="77777777" w:rsidR="00BC2493" w:rsidRPr="00AD46AD" w:rsidRDefault="00BC2493" w:rsidP="00B7534F">
            <w:pPr>
              <w:rPr>
                <w:rFonts w:ascii="Arial" w:hAnsi="Arial" w:cs="Arial"/>
                <w:b/>
                <w:sz w:val="24"/>
                <w:szCs w:val="24"/>
              </w:rPr>
            </w:pPr>
          </w:p>
        </w:tc>
        <w:tc>
          <w:tcPr>
            <w:tcW w:w="4924" w:type="dxa"/>
            <w:shd w:val="clear" w:color="auto" w:fill="BFBFBF" w:themeFill="background1" w:themeFillShade="BF"/>
          </w:tcPr>
          <w:p w14:paraId="0DCFAF0B" w14:textId="77777777" w:rsidR="00BC2493" w:rsidRPr="00AD46AD" w:rsidRDefault="00BC2493" w:rsidP="00B7534F">
            <w:pPr>
              <w:rPr>
                <w:rFonts w:ascii="Arial" w:hAnsi="Arial" w:cs="Arial"/>
                <w:b/>
                <w:sz w:val="24"/>
                <w:szCs w:val="24"/>
              </w:rPr>
            </w:pPr>
            <w:r w:rsidRPr="000A0212">
              <w:rPr>
                <w:rFonts w:ascii="Arial" w:hAnsi="Arial" w:cs="Arial"/>
                <w:b/>
                <w:sz w:val="24"/>
              </w:rPr>
              <w:t>Measurement</w:t>
            </w:r>
          </w:p>
        </w:tc>
      </w:tr>
      <w:tr w:rsidR="00BC2493" w:rsidRPr="00AD46AD" w14:paraId="561DBB24" w14:textId="77777777" w:rsidTr="00B7534F">
        <w:tc>
          <w:tcPr>
            <w:tcW w:w="4674" w:type="dxa"/>
          </w:tcPr>
          <w:p w14:paraId="50F94B29" w14:textId="77777777" w:rsidR="00BC2493" w:rsidRPr="00AD46AD" w:rsidRDefault="00BC2493" w:rsidP="00B7534F">
            <w:pPr>
              <w:rPr>
                <w:rFonts w:ascii="Arial" w:hAnsi="Arial" w:cs="Arial"/>
                <w:sz w:val="24"/>
                <w:szCs w:val="24"/>
              </w:rPr>
            </w:pPr>
            <w:r>
              <w:rPr>
                <w:rFonts w:ascii="Arial" w:hAnsi="Arial" w:cs="Arial"/>
                <w:sz w:val="24"/>
                <w:szCs w:val="24"/>
              </w:rPr>
              <w:t>Features implemented vs features tested.</w:t>
            </w:r>
          </w:p>
        </w:tc>
        <w:tc>
          <w:tcPr>
            <w:tcW w:w="4924" w:type="dxa"/>
          </w:tcPr>
          <w:p w14:paraId="06C5320C" w14:textId="77777777" w:rsidR="00BC2493" w:rsidRPr="00AD46AD" w:rsidRDefault="00BC2493" w:rsidP="00B7534F">
            <w:pPr>
              <w:rPr>
                <w:rFonts w:ascii="Arial" w:hAnsi="Arial" w:cs="Arial"/>
                <w:sz w:val="24"/>
                <w:szCs w:val="24"/>
              </w:rPr>
            </w:pPr>
            <w:r>
              <w:rPr>
                <w:rFonts w:ascii="Arial" w:hAnsi="Arial" w:cs="Arial"/>
                <w:sz w:val="24"/>
                <w:szCs w:val="24"/>
              </w:rPr>
              <w:t>Compare list of features with list of features tested obtained from test reports.</w:t>
            </w:r>
          </w:p>
        </w:tc>
      </w:tr>
      <w:tr w:rsidR="00BC2493" w:rsidRPr="00AD46AD" w14:paraId="2EAF1B9F" w14:textId="77777777" w:rsidTr="00B7534F">
        <w:tc>
          <w:tcPr>
            <w:tcW w:w="4674" w:type="dxa"/>
          </w:tcPr>
          <w:p w14:paraId="4DA14A8A" w14:textId="77777777" w:rsidR="00BC2493" w:rsidRPr="00AD46AD" w:rsidRDefault="00BC2493" w:rsidP="00B7534F">
            <w:pPr>
              <w:rPr>
                <w:rFonts w:ascii="Arial" w:hAnsi="Arial" w:cs="Arial"/>
                <w:sz w:val="24"/>
                <w:szCs w:val="24"/>
              </w:rPr>
            </w:pPr>
            <w:r>
              <w:rPr>
                <w:rFonts w:ascii="Arial" w:hAnsi="Arial" w:cs="Arial"/>
                <w:sz w:val="24"/>
                <w:szCs w:val="24"/>
              </w:rPr>
              <w:t>Software modules vs test reports.</w:t>
            </w:r>
          </w:p>
        </w:tc>
        <w:tc>
          <w:tcPr>
            <w:tcW w:w="4924" w:type="dxa"/>
          </w:tcPr>
          <w:p w14:paraId="3FB570A4" w14:textId="77777777" w:rsidR="00BC2493" w:rsidRPr="00AD46AD" w:rsidRDefault="00BC2493" w:rsidP="00B7534F">
            <w:pPr>
              <w:rPr>
                <w:rFonts w:ascii="Arial" w:hAnsi="Arial" w:cs="Arial"/>
                <w:sz w:val="24"/>
                <w:szCs w:val="24"/>
              </w:rPr>
            </w:pPr>
            <w:r>
              <w:rPr>
                <w:rFonts w:ascii="Arial" w:hAnsi="Arial" w:cs="Arial"/>
                <w:sz w:val="24"/>
                <w:szCs w:val="24"/>
              </w:rPr>
              <w:t xml:space="preserve">Compare the amount of modules created to the amount of distinct test reports. </w:t>
            </w:r>
          </w:p>
        </w:tc>
      </w:tr>
      <w:tr w:rsidR="00BC2493" w:rsidRPr="00AD46AD" w14:paraId="029DE1D4" w14:textId="77777777" w:rsidTr="00B7534F">
        <w:tc>
          <w:tcPr>
            <w:tcW w:w="4674" w:type="dxa"/>
          </w:tcPr>
          <w:p w14:paraId="0EC366A6" w14:textId="77777777" w:rsidR="00BC2493" w:rsidRPr="00AD46AD" w:rsidRDefault="00BC2493" w:rsidP="00B7534F">
            <w:pPr>
              <w:rPr>
                <w:rFonts w:ascii="Arial" w:hAnsi="Arial" w:cs="Arial"/>
                <w:sz w:val="24"/>
                <w:szCs w:val="24"/>
              </w:rPr>
            </w:pPr>
            <w:r>
              <w:rPr>
                <w:rFonts w:ascii="Arial" w:hAnsi="Arial" w:cs="Arial"/>
                <w:sz w:val="24"/>
                <w:szCs w:val="24"/>
              </w:rPr>
              <w:t>Changes due to bugs vs test failures</w:t>
            </w:r>
          </w:p>
        </w:tc>
        <w:tc>
          <w:tcPr>
            <w:tcW w:w="4924" w:type="dxa"/>
          </w:tcPr>
          <w:p w14:paraId="7945B782" w14:textId="77777777" w:rsidR="00BC2493" w:rsidRPr="00AD46AD" w:rsidRDefault="00BC2493" w:rsidP="00B7534F">
            <w:pPr>
              <w:rPr>
                <w:rFonts w:ascii="Arial" w:hAnsi="Arial" w:cs="Arial"/>
                <w:sz w:val="24"/>
                <w:szCs w:val="24"/>
              </w:rPr>
            </w:pPr>
            <w:r>
              <w:rPr>
                <w:rFonts w:ascii="Arial" w:hAnsi="Arial" w:cs="Arial"/>
                <w:sz w:val="24"/>
                <w:szCs w:val="24"/>
              </w:rPr>
              <w:t>Failures in testing should result in a change in code.</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3" w:name="_Toc410931216"/>
      <w:r w:rsidRPr="00AD46AD">
        <w:t xml:space="preserve">Contracts and Documentation Manager - </w:t>
      </w:r>
      <w:r w:rsidR="00ED6107" w:rsidRPr="00AD46AD">
        <w:t>Calum Armstrong</w:t>
      </w:r>
      <w:bookmarkEnd w:id="13"/>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56787F53"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 xml:space="preserve">Throughout software development many different documents will be produced by each employee at the company. It is important these documents are suitably filed and available to access by others. The Documents Manager should take responsibility for </w:t>
      </w:r>
      <w:r w:rsidR="00C12462">
        <w:rPr>
          <w:rFonts w:ascii="Arial" w:hAnsi="Arial"/>
        </w:rPr>
        <w:t>organizing all</w:t>
      </w:r>
      <w:r w:rsidRPr="00AD46AD">
        <w:rPr>
          <w:rFonts w:ascii="Arial" w:hAnsi="Arial"/>
        </w:rPr>
        <w:t xml:space="preserve"> documentation produced and ensuring that it is accessible to whoever requires it.</w:t>
      </w:r>
      <w:r w:rsidR="00B7534F">
        <w:rPr>
          <w:rFonts w:ascii="Arial" w:hAnsi="Arial"/>
        </w:rPr>
        <w:t xml:space="preserve"> </w:t>
      </w:r>
      <w:r w:rsidR="00C12462">
        <w:rPr>
          <w:rFonts w:ascii="Arial" w:hAnsi="Arial"/>
        </w:rPr>
        <w:t>When made publically available,</w:t>
      </w:r>
      <w:r w:rsidR="00B7534F">
        <w:rPr>
          <w:rFonts w:ascii="Arial" w:hAnsi="Arial"/>
        </w:rPr>
        <w:t xml:space="preserve"> they should </w:t>
      </w:r>
      <w:r w:rsidR="00C12462">
        <w:rPr>
          <w:rFonts w:ascii="Arial" w:hAnsi="Arial"/>
        </w:rPr>
        <w:t>also be archiving</w:t>
      </w:r>
      <w:r w:rsidR="00B7534F">
        <w:rPr>
          <w:rFonts w:ascii="Arial" w:hAnsi="Arial"/>
        </w:rPr>
        <w:t xml:space="preserve"> old versions of</w:t>
      </w:r>
      <w:r w:rsidR="00C12462">
        <w:rPr>
          <w:rFonts w:ascii="Arial" w:hAnsi="Arial"/>
        </w:rPr>
        <w:t xml:space="preserve"> documents and make these easily accessible</w:t>
      </w:r>
      <w:r w:rsidRPr="00AD46AD">
        <w:rPr>
          <w:rFonts w:ascii="Arial" w:hAnsi="Arial"/>
        </w:rPr>
        <w:t>. Minutes should be taken for every meeting and suitably archived to monitor progress.</w:t>
      </w:r>
      <w:r w:rsidR="00C12462">
        <w:rPr>
          <w:rFonts w:ascii="Arial" w:hAnsi="Arial"/>
        </w:rPr>
        <w:t xml:space="preserve"> These should ideally be taken by the documents manager, however if this is not possible, a substitute should be made.</w:t>
      </w:r>
      <w:r w:rsidRPr="00AD46AD">
        <w:rPr>
          <w:rFonts w:ascii="Arial" w:hAnsi="Arial"/>
        </w:rPr>
        <w:t xml:space="preserve"> Responsibility should also be </w:t>
      </w:r>
      <w:r w:rsidRPr="00AD46AD">
        <w:rPr>
          <w:rFonts w:ascii="Arial" w:hAnsi="Arial"/>
        </w:rPr>
        <w:lastRenderedPageBreak/>
        <w:t>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minutes at each company meeting and provide actions for employees and a result</w:t>
      </w:r>
    </w:p>
    <w:p w14:paraId="6A22E045" w14:textId="0371265B" w:rsidR="00C12462"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track of the progress made on each action</w:t>
      </w:r>
    </w:p>
    <w:p w14:paraId="26D927D5" w14:textId="73D9E7C0" w:rsidR="00C12462"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an up to date register of meeting attendance</w:t>
      </w:r>
    </w:p>
    <w:p w14:paraId="64073DAF" w14:textId="54307416" w:rsidR="004E5FD5"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 xml:space="preserve">Organize </w:t>
      </w:r>
      <w:r w:rsidR="004E5FD5" w:rsidRPr="00AD46AD">
        <w:rPr>
          <w:rFonts w:ascii="Arial" w:hAnsi="Arial"/>
        </w:rPr>
        <w:t>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54629536"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Archive</w:t>
      </w:r>
      <w:r w:rsidR="00C12462">
        <w:rPr>
          <w:rFonts w:ascii="Arial" w:hAnsi="Arial"/>
        </w:rPr>
        <w:t xml:space="preserve"> all documentation in a company-</w:t>
      </w:r>
      <w:r w:rsidRPr="00AD46AD">
        <w:rPr>
          <w:rFonts w:ascii="Arial" w:hAnsi="Arial"/>
        </w:rPr>
        <w:t>wide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4CFB9228"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Request and verify time sheets from employees on a weekly basis and </w:t>
      </w:r>
      <w:r w:rsidR="00C12462">
        <w:rPr>
          <w:rFonts w:ascii="Arial" w:hAnsi="Arial"/>
        </w:rPr>
        <w:t>update payroll</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4" w:name="_Toc284341238"/>
            <w:bookmarkStart w:id="15" w:name="_Toc284341305"/>
            <w:r w:rsidRPr="002A25AC">
              <w:rPr>
                <w:rFonts w:ascii="Arial" w:hAnsi="Arial" w:cs="Arial"/>
                <w:b/>
              </w:rPr>
              <w:t>Risk</w:t>
            </w:r>
            <w:bookmarkEnd w:id="14"/>
            <w:bookmarkEnd w:id="15"/>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6" w:name="_Toc284341240"/>
            <w:bookmarkStart w:id="17" w:name="_Toc284341307"/>
            <w:r w:rsidRPr="002A25AC">
              <w:rPr>
                <w:rFonts w:ascii="Arial" w:hAnsi="Arial" w:cs="Arial"/>
                <w:b/>
              </w:rPr>
              <w:t>Metric</w:t>
            </w:r>
            <w:bookmarkEnd w:id="16"/>
            <w:bookmarkEnd w:id="17"/>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492F4D9C"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Contractual errors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02E609B3"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of amendments made to contracts, or employee dissatisfaction as a result of a missing clause causing problems in code integration / implementation</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lastRenderedPageBreak/>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099C94A2"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r w:rsidR="00C12462">
              <w:rPr>
                <w:rFonts w:ascii="Arial" w:hAnsi="Arial"/>
              </w:rPr>
              <w:t xml:space="preserve"> not made publically available</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r w:rsidR="00C12462" w:rsidRPr="00AD46AD" w14:paraId="4597D852"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A8B3A5" w14:textId="6D528E83"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Document archiving</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F009D1B" w14:textId="60565474"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documents that became corrupted / were lost and were unrecoverable due to a lack of backups</w:t>
            </w:r>
          </w:p>
        </w:tc>
      </w:tr>
    </w:tbl>
    <w:p w14:paraId="66A5738F" w14:textId="77777777" w:rsidR="004E5FD5" w:rsidRPr="00AD46AD" w:rsidRDefault="004E5FD5" w:rsidP="00C96016">
      <w:pPr>
        <w:rPr>
          <w:rFonts w:ascii="Arial" w:hAnsi="Arial" w:cs="Arial"/>
          <w:b/>
        </w:rPr>
      </w:pPr>
    </w:p>
    <w:p w14:paraId="661F94B4" w14:textId="77777777" w:rsidR="004E5FD5" w:rsidRPr="00AD46AD" w:rsidRDefault="004E5FD5" w:rsidP="00C96016">
      <w:pPr>
        <w:rPr>
          <w:rFonts w:ascii="Arial" w:hAnsi="Arial" w:cs="Arial"/>
          <w:b/>
          <w:sz w:val="32"/>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t xml:space="preserve"> </w:t>
      </w:r>
      <w:bookmarkStart w:id="18" w:name="_Toc410931217"/>
      <w:r w:rsidR="00BA4AF8" w:rsidRPr="00AD46AD">
        <w:t xml:space="preserve">Specialist Software Developer - </w:t>
      </w:r>
      <w:r w:rsidR="00ED6107" w:rsidRPr="00AD46AD">
        <w:t>Daniel Berhe</w:t>
      </w:r>
      <w:bookmarkEnd w:id="18"/>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78DADDB9" w14:textId="033E57BC" w:rsidR="00B50F0B" w:rsidRPr="00AD46AD" w:rsidRDefault="00B50F0B" w:rsidP="00B50F0B">
      <w:pPr>
        <w:pStyle w:val="ListParagraph"/>
        <w:numPr>
          <w:ilvl w:val="0"/>
          <w:numId w:val="8"/>
        </w:numPr>
        <w:spacing w:line="276" w:lineRule="auto"/>
        <w:jc w:val="both"/>
        <w:rPr>
          <w:rFonts w:ascii="Arial" w:hAnsi="Arial" w:cs="Arial"/>
        </w:rPr>
      </w:pPr>
      <w:r w:rsidRPr="00B50F0B">
        <w:rPr>
          <w:rFonts w:ascii="Arial" w:hAnsi="Arial"/>
        </w:rPr>
        <w:t>Help</w:t>
      </w:r>
      <w:r w:rsidRPr="00B50F0B">
        <w:rPr>
          <w:rFonts w:ascii="Arial" w:hAnsi="Arial" w:cs="Arial"/>
        </w:rPr>
        <w:t xml:space="preserve"> </w:t>
      </w:r>
      <w:r>
        <w:rPr>
          <w:rFonts w:ascii="Arial" w:hAnsi="Arial" w:cs="Arial"/>
        </w:rPr>
        <w:t>m</w:t>
      </w:r>
      <w:r w:rsidRPr="00AD46AD">
        <w:rPr>
          <w:rFonts w:ascii="Arial" w:hAnsi="Arial" w:cs="Arial"/>
        </w:rPr>
        <w:t xml:space="preserve">onitor and coordinate the implementation process </w:t>
      </w:r>
      <w:r>
        <w:rPr>
          <w:rFonts w:ascii="Arial" w:hAnsi="Arial" w:cs="Arial"/>
        </w:rPr>
        <w:t>alongside the Lead Software Developer.</w:t>
      </w:r>
    </w:p>
    <w:p w14:paraId="0835CBB7" w14:textId="5B8783DF" w:rsidR="00BA4AF8" w:rsidRPr="00B50F0B" w:rsidRDefault="00BA4AF8" w:rsidP="00EE439C">
      <w:pPr>
        <w:pStyle w:val="ListParagraph"/>
        <w:numPr>
          <w:ilvl w:val="0"/>
          <w:numId w:val="13"/>
        </w:numPr>
        <w:ind w:left="709"/>
        <w:jc w:val="both"/>
        <w:rPr>
          <w:rFonts w:ascii="Arial" w:hAnsi="Arial"/>
        </w:rPr>
      </w:pPr>
      <w:r w:rsidRPr="00B50F0B">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7B2589BD" w14:textId="5107E363" w:rsidR="00BA4AF8" w:rsidRPr="00AD46AD" w:rsidRDefault="00BA4AF8" w:rsidP="00B50F0B">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42E5A11A" w14:textId="0C4B0033" w:rsidR="00852A65" w:rsidRPr="00852A65" w:rsidRDefault="00EE439C" w:rsidP="00852A65">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 xml:space="preserve">Ensure coding styles agreed beforehand are </w:t>
            </w:r>
            <w:r w:rsidRPr="00AD46AD">
              <w:rPr>
                <w:rFonts w:ascii="Arial" w:hAnsi="Arial"/>
              </w:rPr>
              <w:lastRenderedPageBreak/>
              <w:t>followed by all software developers.</w:t>
            </w:r>
          </w:p>
        </w:tc>
      </w:tr>
    </w:tbl>
    <w:p w14:paraId="27685017" w14:textId="77777777" w:rsidR="00BA4AF8" w:rsidRDefault="00BA4AF8" w:rsidP="00C96016">
      <w:pPr>
        <w:rPr>
          <w:rFonts w:ascii="Arial" w:hAnsi="Arial" w:cs="Arial"/>
          <w:b/>
        </w:rPr>
      </w:pPr>
    </w:p>
    <w:p w14:paraId="6BC6C073" w14:textId="77777777" w:rsidR="00EE439C" w:rsidRDefault="00EE439C" w:rsidP="00C96016">
      <w:pPr>
        <w:rPr>
          <w:rFonts w:ascii="Arial" w:hAnsi="Arial" w:cs="Arial"/>
          <w:b/>
        </w:rPr>
      </w:pPr>
    </w:p>
    <w:p w14:paraId="6E189477" w14:textId="77777777" w:rsidR="00EE439C" w:rsidRDefault="00EE439C" w:rsidP="00C96016">
      <w:pPr>
        <w:rPr>
          <w:rFonts w:ascii="Arial" w:hAnsi="Arial" w:cs="Arial"/>
          <w:b/>
        </w:rPr>
      </w:pPr>
    </w:p>
    <w:p w14:paraId="400479D0" w14:textId="77777777" w:rsidR="00EE439C" w:rsidRDefault="00EE439C" w:rsidP="00C96016">
      <w:pPr>
        <w:rPr>
          <w:rFonts w:ascii="Arial" w:hAnsi="Arial" w:cs="Arial"/>
          <w:b/>
        </w:rPr>
      </w:pPr>
    </w:p>
    <w:p w14:paraId="06C1FFA6" w14:textId="77777777" w:rsidR="00EE439C" w:rsidRPr="00AD46AD" w:rsidRDefault="00EE439C" w:rsidP="00C96016">
      <w:pPr>
        <w:rPr>
          <w:rFonts w:ascii="Arial" w:hAnsi="Arial" w:cs="Arial"/>
          <w:b/>
        </w:rPr>
      </w:pPr>
    </w:p>
    <w:p w14:paraId="7D96D5D7" w14:textId="02DA68CD" w:rsidR="00BA4AF8" w:rsidRDefault="00EE439C" w:rsidP="00C96016">
      <w:pPr>
        <w:pStyle w:val="Heading4"/>
      </w:pPr>
      <w:r>
        <w:t xml:space="preserve"> </w:t>
      </w:r>
      <w:r w:rsidR="00BA4AF8" w:rsidRPr="00AD46AD">
        <w:t>QA Metrics</w:t>
      </w:r>
    </w:p>
    <w:p w14:paraId="2A1DFD52" w14:textId="77777777" w:rsidR="00852A65" w:rsidRPr="00852A65" w:rsidRDefault="00852A65" w:rsidP="00852A65"/>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9C465C" w:rsidRPr="00AD46AD" w14:paraId="5F4F0385" w14:textId="77777777" w:rsidTr="00EE439C">
        <w:trPr>
          <w:jc w:val="center"/>
        </w:trPr>
        <w:tc>
          <w:tcPr>
            <w:tcW w:w="4060" w:type="dxa"/>
          </w:tcPr>
          <w:p w14:paraId="4F759A55" w14:textId="62FC42BF" w:rsidR="009C465C" w:rsidRPr="00AD46AD" w:rsidRDefault="009C465C" w:rsidP="009C465C">
            <w:pPr>
              <w:rPr>
                <w:rFonts w:ascii="Arial" w:hAnsi="Arial"/>
              </w:rPr>
            </w:pPr>
            <w:r w:rsidRPr="00AD46AD">
              <w:rPr>
                <w:rFonts w:ascii="Arial" w:hAnsi="Arial" w:cs="Arial"/>
              </w:rPr>
              <w:t>Features implemented vs features planned</w:t>
            </w:r>
            <w:r>
              <w:rPr>
                <w:rFonts w:ascii="Arial" w:hAnsi="Arial" w:cs="Arial"/>
              </w:rPr>
              <w:t xml:space="preserve"> for specific sections of the program</w:t>
            </w:r>
          </w:p>
        </w:tc>
        <w:tc>
          <w:tcPr>
            <w:tcW w:w="5696" w:type="dxa"/>
          </w:tcPr>
          <w:p w14:paraId="6DAEA078" w14:textId="79A31CD1" w:rsidR="009C465C" w:rsidRPr="00AD46AD" w:rsidRDefault="009C465C" w:rsidP="009C465C">
            <w:pPr>
              <w:rPr>
                <w:rFonts w:ascii="Arial" w:hAnsi="Arial"/>
              </w:rPr>
            </w:pPr>
            <w:r w:rsidRPr="00AD46AD">
              <w:rPr>
                <w:rFonts w:ascii="Arial" w:hAnsi="Arial" w:cs="Arial"/>
              </w:rPr>
              <w:t xml:space="preserve">Compare the list of finished and tested features to </w:t>
            </w:r>
            <w:r>
              <w:rPr>
                <w:rFonts w:ascii="Arial" w:hAnsi="Arial" w:cs="Arial"/>
              </w:rPr>
              <w:t>the planned ones.</w:t>
            </w:r>
          </w:p>
        </w:tc>
      </w:tr>
      <w:tr w:rsidR="00852A65" w:rsidRPr="00AD46AD" w14:paraId="03B0C191" w14:textId="77777777" w:rsidTr="00EE439C">
        <w:trPr>
          <w:jc w:val="center"/>
        </w:trPr>
        <w:tc>
          <w:tcPr>
            <w:tcW w:w="4060" w:type="dxa"/>
          </w:tcPr>
          <w:p w14:paraId="50F91A66" w14:textId="45F7D531" w:rsidR="00852A65" w:rsidRPr="00AD46AD" w:rsidRDefault="00852A65" w:rsidP="00C96016">
            <w:pPr>
              <w:rPr>
                <w:rFonts w:ascii="Arial" w:hAnsi="Arial"/>
              </w:rPr>
            </w:pPr>
            <w:r>
              <w:rPr>
                <w:rFonts w:ascii="Arial" w:hAnsi="Arial"/>
              </w:rPr>
              <w:t>Bug tracking of specific sections of the program</w:t>
            </w:r>
          </w:p>
        </w:tc>
        <w:tc>
          <w:tcPr>
            <w:tcW w:w="5696" w:type="dxa"/>
          </w:tcPr>
          <w:p w14:paraId="7F7697F6" w14:textId="6D889B74" w:rsidR="00852A65" w:rsidRPr="00AD46AD" w:rsidRDefault="00852A65" w:rsidP="00C96016">
            <w:pPr>
              <w:rPr>
                <w:rFonts w:ascii="Arial" w:hAnsi="Arial"/>
              </w:rPr>
            </w:pPr>
            <w:r>
              <w:rPr>
                <w:rFonts w:ascii="Arial" w:hAnsi="Arial"/>
              </w:rPr>
              <w:t>Record the number of bugs found during testing of the modules by the testing team.</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2ACF1598" w:rsidR="00BA4AF8" w:rsidRPr="00AD46AD" w:rsidRDefault="00BA4AF8" w:rsidP="008F09A5">
            <w:pPr>
              <w:rPr>
                <w:rFonts w:ascii="Arial" w:hAnsi="Arial"/>
              </w:rPr>
            </w:pPr>
            <w:r w:rsidRPr="00AD46AD">
              <w:rPr>
                <w:rFonts w:ascii="Arial" w:hAnsi="Arial"/>
              </w:rPr>
              <w:t xml:space="preserve">Comparison of lines of comments </w:t>
            </w:r>
            <w:r w:rsidR="008F09A5">
              <w:rPr>
                <w:rFonts w:ascii="Arial" w:hAnsi="Arial"/>
              </w:rPr>
              <w:t>t</w:t>
            </w:r>
            <w:r w:rsidR="00DC490F">
              <w:rPr>
                <w:rFonts w:ascii="Arial" w:hAnsi="Arial"/>
              </w:rPr>
              <w:t>o</w:t>
            </w:r>
            <w:r w:rsidR="008F09A5">
              <w:rPr>
                <w:rFonts w:ascii="Arial" w:hAnsi="Arial"/>
              </w:rPr>
              <w:t xml:space="preserve"> lines of code</w:t>
            </w:r>
            <w:r w:rsidR="001F4899">
              <w:rPr>
                <w:rFonts w:ascii="Arial" w:hAnsi="Arial"/>
              </w:rPr>
              <w:t xml:space="preserve">. </w:t>
            </w:r>
            <w:r w:rsidR="00DC490F">
              <w:rPr>
                <w:rFonts w:ascii="Arial" w:hAnsi="Arial"/>
              </w:rPr>
              <w:t>Documentation comments per class.</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19" w:name="_Toc410931218"/>
      <w:r w:rsidRPr="00AD46AD">
        <w:t xml:space="preserve">Marketing Manager - </w:t>
      </w:r>
      <w:r w:rsidR="004521D1">
        <w:t>Jake Rans</w:t>
      </w:r>
      <w:r w:rsidR="00ED6107" w:rsidRPr="00AD46AD">
        <w:t>om</w:t>
      </w:r>
      <w:bookmarkEnd w:id="19"/>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0E75AABE" w:rsid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Research Current Competitors </w:t>
      </w:r>
    </w:p>
    <w:p w14:paraId="2AFB86F8" w14:textId="261C7499" w:rsidR="00C000C6" w:rsidRP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Use market research and competitor information to price products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lastRenderedPageBreak/>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6E0BDF7B"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r w:rsidR="00C050B7">
              <w:rPr>
                <w:rFonts w:ascii="Arial" w:hAnsi="Arial" w:cs="Times New Roman"/>
                <w:sz w:val="24"/>
              </w:rPr>
              <w:t xml:space="preserve"> </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0" w:name="_Toc410931219"/>
      <w:r w:rsidRPr="00AD46AD">
        <w:t xml:space="preserve">Lead User </w:t>
      </w:r>
      <w:r w:rsidRPr="00C367A1">
        <w:t>Experience</w:t>
      </w:r>
      <w:r w:rsidRPr="00AD46AD">
        <w:t xml:space="preserve"> Designer - </w:t>
      </w:r>
      <w:r w:rsidR="00ED6107" w:rsidRPr="00AD46AD">
        <w:t>Sam Hall</w:t>
      </w:r>
      <w:bookmarkEnd w:id="20"/>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76DA6F24" w14:textId="77777777" w:rsidR="00EE439C" w:rsidRDefault="00EE439C" w:rsidP="00CF2AA5">
      <w:pPr>
        <w:jc w:val="both"/>
        <w:rPr>
          <w:rFonts w:ascii="Arial" w:hAnsi="Arial" w:cs="Arial"/>
        </w:rPr>
      </w:pPr>
    </w:p>
    <w:p w14:paraId="34E6A3FA" w14:textId="77777777" w:rsidR="00EE439C" w:rsidRDefault="00EE439C" w:rsidP="00CF2AA5">
      <w:pPr>
        <w:jc w:val="both"/>
        <w:rPr>
          <w:rFonts w:ascii="Arial" w:hAnsi="Arial" w:cs="Arial"/>
        </w:rPr>
      </w:pPr>
    </w:p>
    <w:p w14:paraId="0F2D76E1" w14:textId="77777777" w:rsidR="00EE439C" w:rsidRDefault="00EE439C" w:rsidP="00CF2AA5">
      <w:pPr>
        <w:jc w:val="both"/>
        <w:rPr>
          <w:rFonts w:ascii="Arial" w:hAnsi="Arial" w:cs="Arial"/>
        </w:rPr>
      </w:pPr>
    </w:p>
    <w:p w14:paraId="5E364D09" w14:textId="77777777" w:rsidR="00EE439C" w:rsidRDefault="00EE439C" w:rsidP="00CF2AA5">
      <w:pPr>
        <w:jc w:val="both"/>
        <w:rPr>
          <w:rFonts w:ascii="Arial" w:hAnsi="Arial" w:cs="Arial"/>
        </w:rPr>
      </w:pPr>
    </w:p>
    <w:p w14:paraId="64362E0E" w14:textId="77777777" w:rsidR="00EE439C" w:rsidRDefault="00EE439C" w:rsidP="00CF2AA5">
      <w:pPr>
        <w:jc w:val="both"/>
        <w:rPr>
          <w:rFonts w:ascii="Arial" w:hAnsi="Arial" w:cs="Arial"/>
        </w:rPr>
      </w:pPr>
    </w:p>
    <w:p w14:paraId="0D91BC7C" w14:textId="77777777" w:rsidR="00EE439C" w:rsidRDefault="00EE439C" w:rsidP="00CF2AA5">
      <w:pPr>
        <w:jc w:val="both"/>
        <w:rPr>
          <w:rFonts w:ascii="Arial" w:hAnsi="Arial" w:cs="Arial"/>
        </w:rPr>
      </w:pPr>
    </w:p>
    <w:p w14:paraId="2AF89C04" w14:textId="77777777" w:rsidR="00EE439C" w:rsidRDefault="00EE439C" w:rsidP="00CF2AA5">
      <w:pPr>
        <w:jc w:val="both"/>
        <w:rPr>
          <w:rFonts w:ascii="Arial" w:hAnsi="Arial" w:cs="Arial"/>
        </w:rPr>
      </w:pPr>
    </w:p>
    <w:p w14:paraId="1E861D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77777777" w:rsidR="00BA4AF8" w:rsidRPr="000A0212" w:rsidRDefault="00BA4AF8" w:rsidP="00C96016">
            <w:pPr>
              <w:rPr>
                <w:rFonts w:ascii="Arial" w:hAnsi="Arial"/>
                <w:sz w:val="24"/>
                <w:szCs w:val="24"/>
              </w:rPr>
            </w:pPr>
            <w:r w:rsidRPr="000A0212">
              <w:rPr>
                <w:rFonts w:ascii="Arial" w:hAnsi="Arial"/>
                <w:sz w:val="24"/>
                <w:szCs w:val="24"/>
              </w:rPr>
              <w:t>Design cost</w:t>
            </w:r>
          </w:p>
        </w:tc>
        <w:tc>
          <w:tcPr>
            <w:tcW w:w="5390" w:type="dxa"/>
          </w:tcPr>
          <w:p w14:paraId="487BAEC9" w14:textId="77777777" w:rsidR="00BA4AF8" w:rsidRPr="000A0212" w:rsidRDefault="00BA4AF8" w:rsidP="00C96016">
            <w:pPr>
              <w:rPr>
                <w:rFonts w:ascii="Arial" w:hAnsi="Arial"/>
                <w:sz w:val="24"/>
                <w:szCs w:val="24"/>
              </w:rPr>
            </w:pPr>
            <w:r w:rsidRPr="000A0212">
              <w:rPr>
                <w:rFonts w:ascii="Arial" w:hAnsi="Arial"/>
                <w:sz w:val="24"/>
                <w:szCs w:val="24"/>
              </w:rPr>
              <w:t>Hours spent per individual researching and producing UX design.</w:t>
            </w:r>
          </w:p>
        </w:tc>
      </w:tr>
      <w:tr w:rsidR="00BA4AF8" w:rsidRPr="00AD46AD" w14:paraId="771DD3B8" w14:textId="77777777" w:rsidTr="00EE439C">
        <w:trPr>
          <w:jc w:val="center"/>
        </w:trPr>
        <w:tc>
          <w:tcPr>
            <w:tcW w:w="4258" w:type="dxa"/>
          </w:tcPr>
          <w:p w14:paraId="67B5225D" w14:textId="77777777" w:rsidR="00BA4AF8" w:rsidRPr="000A0212" w:rsidRDefault="00BA4AF8" w:rsidP="00C96016">
            <w:pPr>
              <w:rPr>
                <w:rFonts w:ascii="Arial" w:hAnsi="Arial"/>
                <w:sz w:val="24"/>
                <w:szCs w:val="24"/>
              </w:rPr>
            </w:pPr>
            <w:r w:rsidRPr="000A0212">
              <w:rPr>
                <w:rFonts w:ascii="Arial" w:hAnsi="Arial"/>
                <w:sz w:val="24"/>
                <w:szCs w:val="24"/>
              </w:rPr>
              <w:t>Deliverables</w:t>
            </w:r>
          </w:p>
        </w:tc>
        <w:tc>
          <w:tcPr>
            <w:tcW w:w="5390" w:type="dxa"/>
          </w:tcPr>
          <w:p w14:paraId="2AF43EE6" w14:textId="77777777" w:rsidR="00BA4AF8" w:rsidRPr="000A0212" w:rsidRDefault="00BA4AF8" w:rsidP="00C96016">
            <w:pPr>
              <w:rPr>
                <w:rFonts w:ascii="Arial" w:hAnsi="Arial"/>
                <w:sz w:val="24"/>
                <w:szCs w:val="24"/>
              </w:rPr>
            </w:pPr>
            <w:r w:rsidRPr="000A0212">
              <w:rPr>
                <w:rFonts w:ascii="Arial" w:hAnsi="Arial"/>
                <w:sz w:val="24"/>
                <w:szCs w:val="24"/>
              </w:rPr>
              <w:t>Number of UX design iterations complete.</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77777777" w:rsidR="00BA4AF8" w:rsidRPr="000A0212" w:rsidRDefault="00BA4AF8" w:rsidP="00C96016">
            <w:pPr>
              <w:rPr>
                <w:rFonts w:ascii="Arial" w:hAnsi="Arial"/>
                <w:sz w:val="24"/>
                <w:szCs w:val="24"/>
              </w:rPr>
            </w:pPr>
            <w:r w:rsidRPr="000A0212">
              <w:rPr>
                <w:rFonts w:ascii="Arial" w:hAnsi="Arial"/>
                <w:sz w:val="24"/>
                <w:szCs w:val="24"/>
              </w:rPr>
              <w:t>Design meets initial specifications</w:t>
            </w:r>
          </w:p>
        </w:tc>
      </w:tr>
      <w:tr w:rsidR="00BA4AF8" w:rsidRPr="00AD46AD" w14:paraId="67E030E8" w14:textId="77777777" w:rsidTr="00EE439C">
        <w:trPr>
          <w:jc w:val="center"/>
        </w:trPr>
        <w:tc>
          <w:tcPr>
            <w:tcW w:w="4258" w:type="dxa"/>
          </w:tcPr>
          <w:p w14:paraId="21F7FBF8" w14:textId="77777777" w:rsidR="00BA4AF8" w:rsidRPr="000A0212" w:rsidRDefault="00BA4AF8" w:rsidP="00C96016">
            <w:pPr>
              <w:rPr>
                <w:rFonts w:ascii="Arial" w:hAnsi="Arial"/>
                <w:sz w:val="24"/>
                <w:szCs w:val="24"/>
              </w:rPr>
            </w:pPr>
            <w:r w:rsidRPr="000A0212">
              <w:rPr>
                <w:rFonts w:ascii="Arial" w:hAnsi="Arial"/>
                <w:sz w:val="24"/>
                <w:szCs w:val="24"/>
              </w:rPr>
              <w:t>Defects</w:t>
            </w:r>
          </w:p>
        </w:tc>
        <w:tc>
          <w:tcPr>
            <w:tcW w:w="5390" w:type="dxa"/>
          </w:tcPr>
          <w:p w14:paraId="418A0B4C" w14:textId="77777777" w:rsidR="00BA4AF8" w:rsidRPr="000A0212" w:rsidRDefault="00BA4AF8" w:rsidP="00C96016">
            <w:pPr>
              <w:rPr>
                <w:rFonts w:ascii="Arial" w:hAnsi="Arial"/>
                <w:sz w:val="24"/>
                <w:szCs w:val="24"/>
              </w:rPr>
            </w:pPr>
            <w:r w:rsidRPr="000A0212">
              <w:rPr>
                <w:rFonts w:ascii="Arial" w:hAnsi="Arial"/>
                <w:sz w:val="24"/>
                <w:szCs w:val="24"/>
              </w:rPr>
              <w:t>Number of elements that do not meet design specification</w:t>
            </w:r>
          </w:p>
        </w:tc>
      </w:tr>
    </w:tbl>
    <w:p w14:paraId="4A071A23" w14:textId="77777777" w:rsidR="00BA4AF8" w:rsidRDefault="00BA4AF8" w:rsidP="00C96016">
      <w:pPr>
        <w:rPr>
          <w:rFonts w:ascii="Arial" w:hAnsi="Arial" w:cs="Arial"/>
          <w:b/>
          <w:sz w:val="32"/>
        </w:rPr>
      </w:pPr>
    </w:p>
    <w:p w14:paraId="40181E4F" w14:textId="77777777" w:rsidR="00320525" w:rsidRPr="00AD46AD" w:rsidRDefault="00320525" w:rsidP="00C96016">
      <w:pPr>
        <w:rPr>
          <w:rFonts w:ascii="Arial" w:hAnsi="Arial" w:cs="Arial"/>
          <w:b/>
          <w:sz w:val="32"/>
        </w:rPr>
      </w:pPr>
    </w:p>
    <w:p w14:paraId="053D21C8" w14:textId="4E12B389" w:rsidR="00577159" w:rsidRPr="00EE439C" w:rsidRDefault="00EE439C" w:rsidP="00C96016">
      <w:pPr>
        <w:pStyle w:val="Heading3"/>
      </w:pPr>
      <w:r>
        <w:lastRenderedPageBreak/>
        <w:t xml:space="preserve"> </w:t>
      </w:r>
      <w:bookmarkStart w:id="21"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1"/>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55FF1852"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r w:rsidR="0057736C">
        <w:rPr>
          <w:rFonts w:ascii="Arial" w:hAnsi="Arial"/>
        </w:rPr>
        <w:t xml:space="preserve"> A portion will also go into the development of the application theme and development.</w:t>
      </w:r>
      <w:bookmarkStart w:id="22" w:name="_GoBack"/>
      <w:bookmarkEnd w:id="22"/>
    </w:p>
    <w:p w14:paraId="5801DD29" w14:textId="77777777" w:rsidR="00AD46AD" w:rsidRDefault="00AD46AD" w:rsidP="00CF2AA5">
      <w:pPr>
        <w:jc w:val="both"/>
        <w:rPr>
          <w:rFonts w:ascii="Arial" w:hAnsi="Arial"/>
        </w:rPr>
      </w:pPr>
    </w:p>
    <w:p w14:paraId="1850CA4B" w14:textId="4402197E" w:rsidR="00584673" w:rsidRPr="00584673" w:rsidRDefault="00584673" w:rsidP="00584673">
      <w:pPr>
        <w:jc w:val="both"/>
        <w:rPr>
          <w:rFonts w:ascii="Arial" w:hAnsi="Arial" w:cs="Arial"/>
        </w:rPr>
      </w:pPr>
      <w:r w:rsidRPr="00584673">
        <w:rPr>
          <w:rFonts w:ascii="Arial" w:hAnsi="Arial" w:cs="Arial"/>
        </w:rPr>
        <w:t>As assistant user experience designer, I will assist in the design of the application user interface, provide feedback to prototype versions, and develop the final user interfaces</w:t>
      </w:r>
      <w:r w:rsidR="00320525">
        <w:rPr>
          <w:rFonts w:ascii="Arial" w:hAnsi="Arial" w:cs="Arial"/>
        </w:rPr>
        <w:t>, ensuring they appropriately represent our company</w:t>
      </w:r>
      <w:r w:rsidRPr="00584673">
        <w:rPr>
          <w:rFonts w:ascii="Arial" w:hAnsi="Arial" w:cs="Arial"/>
        </w:rPr>
        <w:t>.</w:t>
      </w:r>
    </w:p>
    <w:p w14:paraId="6890DBE5" w14:textId="77777777" w:rsidR="00584673" w:rsidRPr="00584673" w:rsidRDefault="00584673" w:rsidP="00CF2AA5">
      <w:pPr>
        <w:jc w:val="both"/>
        <w:rPr>
          <w:rFonts w:ascii="Arial" w:hAnsi="Arial" w:cs="Arial"/>
        </w:rPr>
      </w:pPr>
    </w:p>
    <w:p w14:paraId="1FCA4451" w14:textId="46E94D4A" w:rsidR="00AD46AD" w:rsidRPr="00584673" w:rsidRDefault="00AD46AD" w:rsidP="00CF2AA5">
      <w:pPr>
        <w:jc w:val="both"/>
        <w:rPr>
          <w:rFonts w:ascii="Arial" w:hAnsi="Arial" w:cs="Arial"/>
        </w:rPr>
      </w:pPr>
      <w:r w:rsidRPr="00584673">
        <w:rPr>
          <w:rFonts w:ascii="Arial" w:hAnsi="Arial" w:cs="Arial"/>
        </w:rPr>
        <w:t>Spe</w:t>
      </w:r>
      <w:r w:rsidR="00320525">
        <w:rPr>
          <w:rFonts w:ascii="Arial" w:hAnsi="Arial" w:cs="Arial"/>
        </w:rPr>
        <w:t>cific responsibilities include:</w:t>
      </w:r>
    </w:p>
    <w:p w14:paraId="2F0C15C5"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Liaise with Lead UX Designer to decide application theme</w:t>
      </w:r>
    </w:p>
    <w:p w14:paraId="7DABE893"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Prototype designs and take feedback from group members</w:t>
      </w:r>
    </w:p>
    <w:p w14:paraId="47065094"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Document logo versions</w:t>
      </w:r>
    </w:p>
    <w:p w14:paraId="584E1D4C"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Design final company and application logos</w:t>
      </w:r>
    </w:p>
    <w:p w14:paraId="47C6DD27"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Assist members of the team where needed</w:t>
      </w:r>
    </w:p>
    <w:p w14:paraId="331EF444"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Develop application GUI’s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r w:rsidR="00584673" w:rsidRPr="00AD46AD" w14:paraId="1AB1DA72" w14:textId="77777777" w:rsidTr="00EE439C">
        <w:trPr>
          <w:trHeight w:val="509"/>
          <w:jc w:val="center"/>
        </w:trPr>
        <w:tc>
          <w:tcPr>
            <w:tcW w:w="4288" w:type="dxa"/>
          </w:tcPr>
          <w:p w14:paraId="101C32DF" w14:textId="4F7B4C45" w:rsidR="00584673" w:rsidRPr="00584673" w:rsidRDefault="00584673" w:rsidP="00C96016">
            <w:pPr>
              <w:rPr>
                <w:rFonts w:ascii="Arial" w:hAnsi="Arial"/>
                <w:sz w:val="24"/>
              </w:rPr>
            </w:pPr>
            <w:r w:rsidRPr="00584673">
              <w:rPr>
                <w:rFonts w:ascii="Arial" w:hAnsi="Arial"/>
                <w:sz w:val="24"/>
              </w:rPr>
              <w:t>Impractical Design</w:t>
            </w:r>
          </w:p>
        </w:tc>
        <w:tc>
          <w:tcPr>
            <w:tcW w:w="5532" w:type="dxa"/>
          </w:tcPr>
          <w:p w14:paraId="24D857ED" w14:textId="4829D8D2" w:rsidR="00584673" w:rsidRPr="00584673" w:rsidRDefault="00584673" w:rsidP="00E27298">
            <w:pPr>
              <w:rPr>
                <w:rFonts w:ascii="Arial" w:hAnsi="Arial"/>
                <w:sz w:val="24"/>
              </w:rPr>
            </w:pPr>
            <w:r w:rsidRPr="00584673">
              <w:rPr>
                <w:rFonts w:ascii="Arial" w:hAnsi="Arial"/>
                <w:sz w:val="24"/>
              </w:rPr>
              <w:t>Liaise with Lead Developer to ensure all designs are feasible when it comes to development.</w:t>
            </w:r>
          </w:p>
        </w:tc>
      </w:tr>
      <w:tr w:rsidR="00584673" w:rsidRPr="00AD46AD" w14:paraId="03BC95EA" w14:textId="77777777" w:rsidTr="00EE439C">
        <w:trPr>
          <w:trHeight w:val="509"/>
          <w:jc w:val="center"/>
        </w:trPr>
        <w:tc>
          <w:tcPr>
            <w:tcW w:w="4288" w:type="dxa"/>
          </w:tcPr>
          <w:p w14:paraId="36B14C5F" w14:textId="74CFE375" w:rsidR="00584673" w:rsidRPr="00584673" w:rsidRDefault="00584673" w:rsidP="00C96016">
            <w:pPr>
              <w:rPr>
                <w:rFonts w:ascii="Arial" w:hAnsi="Arial"/>
                <w:sz w:val="24"/>
              </w:rPr>
            </w:pPr>
            <w:r w:rsidRPr="00584673">
              <w:rPr>
                <w:rFonts w:ascii="Arial" w:hAnsi="Arial"/>
                <w:sz w:val="24"/>
              </w:rPr>
              <w:t>Loss of designs/code</w:t>
            </w:r>
          </w:p>
        </w:tc>
        <w:tc>
          <w:tcPr>
            <w:tcW w:w="5532" w:type="dxa"/>
          </w:tcPr>
          <w:p w14:paraId="4ACBB3C6" w14:textId="6655FB35" w:rsidR="00584673" w:rsidRPr="00584673" w:rsidRDefault="00584673" w:rsidP="00E27298">
            <w:pPr>
              <w:rPr>
                <w:rFonts w:ascii="Arial" w:hAnsi="Arial"/>
                <w:sz w:val="24"/>
              </w:rPr>
            </w:pPr>
            <w:r w:rsidRPr="00584673">
              <w:rPr>
                <w:rFonts w:ascii="Arial" w:hAnsi="Arial"/>
                <w:sz w:val="24"/>
              </w:rPr>
              <w:t>Use version control to ensure all designs and code are backed up</w:t>
            </w:r>
          </w:p>
        </w:tc>
      </w:tr>
    </w:tbl>
    <w:p w14:paraId="0410D871" w14:textId="3FFF430E" w:rsidR="00AD46AD" w:rsidRPr="00AD46AD" w:rsidRDefault="00EE439C" w:rsidP="00C96016">
      <w:pPr>
        <w:pStyle w:val="Heading4"/>
      </w:pPr>
      <w:r>
        <w:lastRenderedPageBreak/>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51987095" w14:textId="77777777" w:rsidR="00AD46AD" w:rsidRDefault="00AD46AD" w:rsidP="00C96016">
            <w:pPr>
              <w:rPr>
                <w:rFonts w:ascii="Arial" w:hAnsi="Arial"/>
                <w:sz w:val="24"/>
              </w:rPr>
            </w:pPr>
            <w:r w:rsidRPr="000A0212">
              <w:rPr>
                <w:rFonts w:ascii="Arial" w:hAnsi="Arial"/>
                <w:sz w:val="24"/>
              </w:rPr>
              <w:t>Number of logo design iterations complete.</w:t>
            </w:r>
          </w:p>
          <w:p w14:paraId="033C9BC7" w14:textId="6023EDB4" w:rsidR="009302CD" w:rsidRPr="000A0212" w:rsidRDefault="009302CD" w:rsidP="00C96016">
            <w:pPr>
              <w:rPr>
                <w:rFonts w:ascii="Arial" w:hAnsi="Arial"/>
                <w:sz w:val="24"/>
              </w:rPr>
            </w:pPr>
            <w:r>
              <w:rPr>
                <w:rFonts w:ascii="Arial" w:hAnsi="Arial"/>
                <w:sz w:val="24"/>
              </w:rPr>
              <w:t>Number of GUI iterations</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122D18C3" w:rsidR="00AD46AD" w:rsidRPr="000A0212" w:rsidRDefault="009302CD" w:rsidP="009302CD">
            <w:pPr>
              <w:rPr>
                <w:rFonts w:ascii="Arial" w:hAnsi="Arial"/>
                <w:sz w:val="24"/>
              </w:rPr>
            </w:pPr>
            <w:r>
              <w:rPr>
                <w:rFonts w:ascii="Arial" w:hAnsi="Arial"/>
                <w:sz w:val="24"/>
              </w:rPr>
              <w:t>How close do the initial specifications match the final product</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r w:rsidR="009302CD" w:rsidRPr="00AD46AD" w14:paraId="751D80FF" w14:textId="77777777" w:rsidTr="00EE439C">
        <w:trPr>
          <w:jc w:val="center"/>
        </w:trPr>
        <w:tc>
          <w:tcPr>
            <w:tcW w:w="4258" w:type="dxa"/>
          </w:tcPr>
          <w:p w14:paraId="5A48E9F7" w14:textId="671BBCD1" w:rsidR="009302CD" w:rsidRPr="000A0212" w:rsidRDefault="009302CD" w:rsidP="00C96016">
            <w:pPr>
              <w:rPr>
                <w:rFonts w:ascii="Arial" w:hAnsi="Arial"/>
              </w:rPr>
            </w:pPr>
            <w:r>
              <w:rPr>
                <w:rFonts w:ascii="Arial" w:hAnsi="Arial"/>
              </w:rPr>
              <w:t>Assistance</w:t>
            </w:r>
          </w:p>
        </w:tc>
        <w:tc>
          <w:tcPr>
            <w:tcW w:w="5674" w:type="dxa"/>
          </w:tcPr>
          <w:p w14:paraId="3A449BE5" w14:textId="2E277ECF" w:rsidR="009302CD" w:rsidRPr="000A0212" w:rsidRDefault="009302CD" w:rsidP="00C96016">
            <w:pPr>
              <w:rPr>
                <w:rFonts w:ascii="Arial" w:hAnsi="Arial"/>
              </w:rPr>
            </w:pPr>
            <w:r>
              <w:rPr>
                <w:rFonts w:ascii="Arial" w:hAnsi="Arial"/>
              </w:rPr>
              <w:t>Hours spent assisting other department members</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t xml:space="preserve"> </w:t>
      </w:r>
      <w:bookmarkStart w:id="23" w:name="_Toc410931221"/>
      <w:r w:rsidRPr="00AD46AD">
        <w:t xml:space="preserve">Finance Manager - </w:t>
      </w:r>
      <w:r w:rsidR="00ED6107" w:rsidRPr="00AD46AD">
        <w:t>Emmanuel Olutayo</w:t>
      </w:r>
      <w:bookmarkEnd w:id="23"/>
    </w:p>
    <w:p w14:paraId="7F069A11" w14:textId="47EF3CE0" w:rsidR="00AD46AD" w:rsidRPr="00AD46AD" w:rsidRDefault="00EE439C" w:rsidP="00C96016">
      <w:pPr>
        <w:pStyle w:val="Heading4"/>
      </w:pPr>
      <w:bookmarkStart w:id="24" w:name="_Toc284341242"/>
      <w:bookmarkStart w:id="25" w:name="_Toc284341309"/>
      <w:r>
        <w:t xml:space="preserve"> </w:t>
      </w:r>
      <w:r w:rsidR="00AD46AD" w:rsidRPr="00AD46AD">
        <w:t>Role Description:</w:t>
      </w:r>
      <w:bookmarkEnd w:id="24"/>
      <w:bookmarkEnd w:id="25"/>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anager with the essential financial information concerning the financial health of the company, 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2A0243FA" w14:textId="77777777" w:rsidR="00EE439C" w:rsidRPr="00AD46AD" w:rsidRDefault="00EE439C" w:rsidP="00EE439C">
      <w:pPr>
        <w:pStyle w:val="ListParagraph"/>
        <w:numPr>
          <w:ilvl w:val="0"/>
          <w:numId w:val="18"/>
        </w:numPr>
        <w:spacing w:after="200" w:line="276" w:lineRule="auto"/>
        <w:ind w:left="567"/>
        <w:jc w:val="both"/>
        <w:rPr>
          <w:rFonts w:ascii="Arial" w:hAnsi="Arial" w:cs="Arial"/>
        </w:rPr>
      </w:pPr>
    </w:p>
    <w:p w14:paraId="00A30EFB" w14:textId="06CED5DD" w:rsidR="00AD46AD" w:rsidRDefault="00EE439C" w:rsidP="00C96016">
      <w:pPr>
        <w:pStyle w:val="Heading4"/>
        <w:rPr>
          <w:rStyle w:val="Heading2Char"/>
        </w:rPr>
      </w:pPr>
      <w:bookmarkStart w:id="26" w:name="_Toc284341243"/>
      <w:bookmarkStart w:id="27" w:name="_Toc284341310"/>
      <w:r>
        <w:t xml:space="preserve"> </w:t>
      </w:r>
      <w:r w:rsidR="00AD46AD" w:rsidRPr="00383A9A">
        <w:t>Risk Management</w:t>
      </w:r>
      <w:r w:rsidR="00AD46AD" w:rsidRPr="00AD46AD">
        <w:rPr>
          <w:rStyle w:val="Heading2Char"/>
        </w:rPr>
        <w:t>:</w:t>
      </w:r>
      <w:bookmarkEnd w:id="26"/>
      <w:bookmarkEnd w:id="27"/>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lastRenderedPageBreak/>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r w:rsidR="00AD46AD" w:rsidRPr="00AD46AD" w14:paraId="6250CFD5" w14:textId="77777777" w:rsidTr="00EE439C">
        <w:trPr>
          <w:trHeight w:val="438"/>
          <w:jc w:val="center"/>
        </w:trPr>
        <w:tc>
          <w:tcPr>
            <w:tcW w:w="323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Operational risk </w:t>
            </w:r>
          </w:p>
        </w:tc>
        <w:tc>
          <w:tcPr>
            <w:tcW w:w="6340"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8" w:name="_Toc284341244"/>
      <w:bookmarkStart w:id="29" w:name="_Toc284341311"/>
      <w:r>
        <w:t xml:space="preserve"> </w:t>
      </w:r>
      <w:r w:rsidR="00AD46AD" w:rsidRPr="00AD46AD">
        <w:t>QA Metrics:</w:t>
      </w:r>
      <w:bookmarkEnd w:id="28"/>
      <w:bookmarkEnd w:id="29"/>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Stable revenue Growth </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30"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30"/>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lastRenderedPageBreak/>
        <w:t>Compile and submit financial documents (eg.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(eg.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01F245CE" w:rsidR="00AD46AD" w:rsidRPr="00AD46AD" w:rsidRDefault="00EE439C" w:rsidP="00C96016">
      <w:pPr>
        <w:pStyle w:val="Heading4"/>
      </w:pPr>
      <w:r>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t>Risks of Bankruptcy</w:t>
            </w:r>
          </w:p>
        </w:tc>
        <w:tc>
          <w:tcPr>
            <w:tcW w:w="594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EE439C">
        <w:trPr>
          <w:jc w:val="center"/>
        </w:trPr>
        <w:tc>
          <w:tcPr>
            <w:tcW w:w="3970"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594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77777777" w:rsidR="00AD46AD" w:rsidRPr="00AD46AD" w:rsidRDefault="00AD46AD" w:rsidP="00C96016">
            <w:pPr>
              <w:rPr>
                <w:rFonts w:ascii="Arial" w:hAnsi="Arial" w:cs="Arial"/>
              </w:rPr>
            </w:pPr>
            <w:r w:rsidRPr="00AD46AD">
              <w:rPr>
                <w:rFonts w:ascii="Arial" w:hAnsi="Arial" w:cs="Arial"/>
              </w:rPr>
              <w:t>Check with other members of the 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EE439C">
        <w:trPr>
          <w:jc w:val="center"/>
        </w:trPr>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t>Accurate financial predictions</w:t>
            </w:r>
          </w:p>
        </w:tc>
        <w:tc>
          <w:tcPr>
            <w:tcW w:w="5970"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EE439C">
        <w:trPr>
          <w:trHeight w:val="1080"/>
          <w:jc w:val="center"/>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t>Return on assets</w:t>
            </w:r>
          </w:p>
        </w:tc>
        <w:tc>
          <w:tcPr>
            <w:tcW w:w="5970"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2EA9CF41" w14:textId="77777777" w:rsidR="00A347F4" w:rsidRDefault="00A347F4" w:rsidP="00C96016">
      <w:pPr>
        <w:rPr>
          <w:rFonts w:ascii="Arial" w:hAnsi="Arial" w:cs="Arial"/>
        </w:rPr>
      </w:pPr>
    </w:p>
    <w:p w14:paraId="5608EF69" w14:textId="77777777" w:rsidR="00EE439C" w:rsidRDefault="00EE439C" w:rsidP="00C96016">
      <w:pPr>
        <w:rPr>
          <w:rFonts w:ascii="Arial" w:hAnsi="Arial" w:cs="Arial"/>
        </w:rPr>
      </w:pPr>
    </w:p>
    <w:p w14:paraId="2FD57E6A" w14:textId="77777777" w:rsidR="00EE439C" w:rsidRDefault="00EE439C" w:rsidP="00C96016">
      <w:pPr>
        <w:rPr>
          <w:rFonts w:ascii="Arial" w:hAnsi="Arial" w:cs="Arial"/>
        </w:rPr>
      </w:pPr>
    </w:p>
    <w:p w14:paraId="2C5F783C" w14:textId="77777777" w:rsidR="00EE439C" w:rsidRDefault="00EE439C" w:rsidP="00C96016">
      <w:pPr>
        <w:rPr>
          <w:rFonts w:ascii="Arial" w:hAnsi="Arial" w:cs="Arial"/>
        </w:rPr>
      </w:pPr>
    </w:p>
    <w:p w14:paraId="65945376" w14:textId="77777777" w:rsidR="00EE439C" w:rsidRDefault="00EE439C" w:rsidP="00C96016">
      <w:pPr>
        <w:rPr>
          <w:rFonts w:ascii="Arial" w:hAnsi="Arial" w:cs="Arial"/>
        </w:rPr>
      </w:pPr>
    </w:p>
    <w:p w14:paraId="0652C284" w14:textId="77777777" w:rsidR="00EE439C" w:rsidRDefault="00EE439C" w:rsidP="00C96016">
      <w:pPr>
        <w:rPr>
          <w:rFonts w:ascii="Arial" w:hAnsi="Arial" w:cs="Arial"/>
        </w:rPr>
      </w:pPr>
    </w:p>
    <w:p w14:paraId="2FFD03F7" w14:textId="77777777" w:rsidR="00EE439C" w:rsidRDefault="00EE439C" w:rsidP="00C96016">
      <w:pPr>
        <w:rPr>
          <w:rFonts w:ascii="Arial" w:hAnsi="Arial" w:cs="Arial"/>
        </w:rPr>
      </w:pPr>
    </w:p>
    <w:p w14:paraId="188DF58C" w14:textId="77777777" w:rsidR="00EE439C" w:rsidRDefault="00EE439C" w:rsidP="00C96016">
      <w:pPr>
        <w:rPr>
          <w:rFonts w:ascii="Arial" w:hAnsi="Arial" w:cs="Arial"/>
        </w:rPr>
      </w:pPr>
    </w:p>
    <w:p w14:paraId="1911B508" w14:textId="77777777" w:rsidR="00EE439C" w:rsidRDefault="00EE439C" w:rsidP="00C96016">
      <w:pPr>
        <w:rPr>
          <w:rFonts w:ascii="Arial" w:hAnsi="Arial" w:cs="Arial"/>
        </w:rPr>
      </w:pPr>
    </w:p>
    <w:p w14:paraId="575ABE16" w14:textId="77777777" w:rsidR="00EE439C" w:rsidRDefault="00EE439C" w:rsidP="00C96016">
      <w:pPr>
        <w:rPr>
          <w:rFonts w:ascii="Arial" w:hAnsi="Arial" w:cs="Arial"/>
        </w:rPr>
      </w:pPr>
    </w:p>
    <w:p w14:paraId="4F3B2516" w14:textId="77777777" w:rsidR="00EE439C" w:rsidRDefault="00EE439C" w:rsidP="00C96016">
      <w:pPr>
        <w:rPr>
          <w:rFonts w:ascii="Arial" w:hAnsi="Arial" w:cs="Arial"/>
        </w:rPr>
      </w:pPr>
    </w:p>
    <w:p w14:paraId="2B0AA7B1" w14:textId="77777777" w:rsidR="00EE439C" w:rsidRDefault="00EE439C" w:rsidP="00C96016">
      <w:pPr>
        <w:rPr>
          <w:rFonts w:ascii="Arial" w:hAnsi="Arial" w:cs="Arial"/>
        </w:rPr>
      </w:pPr>
    </w:p>
    <w:p w14:paraId="52CFFDF4" w14:textId="77777777" w:rsidR="00EE439C" w:rsidRDefault="00EE439C" w:rsidP="00C96016">
      <w:pPr>
        <w:rPr>
          <w:rFonts w:ascii="Arial" w:hAnsi="Arial" w:cs="Arial"/>
        </w:rPr>
      </w:pPr>
    </w:p>
    <w:p w14:paraId="104E4C84" w14:textId="77777777" w:rsidR="00EE439C" w:rsidRDefault="00EE439C" w:rsidP="00C96016">
      <w:pPr>
        <w:rPr>
          <w:rFonts w:ascii="Arial" w:hAnsi="Arial" w:cs="Arial"/>
        </w:rPr>
      </w:pPr>
    </w:p>
    <w:p w14:paraId="26DA1362" w14:textId="77777777" w:rsidR="00EE439C" w:rsidRDefault="00EE439C" w:rsidP="00C96016">
      <w:pPr>
        <w:rPr>
          <w:rFonts w:ascii="Arial" w:hAnsi="Arial" w:cs="Arial"/>
        </w:rPr>
      </w:pPr>
    </w:p>
    <w:p w14:paraId="17266F9F" w14:textId="77777777" w:rsidR="00EE439C" w:rsidRDefault="00EE439C" w:rsidP="00C96016">
      <w:pPr>
        <w:rPr>
          <w:rFonts w:ascii="Arial" w:hAnsi="Arial" w:cs="Arial"/>
        </w:rPr>
      </w:pPr>
    </w:p>
    <w:p w14:paraId="3894D225" w14:textId="77777777" w:rsidR="00EE439C" w:rsidRDefault="00EE439C" w:rsidP="00C96016">
      <w:pPr>
        <w:rPr>
          <w:rFonts w:ascii="Arial" w:hAnsi="Arial" w:cs="Arial"/>
        </w:rPr>
      </w:pPr>
    </w:p>
    <w:p w14:paraId="404EB5CD" w14:textId="77777777" w:rsidR="00EE439C" w:rsidRDefault="00EE439C" w:rsidP="00C96016">
      <w:pPr>
        <w:rPr>
          <w:rFonts w:ascii="Arial" w:hAnsi="Arial" w:cs="Arial"/>
        </w:rPr>
      </w:pPr>
    </w:p>
    <w:p w14:paraId="26A14394" w14:textId="77777777" w:rsidR="00EE439C" w:rsidRDefault="00EE439C" w:rsidP="00C96016">
      <w:pPr>
        <w:rPr>
          <w:rFonts w:ascii="Arial" w:hAnsi="Arial" w:cs="Arial"/>
        </w:rPr>
      </w:pPr>
    </w:p>
    <w:p w14:paraId="13AA50E5" w14:textId="77777777" w:rsidR="00EE439C" w:rsidRDefault="00EE439C" w:rsidP="00C96016">
      <w:pPr>
        <w:rPr>
          <w:rFonts w:ascii="Arial" w:hAnsi="Arial" w:cs="Arial"/>
        </w:rPr>
      </w:pPr>
    </w:p>
    <w:p w14:paraId="07EE29A7" w14:textId="77777777" w:rsidR="00EE439C" w:rsidRDefault="00EE439C" w:rsidP="00C96016">
      <w:pPr>
        <w:rPr>
          <w:rFonts w:ascii="Arial" w:hAnsi="Arial" w:cs="Arial"/>
        </w:rPr>
      </w:pPr>
    </w:p>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lastRenderedPageBreak/>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lastRenderedPageBreak/>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lastRenderedPageBreak/>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lastRenderedPageBreak/>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lastRenderedPageBreak/>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The following diagram shows how we will be working overall i.e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t xml:space="preserve">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w:t>
      </w:r>
      <w:r>
        <w:rPr>
          <w:rFonts w:ascii="Arial" w:hAnsi="Arial" w:cs="Arial"/>
        </w:rPr>
        <w:lastRenderedPageBreak/>
        <w:t>specification created is then referenced at the start of each iteration, when specific features are being chosen for that iteration. The specification is also updated if necessary after each iteration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A product specification will be derived from this analysis along with an initial budget estimate from the financial department. The product specification will outline the 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This will include approximate timings for each iteration.</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This specification document should be reviewed after each iteration,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2D4927ED" w:rsidR="008B7506" w:rsidRPr="008B7506" w:rsidRDefault="008B7506" w:rsidP="00CF2AA5">
      <w:pPr>
        <w:jc w:val="both"/>
        <w:rPr>
          <w:rFonts w:ascii="Arial" w:hAnsi="Arial"/>
        </w:rPr>
      </w:pPr>
      <w:r w:rsidRPr="008B7506">
        <w:rPr>
          <w:rFonts w:ascii="Arial" w:hAnsi="Arial"/>
        </w:rPr>
        <w:t xml:space="preserve">The project will use agile methodology to build a basic timeline structure, where only major key stages will affect how long a set of tasks and processes should take.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r w:rsidR="00E27298">
        <w:rPr>
          <w:rFonts w:ascii="Arial" w:hAnsi="Arial"/>
        </w:rPr>
        <w:t>GANTT</w:t>
      </w:r>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4.3 based on which task needs completing. Individual developers should provide an estimate of the time it will take to complete each iteration,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 xml:space="preserve">Once the initial specification has been confirmed the next step is to begin the iterations as per the Agile process. This involves repeatedly completing a number of stages to incrementally implement functionality into the program in order to satisfy the specification </w:t>
      </w:r>
      <w:r w:rsidRPr="00C93722">
        <w:rPr>
          <w:rFonts w:ascii="Arial" w:hAnsi="Arial" w:cs="Arial"/>
        </w:rPr>
        <w:lastRenderedPageBreak/>
        <w:t>and user requirements. Each repetition of t</w:t>
      </w:r>
      <w:r w:rsidR="00421FFE">
        <w:rPr>
          <w:rFonts w:ascii="Arial" w:hAnsi="Arial" w:cs="Arial"/>
        </w:rPr>
        <w:t>hese stages forms one iteration</w:t>
      </w:r>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time,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t xml:space="preserve"> </w:t>
      </w:r>
      <w:bookmarkStart w:id="38" w:name="_Toc410931229"/>
      <w:r w:rsidR="00C93722">
        <w:t>Design and Planning Stage</w:t>
      </w:r>
      <w:bookmarkEnd w:id="38"/>
    </w:p>
    <w:p w14:paraId="1997940E" w14:textId="0F7DC2BE"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t>
      </w:r>
      <w:r w:rsidR="009200CD">
        <w:rPr>
          <w:rFonts w:ascii="Arial" w:hAnsi="Arial" w:cs="Arial"/>
        </w:rPr>
        <w:t xml:space="preserve">simple </w:t>
      </w:r>
      <w:r>
        <w:rPr>
          <w:rFonts w:ascii="Arial" w:hAnsi="Arial" w:cs="Arial"/>
        </w:rPr>
        <w:t>work breakdown structure will be created.</w:t>
      </w:r>
      <w:r w:rsidRPr="00D47C25">
        <w:rPr>
          <w:rFonts w:ascii="Arial" w:hAnsi="Arial" w:cs="Arial"/>
          <w:color w:val="FF0000"/>
        </w:rPr>
        <w:t xml:space="preserve"> </w:t>
      </w:r>
      <w:r>
        <w:rPr>
          <w:rFonts w:ascii="Arial" w:hAnsi="Arial" w:cs="Arial"/>
        </w:rPr>
        <w:t>T</w:t>
      </w:r>
      <w:r w:rsidR="009200CD">
        <w:rPr>
          <w:rFonts w:ascii="Arial" w:hAnsi="Arial" w:cs="Arial"/>
        </w:rPr>
        <w:t xml:space="preserve">he tasks will then be assigned throughout the development process by the relevant managers and tracked using our task tracking and minutes systems. </w:t>
      </w:r>
      <w:r>
        <w:rPr>
          <w:rFonts w:ascii="Arial" w:hAnsi="Arial" w:cs="Arial"/>
        </w:rPr>
        <w:t>Where necessary during this 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194FACBB" w14:textId="39A31D51" w:rsidR="00C054A2"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1F873A8B" w14:textId="21DDA60A" w:rsidR="009200CD" w:rsidRPr="0095016D" w:rsidRDefault="009200CD" w:rsidP="00CF2AA5">
      <w:pPr>
        <w:pStyle w:val="ListParagraph"/>
        <w:numPr>
          <w:ilvl w:val="0"/>
          <w:numId w:val="4"/>
        </w:numPr>
        <w:jc w:val="both"/>
        <w:rPr>
          <w:rFonts w:ascii="Arial" w:hAnsi="Arial" w:cs="Arial"/>
        </w:rPr>
      </w:pPr>
      <w:r>
        <w:rPr>
          <w:rFonts w:ascii="Arial" w:hAnsi="Arial" w:cs="Arial"/>
        </w:rPr>
        <w:t>The Microsoft Excel spreadsheet software.</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0D094D84"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anager about the state of the code, and oversee the use of the version control system in order to maintain stability in the codebase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sidR="000103DC">
        <w:rPr>
          <w:rFonts w:ascii="Arial" w:hAnsi="Arial" w:cs="Arial"/>
        </w:rPr>
        <w:t>.</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lastRenderedPageBreak/>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15832A98"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w:t>
      </w:r>
      <w:r w:rsidR="000103DC">
        <w:rPr>
          <w:rFonts w:ascii="Arial" w:hAnsi="Arial" w:cs="Arial"/>
        </w:rPr>
        <w:t xml:space="preserve"> All bugs found should be entered into the bug tracking system (GitHub Issues) and tagged with the appropriate information. The Lead Software Developer will then coordinate fixes.</w:t>
      </w:r>
      <w:r>
        <w:rPr>
          <w:rFonts w:ascii="Arial" w:hAnsi="Arial" w:cs="Arial"/>
        </w:rPr>
        <w:t xml:space="preserve"> In this way the implementation and testing can be done in parallel, allowing a much faster and more flexible response to issues. Both automatic and manual testing methods will be used. A test early and test often ideology will be used </w:t>
      </w:r>
      <w:r w:rsidR="000103DC">
        <w:rPr>
          <w:rFonts w:ascii="Arial" w:hAnsi="Arial" w:cs="Arial"/>
        </w:rPr>
        <w:t>rather than fully</w:t>
      </w:r>
      <w:r>
        <w:rPr>
          <w:rFonts w:ascii="Arial" w:hAnsi="Arial" w:cs="Arial"/>
        </w:rPr>
        <w:t xml:space="preserve">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4705361C"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 xml:space="preserve">Any team member involved with either testing or implementation during this stage should update the relevant </w:t>
      </w:r>
      <w:r w:rsidR="009200CD">
        <w:rPr>
          <w:rFonts w:ascii="Arial" w:hAnsi="Arial" w:cs="Arial"/>
        </w:rPr>
        <w:t>issue being tracked on GitHub.</w:t>
      </w:r>
    </w:p>
    <w:p w14:paraId="7DD8B573" w14:textId="336F9247" w:rsidR="00C054A2" w:rsidRDefault="00C054A2" w:rsidP="00CF2AA5">
      <w:pPr>
        <w:spacing w:after="200" w:line="276" w:lineRule="auto"/>
        <w:jc w:val="both"/>
        <w:rPr>
          <w:rFonts w:ascii="Arial" w:hAnsi="Arial" w:cs="Arial"/>
        </w:rPr>
      </w:pPr>
      <w:r>
        <w:rPr>
          <w:rFonts w:ascii="Arial" w:hAnsi="Arial" w:cs="Arial"/>
        </w:rPr>
        <w:t>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requirements.</w:t>
      </w:r>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59FB3A6E" w:rsidR="00C054A2" w:rsidRDefault="00C054A2" w:rsidP="00CF2AA5">
      <w:pPr>
        <w:jc w:val="both"/>
        <w:rPr>
          <w:rFonts w:ascii="Arial" w:hAnsi="Arial" w:cs="Arial"/>
        </w:rPr>
      </w:pPr>
      <w:r>
        <w:rPr>
          <w:rFonts w:ascii="Arial" w:hAnsi="Arial" w:cs="Arial"/>
        </w:rPr>
        <w:t xml:space="preserve">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w:t>
      </w:r>
      <w:r w:rsidR="009200CD">
        <w:rPr>
          <w:rFonts w:ascii="Arial" w:hAnsi="Arial" w:cs="Arial"/>
        </w:rPr>
        <w:t>reports</w:t>
      </w:r>
      <w:r>
        <w:rPr>
          <w:rFonts w:ascii="Arial" w:hAnsi="Arial" w:cs="Arial"/>
        </w:rPr>
        <w:t>.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lastRenderedPageBreak/>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pages (apart from the cover page) should be numbered in the lower right hand corner. Page count should start from the cover page, but should not be shown on the cover page. i.e.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The only exception to these rules are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r>
        <w:rPr>
          <w:rFonts w:ascii="Arial" w:hAnsi="Arial" w:cs="Arial"/>
          <w:b/>
          <w:sz w:val="72"/>
          <w:szCs w:val="72"/>
        </w:rPr>
        <w:t>s o f i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441A99"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C946EF">
        <w:trPr>
          <w:trHeight w:val="416"/>
          <w:jc w:val="center"/>
        </w:trPr>
        <w:tc>
          <w:tcPr>
            <w:tcW w:w="2549" w:type="dxa"/>
            <w:shd w:val="clear" w:color="auto" w:fill="A6A6A6" w:themeFill="background1" w:themeFillShade="A6"/>
            <w:vAlign w:val="bottom"/>
          </w:tcPr>
          <w:p w14:paraId="5CEFFD73" w14:textId="77777777" w:rsidR="00F6761A" w:rsidRDefault="00F6761A" w:rsidP="00C946EF">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C946EF">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C946EF">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C946EF">
            <w:pPr>
              <w:rPr>
                <w:rFonts w:ascii="Arial" w:hAnsi="Arial" w:cs="Arial"/>
                <w:b/>
                <w:sz w:val="24"/>
                <w:szCs w:val="24"/>
              </w:rPr>
            </w:pPr>
            <w:r>
              <w:rPr>
                <w:rFonts w:ascii="Arial" w:hAnsi="Arial" w:cs="Arial"/>
                <w:b/>
                <w:sz w:val="24"/>
                <w:szCs w:val="24"/>
              </w:rPr>
              <w:t>Pay</w:t>
            </w:r>
          </w:p>
        </w:tc>
      </w:tr>
      <w:tr w:rsidR="00F6761A" w14:paraId="1C467DD7" w14:textId="77777777" w:rsidTr="00C946EF">
        <w:trPr>
          <w:trHeight w:val="416"/>
          <w:jc w:val="center"/>
        </w:trPr>
        <w:tc>
          <w:tcPr>
            <w:tcW w:w="2549" w:type="dxa"/>
            <w:vAlign w:val="bottom"/>
          </w:tcPr>
          <w:p w14:paraId="5509433E" w14:textId="77777777" w:rsidR="00F6761A" w:rsidRDefault="00F6761A" w:rsidP="00C946EF">
            <w:pPr>
              <w:rPr>
                <w:rFonts w:ascii="Arial" w:hAnsi="Arial" w:cs="Arial"/>
                <w:b/>
                <w:sz w:val="24"/>
                <w:szCs w:val="24"/>
              </w:rPr>
            </w:pPr>
          </w:p>
        </w:tc>
        <w:tc>
          <w:tcPr>
            <w:tcW w:w="2362" w:type="dxa"/>
            <w:vAlign w:val="bottom"/>
          </w:tcPr>
          <w:p w14:paraId="5F657BE3" w14:textId="77777777" w:rsidR="00F6761A" w:rsidRDefault="00F6761A" w:rsidP="00C946EF">
            <w:pPr>
              <w:rPr>
                <w:rFonts w:ascii="Arial" w:hAnsi="Arial" w:cs="Arial"/>
                <w:b/>
                <w:sz w:val="24"/>
                <w:szCs w:val="24"/>
              </w:rPr>
            </w:pPr>
          </w:p>
        </w:tc>
        <w:tc>
          <w:tcPr>
            <w:tcW w:w="2472" w:type="dxa"/>
            <w:vAlign w:val="bottom"/>
          </w:tcPr>
          <w:p w14:paraId="534E8F8D" w14:textId="77777777" w:rsidR="00F6761A" w:rsidRDefault="00F6761A" w:rsidP="00C946EF">
            <w:pPr>
              <w:rPr>
                <w:rFonts w:ascii="Arial" w:hAnsi="Arial" w:cs="Arial"/>
                <w:b/>
                <w:sz w:val="24"/>
                <w:szCs w:val="24"/>
              </w:rPr>
            </w:pPr>
          </w:p>
        </w:tc>
        <w:tc>
          <w:tcPr>
            <w:tcW w:w="2203" w:type="dxa"/>
            <w:vAlign w:val="bottom"/>
          </w:tcPr>
          <w:p w14:paraId="07E5F722" w14:textId="77777777" w:rsidR="00F6761A" w:rsidRDefault="00F6761A" w:rsidP="00C946EF">
            <w:pPr>
              <w:rPr>
                <w:rFonts w:ascii="Arial" w:hAnsi="Arial" w:cs="Arial"/>
                <w:b/>
                <w:sz w:val="24"/>
                <w:szCs w:val="24"/>
              </w:rPr>
            </w:pPr>
          </w:p>
        </w:tc>
      </w:tr>
      <w:tr w:rsidR="00F6761A" w14:paraId="5DD31A80" w14:textId="77777777" w:rsidTr="00C946EF">
        <w:trPr>
          <w:trHeight w:val="416"/>
          <w:jc w:val="center"/>
        </w:trPr>
        <w:tc>
          <w:tcPr>
            <w:tcW w:w="2549" w:type="dxa"/>
            <w:vAlign w:val="bottom"/>
          </w:tcPr>
          <w:p w14:paraId="57565435" w14:textId="77777777" w:rsidR="00F6761A" w:rsidRDefault="00F6761A" w:rsidP="00C946EF">
            <w:pPr>
              <w:rPr>
                <w:rFonts w:ascii="Arial" w:hAnsi="Arial" w:cs="Arial"/>
                <w:b/>
                <w:sz w:val="24"/>
                <w:szCs w:val="24"/>
              </w:rPr>
            </w:pPr>
          </w:p>
        </w:tc>
        <w:tc>
          <w:tcPr>
            <w:tcW w:w="2362" w:type="dxa"/>
            <w:vAlign w:val="bottom"/>
          </w:tcPr>
          <w:p w14:paraId="25E94A73" w14:textId="77777777" w:rsidR="00F6761A" w:rsidRDefault="00F6761A" w:rsidP="00C946EF">
            <w:pPr>
              <w:rPr>
                <w:rFonts w:ascii="Arial" w:hAnsi="Arial" w:cs="Arial"/>
                <w:b/>
                <w:sz w:val="24"/>
                <w:szCs w:val="24"/>
              </w:rPr>
            </w:pPr>
          </w:p>
        </w:tc>
        <w:tc>
          <w:tcPr>
            <w:tcW w:w="2472" w:type="dxa"/>
            <w:vAlign w:val="bottom"/>
          </w:tcPr>
          <w:p w14:paraId="01D9E56A" w14:textId="77777777" w:rsidR="00F6761A" w:rsidRDefault="00F6761A" w:rsidP="00C946EF">
            <w:pPr>
              <w:rPr>
                <w:rFonts w:ascii="Arial" w:hAnsi="Arial" w:cs="Arial"/>
                <w:b/>
                <w:sz w:val="24"/>
                <w:szCs w:val="24"/>
              </w:rPr>
            </w:pPr>
          </w:p>
        </w:tc>
        <w:tc>
          <w:tcPr>
            <w:tcW w:w="2203" w:type="dxa"/>
            <w:vAlign w:val="bottom"/>
          </w:tcPr>
          <w:p w14:paraId="1F42B980" w14:textId="77777777" w:rsidR="00F6761A" w:rsidRDefault="00F6761A" w:rsidP="00C946EF">
            <w:pPr>
              <w:rPr>
                <w:rFonts w:ascii="Arial" w:hAnsi="Arial" w:cs="Arial"/>
                <w:b/>
                <w:sz w:val="24"/>
                <w:szCs w:val="24"/>
              </w:rPr>
            </w:pPr>
          </w:p>
        </w:tc>
      </w:tr>
      <w:tr w:rsidR="00F6761A" w14:paraId="143C6156" w14:textId="77777777" w:rsidTr="00C946EF">
        <w:trPr>
          <w:trHeight w:val="443"/>
          <w:jc w:val="center"/>
        </w:trPr>
        <w:tc>
          <w:tcPr>
            <w:tcW w:w="2549" w:type="dxa"/>
            <w:vAlign w:val="bottom"/>
          </w:tcPr>
          <w:p w14:paraId="06AC776C" w14:textId="77777777" w:rsidR="00F6761A" w:rsidRDefault="00F6761A" w:rsidP="00C946EF">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C946EF">
            <w:pPr>
              <w:rPr>
                <w:rFonts w:ascii="Arial" w:hAnsi="Arial" w:cs="Arial"/>
                <w:b/>
                <w:sz w:val="24"/>
                <w:szCs w:val="24"/>
              </w:rPr>
            </w:pPr>
          </w:p>
        </w:tc>
        <w:tc>
          <w:tcPr>
            <w:tcW w:w="2472" w:type="dxa"/>
            <w:vAlign w:val="bottom"/>
          </w:tcPr>
          <w:p w14:paraId="16C1B473" w14:textId="77777777" w:rsidR="00F6761A" w:rsidRDefault="00F6761A" w:rsidP="00C946EF">
            <w:pPr>
              <w:rPr>
                <w:rFonts w:ascii="Arial" w:hAnsi="Arial" w:cs="Arial"/>
                <w:b/>
                <w:sz w:val="24"/>
                <w:szCs w:val="24"/>
              </w:rPr>
            </w:pPr>
          </w:p>
        </w:tc>
        <w:tc>
          <w:tcPr>
            <w:tcW w:w="2203" w:type="dxa"/>
            <w:vAlign w:val="bottom"/>
          </w:tcPr>
          <w:p w14:paraId="20345F65" w14:textId="77777777" w:rsidR="00F6761A" w:rsidRDefault="00F6761A" w:rsidP="00C946EF">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C94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C946EF">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C94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C946EF">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C946EF">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C946EF">
            <w:pPr>
              <w:rPr>
                <w:rFonts w:ascii="Arial" w:hAnsi="Arial" w:cs="Arial"/>
              </w:rPr>
            </w:pPr>
          </w:p>
        </w:tc>
        <w:tc>
          <w:tcPr>
            <w:tcW w:w="1703" w:type="dxa"/>
          </w:tcPr>
          <w:p w14:paraId="791E9EC9"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C946EF">
        <w:trPr>
          <w:trHeight w:val="412"/>
        </w:trPr>
        <w:tc>
          <w:tcPr>
            <w:tcW w:w="3205" w:type="dxa"/>
            <w:shd w:val="clear" w:color="auto" w:fill="A6A6A6" w:themeFill="background1" w:themeFillShade="A6"/>
          </w:tcPr>
          <w:p w14:paraId="6FE046D3" w14:textId="77777777" w:rsidR="007802C1" w:rsidRDefault="007802C1" w:rsidP="00C946EF">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C946EF">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C946EF">
            <w:pPr>
              <w:rPr>
                <w:rFonts w:ascii="Arial" w:hAnsi="Arial" w:cs="Arial"/>
                <w:b/>
                <w:sz w:val="24"/>
                <w:szCs w:val="24"/>
              </w:rPr>
            </w:pPr>
            <w:r>
              <w:rPr>
                <w:rFonts w:ascii="Arial" w:hAnsi="Arial" w:cs="Arial"/>
                <w:b/>
                <w:sz w:val="24"/>
                <w:szCs w:val="24"/>
              </w:rPr>
              <w:t>Obtained Results</w:t>
            </w:r>
          </w:p>
        </w:tc>
      </w:tr>
      <w:tr w:rsidR="007802C1" w14:paraId="55AEE9DE" w14:textId="77777777" w:rsidTr="00C946EF">
        <w:trPr>
          <w:trHeight w:val="412"/>
        </w:trPr>
        <w:tc>
          <w:tcPr>
            <w:tcW w:w="3205" w:type="dxa"/>
          </w:tcPr>
          <w:p w14:paraId="0318F0FD" w14:textId="77777777" w:rsidR="007802C1" w:rsidRDefault="007802C1" w:rsidP="00C946EF">
            <w:pPr>
              <w:rPr>
                <w:rFonts w:ascii="Arial" w:hAnsi="Arial" w:cs="Arial"/>
                <w:b/>
                <w:sz w:val="24"/>
                <w:szCs w:val="24"/>
              </w:rPr>
            </w:pPr>
          </w:p>
        </w:tc>
        <w:tc>
          <w:tcPr>
            <w:tcW w:w="3206" w:type="dxa"/>
          </w:tcPr>
          <w:p w14:paraId="6EE1C0DF" w14:textId="77777777" w:rsidR="007802C1" w:rsidRDefault="007802C1" w:rsidP="00C946EF">
            <w:pPr>
              <w:rPr>
                <w:rFonts w:ascii="Arial" w:hAnsi="Arial" w:cs="Arial"/>
                <w:b/>
                <w:sz w:val="24"/>
                <w:szCs w:val="24"/>
              </w:rPr>
            </w:pPr>
          </w:p>
        </w:tc>
        <w:tc>
          <w:tcPr>
            <w:tcW w:w="3206" w:type="dxa"/>
          </w:tcPr>
          <w:p w14:paraId="65B1163C" w14:textId="77777777" w:rsidR="007802C1" w:rsidRDefault="007802C1" w:rsidP="00C946EF">
            <w:pPr>
              <w:rPr>
                <w:rFonts w:ascii="Arial" w:hAnsi="Arial" w:cs="Arial"/>
                <w:b/>
                <w:sz w:val="24"/>
                <w:szCs w:val="24"/>
              </w:rPr>
            </w:pPr>
          </w:p>
        </w:tc>
      </w:tr>
      <w:tr w:rsidR="007802C1" w14:paraId="37887367" w14:textId="77777777" w:rsidTr="00C946EF">
        <w:trPr>
          <w:trHeight w:val="412"/>
        </w:trPr>
        <w:tc>
          <w:tcPr>
            <w:tcW w:w="3205" w:type="dxa"/>
          </w:tcPr>
          <w:p w14:paraId="324EBCF8" w14:textId="77777777" w:rsidR="007802C1" w:rsidRDefault="007802C1" w:rsidP="00C946EF">
            <w:pPr>
              <w:rPr>
                <w:rFonts w:ascii="Arial" w:hAnsi="Arial" w:cs="Arial"/>
                <w:b/>
                <w:sz w:val="24"/>
                <w:szCs w:val="24"/>
              </w:rPr>
            </w:pPr>
          </w:p>
        </w:tc>
        <w:tc>
          <w:tcPr>
            <w:tcW w:w="3206" w:type="dxa"/>
          </w:tcPr>
          <w:p w14:paraId="11B44F56" w14:textId="77777777" w:rsidR="007802C1" w:rsidRDefault="007802C1" w:rsidP="00C946EF">
            <w:pPr>
              <w:rPr>
                <w:rFonts w:ascii="Arial" w:hAnsi="Arial" w:cs="Arial"/>
                <w:b/>
                <w:sz w:val="24"/>
                <w:szCs w:val="24"/>
              </w:rPr>
            </w:pPr>
          </w:p>
        </w:tc>
        <w:tc>
          <w:tcPr>
            <w:tcW w:w="3206" w:type="dxa"/>
          </w:tcPr>
          <w:p w14:paraId="4D545688" w14:textId="77777777" w:rsidR="007802C1" w:rsidRDefault="007802C1" w:rsidP="00C946EF">
            <w:pPr>
              <w:rPr>
                <w:rFonts w:ascii="Arial" w:hAnsi="Arial" w:cs="Arial"/>
                <w:b/>
                <w:sz w:val="24"/>
                <w:szCs w:val="24"/>
              </w:rPr>
            </w:pPr>
          </w:p>
        </w:tc>
      </w:tr>
      <w:tr w:rsidR="007802C1" w14:paraId="09E6055A" w14:textId="77777777" w:rsidTr="00C946EF">
        <w:trPr>
          <w:trHeight w:val="438"/>
        </w:trPr>
        <w:tc>
          <w:tcPr>
            <w:tcW w:w="3205" w:type="dxa"/>
          </w:tcPr>
          <w:p w14:paraId="08C001A6" w14:textId="77777777" w:rsidR="007802C1" w:rsidRDefault="007802C1" w:rsidP="00C946EF">
            <w:pPr>
              <w:rPr>
                <w:rFonts w:ascii="Arial" w:hAnsi="Arial" w:cs="Arial"/>
                <w:b/>
                <w:sz w:val="24"/>
                <w:szCs w:val="24"/>
              </w:rPr>
            </w:pPr>
          </w:p>
        </w:tc>
        <w:tc>
          <w:tcPr>
            <w:tcW w:w="3206" w:type="dxa"/>
          </w:tcPr>
          <w:p w14:paraId="490BFEDE" w14:textId="77777777" w:rsidR="007802C1" w:rsidRDefault="007802C1" w:rsidP="00C946EF">
            <w:pPr>
              <w:rPr>
                <w:rFonts w:ascii="Arial" w:hAnsi="Arial" w:cs="Arial"/>
                <w:b/>
                <w:sz w:val="24"/>
                <w:szCs w:val="24"/>
              </w:rPr>
            </w:pPr>
          </w:p>
        </w:tc>
        <w:tc>
          <w:tcPr>
            <w:tcW w:w="3206" w:type="dxa"/>
          </w:tcPr>
          <w:p w14:paraId="6C3D6203" w14:textId="77777777" w:rsidR="007802C1" w:rsidRDefault="007802C1" w:rsidP="00C946EF">
            <w:pPr>
              <w:rPr>
                <w:rFonts w:ascii="Arial" w:hAnsi="Arial" w:cs="Arial"/>
                <w:b/>
                <w:sz w:val="24"/>
                <w:szCs w:val="24"/>
              </w:rPr>
            </w:pPr>
          </w:p>
        </w:tc>
      </w:tr>
      <w:tr w:rsidR="007802C1" w14:paraId="60117904" w14:textId="77777777" w:rsidTr="00C946EF">
        <w:trPr>
          <w:trHeight w:val="438"/>
        </w:trPr>
        <w:tc>
          <w:tcPr>
            <w:tcW w:w="3205" w:type="dxa"/>
          </w:tcPr>
          <w:p w14:paraId="586815B3" w14:textId="77777777" w:rsidR="007802C1" w:rsidRDefault="007802C1" w:rsidP="00C946EF">
            <w:pPr>
              <w:rPr>
                <w:rFonts w:ascii="Arial" w:hAnsi="Arial" w:cs="Arial"/>
                <w:b/>
                <w:sz w:val="24"/>
                <w:szCs w:val="24"/>
              </w:rPr>
            </w:pPr>
          </w:p>
        </w:tc>
        <w:tc>
          <w:tcPr>
            <w:tcW w:w="3206" w:type="dxa"/>
          </w:tcPr>
          <w:p w14:paraId="2C156339" w14:textId="77777777" w:rsidR="007802C1" w:rsidRDefault="007802C1" w:rsidP="00C946EF">
            <w:pPr>
              <w:rPr>
                <w:rFonts w:ascii="Arial" w:hAnsi="Arial" w:cs="Arial"/>
                <w:b/>
                <w:sz w:val="24"/>
                <w:szCs w:val="24"/>
              </w:rPr>
            </w:pPr>
          </w:p>
        </w:tc>
        <w:tc>
          <w:tcPr>
            <w:tcW w:w="3206" w:type="dxa"/>
          </w:tcPr>
          <w:p w14:paraId="4B8C4A76" w14:textId="77777777" w:rsidR="007802C1" w:rsidRDefault="007802C1" w:rsidP="00C946EF">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r w:rsidRPr="008F442C">
        <w:rPr>
          <w:rFonts w:ascii="Arial" w:hAnsi="Arial"/>
        </w:rPr>
        <w:t>(Short introduction to survey.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C946EF">
        <w:tc>
          <w:tcPr>
            <w:tcW w:w="9067" w:type="dxa"/>
            <w:shd w:val="clear" w:color="auto" w:fill="BFBFBF" w:themeFill="background1" w:themeFillShade="BF"/>
          </w:tcPr>
          <w:p w14:paraId="37EBC44F" w14:textId="77777777" w:rsidR="007802C1" w:rsidRPr="008F442C" w:rsidRDefault="007802C1" w:rsidP="00C946EF">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C946EF">
        <w:tc>
          <w:tcPr>
            <w:tcW w:w="2429" w:type="dxa"/>
            <w:shd w:val="clear" w:color="auto" w:fill="F2F2F2" w:themeFill="background1" w:themeFillShade="F2"/>
          </w:tcPr>
          <w:p w14:paraId="658077CE" w14:textId="77777777" w:rsidR="007802C1" w:rsidRPr="008F442C" w:rsidRDefault="007802C1" w:rsidP="00C946EF">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C946EF">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C946EF">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C946EF">
            <w:pPr>
              <w:rPr>
                <w:rFonts w:ascii="Arial" w:hAnsi="Arial"/>
                <w:b/>
              </w:rPr>
            </w:pPr>
            <w:r w:rsidRPr="008F442C">
              <w:rPr>
                <w:rFonts w:ascii="Arial" w:hAnsi="Arial"/>
                <w:b/>
              </w:rPr>
              <w:t>Do you have a disability:</w:t>
            </w:r>
          </w:p>
        </w:tc>
      </w:tr>
      <w:tr w:rsidR="007802C1" w:rsidRPr="008F442C" w14:paraId="3177A07A" w14:textId="77777777" w:rsidTr="00C946EF">
        <w:tc>
          <w:tcPr>
            <w:tcW w:w="2429" w:type="dxa"/>
          </w:tcPr>
          <w:p w14:paraId="47685016" w14:textId="77777777" w:rsidR="007802C1" w:rsidRPr="008F442C" w:rsidRDefault="007802C1" w:rsidP="00C946EF">
            <w:pPr>
              <w:spacing w:line="276" w:lineRule="auto"/>
              <w:rPr>
                <w:rFonts w:ascii="Arial" w:hAnsi="Arial"/>
              </w:rPr>
            </w:pPr>
          </w:p>
          <w:p w14:paraId="07D53DC7" w14:textId="77777777" w:rsidR="007802C1" w:rsidRPr="008F442C" w:rsidRDefault="007802C1" w:rsidP="00C946EF">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C946EF">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C946EF">
            <w:pPr>
              <w:spacing w:line="276" w:lineRule="auto"/>
              <w:rPr>
                <w:rFonts w:ascii="Arial" w:hAnsi="Arial"/>
              </w:rPr>
            </w:pPr>
          </w:p>
        </w:tc>
        <w:tc>
          <w:tcPr>
            <w:tcW w:w="2317" w:type="dxa"/>
          </w:tcPr>
          <w:p w14:paraId="478DE641" w14:textId="77777777" w:rsidR="007802C1" w:rsidRPr="008F442C" w:rsidRDefault="007802C1" w:rsidP="00C946EF">
            <w:pPr>
              <w:rPr>
                <w:rFonts w:ascii="Arial" w:hAnsi="Arial"/>
                <w:b/>
              </w:rPr>
            </w:pPr>
          </w:p>
          <w:p w14:paraId="29C721B5" w14:textId="77777777" w:rsidR="007802C1" w:rsidRPr="008F442C" w:rsidRDefault="007802C1" w:rsidP="00C946EF">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C946EF">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C946EF">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C946EF">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C946EF">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C946EF">
            <w:pPr>
              <w:rPr>
                <w:rFonts w:ascii="Arial" w:hAnsi="Arial"/>
              </w:rPr>
            </w:pPr>
          </w:p>
        </w:tc>
        <w:tc>
          <w:tcPr>
            <w:tcW w:w="2364" w:type="dxa"/>
          </w:tcPr>
          <w:p w14:paraId="69EA68D9" w14:textId="77777777" w:rsidR="007802C1" w:rsidRPr="008F442C" w:rsidRDefault="007802C1" w:rsidP="00C946EF">
            <w:pPr>
              <w:rPr>
                <w:rFonts w:ascii="Arial" w:hAnsi="Arial"/>
                <w:b/>
              </w:rPr>
            </w:pPr>
          </w:p>
          <w:p w14:paraId="60C545C4" w14:textId="77777777" w:rsidR="007802C1" w:rsidRPr="008F442C" w:rsidRDefault="007802C1" w:rsidP="00C946EF">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C946EF">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C946EF">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C946EF">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C946EF">
            <w:pPr>
              <w:rPr>
                <w:rFonts w:ascii="Arial" w:hAnsi="Arial"/>
                <w:i/>
              </w:rPr>
            </w:pPr>
          </w:p>
          <w:p w14:paraId="0EF5886A" w14:textId="77777777" w:rsidR="007802C1" w:rsidRPr="008F442C" w:rsidRDefault="007802C1" w:rsidP="00C946EF">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C946EF">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C946EF">
        <w:tc>
          <w:tcPr>
            <w:tcW w:w="9016" w:type="dxa"/>
            <w:shd w:val="clear" w:color="auto" w:fill="BFBFBF" w:themeFill="background1" w:themeFillShade="BF"/>
          </w:tcPr>
          <w:p w14:paraId="18592029" w14:textId="77777777" w:rsidR="007802C1" w:rsidRPr="008F442C" w:rsidRDefault="007802C1" w:rsidP="00C946EF">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C946EF">
        <w:tc>
          <w:tcPr>
            <w:tcW w:w="9067" w:type="dxa"/>
            <w:shd w:val="clear" w:color="auto" w:fill="BFBFBF" w:themeFill="background1" w:themeFillShade="BF"/>
          </w:tcPr>
          <w:p w14:paraId="1447956A" w14:textId="77777777" w:rsidR="007802C1" w:rsidRPr="008F442C" w:rsidRDefault="007802C1" w:rsidP="00C946EF">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C946EF">
        <w:trPr>
          <w:trHeight w:val="269"/>
        </w:trPr>
        <w:tc>
          <w:tcPr>
            <w:tcW w:w="3397" w:type="dxa"/>
            <w:shd w:val="clear" w:color="auto" w:fill="F2F2F2" w:themeFill="background1" w:themeFillShade="F2"/>
          </w:tcPr>
          <w:p w14:paraId="6B180BBE" w14:textId="77777777" w:rsidR="007802C1" w:rsidRPr="008F442C" w:rsidRDefault="007802C1" w:rsidP="00C946EF">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C946EF">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C946EF">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C946EF">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C946EF">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C946EF">
            <w:pPr>
              <w:rPr>
                <w:rFonts w:ascii="Arial" w:hAnsi="Arial"/>
                <w:b/>
                <w:i/>
              </w:rPr>
            </w:pPr>
            <w:r w:rsidRPr="008F442C">
              <w:rPr>
                <w:rFonts w:ascii="Arial" w:hAnsi="Arial"/>
                <w:b/>
                <w:i/>
              </w:rPr>
              <w:t>Very Unlikely</w:t>
            </w:r>
          </w:p>
        </w:tc>
      </w:tr>
      <w:tr w:rsidR="007802C1" w:rsidRPr="008F442C" w14:paraId="53C1A74E" w14:textId="77777777" w:rsidTr="00C946EF">
        <w:trPr>
          <w:trHeight w:val="269"/>
        </w:trPr>
        <w:tc>
          <w:tcPr>
            <w:tcW w:w="3397" w:type="dxa"/>
          </w:tcPr>
          <w:p w14:paraId="47FA840E" w14:textId="77777777" w:rsidR="007802C1" w:rsidRPr="008F442C" w:rsidRDefault="007802C1" w:rsidP="00C946EF">
            <w:pPr>
              <w:rPr>
                <w:rFonts w:ascii="Arial" w:hAnsi="Arial"/>
              </w:rPr>
            </w:pPr>
          </w:p>
        </w:tc>
        <w:tc>
          <w:tcPr>
            <w:tcW w:w="1276" w:type="dxa"/>
          </w:tcPr>
          <w:p w14:paraId="70A8EC9E" w14:textId="77777777" w:rsidR="007802C1" w:rsidRPr="008F442C" w:rsidRDefault="007802C1" w:rsidP="00C946EF">
            <w:pPr>
              <w:rPr>
                <w:rFonts w:ascii="Arial" w:hAnsi="Arial"/>
              </w:rPr>
            </w:pPr>
            <w:r w:rsidRPr="008F442C">
              <w:rPr>
                <w:rFonts w:ascii="Arial" w:hAnsi="Arial"/>
              </w:rPr>
              <w:t>⃝</w:t>
            </w:r>
          </w:p>
        </w:tc>
        <w:tc>
          <w:tcPr>
            <w:tcW w:w="933" w:type="dxa"/>
          </w:tcPr>
          <w:p w14:paraId="1B8A59F1" w14:textId="77777777" w:rsidR="007802C1" w:rsidRPr="008F442C" w:rsidRDefault="007802C1" w:rsidP="00C946EF">
            <w:pPr>
              <w:rPr>
                <w:rFonts w:ascii="Arial" w:hAnsi="Arial"/>
              </w:rPr>
            </w:pPr>
            <w:r w:rsidRPr="008F442C">
              <w:rPr>
                <w:rFonts w:ascii="Arial" w:hAnsi="Arial"/>
              </w:rPr>
              <w:t>⃝</w:t>
            </w:r>
          </w:p>
        </w:tc>
        <w:tc>
          <w:tcPr>
            <w:tcW w:w="1052" w:type="dxa"/>
          </w:tcPr>
          <w:p w14:paraId="25A945A6" w14:textId="77777777" w:rsidR="007802C1" w:rsidRPr="008F442C" w:rsidRDefault="007802C1" w:rsidP="00C946EF">
            <w:pPr>
              <w:rPr>
                <w:rFonts w:ascii="Arial" w:hAnsi="Arial"/>
              </w:rPr>
            </w:pPr>
            <w:r w:rsidRPr="008F442C">
              <w:rPr>
                <w:rFonts w:ascii="Arial" w:hAnsi="Arial"/>
              </w:rPr>
              <w:t>⃝</w:t>
            </w:r>
          </w:p>
        </w:tc>
        <w:tc>
          <w:tcPr>
            <w:tcW w:w="992" w:type="dxa"/>
          </w:tcPr>
          <w:p w14:paraId="69E1B5A3" w14:textId="77777777" w:rsidR="007802C1" w:rsidRPr="008F442C" w:rsidRDefault="007802C1" w:rsidP="00C946EF">
            <w:pPr>
              <w:rPr>
                <w:rFonts w:ascii="Arial" w:hAnsi="Arial"/>
              </w:rPr>
            </w:pPr>
            <w:r w:rsidRPr="008F442C">
              <w:rPr>
                <w:rFonts w:ascii="Arial" w:hAnsi="Arial"/>
              </w:rPr>
              <w:t>⃝</w:t>
            </w:r>
          </w:p>
        </w:tc>
        <w:tc>
          <w:tcPr>
            <w:tcW w:w="1437" w:type="dxa"/>
          </w:tcPr>
          <w:p w14:paraId="1302213C" w14:textId="77777777" w:rsidR="007802C1" w:rsidRPr="008F442C" w:rsidRDefault="007802C1" w:rsidP="00C946EF">
            <w:pPr>
              <w:rPr>
                <w:rFonts w:ascii="Arial" w:hAnsi="Arial"/>
              </w:rPr>
            </w:pPr>
            <w:r w:rsidRPr="008F442C">
              <w:rPr>
                <w:rFonts w:ascii="Arial" w:hAnsi="Arial"/>
              </w:rPr>
              <w:t>⃝</w:t>
            </w:r>
          </w:p>
        </w:tc>
      </w:tr>
      <w:tr w:rsidR="007802C1" w:rsidRPr="008F442C" w14:paraId="18A7DBD1" w14:textId="77777777" w:rsidTr="00C946EF">
        <w:trPr>
          <w:trHeight w:val="269"/>
        </w:trPr>
        <w:tc>
          <w:tcPr>
            <w:tcW w:w="3397" w:type="dxa"/>
          </w:tcPr>
          <w:p w14:paraId="473C3121" w14:textId="77777777" w:rsidR="007802C1" w:rsidRPr="008F442C" w:rsidRDefault="007802C1" w:rsidP="00C946EF">
            <w:pPr>
              <w:rPr>
                <w:rFonts w:ascii="Arial" w:hAnsi="Arial"/>
              </w:rPr>
            </w:pPr>
          </w:p>
        </w:tc>
        <w:tc>
          <w:tcPr>
            <w:tcW w:w="1276" w:type="dxa"/>
          </w:tcPr>
          <w:p w14:paraId="6B359800" w14:textId="77777777" w:rsidR="007802C1" w:rsidRPr="008F442C" w:rsidRDefault="007802C1" w:rsidP="00C946EF">
            <w:pPr>
              <w:rPr>
                <w:rFonts w:ascii="Arial" w:hAnsi="Arial"/>
              </w:rPr>
            </w:pPr>
            <w:r w:rsidRPr="008F442C">
              <w:rPr>
                <w:rFonts w:ascii="Arial" w:hAnsi="Arial"/>
              </w:rPr>
              <w:t>⃝</w:t>
            </w:r>
          </w:p>
        </w:tc>
        <w:tc>
          <w:tcPr>
            <w:tcW w:w="933" w:type="dxa"/>
          </w:tcPr>
          <w:p w14:paraId="0215301D" w14:textId="77777777" w:rsidR="007802C1" w:rsidRPr="008F442C" w:rsidRDefault="007802C1" w:rsidP="00C946EF">
            <w:pPr>
              <w:rPr>
                <w:rFonts w:ascii="Arial" w:hAnsi="Arial"/>
              </w:rPr>
            </w:pPr>
            <w:r w:rsidRPr="008F442C">
              <w:rPr>
                <w:rFonts w:ascii="Arial" w:hAnsi="Arial"/>
              </w:rPr>
              <w:t>⃝</w:t>
            </w:r>
          </w:p>
        </w:tc>
        <w:tc>
          <w:tcPr>
            <w:tcW w:w="1052" w:type="dxa"/>
          </w:tcPr>
          <w:p w14:paraId="01E3829C" w14:textId="77777777" w:rsidR="007802C1" w:rsidRPr="008F442C" w:rsidRDefault="007802C1" w:rsidP="00C946EF">
            <w:pPr>
              <w:rPr>
                <w:rFonts w:ascii="Arial" w:hAnsi="Arial"/>
              </w:rPr>
            </w:pPr>
            <w:r w:rsidRPr="008F442C">
              <w:rPr>
                <w:rFonts w:ascii="Arial" w:hAnsi="Arial"/>
              </w:rPr>
              <w:t>⃝</w:t>
            </w:r>
          </w:p>
        </w:tc>
        <w:tc>
          <w:tcPr>
            <w:tcW w:w="992" w:type="dxa"/>
          </w:tcPr>
          <w:p w14:paraId="10164563" w14:textId="77777777" w:rsidR="007802C1" w:rsidRPr="008F442C" w:rsidRDefault="007802C1" w:rsidP="00C946EF">
            <w:pPr>
              <w:rPr>
                <w:rFonts w:ascii="Arial" w:hAnsi="Arial"/>
              </w:rPr>
            </w:pPr>
            <w:r w:rsidRPr="008F442C">
              <w:rPr>
                <w:rFonts w:ascii="Arial" w:hAnsi="Arial"/>
              </w:rPr>
              <w:t>⃝</w:t>
            </w:r>
          </w:p>
        </w:tc>
        <w:tc>
          <w:tcPr>
            <w:tcW w:w="1437" w:type="dxa"/>
          </w:tcPr>
          <w:p w14:paraId="41709F9B" w14:textId="77777777" w:rsidR="007802C1" w:rsidRPr="008F442C" w:rsidRDefault="007802C1" w:rsidP="00C946EF">
            <w:pPr>
              <w:rPr>
                <w:rFonts w:ascii="Arial" w:hAnsi="Arial"/>
              </w:rPr>
            </w:pPr>
            <w:r w:rsidRPr="008F442C">
              <w:rPr>
                <w:rFonts w:ascii="Arial" w:hAnsi="Arial"/>
              </w:rPr>
              <w:t>⃝</w:t>
            </w:r>
          </w:p>
        </w:tc>
      </w:tr>
      <w:tr w:rsidR="007802C1" w:rsidRPr="008F442C" w14:paraId="55E429F2" w14:textId="77777777" w:rsidTr="00C946EF">
        <w:trPr>
          <w:trHeight w:val="269"/>
        </w:trPr>
        <w:tc>
          <w:tcPr>
            <w:tcW w:w="3397" w:type="dxa"/>
          </w:tcPr>
          <w:p w14:paraId="7AA88E67" w14:textId="77777777" w:rsidR="007802C1" w:rsidRPr="008F442C" w:rsidRDefault="007802C1" w:rsidP="00C946EF">
            <w:pPr>
              <w:rPr>
                <w:rFonts w:ascii="Arial" w:hAnsi="Arial"/>
              </w:rPr>
            </w:pPr>
          </w:p>
        </w:tc>
        <w:tc>
          <w:tcPr>
            <w:tcW w:w="1276" w:type="dxa"/>
          </w:tcPr>
          <w:p w14:paraId="2F6C0F70" w14:textId="77777777" w:rsidR="007802C1" w:rsidRPr="008F442C" w:rsidRDefault="007802C1" w:rsidP="00C946EF">
            <w:pPr>
              <w:rPr>
                <w:rFonts w:ascii="Arial" w:hAnsi="Arial"/>
              </w:rPr>
            </w:pPr>
            <w:r w:rsidRPr="008F442C">
              <w:rPr>
                <w:rFonts w:ascii="Arial" w:hAnsi="Arial"/>
              </w:rPr>
              <w:t>⃝</w:t>
            </w:r>
          </w:p>
        </w:tc>
        <w:tc>
          <w:tcPr>
            <w:tcW w:w="933" w:type="dxa"/>
          </w:tcPr>
          <w:p w14:paraId="5F99057E" w14:textId="77777777" w:rsidR="007802C1" w:rsidRPr="008F442C" w:rsidRDefault="007802C1" w:rsidP="00C946EF">
            <w:pPr>
              <w:rPr>
                <w:rFonts w:ascii="Arial" w:hAnsi="Arial"/>
              </w:rPr>
            </w:pPr>
            <w:r w:rsidRPr="008F442C">
              <w:rPr>
                <w:rFonts w:ascii="Arial" w:hAnsi="Arial"/>
              </w:rPr>
              <w:t>⃝</w:t>
            </w:r>
          </w:p>
        </w:tc>
        <w:tc>
          <w:tcPr>
            <w:tcW w:w="1052" w:type="dxa"/>
          </w:tcPr>
          <w:p w14:paraId="0C748965" w14:textId="77777777" w:rsidR="007802C1" w:rsidRPr="008F442C" w:rsidRDefault="007802C1" w:rsidP="00C946EF">
            <w:pPr>
              <w:rPr>
                <w:rFonts w:ascii="Arial" w:hAnsi="Arial"/>
              </w:rPr>
            </w:pPr>
            <w:r w:rsidRPr="008F442C">
              <w:rPr>
                <w:rFonts w:ascii="Arial" w:hAnsi="Arial"/>
              </w:rPr>
              <w:t>⃝</w:t>
            </w:r>
          </w:p>
        </w:tc>
        <w:tc>
          <w:tcPr>
            <w:tcW w:w="992" w:type="dxa"/>
          </w:tcPr>
          <w:p w14:paraId="6DC79A44" w14:textId="77777777" w:rsidR="007802C1" w:rsidRPr="008F442C" w:rsidRDefault="007802C1" w:rsidP="00C946EF">
            <w:pPr>
              <w:rPr>
                <w:rFonts w:ascii="Arial" w:hAnsi="Arial"/>
              </w:rPr>
            </w:pPr>
            <w:r w:rsidRPr="008F442C">
              <w:rPr>
                <w:rFonts w:ascii="Arial" w:hAnsi="Arial"/>
              </w:rPr>
              <w:t>⃝</w:t>
            </w:r>
          </w:p>
        </w:tc>
        <w:tc>
          <w:tcPr>
            <w:tcW w:w="1437" w:type="dxa"/>
          </w:tcPr>
          <w:p w14:paraId="1D7613D9" w14:textId="77777777" w:rsidR="007802C1" w:rsidRPr="008F442C" w:rsidRDefault="007802C1" w:rsidP="00C946EF">
            <w:pPr>
              <w:rPr>
                <w:rFonts w:ascii="Arial" w:hAnsi="Arial"/>
              </w:rPr>
            </w:pPr>
            <w:r w:rsidRPr="008F442C">
              <w:rPr>
                <w:rFonts w:ascii="Arial" w:hAnsi="Arial"/>
              </w:rPr>
              <w:t>⃝</w:t>
            </w:r>
          </w:p>
        </w:tc>
      </w:tr>
      <w:tr w:rsidR="007802C1" w:rsidRPr="008F442C" w14:paraId="3C820AF8" w14:textId="77777777" w:rsidTr="00C946EF">
        <w:trPr>
          <w:trHeight w:val="269"/>
        </w:trPr>
        <w:tc>
          <w:tcPr>
            <w:tcW w:w="3397" w:type="dxa"/>
          </w:tcPr>
          <w:p w14:paraId="2D2A1902" w14:textId="77777777" w:rsidR="007802C1" w:rsidRPr="008F442C" w:rsidRDefault="007802C1" w:rsidP="00C946EF">
            <w:pPr>
              <w:rPr>
                <w:rFonts w:ascii="Arial" w:hAnsi="Arial"/>
              </w:rPr>
            </w:pPr>
          </w:p>
        </w:tc>
        <w:tc>
          <w:tcPr>
            <w:tcW w:w="1276" w:type="dxa"/>
          </w:tcPr>
          <w:p w14:paraId="430E3160" w14:textId="77777777" w:rsidR="007802C1" w:rsidRPr="008F442C" w:rsidRDefault="007802C1" w:rsidP="00C946EF">
            <w:pPr>
              <w:rPr>
                <w:rFonts w:ascii="Arial" w:hAnsi="Arial"/>
              </w:rPr>
            </w:pPr>
            <w:r w:rsidRPr="008F442C">
              <w:rPr>
                <w:rFonts w:ascii="Arial" w:hAnsi="Arial"/>
              </w:rPr>
              <w:t>⃝</w:t>
            </w:r>
          </w:p>
        </w:tc>
        <w:tc>
          <w:tcPr>
            <w:tcW w:w="933" w:type="dxa"/>
          </w:tcPr>
          <w:p w14:paraId="12890CF0" w14:textId="77777777" w:rsidR="007802C1" w:rsidRPr="008F442C" w:rsidRDefault="007802C1" w:rsidP="00C946EF">
            <w:pPr>
              <w:rPr>
                <w:rFonts w:ascii="Arial" w:hAnsi="Arial"/>
              </w:rPr>
            </w:pPr>
            <w:r w:rsidRPr="008F442C">
              <w:rPr>
                <w:rFonts w:ascii="Arial" w:hAnsi="Arial"/>
              </w:rPr>
              <w:t>⃝</w:t>
            </w:r>
          </w:p>
        </w:tc>
        <w:tc>
          <w:tcPr>
            <w:tcW w:w="1052" w:type="dxa"/>
          </w:tcPr>
          <w:p w14:paraId="2EC21D98" w14:textId="77777777" w:rsidR="007802C1" w:rsidRPr="008F442C" w:rsidRDefault="007802C1" w:rsidP="00C946EF">
            <w:pPr>
              <w:rPr>
                <w:rFonts w:ascii="Arial" w:hAnsi="Arial"/>
              </w:rPr>
            </w:pPr>
            <w:r w:rsidRPr="008F442C">
              <w:rPr>
                <w:rFonts w:ascii="Arial" w:hAnsi="Arial"/>
              </w:rPr>
              <w:t>⃝</w:t>
            </w:r>
          </w:p>
        </w:tc>
        <w:tc>
          <w:tcPr>
            <w:tcW w:w="992" w:type="dxa"/>
          </w:tcPr>
          <w:p w14:paraId="67F611DB" w14:textId="77777777" w:rsidR="007802C1" w:rsidRPr="008F442C" w:rsidRDefault="007802C1" w:rsidP="00C946EF">
            <w:pPr>
              <w:rPr>
                <w:rFonts w:ascii="Arial" w:hAnsi="Arial"/>
              </w:rPr>
            </w:pPr>
            <w:r w:rsidRPr="008F442C">
              <w:rPr>
                <w:rFonts w:ascii="Arial" w:hAnsi="Arial"/>
              </w:rPr>
              <w:t>⃝</w:t>
            </w:r>
          </w:p>
        </w:tc>
        <w:tc>
          <w:tcPr>
            <w:tcW w:w="1437" w:type="dxa"/>
          </w:tcPr>
          <w:p w14:paraId="6617DCE4" w14:textId="77777777" w:rsidR="007802C1" w:rsidRPr="008F442C" w:rsidRDefault="007802C1" w:rsidP="00C946EF">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C946EF">
        <w:tc>
          <w:tcPr>
            <w:tcW w:w="9016" w:type="dxa"/>
            <w:shd w:val="clear" w:color="auto" w:fill="BFBFBF" w:themeFill="background1" w:themeFillShade="BF"/>
          </w:tcPr>
          <w:p w14:paraId="756CBB0A" w14:textId="77777777" w:rsidR="007802C1" w:rsidRPr="008F442C" w:rsidRDefault="007802C1" w:rsidP="00C946EF">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C946EF">
        <w:tc>
          <w:tcPr>
            <w:tcW w:w="9016" w:type="dxa"/>
            <w:shd w:val="clear" w:color="auto" w:fill="BFBFBF" w:themeFill="background1" w:themeFillShade="BF"/>
          </w:tcPr>
          <w:p w14:paraId="5D7CB50A" w14:textId="77777777" w:rsidR="007802C1" w:rsidRPr="008F442C" w:rsidRDefault="007802C1" w:rsidP="00C946EF">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tbl>
      <w:tblPr>
        <w:tblW w:w="19347" w:type="dxa"/>
        <w:tblInd w:w="93" w:type="dxa"/>
        <w:tblLook w:val="04A0" w:firstRow="1" w:lastRow="0" w:firstColumn="1" w:lastColumn="0" w:noHBand="0" w:noVBand="1"/>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14:paraId="4936DD96" w14:textId="77777777" w:rsidTr="00C946EF">
        <w:trPr>
          <w:gridAfter w:val="2"/>
          <w:wAfter w:w="5220" w:type="dxa"/>
          <w:trHeight w:val="360"/>
        </w:trPr>
        <w:tc>
          <w:tcPr>
            <w:tcW w:w="5266" w:type="dxa"/>
            <w:tcBorders>
              <w:top w:val="nil"/>
              <w:left w:val="nil"/>
              <w:bottom w:val="nil"/>
              <w:right w:val="nil"/>
            </w:tcBorders>
            <w:shd w:val="clear" w:color="auto" w:fill="auto"/>
            <w:noWrap/>
            <w:vAlign w:val="bottom"/>
            <w:hideMark/>
          </w:tcPr>
          <w:p w14:paraId="5FAC766D" w14:textId="77777777" w:rsidR="00EA63C0" w:rsidRPr="00905F36" w:rsidRDefault="00EA63C0" w:rsidP="00C946EF">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14:paraId="76482A95" w14:textId="77777777" w:rsidR="00EA63C0" w:rsidRPr="00905F36" w:rsidRDefault="00EA63C0" w:rsidP="00C946EF">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14:paraId="4996810D" w14:textId="77777777" w:rsidR="00EA63C0" w:rsidRPr="00905F36" w:rsidRDefault="00EA63C0" w:rsidP="00C946EF">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14:paraId="2DE1B15B" w14:textId="77777777" w:rsidR="00EA63C0" w:rsidRPr="00905F36" w:rsidRDefault="00EA63C0" w:rsidP="00C946EF">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14:paraId="465DBD89" w14:textId="77777777" w:rsidR="00EA63C0" w:rsidRPr="00905F36" w:rsidRDefault="00EA63C0" w:rsidP="00C946EF">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14:paraId="153D0391" w14:textId="77777777" w:rsidR="00EA63C0" w:rsidRPr="00905F36" w:rsidRDefault="00EA63C0" w:rsidP="00C946EF">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14:paraId="60BEA080" w14:textId="77777777" w:rsidR="00EA63C0" w:rsidRPr="00905F36" w:rsidRDefault="00EA63C0" w:rsidP="00C946EF">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14:paraId="0C202BA4" w14:textId="77777777" w:rsidR="00EA63C0" w:rsidRPr="00905F36" w:rsidRDefault="00EA63C0" w:rsidP="00C946EF">
            <w:pPr>
              <w:rPr>
                <w:rFonts w:ascii="Calibri" w:eastAsia="Times New Roman" w:hAnsi="Calibri" w:cs="Times New Roman"/>
                <w:color w:val="000000"/>
                <w:lang w:eastAsia="en-GB"/>
              </w:rPr>
            </w:pPr>
          </w:p>
        </w:tc>
      </w:tr>
      <w:tr w:rsidR="00EA63C0" w:rsidRPr="00EA63C0" w14:paraId="3D99B7C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8DFA75F"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14:paraId="1724C639"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8D542F5"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876B16F" w14:textId="77777777" w:rsidR="00EA63C0" w:rsidRPr="00EA63C0" w:rsidRDefault="00EA63C0" w:rsidP="00C946EF">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6C81AF89" w14:textId="77777777" w:rsidR="00EA63C0" w:rsidRPr="00EA63C0" w:rsidRDefault="00EA63C0" w:rsidP="00C946EF">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14:paraId="46380E29" w14:textId="77777777" w:rsidR="00EA63C0" w:rsidRPr="00EA63C0" w:rsidRDefault="00EA63C0" w:rsidP="00C946EF">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F840A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789D413"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D099316"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D2CA6E2"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14:paraId="450B1886"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5B8A026"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6E4B8FC" w14:textId="77777777" w:rsidR="00EA63C0" w:rsidRPr="00EA63C0" w:rsidRDefault="00EA63C0" w:rsidP="00C946EF">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14:paraId="2F995398"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14:paraId="2828C2F7"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ECC41EA"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C629C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335C8E1B"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00C476D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0C106942"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6CA2B735"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95B545E"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FC06FCA"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48D89D4"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14ED3DA5"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583753D2"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1E0EAE9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344C7F8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5C5C32C"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3EDD5A5B"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4CE03A23"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1232BD4"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4D55390F"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597AD48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96800B3"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D977BE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177913E1"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1AFC52BE"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5CFEF8BF"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C999A4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6BC10017"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62D722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78824A4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1D7E386F" w14:textId="77777777" w:rsidTr="00C946EF">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14:paraId="65EF9F61" w14:textId="77777777" w:rsidR="00EA63C0" w:rsidRPr="00EA63C0" w:rsidRDefault="00EA63C0" w:rsidP="00C946EF">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14:paraId="34C2299A"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14:paraId="17C2B8DD"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14:paraId="243AA771"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14:paraId="7936538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14:paraId="342EFB5F"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14:paraId="096E2E20"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14:paraId="62EC477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14:paraId="4780EF01" w14:textId="77777777" w:rsidTr="00C946EF">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E47C781"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2BD56C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B73C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923E2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673DA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8B40CB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5E58063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1F462D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65FD756"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385DE0D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(eg.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04876C0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A480CC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1920008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7BC0C54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D5E3D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135B847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F47CAD"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34473D27"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75D4B39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7BFA8E4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63145A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3B4B293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4D78BFE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C66DF1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189CEA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1EC986DB"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D2257A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C01CBFC"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BFB57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4520C5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6AB1420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2D3EABC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850FC0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35E2B49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5363F2C"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A4FEB"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98A2F69"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549A56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55AA36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13C6BF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6075EC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3CC46B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C1F64C" w14:textId="77777777" w:rsidR="00EA63C0" w:rsidRPr="00EA63C0" w:rsidRDefault="00EA63C0" w:rsidP="00C946EF">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2127DA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089CEC61"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B88E0AE"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D206C3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4FE4879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D32B79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6DBA393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C316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DB8F3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113EA4"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416CA33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0724EDB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2EBFC92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0E9521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0A38015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219951D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11E62F2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46ACAB6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6938C1B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DB62570"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7FBF042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(eg.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5E0EE6F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7CC0792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7EF5006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181D0F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2DD99F1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10B8B06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1854867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0363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FC74714"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AFE9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486018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23F50A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AA5AE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136D3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7F6F4D9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C00EBBA"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CF00FE1" w14:textId="77777777" w:rsidTr="00C946EF">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0D526B"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121FBCB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698B81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BDC0A6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1386D68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36E1924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6B46F7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3256712"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FF6E3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009E0BA0"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4A30A748"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478E4ACD" w14:textId="77777777" w:rsidR="00EA63C0" w:rsidRPr="00EA63C0" w:rsidRDefault="00EA63C0" w:rsidP="00C946EF">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14:paraId="38D87104" w14:textId="77777777" w:rsidR="00EA63C0" w:rsidRPr="00EA63C0" w:rsidRDefault="00EA63C0" w:rsidP="00C946EF">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14:paraId="6274786C"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293CBC80"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A1838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2E326FC7"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0E4AF5A" w14:textId="77777777" w:rsidTr="00C946EF">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14:paraId="1D765D44"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14:paraId="56877AD2" w14:textId="77777777" w:rsidTr="00C946EF">
        <w:trPr>
          <w:gridBefore w:val="16"/>
          <w:wBefore w:w="15879" w:type="dxa"/>
          <w:trHeight w:val="300"/>
        </w:trPr>
        <w:tc>
          <w:tcPr>
            <w:tcW w:w="1273" w:type="dxa"/>
            <w:tcBorders>
              <w:top w:val="nil"/>
              <w:left w:val="nil"/>
              <w:bottom w:val="nil"/>
              <w:right w:val="nil"/>
            </w:tcBorders>
            <w:shd w:val="clear" w:color="auto" w:fill="auto"/>
            <w:noWrap/>
            <w:vAlign w:val="bottom"/>
            <w:hideMark/>
          </w:tcPr>
          <w:p w14:paraId="4027EBA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9AB98F5"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267FA36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1D1639"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1717A4E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78423EA1" w14:textId="77777777" w:rsidTr="00C946EF">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14:paraId="53EA2AF3"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14:paraId="597E867E"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65FA6963"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2A9DE18"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59BA247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5516030F"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48802CC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268FFFF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2069A81E" w14:textId="77777777" w:rsidR="00EA63C0" w:rsidRPr="00EA63C0" w:rsidRDefault="00EA63C0" w:rsidP="00C946EF">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14:paraId="10634385"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B21F6C5"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7104B8E8"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D369836"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127A3A1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136276"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60B54E76"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6BEE4C"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7D5BDE00" w14:textId="77777777" w:rsidR="00EA63C0" w:rsidRPr="00EA63C0" w:rsidRDefault="00EA63C0" w:rsidP="00C946EF">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14:paraId="4860B171"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084173D"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267C5B2D"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0BC282ED"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40256CB4"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C80E7A"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73E05D65" w14:textId="77777777" w:rsidR="00EA63C0" w:rsidRPr="00EA63C0" w:rsidRDefault="00EA63C0" w:rsidP="00C946EF">
            <w:pPr>
              <w:rPr>
                <w:rFonts w:ascii="Calibri" w:eastAsia="Times New Roman" w:hAnsi="Calibri" w:cs="Times New Roman"/>
                <w:color w:val="000000"/>
                <w:sz w:val="22"/>
                <w:lang w:eastAsia="en-GB"/>
              </w:rPr>
            </w:pPr>
          </w:p>
        </w:tc>
      </w:tr>
    </w:tbl>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Generic Gantt chart Fig</w:t>
      </w:r>
      <w:r>
        <w:rPr>
          <w:color w:val="FF0000"/>
          <w:sz w:val="18"/>
          <w:szCs w:val="18"/>
        </w:rPr>
        <w:t xml:space="preserve">  </w:t>
      </w:r>
      <w:r w:rsidRPr="00D74D4E">
        <w:rPr>
          <w:sz w:val="18"/>
          <w:szCs w:val="18"/>
        </w:rPr>
        <w:t>[</w:t>
      </w:r>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71864B03" w14:textId="616CF3CC" w:rsidR="007802C1" w:rsidRDefault="0064390F">
      <w:pPr>
        <w:rPr>
          <w:rFonts w:ascii="Arial" w:hAnsi="Arial"/>
          <w:i/>
        </w:rPr>
      </w:pPr>
      <w:r>
        <w:rPr>
          <w:rFonts w:ascii="Arial" w:hAnsi="Arial" w:cs="Arial"/>
        </w:rPr>
        <w:br w:type="page"/>
      </w:r>
    </w:p>
    <w:p w14:paraId="0ADAEC1C" w14:textId="21426F02" w:rsidR="00B751BA" w:rsidRDefault="007802C1" w:rsidP="00B751BA">
      <w:pPr>
        <w:pStyle w:val="Heading1"/>
      </w:pPr>
      <w:bookmarkStart w:id="74" w:name="_Ref410496301"/>
      <w:r>
        <w:lastRenderedPageBreak/>
        <w:t xml:space="preserve"> </w:t>
      </w:r>
      <w:bookmarkStart w:id="75" w:name="_Toc410931248"/>
      <w:r w:rsidR="00C93722" w:rsidRPr="00F67F57">
        <w:t>Appendix</w:t>
      </w:r>
      <w:r w:rsidR="008061C2">
        <w:t xml:space="preserve"> B</w:t>
      </w:r>
      <w:bookmarkEnd w:id="74"/>
      <w:bookmarkEnd w:id="75"/>
    </w:p>
    <w:p w14:paraId="0BA092D1" w14:textId="45A4BD86" w:rsidR="00B751BA" w:rsidRPr="00B751BA" w:rsidRDefault="00B751BA" w:rsidP="00B751BA">
      <w:pPr>
        <w:pStyle w:val="Heading21"/>
      </w:pPr>
      <w:r>
        <w:t xml:space="preserve"> </w:t>
      </w:r>
      <w:bookmarkStart w:id="76" w:name="_Toc410931249"/>
      <w:r>
        <w:t>Pseudo Code Example</w:t>
      </w:r>
      <w:bookmarkEnd w:id="76"/>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Draw the object (position, size, media)</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7" w:name="_Toc410931250"/>
      <w:r>
        <w:t>Java Coding Standard Example</w:t>
      </w:r>
      <w:bookmarkEnd w:id="77"/>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r w:rsidRPr="005B060C">
        <w:rPr>
          <w:rFonts w:ascii="Courier New" w:hAnsi="Courier New" w:cs="Courier New"/>
          <w:i/>
          <w:iCs/>
          <w:sz w:val="18"/>
          <w:szCs w:val="18"/>
        </w:rPr>
        <w:t>Firstname Lastname</w:t>
      </w:r>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accordance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with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PARTICULAR PURPOSE, OR NON-INFRINGEMENT.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package java.blah;</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import java.blah.blahdy.BlahBlah;</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r w:rsidRPr="005B060C">
        <w:rPr>
          <w:rFonts w:ascii="Courier New" w:hAnsi="Courier New" w:cs="Courier New"/>
          <w:i/>
          <w:iCs/>
          <w:sz w:val="18"/>
          <w:szCs w:val="18"/>
        </w:rPr>
        <w:t>Firstname Lastname</w:t>
      </w:r>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public class Blah extends SomeClass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static int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classVar2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more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private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protected int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private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doSomething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doSomethingElse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@param someParam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doSomethingElse(Object someParam)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8" w:name="_Toc410931251"/>
      <w:r w:rsidR="00C054A2">
        <w:t>UML Class Diagrams</w:t>
      </w:r>
      <w:bookmarkEnd w:id="78"/>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79" w:name="_Toc410931252"/>
      <w:r w:rsidR="00830C8F" w:rsidRPr="0010556F">
        <w:t>Initial GUI wireframe</w:t>
      </w:r>
      <w:bookmarkEnd w:id="79"/>
    </w:p>
    <w:p w14:paraId="3826D703" w14:textId="35E1A2C2" w:rsidR="00830C8F" w:rsidRDefault="00B751BA" w:rsidP="00830C8F">
      <w:pPr>
        <w:pStyle w:val="Heading3"/>
      </w:pPr>
      <w:r>
        <w:t xml:space="preserve"> </w:t>
      </w:r>
      <w:bookmarkStart w:id="80" w:name="_Toc410931253"/>
      <w:r w:rsidR="00830C8F">
        <w:t>Home page wireframe</w:t>
      </w:r>
      <w:bookmarkEnd w:id="80"/>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1" w:name="_Toc410931254"/>
      <w:r w:rsidR="00830C8F">
        <w:t>Media Player wireframe</w:t>
      </w:r>
      <w:bookmarkEnd w:id="81"/>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9302CD" w:rsidRDefault="009302CD" w:rsidP="00430FA5">
      <w:r>
        <w:separator/>
      </w:r>
    </w:p>
  </w:endnote>
  <w:endnote w:type="continuationSeparator" w:id="0">
    <w:p w14:paraId="6B53A2DF" w14:textId="77777777" w:rsidR="009302CD" w:rsidRDefault="009302CD"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9302CD" w:rsidRDefault="009302CD"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57736C">
          <w:rPr>
            <w:rFonts w:ascii="Arial" w:hAnsi="Arial" w:cs="Arial"/>
            <w:noProof/>
            <w:sz w:val="20"/>
            <w:szCs w:val="20"/>
          </w:rPr>
          <w:t>18</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9302CD" w:rsidRDefault="009302CD" w:rsidP="00430FA5">
      <w:r>
        <w:separator/>
      </w:r>
    </w:p>
  </w:footnote>
  <w:footnote w:type="continuationSeparator" w:id="0">
    <w:p w14:paraId="1882731C" w14:textId="77777777" w:rsidR="009302CD" w:rsidRDefault="009302CD"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14154648" w:rsidR="009302CD" w:rsidRPr="00F669F4" w:rsidRDefault="009302CD">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Pr>
        <w:rFonts w:ascii="Arial" w:hAnsi="Arial" w:cs="Arial"/>
        <w:sz w:val="20"/>
        <w:szCs w:val="20"/>
      </w:rPr>
      <w:t>Thursday</w:t>
    </w:r>
    <w:r w:rsidRPr="00F669F4">
      <w:rPr>
        <w:rFonts w:ascii="Arial" w:hAnsi="Arial" w:cs="Arial"/>
        <w:sz w:val="20"/>
        <w:szCs w:val="20"/>
      </w:rPr>
      <w:t xml:space="preserve"> </w:t>
    </w:r>
    <w:r>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6C76F2"/>
    <w:multiLevelType w:val="hybridMultilevel"/>
    <w:tmpl w:val="F6F47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2">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6">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1"/>
  </w:num>
  <w:num w:numId="2">
    <w:abstractNumId w:val="16"/>
  </w:num>
  <w:num w:numId="3">
    <w:abstractNumId w:val="26"/>
  </w:num>
  <w:num w:numId="4">
    <w:abstractNumId w:val="17"/>
  </w:num>
  <w:num w:numId="5">
    <w:abstractNumId w:val="3"/>
  </w:num>
  <w:num w:numId="6">
    <w:abstractNumId w:val="6"/>
  </w:num>
  <w:num w:numId="7">
    <w:abstractNumId w:val="15"/>
  </w:num>
  <w:num w:numId="8">
    <w:abstractNumId w:val="22"/>
  </w:num>
  <w:num w:numId="9">
    <w:abstractNumId w:val="20"/>
  </w:num>
  <w:num w:numId="10">
    <w:abstractNumId w:val="0"/>
  </w:num>
  <w:num w:numId="11">
    <w:abstractNumId w:val="1"/>
  </w:num>
  <w:num w:numId="12">
    <w:abstractNumId w:val="19"/>
  </w:num>
  <w:num w:numId="13">
    <w:abstractNumId w:val="27"/>
  </w:num>
  <w:num w:numId="14">
    <w:abstractNumId w:val="13"/>
  </w:num>
  <w:num w:numId="15">
    <w:abstractNumId w:val="4"/>
  </w:num>
  <w:num w:numId="16">
    <w:abstractNumId w:val="23"/>
  </w:num>
  <w:num w:numId="17">
    <w:abstractNumId w:val="24"/>
  </w:num>
  <w:num w:numId="18">
    <w:abstractNumId w:val="8"/>
  </w:num>
  <w:num w:numId="19">
    <w:abstractNumId w:val="12"/>
  </w:num>
  <w:num w:numId="20">
    <w:abstractNumId w:val="21"/>
  </w:num>
  <w:num w:numId="21">
    <w:abstractNumId w:val="21"/>
  </w:num>
  <w:num w:numId="22">
    <w:abstractNumId w:val="10"/>
  </w:num>
  <w:num w:numId="23">
    <w:abstractNumId w:val="2"/>
  </w:num>
  <w:num w:numId="24">
    <w:abstractNumId w:val="14"/>
  </w:num>
  <w:num w:numId="25">
    <w:abstractNumId w:val="25"/>
  </w:num>
  <w:num w:numId="26">
    <w:abstractNumId w:val="9"/>
  </w:num>
  <w:num w:numId="27">
    <w:abstractNumId w:val="18"/>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03DC"/>
    <w:rsid w:val="00010481"/>
    <w:rsid w:val="0001100D"/>
    <w:rsid w:val="00024A36"/>
    <w:rsid w:val="0005013F"/>
    <w:rsid w:val="00054D51"/>
    <w:rsid w:val="00062128"/>
    <w:rsid w:val="000858FB"/>
    <w:rsid w:val="000A0212"/>
    <w:rsid w:val="000B65A9"/>
    <w:rsid w:val="000F2F22"/>
    <w:rsid w:val="0010556F"/>
    <w:rsid w:val="00122256"/>
    <w:rsid w:val="00144268"/>
    <w:rsid w:val="0015395C"/>
    <w:rsid w:val="00176B4A"/>
    <w:rsid w:val="001F13E6"/>
    <w:rsid w:val="001F4899"/>
    <w:rsid w:val="001F5CAA"/>
    <w:rsid w:val="00205061"/>
    <w:rsid w:val="00211F03"/>
    <w:rsid w:val="002418CC"/>
    <w:rsid w:val="00267B35"/>
    <w:rsid w:val="00293129"/>
    <w:rsid w:val="002A132E"/>
    <w:rsid w:val="002A25AC"/>
    <w:rsid w:val="002B1E36"/>
    <w:rsid w:val="002C0112"/>
    <w:rsid w:val="00320525"/>
    <w:rsid w:val="00340281"/>
    <w:rsid w:val="00351489"/>
    <w:rsid w:val="00361036"/>
    <w:rsid w:val="0037122E"/>
    <w:rsid w:val="00383A9A"/>
    <w:rsid w:val="003D7A63"/>
    <w:rsid w:val="003E7F5D"/>
    <w:rsid w:val="00421FFE"/>
    <w:rsid w:val="004261FF"/>
    <w:rsid w:val="00430FA5"/>
    <w:rsid w:val="00441A99"/>
    <w:rsid w:val="004521D1"/>
    <w:rsid w:val="004637ED"/>
    <w:rsid w:val="0049012B"/>
    <w:rsid w:val="004A430B"/>
    <w:rsid w:val="004A4D45"/>
    <w:rsid w:val="004A519F"/>
    <w:rsid w:val="004B0E70"/>
    <w:rsid w:val="004E2F60"/>
    <w:rsid w:val="004E5FD5"/>
    <w:rsid w:val="004F7B0C"/>
    <w:rsid w:val="00514DA8"/>
    <w:rsid w:val="00552C3C"/>
    <w:rsid w:val="00573249"/>
    <w:rsid w:val="00577159"/>
    <w:rsid w:val="0057736C"/>
    <w:rsid w:val="00584673"/>
    <w:rsid w:val="00590865"/>
    <w:rsid w:val="005913A5"/>
    <w:rsid w:val="005C7E7D"/>
    <w:rsid w:val="006013A8"/>
    <w:rsid w:val="0060541E"/>
    <w:rsid w:val="0064390F"/>
    <w:rsid w:val="00657464"/>
    <w:rsid w:val="00657976"/>
    <w:rsid w:val="00660D0B"/>
    <w:rsid w:val="00682217"/>
    <w:rsid w:val="00687401"/>
    <w:rsid w:val="006914DE"/>
    <w:rsid w:val="006963DC"/>
    <w:rsid w:val="006A6D59"/>
    <w:rsid w:val="006C05D9"/>
    <w:rsid w:val="006C7E61"/>
    <w:rsid w:val="0071226E"/>
    <w:rsid w:val="00741B5B"/>
    <w:rsid w:val="0074731C"/>
    <w:rsid w:val="007802C1"/>
    <w:rsid w:val="007B39EA"/>
    <w:rsid w:val="007D2E9C"/>
    <w:rsid w:val="007F4AF5"/>
    <w:rsid w:val="008061C2"/>
    <w:rsid w:val="00830C8F"/>
    <w:rsid w:val="0083501D"/>
    <w:rsid w:val="00852A65"/>
    <w:rsid w:val="008560FB"/>
    <w:rsid w:val="008624D3"/>
    <w:rsid w:val="008B2A6F"/>
    <w:rsid w:val="008B3180"/>
    <w:rsid w:val="008B7506"/>
    <w:rsid w:val="008F09A5"/>
    <w:rsid w:val="008F442C"/>
    <w:rsid w:val="00902BB1"/>
    <w:rsid w:val="00910715"/>
    <w:rsid w:val="009200CD"/>
    <w:rsid w:val="009302CD"/>
    <w:rsid w:val="0096764F"/>
    <w:rsid w:val="009A0016"/>
    <w:rsid w:val="009C465C"/>
    <w:rsid w:val="009F3C69"/>
    <w:rsid w:val="00A347F4"/>
    <w:rsid w:val="00A44153"/>
    <w:rsid w:val="00AC25B0"/>
    <w:rsid w:val="00AD46AD"/>
    <w:rsid w:val="00AF2799"/>
    <w:rsid w:val="00B03080"/>
    <w:rsid w:val="00B47438"/>
    <w:rsid w:val="00B50F0B"/>
    <w:rsid w:val="00B61B67"/>
    <w:rsid w:val="00B67663"/>
    <w:rsid w:val="00B751BA"/>
    <w:rsid w:val="00B7534F"/>
    <w:rsid w:val="00BA1A6A"/>
    <w:rsid w:val="00BA4AF8"/>
    <w:rsid w:val="00BB442F"/>
    <w:rsid w:val="00BB6A8A"/>
    <w:rsid w:val="00BC2493"/>
    <w:rsid w:val="00BE3624"/>
    <w:rsid w:val="00C000C6"/>
    <w:rsid w:val="00C02C0D"/>
    <w:rsid w:val="00C050B7"/>
    <w:rsid w:val="00C054A2"/>
    <w:rsid w:val="00C12462"/>
    <w:rsid w:val="00C356E2"/>
    <w:rsid w:val="00C367A1"/>
    <w:rsid w:val="00C53A29"/>
    <w:rsid w:val="00C93722"/>
    <w:rsid w:val="00C946EF"/>
    <w:rsid w:val="00C96016"/>
    <w:rsid w:val="00CB7776"/>
    <w:rsid w:val="00CF11F1"/>
    <w:rsid w:val="00CF2AA5"/>
    <w:rsid w:val="00CF3305"/>
    <w:rsid w:val="00D230FB"/>
    <w:rsid w:val="00D30676"/>
    <w:rsid w:val="00D473FE"/>
    <w:rsid w:val="00D8054A"/>
    <w:rsid w:val="00D9232F"/>
    <w:rsid w:val="00DA43FE"/>
    <w:rsid w:val="00DC490F"/>
    <w:rsid w:val="00DD1CAC"/>
    <w:rsid w:val="00DD60E4"/>
    <w:rsid w:val="00DE5711"/>
    <w:rsid w:val="00E27298"/>
    <w:rsid w:val="00E3009E"/>
    <w:rsid w:val="00E33735"/>
    <w:rsid w:val="00EA0B0A"/>
    <w:rsid w:val="00EA253D"/>
    <w:rsid w:val="00EA63C0"/>
    <w:rsid w:val="00EC5054"/>
    <w:rsid w:val="00ED6107"/>
    <w:rsid w:val="00EE439C"/>
    <w:rsid w:val="00EF148C"/>
    <w:rsid w:val="00EF1F57"/>
    <w:rsid w:val="00F37128"/>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7EBFA-FB5D-4A7D-96A7-E1E092A26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7763ED4F.dotm</Template>
  <TotalTime>22</TotalTime>
  <Pages>47</Pages>
  <Words>9737</Words>
  <Characters>55503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 Thresh</cp:lastModifiedBy>
  <cp:revision>5</cp:revision>
  <dcterms:created xsi:type="dcterms:W3CDTF">2015-06-02T16:18:00Z</dcterms:created>
  <dcterms:modified xsi:type="dcterms:W3CDTF">2015-06-02T16:59:00Z</dcterms:modified>
</cp:coreProperties>
</file>