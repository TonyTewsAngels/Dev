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43714C76" w14:textId="4E3A63CE" w:rsidR="00AC25B0" w:rsidRDefault="00441A99" w:rsidP="00AC25B0">
      <w:pPr>
        <w:jc w:val="center"/>
        <w:rPr>
          <w:rFonts w:ascii="Arial" w:hAnsi="Arial" w:cs="Arial"/>
          <w:b/>
          <w:sz w:val="96"/>
          <w:szCs w:val="96"/>
        </w:rPr>
      </w:pPr>
      <w:r>
        <w:rPr>
          <w:noProof/>
          <w:lang w:eastAsia="en-GB"/>
        </w:rPr>
        <w:drawing>
          <wp:inline distT="0" distB="0" distL="0" distR="0" wp14:anchorId="3113BDD6" wp14:editId="05F456AE">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09AE097C" w14:textId="77777777" w:rsidR="00441A99" w:rsidRDefault="00441A99" w:rsidP="00AC25B0">
      <w:pPr>
        <w:jc w:val="center"/>
        <w:rPr>
          <w:rFonts w:ascii="Arial" w:hAnsi="Arial" w:cs="Arial"/>
          <w:b/>
          <w:sz w:val="96"/>
          <w:szCs w:val="96"/>
        </w:rPr>
      </w:pPr>
    </w:p>
    <w:p w14:paraId="74AE9D54" w14:textId="77777777" w:rsidR="00441A99" w:rsidRDefault="00441A99"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Author: Ali Jewers</w:t>
            </w:r>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Author: Jake Rasom</w:t>
            </w:r>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Calum Armstrong, Jake Ransom, Dan Berhe, Emmanuel Olutayo</w:t>
            </w:r>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 Ali Jewers</w:t>
            </w:r>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Formatting in collaboration with Ali Jewers</w:t>
            </w:r>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Ali Jewers</w:t>
            </w:r>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Alistair Jewers</w:t>
            </w:r>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r w:rsidR="00B7534F" w14:paraId="487C5E2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1B166A7" w14:textId="7D58F94D"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14:paraId="2DBBD4A8" w14:textId="5960E88C"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14:paraId="19DA0F85" w14:textId="04DDFC35"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5D9216AA" w14:textId="014664D7"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p>
        </w:tc>
      </w:tr>
      <w:tr w:rsidR="00B7534F" w14:paraId="37770B9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679C402" w14:textId="778FA271" w:rsidR="00B7534F" w:rsidRDefault="00DC490F" w:rsidP="00C946EF">
            <w:pPr>
              <w:rPr>
                <w:rFonts w:ascii="Arial" w:hAnsi="Arial" w:cs="Arial"/>
              </w:rPr>
            </w:pPr>
            <w:r>
              <w:rPr>
                <w:rFonts w:ascii="Arial" w:hAnsi="Arial" w:cs="Arial"/>
              </w:rPr>
              <w:t>Daniel Berhe</w:t>
            </w:r>
          </w:p>
        </w:tc>
        <w:tc>
          <w:tcPr>
            <w:tcW w:w="1165" w:type="dxa"/>
            <w:tcBorders>
              <w:top w:val="single" w:sz="4" w:space="0" w:color="auto"/>
              <w:left w:val="single" w:sz="4" w:space="0" w:color="auto"/>
              <w:bottom w:val="single" w:sz="4" w:space="0" w:color="auto"/>
              <w:right w:val="single" w:sz="4" w:space="0" w:color="auto"/>
            </w:tcBorders>
          </w:tcPr>
          <w:p w14:paraId="58614A01" w14:textId="5C57B240" w:rsidR="00B7534F" w:rsidRDefault="00DC490F" w:rsidP="00C946EF">
            <w:pPr>
              <w:rPr>
                <w:rFonts w:ascii="Arial" w:hAnsi="Arial" w:cs="Arial"/>
              </w:rPr>
            </w:pPr>
            <w:r>
              <w:rPr>
                <w:rFonts w:ascii="Arial" w:hAnsi="Arial" w:cs="Arial"/>
              </w:rPr>
              <w:t>3.5</w:t>
            </w:r>
          </w:p>
        </w:tc>
        <w:tc>
          <w:tcPr>
            <w:tcW w:w="1512" w:type="dxa"/>
            <w:tcBorders>
              <w:top w:val="single" w:sz="4" w:space="0" w:color="auto"/>
              <w:left w:val="single" w:sz="4" w:space="0" w:color="auto"/>
              <w:bottom w:val="single" w:sz="4" w:space="0" w:color="auto"/>
              <w:right w:val="single" w:sz="4" w:space="0" w:color="auto"/>
            </w:tcBorders>
          </w:tcPr>
          <w:p w14:paraId="2760FAEE" w14:textId="54649179" w:rsidR="00B7534F" w:rsidRDefault="00DC490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E874BE2" w14:textId="312DC39F" w:rsidR="00B7534F" w:rsidRDefault="00DC490F" w:rsidP="00C946EF">
            <w:pPr>
              <w:rPr>
                <w:rFonts w:ascii="Arial" w:hAnsi="Arial" w:cs="Arial"/>
              </w:rPr>
            </w:pPr>
            <w:r>
              <w:rPr>
                <w:rFonts w:ascii="Arial" w:hAnsi="Arial" w:cs="Arial"/>
              </w:rPr>
              <w:t>Updated QA Metrics and job role</w:t>
            </w:r>
          </w:p>
        </w:tc>
      </w:tr>
      <w:tr w:rsidR="00B7534F" w14:paraId="03FC33B9"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2C1A30" w14:textId="0CE116DD" w:rsidR="00B7534F" w:rsidRDefault="00C000C6" w:rsidP="00C946EF">
            <w:pPr>
              <w:rPr>
                <w:rFonts w:ascii="Arial" w:hAnsi="Arial" w:cs="Arial"/>
              </w:rPr>
            </w:pPr>
            <w:r>
              <w:rPr>
                <w:rFonts w:ascii="Arial" w:hAnsi="Arial" w:cs="Arial"/>
              </w:rPr>
              <w:t>Jake Ransom</w:t>
            </w:r>
          </w:p>
        </w:tc>
        <w:tc>
          <w:tcPr>
            <w:tcW w:w="1165" w:type="dxa"/>
            <w:tcBorders>
              <w:top w:val="single" w:sz="4" w:space="0" w:color="auto"/>
              <w:left w:val="single" w:sz="4" w:space="0" w:color="auto"/>
              <w:bottom w:val="single" w:sz="4" w:space="0" w:color="auto"/>
              <w:right w:val="single" w:sz="4" w:space="0" w:color="auto"/>
            </w:tcBorders>
          </w:tcPr>
          <w:p w14:paraId="4BF5709D" w14:textId="3236CDF7" w:rsidR="00B7534F" w:rsidRDefault="00C000C6" w:rsidP="00C946EF">
            <w:pPr>
              <w:rPr>
                <w:rFonts w:ascii="Arial" w:hAnsi="Arial" w:cs="Arial"/>
              </w:rPr>
            </w:pPr>
            <w:r>
              <w:rPr>
                <w:rFonts w:ascii="Arial" w:hAnsi="Arial" w:cs="Arial"/>
              </w:rPr>
              <w:t>3.6</w:t>
            </w:r>
          </w:p>
        </w:tc>
        <w:tc>
          <w:tcPr>
            <w:tcW w:w="1512" w:type="dxa"/>
            <w:tcBorders>
              <w:top w:val="single" w:sz="4" w:space="0" w:color="auto"/>
              <w:left w:val="single" w:sz="4" w:space="0" w:color="auto"/>
              <w:bottom w:val="single" w:sz="4" w:space="0" w:color="auto"/>
              <w:right w:val="single" w:sz="4" w:space="0" w:color="auto"/>
            </w:tcBorders>
          </w:tcPr>
          <w:p w14:paraId="21EE1453" w14:textId="7B88409D" w:rsidR="00B7534F" w:rsidRDefault="00C000C6"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58E6D19" w14:textId="27B9ABB2" w:rsidR="00B7534F" w:rsidRDefault="00C000C6" w:rsidP="00C946EF">
            <w:pPr>
              <w:rPr>
                <w:rFonts w:ascii="Arial" w:hAnsi="Arial" w:cs="Arial"/>
              </w:rPr>
            </w:pPr>
            <w:r>
              <w:rPr>
                <w:rFonts w:ascii="Arial" w:hAnsi="Arial" w:cs="Arial"/>
              </w:rPr>
              <w:t>Updated QA Metrics and Job role</w:t>
            </w:r>
          </w:p>
        </w:tc>
      </w:tr>
      <w:tr w:rsidR="00441A99" w14:paraId="22229E3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98CD785" w14:textId="251D1B19" w:rsidR="00441A99" w:rsidRDefault="00441A99" w:rsidP="00C946EF">
            <w:pPr>
              <w:rPr>
                <w:rFonts w:ascii="Arial" w:hAnsi="Arial" w:cs="Arial"/>
              </w:rPr>
            </w:pPr>
            <w:r>
              <w:rPr>
                <w:rFonts w:ascii="Arial" w:hAnsi="Arial" w:cs="Arial"/>
              </w:rPr>
              <w:t>Lewis Thresh</w:t>
            </w:r>
          </w:p>
        </w:tc>
        <w:tc>
          <w:tcPr>
            <w:tcW w:w="1165" w:type="dxa"/>
            <w:tcBorders>
              <w:top w:val="single" w:sz="4" w:space="0" w:color="auto"/>
              <w:left w:val="single" w:sz="4" w:space="0" w:color="auto"/>
              <w:bottom w:val="single" w:sz="4" w:space="0" w:color="auto"/>
              <w:right w:val="single" w:sz="4" w:space="0" w:color="auto"/>
            </w:tcBorders>
          </w:tcPr>
          <w:p w14:paraId="2B34F24B" w14:textId="271B9943" w:rsidR="00441A99" w:rsidRDefault="00441A99" w:rsidP="00C946EF">
            <w:pPr>
              <w:rPr>
                <w:rFonts w:ascii="Arial" w:hAnsi="Arial" w:cs="Arial"/>
              </w:rPr>
            </w:pPr>
            <w:r>
              <w:rPr>
                <w:rFonts w:ascii="Arial" w:hAnsi="Arial" w:cs="Arial"/>
              </w:rPr>
              <w:t>3.7</w:t>
            </w:r>
          </w:p>
        </w:tc>
        <w:tc>
          <w:tcPr>
            <w:tcW w:w="1512" w:type="dxa"/>
            <w:tcBorders>
              <w:top w:val="single" w:sz="4" w:space="0" w:color="auto"/>
              <w:left w:val="single" w:sz="4" w:space="0" w:color="auto"/>
              <w:bottom w:val="single" w:sz="4" w:space="0" w:color="auto"/>
              <w:right w:val="single" w:sz="4" w:space="0" w:color="auto"/>
            </w:tcBorders>
          </w:tcPr>
          <w:p w14:paraId="293FED28" w14:textId="68D35A4E" w:rsidR="00441A99" w:rsidRDefault="00441A99"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1479DD11" w14:textId="531375F5" w:rsidR="00441A99" w:rsidRDefault="00441A99" w:rsidP="00441A99">
            <w:pPr>
              <w:rPr>
                <w:rFonts w:ascii="Arial" w:hAnsi="Arial" w:cs="Arial"/>
              </w:rPr>
            </w:pPr>
            <w:r>
              <w:rPr>
                <w:rFonts w:ascii="Arial" w:hAnsi="Arial" w:cs="Arial"/>
              </w:rPr>
              <w:t>Updated QA Metrics, Job role and inserted sofia logo</w:t>
            </w:r>
          </w:p>
        </w:tc>
      </w:tr>
      <w:tr w:rsidR="00E815C7" w14:paraId="49D832CD"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31A6A745" w14:textId="0621ABC2" w:rsidR="00E815C7" w:rsidRDefault="00E815C7" w:rsidP="00C946EF">
            <w:pPr>
              <w:rPr>
                <w:rFonts w:ascii="Arial" w:hAnsi="Arial" w:cs="Arial"/>
              </w:rPr>
            </w:pPr>
            <w:r>
              <w:rPr>
                <w:rFonts w:ascii="Arial" w:hAnsi="Arial" w:cs="Arial"/>
              </w:rPr>
              <w:t>Sam Hall</w:t>
            </w:r>
          </w:p>
        </w:tc>
        <w:tc>
          <w:tcPr>
            <w:tcW w:w="1165" w:type="dxa"/>
            <w:tcBorders>
              <w:top w:val="single" w:sz="4" w:space="0" w:color="auto"/>
              <w:left w:val="single" w:sz="4" w:space="0" w:color="auto"/>
              <w:bottom w:val="single" w:sz="4" w:space="0" w:color="auto"/>
              <w:right w:val="single" w:sz="4" w:space="0" w:color="auto"/>
            </w:tcBorders>
          </w:tcPr>
          <w:p w14:paraId="616BC2A7" w14:textId="54C6D750" w:rsidR="00E815C7" w:rsidRDefault="00E815C7" w:rsidP="00C946EF">
            <w:pPr>
              <w:rPr>
                <w:rFonts w:ascii="Arial" w:hAnsi="Arial" w:cs="Arial"/>
              </w:rPr>
            </w:pPr>
            <w:r>
              <w:rPr>
                <w:rFonts w:ascii="Arial" w:hAnsi="Arial" w:cs="Arial"/>
              </w:rPr>
              <w:t>3.8</w:t>
            </w:r>
          </w:p>
        </w:tc>
        <w:tc>
          <w:tcPr>
            <w:tcW w:w="1512" w:type="dxa"/>
            <w:tcBorders>
              <w:top w:val="single" w:sz="4" w:space="0" w:color="auto"/>
              <w:left w:val="single" w:sz="4" w:space="0" w:color="auto"/>
              <w:bottom w:val="single" w:sz="4" w:space="0" w:color="auto"/>
              <w:right w:val="single" w:sz="4" w:space="0" w:color="auto"/>
            </w:tcBorders>
          </w:tcPr>
          <w:p w14:paraId="7E177088" w14:textId="2DC94F8A" w:rsidR="00E815C7" w:rsidRDefault="00E815C7"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644518E0" w14:textId="77777777" w:rsidR="00E815C7" w:rsidRDefault="00E815C7" w:rsidP="00441A99">
            <w:pPr>
              <w:rPr>
                <w:rFonts w:ascii="Arial" w:hAnsi="Arial" w:cs="Arial"/>
              </w:rPr>
            </w:pPr>
            <w:bookmarkStart w:id="0" w:name="_GoBack"/>
            <w:bookmarkEnd w:id="0"/>
          </w:p>
        </w:tc>
      </w:tr>
      <w:tr w:rsidR="00E815C7" w14:paraId="2A7440D3"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3BC54A" w14:textId="61366242" w:rsidR="00E815C7" w:rsidRDefault="00E815C7" w:rsidP="00C946EF">
            <w:pPr>
              <w:rPr>
                <w:rFonts w:ascii="Arial" w:hAnsi="Arial" w:cs="Arial"/>
              </w:rPr>
            </w:pPr>
            <w:r w:rsidRPr="00E815C7">
              <w:rPr>
                <w:rFonts w:ascii="Arial" w:hAnsi="Arial" w:cs="Arial"/>
              </w:rPr>
              <w:t>Emmanuel Olutayo</w:t>
            </w:r>
          </w:p>
        </w:tc>
        <w:tc>
          <w:tcPr>
            <w:tcW w:w="1165" w:type="dxa"/>
            <w:tcBorders>
              <w:top w:val="single" w:sz="4" w:space="0" w:color="auto"/>
              <w:left w:val="single" w:sz="4" w:space="0" w:color="auto"/>
              <w:bottom w:val="single" w:sz="4" w:space="0" w:color="auto"/>
              <w:right w:val="single" w:sz="4" w:space="0" w:color="auto"/>
            </w:tcBorders>
          </w:tcPr>
          <w:p w14:paraId="250C71B0" w14:textId="7E645B1C" w:rsidR="00E815C7" w:rsidRDefault="00E815C7" w:rsidP="00C946EF">
            <w:pPr>
              <w:rPr>
                <w:rFonts w:ascii="Arial" w:hAnsi="Arial" w:cs="Arial"/>
              </w:rPr>
            </w:pPr>
            <w:r>
              <w:rPr>
                <w:rFonts w:ascii="Arial" w:hAnsi="Arial" w:cs="Arial"/>
              </w:rPr>
              <w:t>3.9</w:t>
            </w:r>
          </w:p>
        </w:tc>
        <w:tc>
          <w:tcPr>
            <w:tcW w:w="1512" w:type="dxa"/>
            <w:tcBorders>
              <w:top w:val="single" w:sz="4" w:space="0" w:color="auto"/>
              <w:left w:val="single" w:sz="4" w:space="0" w:color="auto"/>
              <w:bottom w:val="single" w:sz="4" w:space="0" w:color="auto"/>
              <w:right w:val="single" w:sz="4" w:space="0" w:color="auto"/>
            </w:tcBorders>
          </w:tcPr>
          <w:p w14:paraId="6972438D" w14:textId="60DBC20E" w:rsidR="00E815C7" w:rsidRDefault="00E815C7"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5F967786" w14:textId="355A4514" w:rsidR="00E815C7" w:rsidRDefault="00E815C7" w:rsidP="00441A99">
            <w:pPr>
              <w:rPr>
                <w:rFonts w:ascii="Arial" w:hAnsi="Arial" w:cs="Arial"/>
              </w:rPr>
            </w:pPr>
            <w:r>
              <w:rPr>
                <w:rFonts w:ascii="Arial" w:hAnsi="Arial" w:cs="Arial"/>
              </w:rPr>
              <w:t xml:space="preserve">Updated QA Metrics </w:t>
            </w:r>
          </w:p>
        </w:tc>
      </w:tr>
    </w:tbl>
    <w:p w14:paraId="54D347FA" w14:textId="77777777" w:rsidR="00267B35" w:rsidRDefault="00267B35" w:rsidP="00B7534F">
      <w:pP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37027914" w14:textId="6CD418CC" w:rsidR="00B7534F" w:rsidRDefault="00122256" w:rsidP="00B61B67">
      <w:pPr>
        <w:jc w:val="center"/>
        <w:rPr>
          <w:rFonts w:cs="Arial"/>
        </w:rPr>
      </w:pPr>
      <w:r w:rsidRPr="004B0E70">
        <w:rPr>
          <w:rFonts w:cs="Arial"/>
        </w:rPr>
        <w:fldChar w:fldCharType="end"/>
      </w:r>
      <w:bookmarkStart w:id="1" w:name="_Toc284341237"/>
      <w:bookmarkStart w:id="2" w:name="_Toc284341302"/>
    </w:p>
    <w:p w14:paraId="1FC84392" w14:textId="77777777" w:rsidR="00B7534F" w:rsidRDefault="00B7534F">
      <w:pPr>
        <w:rPr>
          <w:rFonts w:cs="Arial"/>
        </w:rPr>
      </w:pPr>
      <w:r>
        <w:rPr>
          <w:rFonts w:cs="Arial"/>
        </w:rPr>
        <w:br w:type="page"/>
      </w:r>
    </w:p>
    <w:p w14:paraId="46CA337B" w14:textId="74EBD392"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r w:rsidRPr="00B03080">
        <w:rPr>
          <w:rFonts w:ascii="Arial" w:hAnsi="Arial"/>
          <w:sz w:val="28"/>
          <w:szCs w:val="28"/>
        </w:rPr>
        <w:t>SWEng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r w:rsidRPr="00B03080">
        <w:rPr>
          <w:rFonts w:ascii="Arial" w:hAnsi="Arial"/>
          <w:sz w:val="28"/>
          <w:szCs w:val="28"/>
        </w:rPr>
        <w:t>sofia</w:t>
      </w:r>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Daniel Berhe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Alistair Jewers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Emmanuel Olutayo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0CA165CA" w14:textId="77777777" w:rsidR="00B7534F" w:rsidRDefault="00B7534F" w:rsidP="00B61B67"/>
    <w:p w14:paraId="26CA9D33" w14:textId="77777777" w:rsidR="00B7534F" w:rsidRDefault="00B7534F" w:rsidP="00B61B67"/>
    <w:p w14:paraId="6D201B1A" w14:textId="0FC97AA2" w:rsidR="00B7534F" w:rsidRDefault="00B7534F" w:rsidP="00B7534F">
      <w:pPr>
        <w:jc w:val="center"/>
      </w:pPr>
      <w:r>
        <w:rPr>
          <w:noProof/>
          <w:lang w:eastAsia="en-GB"/>
        </w:rPr>
        <w:drawing>
          <wp:inline distT="0" distB="0" distL="0" distR="0" wp14:anchorId="100195AA" wp14:editId="27D76098">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3F7251F3" w14:textId="77777777" w:rsidR="00B7534F" w:rsidRDefault="00B7534F">
      <w:r>
        <w:br w:type="page"/>
      </w:r>
    </w:p>
    <w:p w14:paraId="55703CEF" w14:textId="37ECC387" w:rsidR="006C05D9" w:rsidRPr="00FE6618" w:rsidRDefault="00C946EF" w:rsidP="00D30676">
      <w:pPr>
        <w:pStyle w:val="Heading1"/>
      </w:pPr>
      <w:bookmarkStart w:id="3" w:name="_Toc410931207"/>
      <w:r>
        <w:lastRenderedPageBreak/>
        <w:t xml:space="preserve"> </w:t>
      </w:r>
      <w:r w:rsidR="006C05D9" w:rsidRPr="00FE6618">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r w:rsidR="00A44153">
        <w:t>Organis</w:t>
      </w:r>
      <w:r w:rsidR="00A44153" w:rsidRPr="000F2F22">
        <w:t>ation</w:t>
      </w:r>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Alistair Jewers</w:t>
      </w:r>
      <w:bookmarkEnd w:id="12"/>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Develop the software design at the beginning of each iteration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of each iteration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Monitor and coordinate the implementation process during each iteration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Well defined set of functionalities chosen from the specification for each iteration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1712F4DD" w14:textId="251DC52D" w:rsidR="002C0112" w:rsidRPr="002A1537"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w:t>
            </w:r>
            <w:r w:rsidR="00D230FB">
              <w:rPr>
                <w:rFonts w:ascii="Arial" w:hAnsi="Arial" w:cs="Arial"/>
                <w:sz w:val="24"/>
              </w:rPr>
              <w:lastRenderedPageBreak/>
              <w:t>should be made during each iteration,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lastRenderedPageBreak/>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during each iteration</w:t>
            </w:r>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s o f i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e of a GANTT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The bulk of the Lead Software Testers’ work will come during the last two stages of each iteration,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r>
        <w:rPr>
          <w:rFonts w:ascii="Arial" w:hAnsi="Arial" w:cs="Arial"/>
        </w:rPr>
        <w:t>GANTT</w:t>
      </w:r>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 xml:space="preserve">Issue occurs in software but it is not </w:t>
            </w:r>
            <w:r w:rsidRPr="00AD46AD">
              <w:rPr>
                <w:rFonts w:ascii="Arial" w:hAnsi="Arial" w:cs="Arial"/>
                <w:sz w:val="24"/>
                <w:szCs w:val="24"/>
              </w:rPr>
              <w:lastRenderedPageBreak/>
              <w:t>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lastRenderedPageBreak/>
              <w:t xml:space="preserve">Arrange a meeting with the Lead Software </w:t>
            </w:r>
            <w:r w:rsidRPr="00AD46AD">
              <w:rPr>
                <w:rFonts w:ascii="Arial" w:hAnsi="Arial" w:cs="Arial"/>
                <w:sz w:val="24"/>
                <w:szCs w:val="24"/>
              </w:rPr>
              <w:lastRenderedPageBreak/>
              <w:t>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lastRenderedPageBreak/>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B7534F">
        <w:tc>
          <w:tcPr>
            <w:tcW w:w="4674" w:type="dxa"/>
            <w:shd w:val="clear" w:color="auto" w:fill="BFBFBF" w:themeFill="background1" w:themeFillShade="BF"/>
          </w:tcPr>
          <w:p w14:paraId="396658AF" w14:textId="77777777" w:rsidR="00BC2493" w:rsidRDefault="00BC2493" w:rsidP="00B7534F">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B7534F">
        <w:tc>
          <w:tcPr>
            <w:tcW w:w="4674" w:type="dxa"/>
          </w:tcPr>
          <w:p w14:paraId="50F94B29" w14:textId="77777777"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B7534F">
        <w:tc>
          <w:tcPr>
            <w:tcW w:w="4674" w:type="dxa"/>
          </w:tcPr>
          <w:p w14:paraId="4DA14A8A" w14:textId="77777777"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B7534F">
        <w:tc>
          <w:tcPr>
            <w:tcW w:w="4674" w:type="dxa"/>
          </w:tcPr>
          <w:p w14:paraId="0EC366A6" w14:textId="77777777"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56787F53"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lastRenderedPageBreak/>
        <w:t>Take minutes at each company meeting and provide actions for employees and a result</w:t>
      </w:r>
    </w:p>
    <w:p w14:paraId="6A22E045" w14:textId="0371265B"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14:paraId="26D927D5" w14:textId="73D9E7C0"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14:paraId="64073DAF" w14:textId="54307416"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54629536"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4CFB9228"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492F4D9C"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02E609B3"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099C94A2"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14:paraId="4597D852"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A8B3A5" w14:textId="6D528E83"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lastRenderedPageBreak/>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F009D1B" w14:textId="60565474"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14:paraId="66A5738F" w14:textId="77777777" w:rsidR="004E5FD5" w:rsidRPr="00AD46AD" w:rsidRDefault="004E5FD5" w:rsidP="00C96016">
      <w:pPr>
        <w:rPr>
          <w:rFonts w:ascii="Arial" w:hAnsi="Arial" w:cs="Arial"/>
          <w:b/>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9" w:name="_Toc410931217"/>
      <w:r w:rsidR="00BA4AF8" w:rsidRPr="00AD46AD">
        <w:t xml:space="preserve">Specialist Software Developer - </w:t>
      </w:r>
      <w:r w:rsidR="00ED6107" w:rsidRPr="00AD46AD">
        <w:t>Daniel Berhe</w:t>
      </w:r>
      <w:bookmarkEnd w:id="19"/>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78DADDB9" w14:textId="033E57BC" w:rsidR="00B50F0B" w:rsidRPr="00AD46AD" w:rsidRDefault="00B50F0B" w:rsidP="00B50F0B">
      <w:pPr>
        <w:pStyle w:val="ListParagraph"/>
        <w:numPr>
          <w:ilvl w:val="0"/>
          <w:numId w:val="8"/>
        </w:numPr>
        <w:spacing w:line="276" w:lineRule="auto"/>
        <w:jc w:val="both"/>
        <w:rPr>
          <w:rFonts w:ascii="Arial" w:hAnsi="Arial" w:cs="Arial"/>
        </w:rPr>
      </w:pPr>
      <w:r w:rsidRPr="00B50F0B">
        <w:rPr>
          <w:rFonts w:ascii="Arial" w:hAnsi="Arial"/>
        </w:rPr>
        <w:t>Help</w:t>
      </w:r>
      <w:r w:rsidRPr="00B50F0B">
        <w:rPr>
          <w:rFonts w:ascii="Arial" w:hAnsi="Arial" w:cs="Arial"/>
        </w:rPr>
        <w:t xml:space="preserve"> </w:t>
      </w:r>
      <w:r>
        <w:rPr>
          <w:rFonts w:ascii="Arial" w:hAnsi="Arial" w:cs="Arial"/>
        </w:rPr>
        <w:t>m</w:t>
      </w:r>
      <w:r w:rsidRPr="00AD46AD">
        <w:rPr>
          <w:rFonts w:ascii="Arial" w:hAnsi="Arial" w:cs="Arial"/>
        </w:rPr>
        <w:t xml:space="preserve">onitor and coordinate the implementation process </w:t>
      </w:r>
      <w:r>
        <w:rPr>
          <w:rFonts w:ascii="Arial" w:hAnsi="Arial" w:cs="Arial"/>
        </w:rPr>
        <w:t>alongside the Lead Software Developer.</w:t>
      </w:r>
    </w:p>
    <w:p w14:paraId="0835CBB7" w14:textId="5B8783DF" w:rsidR="00BA4AF8" w:rsidRPr="00B50F0B" w:rsidRDefault="00BA4AF8" w:rsidP="00EE439C">
      <w:pPr>
        <w:pStyle w:val="ListParagraph"/>
        <w:numPr>
          <w:ilvl w:val="0"/>
          <w:numId w:val="13"/>
        </w:numPr>
        <w:ind w:left="709"/>
        <w:jc w:val="both"/>
        <w:rPr>
          <w:rFonts w:ascii="Arial" w:hAnsi="Arial"/>
        </w:rPr>
      </w:pPr>
      <w:r w:rsidRPr="00B50F0B">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7B2589BD" w14:textId="5107E363" w:rsidR="00BA4AF8" w:rsidRPr="00AD46AD" w:rsidRDefault="00BA4AF8" w:rsidP="00B50F0B">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42E5A11A" w14:textId="0C4B0033" w:rsidR="00852A65" w:rsidRPr="00852A65" w:rsidRDefault="00EE439C" w:rsidP="00852A65">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06C1FFA6" w14:textId="77777777" w:rsidR="00EE439C" w:rsidRPr="00AD46AD" w:rsidRDefault="00EE439C" w:rsidP="00C96016">
      <w:pPr>
        <w:rPr>
          <w:rFonts w:ascii="Arial" w:hAnsi="Arial" w:cs="Arial"/>
          <w:b/>
        </w:rPr>
      </w:pPr>
    </w:p>
    <w:p w14:paraId="7D96D5D7" w14:textId="02DA68CD" w:rsidR="00BA4AF8" w:rsidRDefault="00EE439C" w:rsidP="00C96016">
      <w:pPr>
        <w:pStyle w:val="Heading4"/>
      </w:pPr>
      <w:r>
        <w:t xml:space="preserve"> </w:t>
      </w:r>
      <w:r w:rsidR="00BA4AF8" w:rsidRPr="00AD46AD">
        <w:t>QA Metrics</w:t>
      </w:r>
    </w:p>
    <w:p w14:paraId="2A1DFD52" w14:textId="77777777" w:rsidR="00852A65" w:rsidRPr="00852A65" w:rsidRDefault="00852A65" w:rsidP="00852A65"/>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lastRenderedPageBreak/>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9C465C" w:rsidRPr="00AD46AD" w14:paraId="5F4F0385" w14:textId="77777777" w:rsidTr="00EE439C">
        <w:trPr>
          <w:jc w:val="center"/>
        </w:trPr>
        <w:tc>
          <w:tcPr>
            <w:tcW w:w="4060" w:type="dxa"/>
          </w:tcPr>
          <w:p w14:paraId="4F759A55" w14:textId="62FC42BF" w:rsidR="009C465C" w:rsidRPr="00AD46AD" w:rsidRDefault="009C465C" w:rsidP="009C465C">
            <w:pPr>
              <w:rPr>
                <w:rFonts w:ascii="Arial" w:hAnsi="Arial"/>
              </w:rPr>
            </w:pPr>
            <w:r w:rsidRPr="00AD46AD">
              <w:rPr>
                <w:rFonts w:ascii="Arial" w:hAnsi="Arial" w:cs="Arial"/>
              </w:rPr>
              <w:t>Features implemented vs features planned</w:t>
            </w:r>
            <w:r>
              <w:rPr>
                <w:rFonts w:ascii="Arial" w:hAnsi="Arial" w:cs="Arial"/>
              </w:rPr>
              <w:t xml:space="preserve"> for specific sections of the program</w:t>
            </w:r>
          </w:p>
        </w:tc>
        <w:tc>
          <w:tcPr>
            <w:tcW w:w="5696" w:type="dxa"/>
          </w:tcPr>
          <w:p w14:paraId="6DAEA078" w14:textId="79A31CD1" w:rsidR="009C465C" w:rsidRPr="00AD46AD" w:rsidRDefault="009C465C" w:rsidP="009C465C">
            <w:pPr>
              <w:rPr>
                <w:rFonts w:ascii="Arial" w:hAnsi="Arial"/>
              </w:rPr>
            </w:pPr>
            <w:r w:rsidRPr="00AD46AD">
              <w:rPr>
                <w:rFonts w:ascii="Arial" w:hAnsi="Arial" w:cs="Arial"/>
              </w:rPr>
              <w:t xml:space="preserve">Compare the list of finished and tested features to </w:t>
            </w:r>
            <w:r>
              <w:rPr>
                <w:rFonts w:ascii="Arial" w:hAnsi="Arial" w:cs="Arial"/>
              </w:rPr>
              <w:t>the planned ones.</w:t>
            </w:r>
          </w:p>
        </w:tc>
      </w:tr>
      <w:tr w:rsidR="00852A65" w:rsidRPr="00AD46AD" w14:paraId="03B0C191" w14:textId="77777777" w:rsidTr="00EE439C">
        <w:trPr>
          <w:jc w:val="center"/>
        </w:trPr>
        <w:tc>
          <w:tcPr>
            <w:tcW w:w="4060" w:type="dxa"/>
          </w:tcPr>
          <w:p w14:paraId="50F91A66" w14:textId="45F7D531" w:rsidR="00852A65" w:rsidRPr="00AD46AD" w:rsidRDefault="00852A65" w:rsidP="00C96016">
            <w:pPr>
              <w:rPr>
                <w:rFonts w:ascii="Arial" w:hAnsi="Arial"/>
              </w:rPr>
            </w:pPr>
            <w:r>
              <w:rPr>
                <w:rFonts w:ascii="Arial" w:hAnsi="Arial"/>
              </w:rPr>
              <w:t>Bug tracking of specific sections of the program</w:t>
            </w:r>
          </w:p>
        </w:tc>
        <w:tc>
          <w:tcPr>
            <w:tcW w:w="5696" w:type="dxa"/>
          </w:tcPr>
          <w:p w14:paraId="7F7697F6" w14:textId="6D889B74" w:rsidR="00852A65" w:rsidRPr="00AD46AD" w:rsidRDefault="00852A65" w:rsidP="00C96016">
            <w:pPr>
              <w:rPr>
                <w:rFonts w:ascii="Arial" w:hAnsi="Arial"/>
              </w:rPr>
            </w:pPr>
            <w:r>
              <w:rPr>
                <w:rFonts w:ascii="Arial" w:hAnsi="Arial"/>
              </w:rPr>
              <w:t>Record the number of bugs found during testing of the modules by the testing team.</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2ACF1598" w:rsidR="00BA4AF8" w:rsidRPr="00AD46AD" w:rsidRDefault="00BA4AF8" w:rsidP="008F09A5">
            <w:pPr>
              <w:rPr>
                <w:rFonts w:ascii="Arial" w:hAnsi="Arial"/>
              </w:rPr>
            </w:pPr>
            <w:r w:rsidRPr="00AD46AD">
              <w:rPr>
                <w:rFonts w:ascii="Arial" w:hAnsi="Arial"/>
              </w:rPr>
              <w:t xml:space="preserve">Comparison of lines of comments </w:t>
            </w:r>
            <w:r w:rsidR="008F09A5">
              <w:rPr>
                <w:rFonts w:ascii="Arial" w:hAnsi="Arial"/>
              </w:rPr>
              <w:t>t</w:t>
            </w:r>
            <w:r w:rsidR="00DC490F">
              <w:rPr>
                <w:rFonts w:ascii="Arial" w:hAnsi="Arial"/>
              </w:rPr>
              <w:t>o</w:t>
            </w:r>
            <w:r w:rsidR="008F09A5">
              <w:rPr>
                <w:rFonts w:ascii="Arial" w:hAnsi="Arial"/>
              </w:rPr>
              <w:t xml:space="preserve"> lines of code</w:t>
            </w:r>
            <w:r w:rsidR="001F4899">
              <w:rPr>
                <w:rFonts w:ascii="Arial" w:hAnsi="Arial"/>
              </w:rPr>
              <w:t xml:space="preserve">. </w:t>
            </w:r>
            <w:r w:rsidR="00DC490F">
              <w:rPr>
                <w:rFonts w:ascii="Arial" w:hAnsi="Arial"/>
              </w:rPr>
              <w:t>Documentation comments per class.</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0E75AABE" w:rsid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Research Current Competitors </w:t>
      </w:r>
    </w:p>
    <w:p w14:paraId="2AFB86F8" w14:textId="261C7499" w:rsidR="00C000C6" w:rsidRP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Use market research and competitor information to price products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lastRenderedPageBreak/>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6E0BDF7B"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r w:rsidR="00C050B7">
              <w:rPr>
                <w:rFonts w:ascii="Arial" w:hAnsi="Arial" w:cs="Times New Roman"/>
                <w:sz w:val="24"/>
              </w:rPr>
              <w:t xml:space="preserve"> </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lastRenderedPageBreak/>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4078E4C3" w:rsidR="00BA4AF8" w:rsidRPr="000A0212" w:rsidRDefault="00D2384D" w:rsidP="00D2384D">
            <w:pPr>
              <w:rPr>
                <w:rFonts w:ascii="Arial" w:hAnsi="Arial"/>
                <w:sz w:val="24"/>
                <w:szCs w:val="24"/>
              </w:rPr>
            </w:pPr>
            <w:r>
              <w:rPr>
                <w:rFonts w:ascii="Arial" w:hAnsi="Arial"/>
                <w:sz w:val="24"/>
                <w:szCs w:val="24"/>
              </w:rPr>
              <w:t>Icons</w:t>
            </w:r>
          </w:p>
        </w:tc>
        <w:tc>
          <w:tcPr>
            <w:tcW w:w="5390" w:type="dxa"/>
          </w:tcPr>
          <w:p w14:paraId="487BAEC9" w14:textId="6CBD97E4" w:rsidR="00BA4AF8" w:rsidRPr="000A0212" w:rsidRDefault="00D2384D" w:rsidP="00C96016">
            <w:pPr>
              <w:rPr>
                <w:rFonts w:ascii="Arial" w:hAnsi="Arial"/>
                <w:sz w:val="24"/>
                <w:szCs w:val="24"/>
              </w:rPr>
            </w:pPr>
            <w:r>
              <w:rPr>
                <w:rFonts w:ascii="Arial" w:hAnsi="Arial"/>
                <w:sz w:val="24"/>
                <w:szCs w:val="24"/>
              </w:rPr>
              <w:t>Check that any icons required by the pre-existing design are completed on time and are of high quality</w:t>
            </w:r>
          </w:p>
        </w:tc>
      </w:tr>
      <w:tr w:rsidR="00BA4AF8" w:rsidRPr="00AD46AD" w14:paraId="771DD3B8" w14:textId="77777777" w:rsidTr="00EE439C">
        <w:trPr>
          <w:jc w:val="center"/>
        </w:trPr>
        <w:tc>
          <w:tcPr>
            <w:tcW w:w="4258" w:type="dxa"/>
          </w:tcPr>
          <w:p w14:paraId="67B5225D" w14:textId="060A2A21" w:rsidR="00BA4AF8" w:rsidRPr="000A0212" w:rsidRDefault="00D2384D" w:rsidP="00C96016">
            <w:pPr>
              <w:rPr>
                <w:rFonts w:ascii="Arial" w:hAnsi="Arial"/>
                <w:sz w:val="24"/>
                <w:szCs w:val="24"/>
              </w:rPr>
            </w:pPr>
            <w:r w:rsidRPr="000A0212">
              <w:rPr>
                <w:rFonts w:ascii="Arial" w:hAnsi="Arial"/>
                <w:sz w:val="24"/>
              </w:rPr>
              <w:t>Inconsistent design</w:t>
            </w:r>
          </w:p>
        </w:tc>
        <w:tc>
          <w:tcPr>
            <w:tcW w:w="5390" w:type="dxa"/>
          </w:tcPr>
          <w:p w14:paraId="2AF43EE6" w14:textId="3C83A07C" w:rsidR="00BA4AF8" w:rsidRPr="000A0212" w:rsidRDefault="00D2384D" w:rsidP="00C96016">
            <w:pPr>
              <w:rPr>
                <w:rFonts w:ascii="Arial" w:hAnsi="Arial"/>
                <w:sz w:val="24"/>
                <w:szCs w:val="24"/>
              </w:rPr>
            </w:pPr>
            <w:r w:rsidRPr="000A0212">
              <w:rPr>
                <w:rFonts w:ascii="Arial" w:hAnsi="Arial"/>
                <w:sz w:val="24"/>
              </w:rPr>
              <w:t xml:space="preserve">Keep liaising </w:t>
            </w:r>
            <w:r>
              <w:rPr>
                <w:rFonts w:ascii="Arial" w:hAnsi="Arial"/>
                <w:sz w:val="24"/>
              </w:rPr>
              <w:t>with Assistant UX D</w:t>
            </w:r>
            <w:r w:rsidRPr="000A0212">
              <w:rPr>
                <w:rFonts w:ascii="Arial" w:hAnsi="Arial"/>
                <w:sz w:val="24"/>
              </w:rPr>
              <w:t>es</w:t>
            </w:r>
            <w:r>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38F0D204" w:rsidR="00BA4AF8" w:rsidRPr="000A0212" w:rsidRDefault="00D2384D" w:rsidP="00C96016">
            <w:pPr>
              <w:rPr>
                <w:rFonts w:ascii="Arial" w:hAnsi="Arial"/>
                <w:sz w:val="24"/>
                <w:szCs w:val="24"/>
              </w:rPr>
            </w:pPr>
            <w:r>
              <w:rPr>
                <w:rFonts w:ascii="Arial" w:hAnsi="Arial"/>
                <w:sz w:val="24"/>
                <w:szCs w:val="24"/>
              </w:rPr>
              <w:t>Ensure design meets spec as defined in functional spec. The design should allow for all the features to be implemented with no design done by the coding team.</w:t>
            </w:r>
          </w:p>
        </w:tc>
      </w:tr>
      <w:tr w:rsidR="00BA4AF8" w:rsidRPr="00AD46AD" w14:paraId="67E030E8" w14:textId="77777777" w:rsidTr="00EE439C">
        <w:trPr>
          <w:jc w:val="center"/>
        </w:trPr>
        <w:tc>
          <w:tcPr>
            <w:tcW w:w="4258" w:type="dxa"/>
          </w:tcPr>
          <w:p w14:paraId="21F7FBF8" w14:textId="34296993" w:rsidR="00BA4AF8" w:rsidRPr="000A0212" w:rsidRDefault="00D2384D" w:rsidP="00C96016">
            <w:pPr>
              <w:rPr>
                <w:rFonts w:ascii="Arial" w:hAnsi="Arial"/>
                <w:sz w:val="24"/>
                <w:szCs w:val="24"/>
              </w:rPr>
            </w:pPr>
            <w:r>
              <w:rPr>
                <w:rFonts w:ascii="Arial" w:hAnsi="Arial"/>
                <w:sz w:val="24"/>
                <w:szCs w:val="24"/>
              </w:rPr>
              <w:t>HTML Website/Tour</w:t>
            </w:r>
          </w:p>
        </w:tc>
        <w:tc>
          <w:tcPr>
            <w:tcW w:w="5390" w:type="dxa"/>
          </w:tcPr>
          <w:p w14:paraId="418A0B4C" w14:textId="7C97F10C" w:rsidR="00BA4AF8" w:rsidRPr="000A0212" w:rsidRDefault="00D2384D" w:rsidP="00C96016">
            <w:pPr>
              <w:rPr>
                <w:rFonts w:ascii="Arial" w:hAnsi="Arial"/>
                <w:sz w:val="24"/>
                <w:szCs w:val="24"/>
              </w:rPr>
            </w:pPr>
            <w:r>
              <w:rPr>
                <w:rFonts w:ascii="Arial" w:hAnsi="Arial"/>
                <w:sz w:val="24"/>
                <w:szCs w:val="24"/>
              </w:rPr>
              <w:t>Websites are completed on time, are easy to navigate and show all the required information</w:t>
            </w:r>
          </w:p>
        </w:tc>
      </w:tr>
    </w:tbl>
    <w:p w14:paraId="4A071A23" w14:textId="77777777" w:rsidR="00BA4AF8" w:rsidRDefault="00BA4AF8" w:rsidP="00C96016">
      <w:pPr>
        <w:rPr>
          <w:rFonts w:ascii="Arial" w:hAnsi="Arial" w:cs="Arial"/>
          <w:b/>
          <w:sz w:val="32"/>
        </w:rPr>
      </w:pPr>
    </w:p>
    <w:p w14:paraId="40181E4F" w14:textId="77777777" w:rsidR="00320525" w:rsidRPr="00AD46AD" w:rsidRDefault="00320525"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55FF1852"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lastRenderedPageBreak/>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r w:rsidR="0057736C">
        <w:rPr>
          <w:rFonts w:ascii="Arial" w:hAnsi="Arial"/>
        </w:rPr>
        <w:t xml:space="preserve"> A portion will also go into the development of the application theme and development.</w:t>
      </w:r>
    </w:p>
    <w:p w14:paraId="5801DD29" w14:textId="77777777" w:rsidR="00AD46AD" w:rsidRDefault="00AD46AD" w:rsidP="00CF2AA5">
      <w:pPr>
        <w:jc w:val="both"/>
        <w:rPr>
          <w:rFonts w:ascii="Arial" w:hAnsi="Arial"/>
        </w:rPr>
      </w:pPr>
    </w:p>
    <w:p w14:paraId="1850CA4B" w14:textId="4402197E" w:rsidR="00584673" w:rsidRPr="00584673" w:rsidRDefault="00584673" w:rsidP="00584673">
      <w:pPr>
        <w:jc w:val="both"/>
        <w:rPr>
          <w:rFonts w:ascii="Arial" w:hAnsi="Arial" w:cs="Arial"/>
        </w:rPr>
      </w:pPr>
      <w:r w:rsidRPr="00584673">
        <w:rPr>
          <w:rFonts w:ascii="Arial" w:hAnsi="Arial" w:cs="Arial"/>
        </w:rPr>
        <w:t>As assistant user experience designer, I will assist in the design of the application user interface, provide feedback to prototype versions, and develop the final user interfaces</w:t>
      </w:r>
      <w:r w:rsidR="00320525">
        <w:rPr>
          <w:rFonts w:ascii="Arial" w:hAnsi="Arial" w:cs="Arial"/>
        </w:rPr>
        <w:t>, ensuring they appropriately represent our company</w:t>
      </w:r>
      <w:r w:rsidRPr="00584673">
        <w:rPr>
          <w:rFonts w:ascii="Arial" w:hAnsi="Arial" w:cs="Arial"/>
        </w:rPr>
        <w:t>.</w:t>
      </w:r>
    </w:p>
    <w:p w14:paraId="6890DBE5" w14:textId="77777777" w:rsidR="00584673" w:rsidRPr="00584673" w:rsidRDefault="00584673" w:rsidP="00CF2AA5">
      <w:pPr>
        <w:jc w:val="both"/>
        <w:rPr>
          <w:rFonts w:ascii="Arial" w:hAnsi="Arial" w:cs="Arial"/>
        </w:rPr>
      </w:pPr>
    </w:p>
    <w:p w14:paraId="1FCA4451" w14:textId="46E94D4A" w:rsidR="00AD46AD" w:rsidRPr="00584673" w:rsidRDefault="00AD46AD" w:rsidP="00CF2AA5">
      <w:pPr>
        <w:jc w:val="both"/>
        <w:rPr>
          <w:rFonts w:ascii="Arial" w:hAnsi="Arial" w:cs="Arial"/>
        </w:rPr>
      </w:pPr>
      <w:r w:rsidRPr="00584673">
        <w:rPr>
          <w:rFonts w:ascii="Arial" w:hAnsi="Arial" w:cs="Arial"/>
        </w:rPr>
        <w:t>Spe</w:t>
      </w:r>
      <w:r w:rsidR="00320525">
        <w:rPr>
          <w:rFonts w:ascii="Arial" w:hAnsi="Arial" w:cs="Arial"/>
        </w:rPr>
        <w:t>cific responsibilities include:</w:t>
      </w:r>
    </w:p>
    <w:p w14:paraId="2F0C15C5"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Liaise with Lead UX Designer to decide application theme</w:t>
      </w:r>
    </w:p>
    <w:p w14:paraId="7DABE893"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Prototype designs and take feedback from group members</w:t>
      </w:r>
    </w:p>
    <w:p w14:paraId="4706509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Document logo versions</w:t>
      </w:r>
    </w:p>
    <w:p w14:paraId="584E1D4C"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Design final company and application logos</w:t>
      </w:r>
    </w:p>
    <w:p w14:paraId="47C6DD27"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Assist members of the team where needed</w:t>
      </w:r>
    </w:p>
    <w:p w14:paraId="331EF44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Develop application GUI’s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584673" w:rsidRPr="00AD46AD" w14:paraId="1AB1DA72" w14:textId="77777777" w:rsidTr="00EE439C">
        <w:trPr>
          <w:trHeight w:val="509"/>
          <w:jc w:val="center"/>
        </w:trPr>
        <w:tc>
          <w:tcPr>
            <w:tcW w:w="4288" w:type="dxa"/>
          </w:tcPr>
          <w:p w14:paraId="101C32DF" w14:textId="4F7B4C45" w:rsidR="00584673" w:rsidRPr="00584673" w:rsidRDefault="00584673" w:rsidP="00C96016">
            <w:pPr>
              <w:rPr>
                <w:rFonts w:ascii="Arial" w:hAnsi="Arial"/>
                <w:sz w:val="24"/>
              </w:rPr>
            </w:pPr>
            <w:r w:rsidRPr="00584673">
              <w:rPr>
                <w:rFonts w:ascii="Arial" w:hAnsi="Arial"/>
                <w:sz w:val="24"/>
              </w:rPr>
              <w:t>Impractical Design</w:t>
            </w:r>
          </w:p>
        </w:tc>
        <w:tc>
          <w:tcPr>
            <w:tcW w:w="5532" w:type="dxa"/>
          </w:tcPr>
          <w:p w14:paraId="24D857ED" w14:textId="4829D8D2" w:rsidR="00584673" w:rsidRPr="00584673" w:rsidRDefault="00584673" w:rsidP="00E27298">
            <w:pPr>
              <w:rPr>
                <w:rFonts w:ascii="Arial" w:hAnsi="Arial"/>
                <w:sz w:val="24"/>
              </w:rPr>
            </w:pPr>
            <w:r w:rsidRPr="00584673">
              <w:rPr>
                <w:rFonts w:ascii="Arial" w:hAnsi="Arial"/>
                <w:sz w:val="24"/>
              </w:rPr>
              <w:t>Liaise with Lead Developer to ensure all designs are feasible when it comes to development.</w:t>
            </w:r>
          </w:p>
        </w:tc>
      </w:tr>
      <w:tr w:rsidR="00584673" w:rsidRPr="00AD46AD" w14:paraId="03BC95EA" w14:textId="77777777" w:rsidTr="00EE439C">
        <w:trPr>
          <w:trHeight w:val="509"/>
          <w:jc w:val="center"/>
        </w:trPr>
        <w:tc>
          <w:tcPr>
            <w:tcW w:w="4288" w:type="dxa"/>
          </w:tcPr>
          <w:p w14:paraId="36B14C5F" w14:textId="74CFE375" w:rsidR="00584673" w:rsidRPr="00584673" w:rsidRDefault="00584673" w:rsidP="00C96016">
            <w:pPr>
              <w:rPr>
                <w:rFonts w:ascii="Arial" w:hAnsi="Arial"/>
                <w:sz w:val="24"/>
              </w:rPr>
            </w:pPr>
            <w:r w:rsidRPr="00584673">
              <w:rPr>
                <w:rFonts w:ascii="Arial" w:hAnsi="Arial"/>
                <w:sz w:val="24"/>
              </w:rPr>
              <w:t>Loss of designs/code</w:t>
            </w:r>
          </w:p>
        </w:tc>
        <w:tc>
          <w:tcPr>
            <w:tcW w:w="5532" w:type="dxa"/>
          </w:tcPr>
          <w:p w14:paraId="4ACBB3C6" w14:textId="6655FB35" w:rsidR="00584673" w:rsidRPr="00584673" w:rsidRDefault="00584673" w:rsidP="00E27298">
            <w:pPr>
              <w:rPr>
                <w:rFonts w:ascii="Arial" w:hAnsi="Arial"/>
                <w:sz w:val="24"/>
              </w:rPr>
            </w:pPr>
            <w:r w:rsidRPr="00584673">
              <w:rPr>
                <w:rFonts w:ascii="Arial" w:hAnsi="Arial"/>
                <w:sz w:val="24"/>
              </w:rPr>
              <w:t>Use version control to ensure all designs and code are backed up</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51987095" w14:textId="77777777" w:rsidR="00AD46AD" w:rsidRDefault="00AD46AD" w:rsidP="00C96016">
            <w:pPr>
              <w:rPr>
                <w:rFonts w:ascii="Arial" w:hAnsi="Arial"/>
                <w:sz w:val="24"/>
              </w:rPr>
            </w:pPr>
            <w:r w:rsidRPr="000A0212">
              <w:rPr>
                <w:rFonts w:ascii="Arial" w:hAnsi="Arial"/>
                <w:sz w:val="24"/>
              </w:rPr>
              <w:t>Number of logo design iterations complete.</w:t>
            </w:r>
          </w:p>
          <w:p w14:paraId="033C9BC7" w14:textId="6023EDB4" w:rsidR="009302CD" w:rsidRPr="000A0212" w:rsidRDefault="009302CD" w:rsidP="00C96016">
            <w:pPr>
              <w:rPr>
                <w:rFonts w:ascii="Arial" w:hAnsi="Arial"/>
                <w:sz w:val="24"/>
              </w:rPr>
            </w:pPr>
            <w:r>
              <w:rPr>
                <w:rFonts w:ascii="Arial" w:hAnsi="Arial"/>
                <w:sz w:val="24"/>
              </w:rPr>
              <w:t>Number of GUI iterations</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122D18C3" w:rsidR="00AD46AD" w:rsidRPr="000A0212" w:rsidRDefault="009302CD" w:rsidP="009302CD">
            <w:pPr>
              <w:rPr>
                <w:rFonts w:ascii="Arial" w:hAnsi="Arial"/>
                <w:sz w:val="24"/>
              </w:rPr>
            </w:pPr>
            <w:r>
              <w:rPr>
                <w:rFonts w:ascii="Arial" w:hAnsi="Arial"/>
                <w:sz w:val="24"/>
              </w:rPr>
              <w:t>How close do the initial specifications match the final product</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r w:rsidR="009302CD" w:rsidRPr="00AD46AD" w14:paraId="751D80FF" w14:textId="77777777" w:rsidTr="00EE439C">
        <w:trPr>
          <w:jc w:val="center"/>
        </w:trPr>
        <w:tc>
          <w:tcPr>
            <w:tcW w:w="4258" w:type="dxa"/>
          </w:tcPr>
          <w:p w14:paraId="5A48E9F7" w14:textId="671BBCD1" w:rsidR="009302CD" w:rsidRPr="000A0212" w:rsidRDefault="009302CD" w:rsidP="00C96016">
            <w:pPr>
              <w:rPr>
                <w:rFonts w:ascii="Arial" w:hAnsi="Arial"/>
              </w:rPr>
            </w:pPr>
            <w:r>
              <w:rPr>
                <w:rFonts w:ascii="Arial" w:hAnsi="Arial"/>
              </w:rPr>
              <w:lastRenderedPageBreak/>
              <w:t>Assistance</w:t>
            </w:r>
          </w:p>
        </w:tc>
        <w:tc>
          <w:tcPr>
            <w:tcW w:w="5674" w:type="dxa"/>
          </w:tcPr>
          <w:p w14:paraId="3A449BE5" w14:textId="2E277ECF" w:rsidR="009302CD" w:rsidRPr="000A0212" w:rsidRDefault="009302CD" w:rsidP="00C96016">
            <w:pPr>
              <w:rPr>
                <w:rFonts w:ascii="Arial" w:hAnsi="Arial"/>
              </w:rPr>
            </w:pPr>
            <w:r>
              <w:rPr>
                <w:rFonts w:ascii="Arial" w:hAnsi="Arial"/>
              </w:rPr>
              <w:t>Hours spent assisting other department members</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Emmanuel Olutayo</w:t>
      </w:r>
      <w:bookmarkEnd w:id="23"/>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58A78E43" w:rsidR="00AD46AD" w:rsidRPr="00AD46AD" w:rsidRDefault="00E815C7" w:rsidP="00C96016">
            <w:pPr>
              <w:pStyle w:val="ListParagraph"/>
              <w:ind w:left="0"/>
              <w:rPr>
                <w:rFonts w:ascii="Arial" w:hAnsi="Arial" w:cs="Arial"/>
                <w:sz w:val="24"/>
                <w:szCs w:val="24"/>
              </w:rPr>
            </w:pPr>
            <w:r>
              <w:rPr>
                <w:rFonts w:ascii="Arial" w:hAnsi="Arial" w:cs="Arial"/>
                <w:sz w:val="24"/>
                <w:szCs w:val="24"/>
              </w:rPr>
              <w:t>Legitimacy of Financial Documents</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(eg.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(eg.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lastRenderedPageBreak/>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lastRenderedPageBreak/>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lastRenderedPageBreak/>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The following diagram shows how we will be working overall i.e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lastRenderedPageBreak/>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of each iteration, when specific features are being chosen for that iteration. The specification is also updated if necessary after each iteration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This will include approximate timings for each iteration.</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lastRenderedPageBreak/>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This specification document should be reviewed after each iteration,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r w:rsidR="00E27298">
        <w:rPr>
          <w:rFonts w:ascii="Arial" w:hAnsi="Arial"/>
        </w:rPr>
        <w:t>GANTT</w:t>
      </w:r>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4.3 based on which task needs completing. Individual developers should provide an estimate of the time it will take to complete each iteration,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Once the initial specification has been confirmed the next step is to begin the iterations as per the Agile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hese stages forms one iteration</w:t>
      </w:r>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time,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minutes systems. </w:t>
      </w:r>
      <w:r>
        <w:rPr>
          <w:rFonts w:ascii="Arial" w:hAnsi="Arial" w:cs="Arial"/>
        </w:rPr>
        <w:t xml:space="preserve">Where necessary during this </w:t>
      </w:r>
      <w:r>
        <w:rPr>
          <w:rFonts w:ascii="Arial" w:hAnsi="Arial" w:cs="Arial"/>
        </w:rPr>
        <w:lastRenderedPageBreak/>
        <w:t>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anager about the state of the code, and oversee the use of the version control system in order to maintain stability in the codebase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w:t>
      </w:r>
      <w:r>
        <w:rPr>
          <w:rFonts w:ascii="Arial" w:hAnsi="Arial" w:cs="Arial"/>
        </w:rPr>
        <w:lastRenderedPageBreak/>
        <w:t>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requirements.</w:t>
      </w:r>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pages (apart from the cover page) should be numbered in the lower right hand corner. Page count should start from the cover page, but should not be shown on the cover page. i.e.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The only exception to these rules are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r>
        <w:rPr>
          <w:rFonts w:ascii="Arial" w:hAnsi="Arial" w:cs="Arial"/>
          <w:b/>
          <w:sz w:val="72"/>
          <w:szCs w:val="72"/>
        </w:rPr>
        <w:t>s o f i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050E86"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r w:rsidRPr="008F442C">
        <w:rPr>
          <w:rFonts w:ascii="Arial" w:hAnsi="Arial"/>
        </w:rPr>
        <w:t>(Short introduction to survey.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(eg.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(eg.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Generic Gantt chart Fig</w:t>
      </w:r>
      <w:r>
        <w:rPr>
          <w:color w:val="FF0000"/>
          <w:sz w:val="18"/>
          <w:szCs w:val="18"/>
        </w:rPr>
        <w:t xml:space="preserve">  </w:t>
      </w:r>
      <w:r w:rsidRPr="00D74D4E">
        <w:rPr>
          <w:sz w:val="18"/>
          <w:szCs w:val="18"/>
        </w:rPr>
        <w:t>[</w:t>
      </w:r>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Draw the object (position, size, media)</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r w:rsidRPr="005B060C">
        <w:rPr>
          <w:rFonts w:ascii="Courier New" w:hAnsi="Courier New" w:cs="Courier New"/>
          <w:i/>
          <w:iCs/>
          <w:sz w:val="18"/>
          <w:szCs w:val="18"/>
        </w:rPr>
        <w:t>Firstname Lastname</w:t>
      </w:r>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accordance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with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PARTICULAR PURPOSE, OR NON-INFRINGEMENT.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package java.blah;</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import java.blah.blahdy.BlahBlah;</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r w:rsidRPr="005B060C">
        <w:rPr>
          <w:rFonts w:ascii="Courier New" w:hAnsi="Courier New" w:cs="Courier New"/>
          <w:i/>
          <w:iCs/>
          <w:sz w:val="18"/>
          <w:szCs w:val="18"/>
        </w:rPr>
        <w:t>Firstname Lastname</w:t>
      </w:r>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public class Blah extends SomeClass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static int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classVar2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more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private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protected int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private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doSomething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doSomethingElse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@param someParam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doSomethingElse(Object someParam)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9302CD" w:rsidRDefault="009302CD" w:rsidP="00430FA5">
      <w:r>
        <w:separator/>
      </w:r>
    </w:p>
  </w:endnote>
  <w:endnote w:type="continuationSeparator" w:id="0">
    <w:p w14:paraId="6B53A2DF" w14:textId="77777777" w:rsidR="009302CD" w:rsidRDefault="009302CD"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9302CD" w:rsidRDefault="009302CD"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050E86">
          <w:rPr>
            <w:rFonts w:ascii="Arial" w:hAnsi="Arial" w:cs="Arial"/>
            <w:noProof/>
            <w:sz w:val="20"/>
            <w:szCs w:val="20"/>
          </w:rPr>
          <w:t>4</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9302CD" w:rsidRDefault="009302CD" w:rsidP="00430FA5">
      <w:r>
        <w:separator/>
      </w:r>
    </w:p>
  </w:footnote>
  <w:footnote w:type="continuationSeparator" w:id="0">
    <w:p w14:paraId="1882731C" w14:textId="77777777" w:rsidR="009302CD" w:rsidRDefault="009302CD"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9302CD" w:rsidRPr="00F669F4" w:rsidRDefault="009302CD">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6C76F2"/>
    <w:multiLevelType w:val="hybridMultilevel"/>
    <w:tmpl w:val="F6F47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6">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1"/>
  </w:num>
  <w:num w:numId="2">
    <w:abstractNumId w:val="16"/>
  </w:num>
  <w:num w:numId="3">
    <w:abstractNumId w:val="26"/>
  </w:num>
  <w:num w:numId="4">
    <w:abstractNumId w:val="17"/>
  </w:num>
  <w:num w:numId="5">
    <w:abstractNumId w:val="3"/>
  </w:num>
  <w:num w:numId="6">
    <w:abstractNumId w:val="6"/>
  </w:num>
  <w:num w:numId="7">
    <w:abstractNumId w:val="15"/>
  </w:num>
  <w:num w:numId="8">
    <w:abstractNumId w:val="22"/>
  </w:num>
  <w:num w:numId="9">
    <w:abstractNumId w:val="20"/>
  </w:num>
  <w:num w:numId="10">
    <w:abstractNumId w:val="0"/>
  </w:num>
  <w:num w:numId="11">
    <w:abstractNumId w:val="1"/>
  </w:num>
  <w:num w:numId="12">
    <w:abstractNumId w:val="19"/>
  </w:num>
  <w:num w:numId="13">
    <w:abstractNumId w:val="27"/>
  </w:num>
  <w:num w:numId="14">
    <w:abstractNumId w:val="13"/>
  </w:num>
  <w:num w:numId="15">
    <w:abstractNumId w:val="4"/>
  </w:num>
  <w:num w:numId="16">
    <w:abstractNumId w:val="23"/>
  </w:num>
  <w:num w:numId="17">
    <w:abstractNumId w:val="24"/>
  </w:num>
  <w:num w:numId="18">
    <w:abstractNumId w:val="8"/>
  </w:num>
  <w:num w:numId="19">
    <w:abstractNumId w:val="12"/>
  </w:num>
  <w:num w:numId="20">
    <w:abstractNumId w:val="21"/>
  </w:num>
  <w:num w:numId="21">
    <w:abstractNumId w:val="21"/>
  </w:num>
  <w:num w:numId="22">
    <w:abstractNumId w:val="10"/>
  </w:num>
  <w:num w:numId="23">
    <w:abstractNumId w:val="2"/>
  </w:num>
  <w:num w:numId="24">
    <w:abstractNumId w:val="14"/>
  </w:num>
  <w:num w:numId="25">
    <w:abstractNumId w:val="25"/>
  </w:num>
  <w:num w:numId="26">
    <w:abstractNumId w:val="9"/>
  </w:num>
  <w:num w:numId="27">
    <w:abstractNumId w:val="18"/>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0481"/>
    <w:rsid w:val="0001100D"/>
    <w:rsid w:val="00024A36"/>
    <w:rsid w:val="0005013F"/>
    <w:rsid w:val="00050E86"/>
    <w:rsid w:val="00054D51"/>
    <w:rsid w:val="00062128"/>
    <w:rsid w:val="000858FB"/>
    <w:rsid w:val="000A0212"/>
    <w:rsid w:val="000B65A9"/>
    <w:rsid w:val="000F2F22"/>
    <w:rsid w:val="0010556F"/>
    <w:rsid w:val="00122256"/>
    <w:rsid w:val="00144268"/>
    <w:rsid w:val="0015395C"/>
    <w:rsid w:val="00176B4A"/>
    <w:rsid w:val="001F13E6"/>
    <w:rsid w:val="001F4899"/>
    <w:rsid w:val="001F5CAA"/>
    <w:rsid w:val="00205061"/>
    <w:rsid w:val="00211F03"/>
    <w:rsid w:val="002418CC"/>
    <w:rsid w:val="00267B35"/>
    <w:rsid w:val="00293129"/>
    <w:rsid w:val="002A132E"/>
    <w:rsid w:val="002A1537"/>
    <w:rsid w:val="002A25AC"/>
    <w:rsid w:val="002B1E36"/>
    <w:rsid w:val="002C0112"/>
    <w:rsid w:val="00320525"/>
    <w:rsid w:val="00340281"/>
    <w:rsid w:val="00351489"/>
    <w:rsid w:val="00361036"/>
    <w:rsid w:val="0037122E"/>
    <w:rsid w:val="00383A9A"/>
    <w:rsid w:val="003D7A63"/>
    <w:rsid w:val="003E7F5D"/>
    <w:rsid w:val="00421FFE"/>
    <w:rsid w:val="004261FF"/>
    <w:rsid w:val="00430FA5"/>
    <w:rsid w:val="00441A99"/>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7736C"/>
    <w:rsid w:val="00584673"/>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2A65"/>
    <w:rsid w:val="008560FB"/>
    <w:rsid w:val="008624D3"/>
    <w:rsid w:val="008B2A6F"/>
    <w:rsid w:val="008B3180"/>
    <w:rsid w:val="008B7506"/>
    <w:rsid w:val="008F09A5"/>
    <w:rsid w:val="008F442C"/>
    <w:rsid w:val="00902BB1"/>
    <w:rsid w:val="00910715"/>
    <w:rsid w:val="009200CD"/>
    <w:rsid w:val="009302CD"/>
    <w:rsid w:val="0096764F"/>
    <w:rsid w:val="009A0016"/>
    <w:rsid w:val="009C465C"/>
    <w:rsid w:val="009F3C69"/>
    <w:rsid w:val="00A347F4"/>
    <w:rsid w:val="00A44153"/>
    <w:rsid w:val="00AC25B0"/>
    <w:rsid w:val="00AD46AD"/>
    <w:rsid w:val="00AF2799"/>
    <w:rsid w:val="00B03080"/>
    <w:rsid w:val="00B47438"/>
    <w:rsid w:val="00B50F0B"/>
    <w:rsid w:val="00B61B67"/>
    <w:rsid w:val="00B67663"/>
    <w:rsid w:val="00B751BA"/>
    <w:rsid w:val="00B7534F"/>
    <w:rsid w:val="00BA1A6A"/>
    <w:rsid w:val="00BA4AF8"/>
    <w:rsid w:val="00BB442F"/>
    <w:rsid w:val="00BB6A8A"/>
    <w:rsid w:val="00BC2493"/>
    <w:rsid w:val="00BE3624"/>
    <w:rsid w:val="00C000C6"/>
    <w:rsid w:val="00C02C0D"/>
    <w:rsid w:val="00C050B7"/>
    <w:rsid w:val="00C054A2"/>
    <w:rsid w:val="00C12462"/>
    <w:rsid w:val="00C356E2"/>
    <w:rsid w:val="00C367A1"/>
    <w:rsid w:val="00C53A29"/>
    <w:rsid w:val="00C93722"/>
    <w:rsid w:val="00C946EF"/>
    <w:rsid w:val="00C96016"/>
    <w:rsid w:val="00CB7776"/>
    <w:rsid w:val="00CF11F1"/>
    <w:rsid w:val="00CF2AA5"/>
    <w:rsid w:val="00CF3305"/>
    <w:rsid w:val="00D230FB"/>
    <w:rsid w:val="00D2384D"/>
    <w:rsid w:val="00D30676"/>
    <w:rsid w:val="00D473FE"/>
    <w:rsid w:val="00D8054A"/>
    <w:rsid w:val="00D9232F"/>
    <w:rsid w:val="00DA43FE"/>
    <w:rsid w:val="00DC490F"/>
    <w:rsid w:val="00DD1CAC"/>
    <w:rsid w:val="00DD60E4"/>
    <w:rsid w:val="00DE5711"/>
    <w:rsid w:val="00E27298"/>
    <w:rsid w:val="00E3009E"/>
    <w:rsid w:val="00E33735"/>
    <w:rsid w:val="00E815C7"/>
    <w:rsid w:val="00EA0B0A"/>
    <w:rsid w:val="00EA253D"/>
    <w:rsid w:val="00EA63C0"/>
    <w:rsid w:val="00EC5054"/>
    <w:rsid w:val="00ED6107"/>
    <w:rsid w:val="00EE439C"/>
    <w:rsid w:val="00EF148C"/>
    <w:rsid w:val="00EF1F57"/>
    <w:rsid w:val="00F37128"/>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0458C-0AFA-44FE-8B65-E279ADF7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14261A01.dotm</Template>
  <TotalTime>0</TotalTime>
  <Pages>47</Pages>
  <Words>9794</Words>
  <Characters>55827</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Emmanuel Olutayo</cp:lastModifiedBy>
  <cp:revision>2</cp:revision>
  <dcterms:created xsi:type="dcterms:W3CDTF">2015-06-02T18:38:00Z</dcterms:created>
  <dcterms:modified xsi:type="dcterms:W3CDTF">2015-06-02T18:38:00Z</dcterms:modified>
</cp:coreProperties>
</file>